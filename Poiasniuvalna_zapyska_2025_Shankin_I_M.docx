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1E0" w:firstRow="1" w:lastRow="1" w:firstColumn="1" w:lastColumn="1" w:noHBand="0" w:noVBand="0"/>
      </w:tblPr>
      <w:tblGrid>
        <w:gridCol w:w="985"/>
        <w:gridCol w:w="683"/>
        <w:gridCol w:w="130"/>
        <w:gridCol w:w="153"/>
        <w:gridCol w:w="131"/>
        <w:gridCol w:w="24"/>
        <w:gridCol w:w="246"/>
        <w:gridCol w:w="200"/>
        <w:gridCol w:w="50"/>
        <w:gridCol w:w="92"/>
        <w:gridCol w:w="141"/>
        <w:gridCol w:w="426"/>
        <w:gridCol w:w="143"/>
        <w:gridCol w:w="106"/>
        <w:gridCol w:w="34"/>
        <w:gridCol w:w="525"/>
        <w:gridCol w:w="609"/>
        <w:gridCol w:w="284"/>
        <w:gridCol w:w="283"/>
        <w:gridCol w:w="142"/>
        <w:gridCol w:w="142"/>
        <w:gridCol w:w="141"/>
        <w:gridCol w:w="95"/>
        <w:gridCol w:w="439"/>
        <w:gridCol w:w="36"/>
        <w:gridCol w:w="284"/>
        <w:gridCol w:w="522"/>
        <w:gridCol w:w="42"/>
        <w:gridCol w:w="387"/>
        <w:gridCol w:w="38"/>
        <w:gridCol w:w="142"/>
        <w:gridCol w:w="128"/>
        <w:gridCol w:w="158"/>
        <w:gridCol w:w="139"/>
        <w:gridCol w:w="287"/>
        <w:gridCol w:w="283"/>
        <w:gridCol w:w="142"/>
        <w:gridCol w:w="139"/>
        <w:gridCol w:w="992"/>
        <w:gridCol w:w="7"/>
      </w:tblGrid>
      <w:tr w:rsidR="000E1005" w:rsidRPr="00E81F49" w14:paraId="410A32CC" w14:textId="77777777" w:rsidTr="7C5D4591">
        <w:trPr>
          <w:trHeight w:val="555"/>
        </w:trPr>
        <w:tc>
          <w:tcPr>
            <w:tcW w:w="9930" w:type="dxa"/>
            <w:gridSpan w:val="40"/>
            <w:vAlign w:val="center"/>
          </w:tcPr>
          <w:p w14:paraId="2E8F056E" w14:textId="77777777" w:rsidR="000E1005" w:rsidRPr="00E81F49" w:rsidRDefault="000E1005" w:rsidP="00E77F69">
            <w:pPr>
              <w:pStyle w:val="142"/>
            </w:pPr>
            <w:r w:rsidRPr="00E81F49">
              <w:t>Міністерство освіти і науки</w:t>
            </w:r>
            <w:r w:rsidR="00E81F49" w:rsidRPr="00E81F49">
              <w:t xml:space="preserve"> </w:t>
            </w:r>
            <w:r w:rsidRPr="00E81F49">
              <w:t>України</w:t>
            </w:r>
          </w:p>
        </w:tc>
      </w:tr>
      <w:tr w:rsidR="000E1005" w:rsidRPr="00E81F49" w14:paraId="47203CAC" w14:textId="77777777" w:rsidTr="7C5D4591">
        <w:trPr>
          <w:trHeight w:hRule="exact" w:val="1134"/>
        </w:trPr>
        <w:tc>
          <w:tcPr>
            <w:tcW w:w="9930" w:type="dxa"/>
            <w:gridSpan w:val="40"/>
            <w:vAlign w:val="center"/>
          </w:tcPr>
          <w:p w14:paraId="46FAC31F" w14:textId="77777777" w:rsidR="000E1005" w:rsidRPr="00E81F49" w:rsidRDefault="000E1005" w:rsidP="00857B4B">
            <w:pPr>
              <w:pStyle w:val="140"/>
            </w:pPr>
            <w:r w:rsidRPr="00E81F49">
              <w:t>НАЦІОНАЛЬНИЙ ТЕХНІЧНИЙ УНІВЕРСИТЕТ</w:t>
            </w:r>
          </w:p>
          <w:p w14:paraId="60F3A9AB" w14:textId="77777777" w:rsidR="000E1005" w:rsidRPr="00E81F49" w:rsidRDefault="00857B4B" w:rsidP="00857B4B">
            <w:pPr>
              <w:pStyle w:val="140"/>
            </w:pPr>
            <w:r>
              <w:t>«</w:t>
            </w:r>
            <w:r w:rsidR="000E1005" w:rsidRPr="00E81F49">
              <w:t>ХАРКІВСЬКИЙ ПОЛІТЕХНІЧНИЙ ІНСТИТУТ</w:t>
            </w:r>
            <w:r>
              <w:t>»</w:t>
            </w:r>
          </w:p>
        </w:tc>
      </w:tr>
      <w:tr w:rsidR="00857B4B" w:rsidRPr="00E81F49" w14:paraId="4C6593F8" w14:textId="77777777" w:rsidTr="7C5D4591">
        <w:trPr>
          <w:trHeight w:hRule="exact" w:val="567"/>
        </w:trPr>
        <w:tc>
          <w:tcPr>
            <w:tcW w:w="2552" w:type="dxa"/>
            <w:gridSpan w:val="8"/>
            <w:vAlign w:val="bottom"/>
          </w:tcPr>
          <w:p w14:paraId="20CBC25E" w14:textId="77777777" w:rsidR="00857B4B" w:rsidRPr="00E81F49" w:rsidRDefault="00857B4B" w:rsidP="000E1005">
            <w:pPr>
              <w:pStyle w:val="13"/>
            </w:pPr>
            <w:r>
              <w:t>Інститут</w:t>
            </w:r>
          </w:p>
        </w:tc>
        <w:tc>
          <w:tcPr>
            <w:tcW w:w="283" w:type="dxa"/>
            <w:gridSpan w:val="3"/>
            <w:vAlign w:val="bottom"/>
          </w:tcPr>
          <w:p w14:paraId="672A6659" w14:textId="77777777" w:rsidR="00857B4B" w:rsidRPr="00E81F49" w:rsidRDefault="00857B4B" w:rsidP="000E1005">
            <w:pPr>
              <w:pStyle w:val="13"/>
            </w:pPr>
          </w:p>
        </w:tc>
        <w:tc>
          <w:tcPr>
            <w:tcW w:w="7095" w:type="dxa"/>
            <w:gridSpan w:val="29"/>
            <w:tcBorders>
              <w:bottom w:val="single" w:sz="4" w:space="0" w:color="auto"/>
            </w:tcBorders>
            <w:vAlign w:val="bottom"/>
          </w:tcPr>
          <w:p w14:paraId="0EC3BB9C" w14:textId="77777777" w:rsidR="00857B4B" w:rsidRPr="00017D7F" w:rsidRDefault="00097314" w:rsidP="00F06756">
            <w:pPr>
              <w:pStyle w:val="13"/>
            </w:pPr>
            <w:r>
              <w:t>комп</w:t>
            </w:r>
            <w:r w:rsidR="005B1D33">
              <w:t>’</w:t>
            </w:r>
            <w:r w:rsidRPr="00C47983">
              <w:t>ютерних наук та інформаційних технологій</w:t>
            </w:r>
          </w:p>
        </w:tc>
      </w:tr>
      <w:tr w:rsidR="000E1005" w:rsidRPr="00E81F49" w14:paraId="4AF3F65E" w14:textId="77777777" w:rsidTr="7C5D4591">
        <w:trPr>
          <w:trHeight w:hRule="exact" w:val="567"/>
        </w:trPr>
        <w:tc>
          <w:tcPr>
            <w:tcW w:w="2552" w:type="dxa"/>
            <w:gridSpan w:val="8"/>
            <w:vAlign w:val="bottom"/>
          </w:tcPr>
          <w:p w14:paraId="76233109" w14:textId="77777777" w:rsidR="000E1005" w:rsidRPr="00E81F49" w:rsidRDefault="00E733F8" w:rsidP="00857B4B">
            <w:pPr>
              <w:pStyle w:val="13"/>
            </w:pPr>
            <w:r w:rsidRPr="00E81F49">
              <w:t>Кафедра</w:t>
            </w:r>
            <w:r>
              <w:t xml:space="preserve"> </w:t>
            </w:r>
          </w:p>
        </w:tc>
        <w:tc>
          <w:tcPr>
            <w:tcW w:w="283" w:type="dxa"/>
            <w:gridSpan w:val="3"/>
            <w:vAlign w:val="bottom"/>
          </w:tcPr>
          <w:p w14:paraId="0A37501D" w14:textId="77777777" w:rsidR="000E1005" w:rsidRPr="00E81F49" w:rsidRDefault="000E1005" w:rsidP="000E1005">
            <w:pPr>
              <w:pStyle w:val="13"/>
            </w:pPr>
          </w:p>
        </w:tc>
        <w:tc>
          <w:tcPr>
            <w:tcW w:w="7095" w:type="dxa"/>
            <w:gridSpan w:val="29"/>
            <w:tcBorders>
              <w:top w:val="single" w:sz="4" w:space="0" w:color="auto"/>
              <w:bottom w:val="single" w:sz="4" w:space="0" w:color="auto"/>
            </w:tcBorders>
            <w:vAlign w:val="bottom"/>
          </w:tcPr>
          <w:p w14:paraId="07158726" w14:textId="77777777" w:rsidR="000E1005" w:rsidRPr="00E81F49" w:rsidRDefault="00097314" w:rsidP="000E1005">
            <w:pPr>
              <w:pStyle w:val="13"/>
            </w:pPr>
            <w:r w:rsidRPr="00097314">
              <w:t>системного аналізу та інформаційно-аналітичних технологій</w:t>
            </w:r>
          </w:p>
        </w:tc>
      </w:tr>
      <w:tr w:rsidR="00445E68" w:rsidRPr="00E81F49" w14:paraId="602EFA40" w14:textId="77777777" w:rsidTr="7C5D4591">
        <w:trPr>
          <w:trHeight w:hRule="exact" w:val="567"/>
        </w:trPr>
        <w:tc>
          <w:tcPr>
            <w:tcW w:w="2552" w:type="dxa"/>
            <w:gridSpan w:val="8"/>
            <w:vAlign w:val="bottom"/>
          </w:tcPr>
          <w:p w14:paraId="1A7C4DDD" w14:textId="77777777" w:rsidR="00445E68" w:rsidRPr="00A6453B" w:rsidRDefault="00445E68" w:rsidP="00445E68">
            <w:pPr>
              <w:pStyle w:val="13"/>
            </w:pPr>
            <w:r>
              <w:t>Спеціальність</w:t>
            </w:r>
          </w:p>
        </w:tc>
        <w:tc>
          <w:tcPr>
            <w:tcW w:w="283" w:type="dxa"/>
            <w:gridSpan w:val="3"/>
            <w:vAlign w:val="bottom"/>
          </w:tcPr>
          <w:p w14:paraId="5DAB6C7B" w14:textId="77777777" w:rsidR="00445E68" w:rsidRPr="00A6453B" w:rsidRDefault="00445E68" w:rsidP="00445E68">
            <w:pPr>
              <w:pStyle w:val="13"/>
            </w:pPr>
          </w:p>
        </w:tc>
        <w:tc>
          <w:tcPr>
            <w:tcW w:w="7095" w:type="dxa"/>
            <w:gridSpan w:val="29"/>
            <w:tcBorders>
              <w:top w:val="single" w:sz="4" w:space="0" w:color="auto"/>
              <w:bottom w:val="single" w:sz="4" w:space="0" w:color="auto"/>
            </w:tcBorders>
            <w:vAlign w:val="bottom"/>
          </w:tcPr>
          <w:p w14:paraId="58FA379F" w14:textId="4E499BDB" w:rsidR="00445E68" w:rsidRPr="00E81F49" w:rsidRDefault="00910700" w:rsidP="00445E68">
            <w:pPr>
              <w:pStyle w:val="13"/>
            </w:pPr>
            <w:r>
              <w:t>Системний аналіз</w:t>
            </w:r>
          </w:p>
        </w:tc>
      </w:tr>
      <w:tr w:rsidR="00445E68" w:rsidRPr="00E81F49" w14:paraId="49F22426" w14:textId="77777777" w:rsidTr="7C5D4591">
        <w:trPr>
          <w:trHeight w:hRule="exact" w:val="567"/>
        </w:trPr>
        <w:tc>
          <w:tcPr>
            <w:tcW w:w="2552" w:type="dxa"/>
            <w:gridSpan w:val="8"/>
            <w:vAlign w:val="bottom"/>
          </w:tcPr>
          <w:p w14:paraId="339056FF" w14:textId="77777777" w:rsidR="00445E68" w:rsidRPr="00E81F49" w:rsidRDefault="00445E68" w:rsidP="00445E68">
            <w:pPr>
              <w:pStyle w:val="13"/>
            </w:pPr>
            <w:r>
              <w:t>Освітня програма</w:t>
            </w:r>
          </w:p>
        </w:tc>
        <w:tc>
          <w:tcPr>
            <w:tcW w:w="283" w:type="dxa"/>
            <w:gridSpan w:val="3"/>
            <w:vAlign w:val="bottom"/>
          </w:tcPr>
          <w:p w14:paraId="02EB378F" w14:textId="77777777" w:rsidR="00445E68" w:rsidRPr="00E81F49" w:rsidRDefault="00445E68" w:rsidP="00445E68">
            <w:pPr>
              <w:pStyle w:val="13"/>
            </w:pPr>
          </w:p>
        </w:tc>
        <w:tc>
          <w:tcPr>
            <w:tcW w:w="7095" w:type="dxa"/>
            <w:gridSpan w:val="29"/>
            <w:tcBorders>
              <w:top w:val="single" w:sz="4" w:space="0" w:color="auto"/>
              <w:bottom w:val="single" w:sz="4" w:space="0" w:color="auto"/>
            </w:tcBorders>
            <w:vAlign w:val="bottom"/>
          </w:tcPr>
          <w:p w14:paraId="2BFAA534" w14:textId="57C6FF0D" w:rsidR="00445E68" w:rsidRPr="00910700" w:rsidRDefault="00910700" w:rsidP="00445E68">
            <w:pPr>
              <w:pStyle w:val="13"/>
            </w:pPr>
            <w:r>
              <w:t>Системний аналіз</w:t>
            </w:r>
            <w:r>
              <w:rPr>
                <w:lang w:val="ru-RU"/>
              </w:rPr>
              <w:t xml:space="preserve"> </w:t>
            </w:r>
            <w:r>
              <w:t>і управління</w:t>
            </w:r>
          </w:p>
        </w:tc>
      </w:tr>
      <w:tr w:rsidR="000E1005" w:rsidRPr="00E81F49" w14:paraId="44706432" w14:textId="77777777" w:rsidTr="7C5D45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510"/>
        </w:trPr>
        <w:tc>
          <w:tcPr>
            <w:tcW w:w="6204" w:type="dxa"/>
            <w:gridSpan w:val="24"/>
            <w:tcBorders>
              <w:top w:val="nil"/>
              <w:left w:val="nil"/>
              <w:bottom w:val="nil"/>
              <w:right w:val="nil"/>
            </w:tcBorders>
          </w:tcPr>
          <w:p w14:paraId="6A05A809" w14:textId="77777777" w:rsidR="000E1005" w:rsidRPr="00E81F49" w:rsidRDefault="000E1005" w:rsidP="000E1005">
            <w:pPr>
              <w:pStyle w:val="14"/>
            </w:pPr>
          </w:p>
        </w:tc>
        <w:tc>
          <w:tcPr>
            <w:tcW w:w="3726" w:type="dxa"/>
            <w:gridSpan w:val="16"/>
            <w:tcBorders>
              <w:top w:val="nil"/>
              <w:left w:val="nil"/>
              <w:bottom w:val="nil"/>
              <w:right w:val="nil"/>
            </w:tcBorders>
            <w:vAlign w:val="bottom"/>
          </w:tcPr>
          <w:p w14:paraId="2DB374B8" w14:textId="77777777" w:rsidR="000E1005" w:rsidRPr="00E81F49" w:rsidRDefault="000E1005" w:rsidP="000E1005">
            <w:pPr>
              <w:pStyle w:val="13"/>
            </w:pPr>
            <w:r w:rsidRPr="00E81F49">
              <w:t>До захисту допускаю</w:t>
            </w:r>
          </w:p>
        </w:tc>
      </w:tr>
      <w:tr w:rsidR="000E1005" w:rsidRPr="00E81F49" w14:paraId="5620DE2B" w14:textId="77777777" w:rsidTr="7C5D45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510"/>
        </w:trPr>
        <w:tc>
          <w:tcPr>
            <w:tcW w:w="6204" w:type="dxa"/>
            <w:gridSpan w:val="24"/>
            <w:tcBorders>
              <w:top w:val="nil"/>
              <w:left w:val="nil"/>
              <w:bottom w:val="nil"/>
              <w:right w:val="nil"/>
            </w:tcBorders>
          </w:tcPr>
          <w:p w14:paraId="5A39BBE3" w14:textId="77777777" w:rsidR="000E1005" w:rsidRPr="00E81F49" w:rsidRDefault="000E1005" w:rsidP="000E1005">
            <w:pPr>
              <w:pStyle w:val="13"/>
            </w:pPr>
          </w:p>
        </w:tc>
        <w:tc>
          <w:tcPr>
            <w:tcW w:w="3726" w:type="dxa"/>
            <w:gridSpan w:val="16"/>
            <w:tcBorders>
              <w:top w:val="nil"/>
              <w:left w:val="nil"/>
              <w:bottom w:val="nil"/>
              <w:right w:val="nil"/>
            </w:tcBorders>
            <w:vAlign w:val="bottom"/>
          </w:tcPr>
          <w:p w14:paraId="2851AF9F" w14:textId="77777777" w:rsidR="000E1005" w:rsidRPr="00E81F49" w:rsidRDefault="000E1005" w:rsidP="000E1005">
            <w:pPr>
              <w:pStyle w:val="13"/>
            </w:pPr>
            <w:r w:rsidRPr="00E81F49">
              <w:t>Завідувач кафедри</w:t>
            </w:r>
          </w:p>
        </w:tc>
      </w:tr>
      <w:tr w:rsidR="000E1005" w:rsidRPr="00E81F49" w14:paraId="154E46CF" w14:textId="77777777" w:rsidTr="7C5D45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510"/>
        </w:trPr>
        <w:tc>
          <w:tcPr>
            <w:tcW w:w="6204" w:type="dxa"/>
            <w:gridSpan w:val="24"/>
            <w:tcBorders>
              <w:top w:val="nil"/>
              <w:left w:val="nil"/>
              <w:bottom w:val="nil"/>
              <w:right w:val="nil"/>
            </w:tcBorders>
          </w:tcPr>
          <w:p w14:paraId="41C8F396" w14:textId="77777777" w:rsidR="000E1005" w:rsidRPr="00E81F49" w:rsidRDefault="000E1005" w:rsidP="000E1005">
            <w:pPr>
              <w:pStyle w:val="14"/>
            </w:pPr>
          </w:p>
        </w:tc>
        <w:tc>
          <w:tcPr>
            <w:tcW w:w="3726" w:type="dxa"/>
            <w:gridSpan w:val="16"/>
            <w:tcBorders>
              <w:top w:val="nil"/>
              <w:left w:val="nil"/>
              <w:bottom w:val="single" w:sz="8" w:space="0" w:color="auto"/>
              <w:right w:val="nil"/>
            </w:tcBorders>
            <w:vAlign w:val="bottom"/>
          </w:tcPr>
          <w:p w14:paraId="47EAB3C8" w14:textId="796F9642" w:rsidR="000E1005" w:rsidRPr="00E81F49" w:rsidRDefault="00910700" w:rsidP="00E77F69">
            <w:pPr>
              <w:pStyle w:val="132"/>
            </w:pPr>
            <w:r>
              <w:t>Тетяна АЛЕКСАНДРОВА</w:t>
            </w:r>
          </w:p>
        </w:tc>
      </w:tr>
      <w:tr w:rsidR="000E1005" w:rsidRPr="00E81F49" w14:paraId="6F4D928D" w14:textId="77777777" w:rsidTr="7C5D45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227"/>
        </w:trPr>
        <w:tc>
          <w:tcPr>
            <w:tcW w:w="6204" w:type="dxa"/>
            <w:gridSpan w:val="24"/>
            <w:tcBorders>
              <w:top w:val="nil"/>
              <w:left w:val="nil"/>
              <w:bottom w:val="nil"/>
              <w:right w:val="nil"/>
            </w:tcBorders>
          </w:tcPr>
          <w:p w14:paraId="72A3D3EC" w14:textId="77777777" w:rsidR="000E1005" w:rsidRPr="00E81F49" w:rsidRDefault="000E1005" w:rsidP="000E1005">
            <w:pPr>
              <w:pStyle w:val="81"/>
            </w:pPr>
          </w:p>
        </w:tc>
        <w:tc>
          <w:tcPr>
            <w:tcW w:w="3726" w:type="dxa"/>
            <w:gridSpan w:val="16"/>
            <w:tcBorders>
              <w:top w:val="single" w:sz="8" w:space="0" w:color="auto"/>
              <w:left w:val="nil"/>
              <w:bottom w:val="nil"/>
              <w:right w:val="nil"/>
            </w:tcBorders>
          </w:tcPr>
          <w:p w14:paraId="35C9321E" w14:textId="77777777" w:rsidR="000E1005" w:rsidRPr="00E81F49" w:rsidRDefault="000E1005" w:rsidP="009021DB">
            <w:pPr>
              <w:pStyle w:val="81"/>
            </w:pPr>
            <w:r w:rsidRPr="00E81F49">
              <w:rPr>
                <w:szCs w:val="24"/>
              </w:rPr>
              <w:t>(</w:t>
            </w:r>
            <w:r w:rsidR="009021DB">
              <w:t>І</w:t>
            </w:r>
            <w:r w:rsidR="00017D7F">
              <w:t>м</w:t>
            </w:r>
            <w:r w:rsidR="005B1D33">
              <w:t>’</w:t>
            </w:r>
            <w:r w:rsidR="00017D7F">
              <w:t>я</w:t>
            </w:r>
            <w:r w:rsidR="009021DB">
              <w:t xml:space="preserve"> та</w:t>
            </w:r>
            <w:r w:rsidRPr="00E81F49">
              <w:t xml:space="preserve"> </w:t>
            </w:r>
            <w:r w:rsidR="005038DC">
              <w:rPr>
                <w:lang w:val="ru-RU"/>
              </w:rPr>
              <w:t>ПР</w:t>
            </w:r>
            <w:r w:rsidR="005038DC">
              <w:t>ІЗВИЩЕ</w:t>
            </w:r>
            <w:r w:rsidRPr="00E81F49">
              <w:t>)</w:t>
            </w:r>
          </w:p>
        </w:tc>
      </w:tr>
      <w:tr w:rsidR="000E1005" w:rsidRPr="00E81F49" w14:paraId="0D0B940D" w14:textId="77777777" w:rsidTr="7C5D45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510"/>
        </w:trPr>
        <w:tc>
          <w:tcPr>
            <w:tcW w:w="6204" w:type="dxa"/>
            <w:gridSpan w:val="24"/>
            <w:tcBorders>
              <w:top w:val="nil"/>
              <w:left w:val="nil"/>
              <w:bottom w:val="nil"/>
              <w:right w:val="nil"/>
            </w:tcBorders>
          </w:tcPr>
          <w:p w14:paraId="0E27B00A" w14:textId="77777777" w:rsidR="000E1005" w:rsidRPr="00E81F49" w:rsidRDefault="000E1005" w:rsidP="000E1005">
            <w:pPr>
              <w:pStyle w:val="14"/>
            </w:pPr>
          </w:p>
        </w:tc>
        <w:tc>
          <w:tcPr>
            <w:tcW w:w="3726" w:type="dxa"/>
            <w:gridSpan w:val="16"/>
            <w:tcBorders>
              <w:top w:val="nil"/>
              <w:left w:val="nil"/>
              <w:bottom w:val="single" w:sz="8" w:space="0" w:color="auto"/>
              <w:right w:val="nil"/>
            </w:tcBorders>
            <w:vAlign w:val="bottom"/>
          </w:tcPr>
          <w:p w14:paraId="60061E4C" w14:textId="77777777" w:rsidR="000E1005" w:rsidRPr="00E81F49" w:rsidRDefault="000E1005" w:rsidP="000E1005">
            <w:pPr>
              <w:pStyle w:val="14"/>
            </w:pPr>
          </w:p>
        </w:tc>
      </w:tr>
      <w:tr w:rsidR="000E1005" w:rsidRPr="00E81F49" w14:paraId="6A1F8CA8" w14:textId="77777777" w:rsidTr="7C5D45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227"/>
        </w:trPr>
        <w:tc>
          <w:tcPr>
            <w:tcW w:w="6204" w:type="dxa"/>
            <w:gridSpan w:val="24"/>
            <w:tcBorders>
              <w:top w:val="nil"/>
              <w:left w:val="nil"/>
              <w:bottom w:val="nil"/>
              <w:right w:val="nil"/>
            </w:tcBorders>
          </w:tcPr>
          <w:p w14:paraId="44EAFD9C" w14:textId="77777777" w:rsidR="000E1005" w:rsidRPr="00E81F49" w:rsidRDefault="000E1005" w:rsidP="000E1005">
            <w:pPr>
              <w:pStyle w:val="81"/>
            </w:pPr>
          </w:p>
        </w:tc>
        <w:tc>
          <w:tcPr>
            <w:tcW w:w="3726" w:type="dxa"/>
            <w:gridSpan w:val="16"/>
            <w:tcBorders>
              <w:top w:val="single" w:sz="8" w:space="0" w:color="auto"/>
              <w:left w:val="nil"/>
              <w:bottom w:val="nil"/>
              <w:right w:val="nil"/>
            </w:tcBorders>
          </w:tcPr>
          <w:p w14:paraId="35F046FC" w14:textId="77777777" w:rsidR="000E1005" w:rsidRPr="00E81F49" w:rsidRDefault="000E1005" w:rsidP="000E1005">
            <w:pPr>
              <w:pStyle w:val="81"/>
            </w:pPr>
            <w:r w:rsidRPr="00E81F49">
              <w:t>(підпис, дата)</w:t>
            </w:r>
          </w:p>
        </w:tc>
      </w:tr>
      <w:tr w:rsidR="000E1005" w:rsidRPr="00E81F49" w14:paraId="6387FD4A" w14:textId="77777777" w:rsidTr="7C5D4591">
        <w:trPr>
          <w:trHeight w:hRule="exact" w:val="1080"/>
        </w:trPr>
        <w:tc>
          <w:tcPr>
            <w:tcW w:w="9930" w:type="dxa"/>
            <w:gridSpan w:val="40"/>
            <w:vAlign w:val="bottom"/>
          </w:tcPr>
          <w:p w14:paraId="7AE22491" w14:textId="77777777" w:rsidR="000E1005" w:rsidRPr="00E81F49" w:rsidRDefault="000E1005" w:rsidP="000E1005">
            <w:pPr>
              <w:pStyle w:val="140"/>
            </w:pPr>
            <w:r w:rsidRPr="00E81F49">
              <w:t>ДИПЛОМНА РОБОТА</w:t>
            </w:r>
          </w:p>
        </w:tc>
      </w:tr>
      <w:tr w:rsidR="00017D7F" w:rsidRPr="00E81F49" w14:paraId="455E2ECF" w14:textId="77777777" w:rsidTr="7C5D4591">
        <w:trPr>
          <w:trHeight w:hRule="exact" w:val="558"/>
        </w:trPr>
        <w:tc>
          <w:tcPr>
            <w:tcW w:w="9930" w:type="dxa"/>
            <w:gridSpan w:val="40"/>
            <w:vAlign w:val="center"/>
          </w:tcPr>
          <w:p w14:paraId="59AB78F0" w14:textId="72167A61" w:rsidR="00017D7F" w:rsidRPr="00E81F49" w:rsidRDefault="00CB29D4" w:rsidP="006C1A1A">
            <w:pPr>
              <w:pStyle w:val="132"/>
            </w:pPr>
            <w:r>
              <w:t>першого (бакалаврського)</w:t>
            </w:r>
            <w:r w:rsidR="00DC03F0">
              <w:t xml:space="preserve"> </w:t>
            </w:r>
            <w:r w:rsidR="00017D7F" w:rsidRPr="00017D7F">
              <w:t>рівня вищої освіти</w:t>
            </w:r>
          </w:p>
        </w:tc>
      </w:tr>
      <w:tr w:rsidR="00910700" w:rsidRPr="00E81F49" w14:paraId="4D65CE30" w14:textId="77777777" w:rsidTr="7C5D4591">
        <w:trPr>
          <w:trHeight w:hRule="exact" w:val="680"/>
        </w:trPr>
        <w:tc>
          <w:tcPr>
            <w:tcW w:w="1798" w:type="dxa"/>
            <w:gridSpan w:val="3"/>
            <w:vAlign w:val="bottom"/>
          </w:tcPr>
          <w:p w14:paraId="5D38FB29" w14:textId="77777777" w:rsidR="00910700" w:rsidRPr="00E81F49" w:rsidRDefault="00910700" w:rsidP="00910700">
            <w:pPr>
              <w:pStyle w:val="13"/>
            </w:pPr>
            <w:r w:rsidRPr="00E81F49">
              <w:t>Тема роботи</w:t>
            </w:r>
          </w:p>
        </w:tc>
        <w:tc>
          <w:tcPr>
            <w:tcW w:w="284" w:type="dxa"/>
            <w:gridSpan w:val="2"/>
            <w:vAlign w:val="bottom"/>
          </w:tcPr>
          <w:p w14:paraId="4B94D5A5" w14:textId="77777777" w:rsidR="00910700" w:rsidRPr="00E81F49" w:rsidRDefault="00910700" w:rsidP="00910700">
            <w:pPr>
              <w:pStyle w:val="14"/>
            </w:pPr>
          </w:p>
        </w:tc>
        <w:tc>
          <w:tcPr>
            <w:tcW w:w="7848" w:type="dxa"/>
            <w:gridSpan w:val="35"/>
            <w:tcBorders>
              <w:bottom w:val="single" w:sz="4" w:space="0" w:color="auto"/>
            </w:tcBorders>
            <w:vAlign w:val="bottom"/>
          </w:tcPr>
          <w:p w14:paraId="6A12B37E" w14:textId="27072560" w:rsidR="00910700" w:rsidRPr="00E81F49" w:rsidRDefault="00910700" w:rsidP="00910700">
            <w:pPr>
              <w:pStyle w:val="14"/>
            </w:pPr>
            <w:r>
              <w:t xml:space="preserve">Розробка інтелектуальної системи управління </w:t>
            </w:r>
          </w:p>
        </w:tc>
      </w:tr>
      <w:tr w:rsidR="000E1005" w:rsidRPr="00E81F49" w14:paraId="4D8DD395" w14:textId="77777777" w:rsidTr="7C5D4591">
        <w:trPr>
          <w:trHeight w:hRule="exact" w:val="454"/>
        </w:trPr>
        <w:tc>
          <w:tcPr>
            <w:tcW w:w="9930" w:type="dxa"/>
            <w:gridSpan w:val="40"/>
            <w:tcBorders>
              <w:bottom w:val="single" w:sz="4" w:space="0" w:color="auto"/>
            </w:tcBorders>
            <w:vAlign w:val="bottom"/>
          </w:tcPr>
          <w:p w14:paraId="25416817" w14:textId="45905015" w:rsidR="000E1005" w:rsidRPr="00E81F49" w:rsidRDefault="00910700" w:rsidP="000E1005">
            <w:pPr>
              <w:pStyle w:val="14"/>
            </w:pPr>
            <w:r>
              <w:t>температурою В БУДИНКУ З ВИКОРИСТАННЯМ мікросервісної</w:t>
            </w:r>
          </w:p>
        </w:tc>
      </w:tr>
      <w:tr w:rsidR="000E1005" w:rsidRPr="00E81F49" w14:paraId="3DEEC669" w14:textId="77777777" w:rsidTr="7C5D4591">
        <w:trPr>
          <w:trHeight w:hRule="exact" w:val="454"/>
        </w:trPr>
        <w:tc>
          <w:tcPr>
            <w:tcW w:w="9930" w:type="dxa"/>
            <w:gridSpan w:val="40"/>
            <w:tcBorders>
              <w:top w:val="single" w:sz="4" w:space="0" w:color="auto"/>
              <w:bottom w:val="single" w:sz="4" w:space="0" w:color="auto"/>
            </w:tcBorders>
            <w:vAlign w:val="bottom"/>
          </w:tcPr>
          <w:p w14:paraId="3656B9AB" w14:textId="66F12996" w:rsidR="000E1005" w:rsidRPr="00E81F49" w:rsidRDefault="00910700" w:rsidP="000E1005">
            <w:pPr>
              <w:pStyle w:val="14"/>
            </w:pPr>
            <w:r>
              <w:t>архітектури</w:t>
            </w:r>
          </w:p>
        </w:tc>
      </w:tr>
      <w:tr w:rsidR="000E1005" w:rsidRPr="00E81F49" w14:paraId="7F92AA16" w14:textId="77777777" w:rsidTr="7C5D4591">
        <w:trPr>
          <w:trHeight w:hRule="exact" w:val="1134"/>
        </w:trPr>
        <w:tc>
          <w:tcPr>
            <w:tcW w:w="1951" w:type="dxa"/>
            <w:gridSpan w:val="4"/>
            <w:vAlign w:val="bottom"/>
          </w:tcPr>
          <w:p w14:paraId="73FDFD87" w14:textId="77777777" w:rsidR="000E1005" w:rsidRPr="00E81F49" w:rsidRDefault="000E1005" w:rsidP="000E1005">
            <w:pPr>
              <w:pStyle w:val="13"/>
            </w:pPr>
            <w:r w:rsidRPr="00E81F49">
              <w:t>Шифр роботи</w:t>
            </w:r>
          </w:p>
        </w:tc>
        <w:tc>
          <w:tcPr>
            <w:tcW w:w="601" w:type="dxa"/>
            <w:gridSpan w:val="4"/>
            <w:vAlign w:val="bottom"/>
          </w:tcPr>
          <w:p w14:paraId="45FB0818" w14:textId="77777777" w:rsidR="000E1005" w:rsidRPr="00E81F49" w:rsidRDefault="000E1005" w:rsidP="000E1005">
            <w:pPr>
              <w:pStyle w:val="13"/>
            </w:pPr>
          </w:p>
        </w:tc>
        <w:tc>
          <w:tcPr>
            <w:tcW w:w="5103" w:type="dxa"/>
            <w:gridSpan w:val="23"/>
            <w:tcBorders>
              <w:bottom w:val="single" w:sz="4" w:space="0" w:color="auto"/>
            </w:tcBorders>
            <w:shd w:val="clear" w:color="auto" w:fill="auto"/>
            <w:vAlign w:val="bottom"/>
          </w:tcPr>
          <w:p w14:paraId="636CE961" w14:textId="39C7D302" w:rsidR="000E1005" w:rsidRPr="00E81F49" w:rsidRDefault="000656B0" w:rsidP="00857B4B">
            <w:pPr>
              <w:pStyle w:val="132"/>
            </w:pPr>
            <w:r>
              <w:t>КН</w:t>
            </w:r>
            <w:r w:rsidR="00910700">
              <w:t>-621.15</w:t>
            </w:r>
          </w:p>
        </w:tc>
        <w:tc>
          <w:tcPr>
            <w:tcW w:w="2275" w:type="dxa"/>
            <w:gridSpan w:val="9"/>
            <w:shd w:val="clear" w:color="auto" w:fill="auto"/>
            <w:vAlign w:val="bottom"/>
          </w:tcPr>
          <w:p w14:paraId="049F31CB" w14:textId="77777777" w:rsidR="000E1005" w:rsidRPr="00E81F49" w:rsidRDefault="000E1005" w:rsidP="000E1005">
            <w:pPr>
              <w:pStyle w:val="13"/>
            </w:pPr>
          </w:p>
        </w:tc>
      </w:tr>
      <w:tr w:rsidR="000E1005" w:rsidRPr="00E81F49" w14:paraId="44A3ADDC" w14:textId="77777777" w:rsidTr="7C5D4591">
        <w:trPr>
          <w:trHeight w:hRule="exact" w:val="284"/>
        </w:trPr>
        <w:tc>
          <w:tcPr>
            <w:tcW w:w="1951" w:type="dxa"/>
            <w:gridSpan w:val="4"/>
          </w:tcPr>
          <w:p w14:paraId="53128261" w14:textId="77777777" w:rsidR="000E1005" w:rsidRPr="00E81F49" w:rsidRDefault="000E1005" w:rsidP="000E1005">
            <w:pPr>
              <w:pStyle w:val="81"/>
            </w:pPr>
          </w:p>
        </w:tc>
        <w:tc>
          <w:tcPr>
            <w:tcW w:w="601" w:type="dxa"/>
            <w:gridSpan w:val="4"/>
          </w:tcPr>
          <w:p w14:paraId="62486C05" w14:textId="77777777" w:rsidR="000E1005" w:rsidRPr="00E81F49" w:rsidRDefault="000E1005" w:rsidP="000E1005">
            <w:pPr>
              <w:pStyle w:val="81"/>
            </w:pPr>
          </w:p>
        </w:tc>
        <w:tc>
          <w:tcPr>
            <w:tcW w:w="5103" w:type="dxa"/>
            <w:gridSpan w:val="23"/>
            <w:shd w:val="clear" w:color="auto" w:fill="auto"/>
          </w:tcPr>
          <w:p w14:paraId="51EA29A9" w14:textId="77777777" w:rsidR="000E1005" w:rsidRPr="00E81F49" w:rsidRDefault="000E1005" w:rsidP="000E1005">
            <w:pPr>
              <w:pStyle w:val="81"/>
            </w:pPr>
            <w:r w:rsidRPr="00E81F49">
              <w:t>(група, номер теми за наказом)</w:t>
            </w:r>
          </w:p>
        </w:tc>
        <w:tc>
          <w:tcPr>
            <w:tcW w:w="2275" w:type="dxa"/>
            <w:gridSpan w:val="9"/>
            <w:shd w:val="clear" w:color="auto" w:fill="auto"/>
          </w:tcPr>
          <w:p w14:paraId="4101652C" w14:textId="77777777" w:rsidR="000E1005" w:rsidRPr="00E81F49" w:rsidRDefault="000E1005" w:rsidP="000E1005">
            <w:pPr>
              <w:pStyle w:val="81"/>
            </w:pPr>
          </w:p>
        </w:tc>
      </w:tr>
      <w:tr w:rsidR="000E1005" w:rsidRPr="00E81F49" w14:paraId="515A5C14" w14:textId="77777777" w:rsidTr="7C5D4591">
        <w:trPr>
          <w:trHeight w:hRule="exact" w:val="964"/>
        </w:trPr>
        <w:tc>
          <w:tcPr>
            <w:tcW w:w="1668" w:type="dxa"/>
            <w:gridSpan w:val="2"/>
            <w:vAlign w:val="bottom"/>
          </w:tcPr>
          <w:p w14:paraId="2E475AA6" w14:textId="77777777" w:rsidR="000E1005" w:rsidRPr="00E81F49" w:rsidRDefault="000E1005" w:rsidP="000E1005">
            <w:pPr>
              <w:pStyle w:val="13"/>
            </w:pPr>
            <w:r w:rsidRPr="00E81F49">
              <w:t>Виконавець</w:t>
            </w:r>
          </w:p>
        </w:tc>
        <w:tc>
          <w:tcPr>
            <w:tcW w:w="283" w:type="dxa"/>
            <w:gridSpan w:val="2"/>
            <w:vAlign w:val="bottom"/>
          </w:tcPr>
          <w:p w14:paraId="4B99056E" w14:textId="77777777" w:rsidR="000E1005" w:rsidRPr="00E81F49" w:rsidRDefault="000E1005" w:rsidP="000E1005">
            <w:pPr>
              <w:pStyle w:val="13"/>
            </w:pPr>
          </w:p>
        </w:tc>
        <w:tc>
          <w:tcPr>
            <w:tcW w:w="7979" w:type="dxa"/>
            <w:gridSpan w:val="36"/>
            <w:tcBorders>
              <w:bottom w:val="single" w:sz="4" w:space="0" w:color="auto"/>
            </w:tcBorders>
            <w:vAlign w:val="bottom"/>
          </w:tcPr>
          <w:p w14:paraId="40C6C761" w14:textId="6368CF74" w:rsidR="000E1005" w:rsidRPr="007A2C9A" w:rsidRDefault="00910700" w:rsidP="007A2C9A">
            <w:pPr>
              <w:pStyle w:val="132"/>
              <w:rPr>
                <w:lang w:val="ru-RU"/>
              </w:rPr>
            </w:pPr>
            <w:r>
              <w:t>Шанькін Іван Миколайович</w:t>
            </w:r>
          </w:p>
        </w:tc>
      </w:tr>
      <w:tr w:rsidR="000E1005" w:rsidRPr="00E81F49" w14:paraId="1392AFA2" w14:textId="77777777" w:rsidTr="7C5D4591">
        <w:trPr>
          <w:trHeight w:val="180"/>
        </w:trPr>
        <w:tc>
          <w:tcPr>
            <w:tcW w:w="1668" w:type="dxa"/>
            <w:gridSpan w:val="2"/>
          </w:tcPr>
          <w:p w14:paraId="1299C43A" w14:textId="77777777" w:rsidR="000E1005" w:rsidRPr="00E81F49" w:rsidRDefault="000E1005" w:rsidP="000E1005">
            <w:pPr>
              <w:pStyle w:val="81"/>
            </w:pPr>
          </w:p>
        </w:tc>
        <w:tc>
          <w:tcPr>
            <w:tcW w:w="283" w:type="dxa"/>
            <w:gridSpan w:val="2"/>
          </w:tcPr>
          <w:p w14:paraId="4DDBEF00" w14:textId="77777777" w:rsidR="000E1005" w:rsidRPr="00E81F49" w:rsidRDefault="000E1005" w:rsidP="000E1005">
            <w:pPr>
              <w:pStyle w:val="81"/>
            </w:pPr>
          </w:p>
        </w:tc>
        <w:tc>
          <w:tcPr>
            <w:tcW w:w="7979" w:type="dxa"/>
            <w:gridSpan w:val="36"/>
            <w:tcBorders>
              <w:top w:val="single" w:sz="4" w:space="0" w:color="auto"/>
            </w:tcBorders>
          </w:tcPr>
          <w:p w14:paraId="6167AE94" w14:textId="77777777" w:rsidR="000E1005" w:rsidRPr="00E81F49" w:rsidRDefault="00F06756" w:rsidP="005038DC">
            <w:pPr>
              <w:pStyle w:val="81"/>
            </w:pPr>
            <w:r>
              <w:t>(</w:t>
            </w:r>
            <w:r w:rsidR="00857B4B">
              <w:t>прізвище</w:t>
            </w:r>
            <w:r w:rsidR="005038DC">
              <w:t>, ім</w:t>
            </w:r>
            <w:r w:rsidR="005B1D33">
              <w:t>’</w:t>
            </w:r>
            <w:r w:rsidR="005038DC">
              <w:t>я та по-батькові</w:t>
            </w:r>
            <w:r w:rsidR="000E1005" w:rsidRPr="00E81F49">
              <w:t>)</w:t>
            </w:r>
          </w:p>
        </w:tc>
      </w:tr>
      <w:tr w:rsidR="00910700" w:rsidRPr="00E81F49" w14:paraId="2D8A147B" w14:textId="77777777" w:rsidTr="7C5D4591">
        <w:trPr>
          <w:trHeight w:hRule="exact" w:val="964"/>
        </w:trPr>
        <w:tc>
          <w:tcPr>
            <w:tcW w:w="1668" w:type="dxa"/>
            <w:gridSpan w:val="2"/>
            <w:vAlign w:val="bottom"/>
          </w:tcPr>
          <w:p w14:paraId="1DE252F1" w14:textId="77777777" w:rsidR="00910700" w:rsidRPr="00E81F49" w:rsidRDefault="00910700" w:rsidP="00910700">
            <w:pPr>
              <w:pStyle w:val="13"/>
            </w:pPr>
            <w:r w:rsidRPr="00E81F49">
              <w:t>Керівник</w:t>
            </w:r>
          </w:p>
        </w:tc>
        <w:tc>
          <w:tcPr>
            <w:tcW w:w="283" w:type="dxa"/>
            <w:gridSpan w:val="2"/>
            <w:vAlign w:val="bottom"/>
          </w:tcPr>
          <w:p w14:paraId="3461D779" w14:textId="77777777" w:rsidR="00910700" w:rsidRPr="00E81F49" w:rsidRDefault="00910700" w:rsidP="00910700">
            <w:pPr>
              <w:pStyle w:val="13"/>
            </w:pPr>
          </w:p>
        </w:tc>
        <w:tc>
          <w:tcPr>
            <w:tcW w:w="7979" w:type="dxa"/>
            <w:gridSpan w:val="36"/>
            <w:tcBorders>
              <w:bottom w:val="single" w:sz="4" w:space="0" w:color="auto"/>
            </w:tcBorders>
            <w:vAlign w:val="bottom"/>
          </w:tcPr>
          <w:p w14:paraId="778C3AF0" w14:textId="564E3CC4" w:rsidR="00910700" w:rsidRPr="007A2C9A" w:rsidRDefault="00910700" w:rsidP="00910700">
            <w:pPr>
              <w:pStyle w:val="132"/>
              <w:rPr>
                <w:lang w:val="ru-RU"/>
              </w:rPr>
            </w:pPr>
            <w:r w:rsidRPr="009679D8">
              <w:t>професор Северин Валерій Петрович</w:t>
            </w:r>
          </w:p>
        </w:tc>
      </w:tr>
      <w:tr w:rsidR="00910700" w:rsidRPr="00E81F49" w14:paraId="16632468" w14:textId="77777777" w:rsidTr="7C5D4591">
        <w:trPr>
          <w:trHeight w:val="180"/>
        </w:trPr>
        <w:tc>
          <w:tcPr>
            <w:tcW w:w="1668" w:type="dxa"/>
            <w:gridSpan w:val="2"/>
          </w:tcPr>
          <w:p w14:paraId="3CF2D8B6" w14:textId="77777777" w:rsidR="00910700" w:rsidRPr="00E81F49" w:rsidRDefault="00910700" w:rsidP="00910700">
            <w:pPr>
              <w:pStyle w:val="81"/>
            </w:pPr>
          </w:p>
        </w:tc>
        <w:tc>
          <w:tcPr>
            <w:tcW w:w="283" w:type="dxa"/>
            <w:gridSpan w:val="2"/>
          </w:tcPr>
          <w:p w14:paraId="0FB78278" w14:textId="77777777" w:rsidR="00910700" w:rsidRPr="00E81F49" w:rsidRDefault="00910700" w:rsidP="00910700">
            <w:pPr>
              <w:pStyle w:val="81"/>
            </w:pPr>
          </w:p>
        </w:tc>
        <w:tc>
          <w:tcPr>
            <w:tcW w:w="7979" w:type="dxa"/>
            <w:gridSpan w:val="36"/>
            <w:tcBorders>
              <w:top w:val="single" w:sz="4" w:space="0" w:color="auto"/>
            </w:tcBorders>
          </w:tcPr>
          <w:p w14:paraId="164B2F8F" w14:textId="77777777" w:rsidR="00910700" w:rsidRPr="00E81F49" w:rsidRDefault="00910700" w:rsidP="00910700">
            <w:pPr>
              <w:pStyle w:val="81"/>
            </w:pPr>
            <w:r>
              <w:t>(п</w:t>
            </w:r>
            <w:r w:rsidRPr="00E81F49">
              <w:t xml:space="preserve">осада, </w:t>
            </w:r>
            <w:r>
              <w:t>прізвище, ім’я та по-батькові</w:t>
            </w:r>
            <w:r w:rsidRPr="00E81F49">
              <w:t>)</w:t>
            </w:r>
          </w:p>
        </w:tc>
      </w:tr>
      <w:tr w:rsidR="00910700" w:rsidRPr="00E81F49" w14:paraId="29FCD9FE" w14:textId="77777777" w:rsidTr="7C5D4591">
        <w:trPr>
          <w:trHeight w:hRule="exact" w:val="964"/>
        </w:trPr>
        <w:tc>
          <w:tcPr>
            <w:tcW w:w="9930" w:type="dxa"/>
            <w:gridSpan w:val="40"/>
            <w:vAlign w:val="bottom"/>
          </w:tcPr>
          <w:p w14:paraId="23EB2178" w14:textId="07270D96" w:rsidR="00910700" w:rsidRPr="00A6453B" w:rsidRDefault="00910700" w:rsidP="00910700">
            <w:pPr>
              <w:pStyle w:val="142"/>
              <w:rPr>
                <w:lang w:val="ru-RU"/>
              </w:rPr>
            </w:pPr>
            <w:r w:rsidRPr="00E81F49">
              <w:t>Харків 20</w:t>
            </w:r>
            <w:r>
              <w:t>25</w:t>
            </w:r>
          </w:p>
        </w:tc>
      </w:tr>
      <w:tr w:rsidR="00910700" w14:paraId="63A36736"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jc w:val="center"/>
        </w:trPr>
        <w:tc>
          <w:tcPr>
            <w:tcW w:w="4069" w:type="dxa"/>
            <w:gridSpan w:val="16"/>
            <w:tcBorders>
              <w:top w:val="single" w:sz="12" w:space="0" w:color="auto"/>
              <w:left w:val="single" w:sz="12" w:space="0" w:color="auto"/>
              <w:bottom w:val="single" w:sz="12" w:space="0" w:color="auto"/>
              <w:right w:val="single" w:sz="12" w:space="0" w:color="auto"/>
            </w:tcBorders>
            <w:vAlign w:val="center"/>
            <w:hideMark/>
          </w:tcPr>
          <w:p w14:paraId="2FC35AA7" w14:textId="77777777" w:rsidR="00910700" w:rsidRDefault="00910700" w:rsidP="00910700">
            <w:pPr>
              <w:pStyle w:val="120"/>
            </w:pPr>
            <w:r>
              <w:lastRenderedPageBreak/>
              <w:t>Найменування виробу,</w:t>
            </w:r>
            <w:r>
              <w:br/>
              <w:t>об’єкта або теми</w:t>
            </w:r>
          </w:p>
        </w:tc>
        <w:tc>
          <w:tcPr>
            <w:tcW w:w="2977" w:type="dxa"/>
            <w:gridSpan w:val="11"/>
            <w:tcBorders>
              <w:top w:val="single" w:sz="12" w:space="0" w:color="auto"/>
              <w:left w:val="single" w:sz="12" w:space="0" w:color="auto"/>
              <w:bottom w:val="single" w:sz="12" w:space="0" w:color="auto"/>
              <w:right w:val="single" w:sz="12" w:space="0" w:color="auto"/>
            </w:tcBorders>
            <w:vAlign w:val="center"/>
            <w:hideMark/>
          </w:tcPr>
          <w:p w14:paraId="018116A6" w14:textId="77777777" w:rsidR="00910700" w:rsidRDefault="00910700" w:rsidP="00910700">
            <w:pPr>
              <w:pStyle w:val="120"/>
            </w:pPr>
            <w:r>
              <w:t>Найменування</w:t>
            </w:r>
            <w:r>
              <w:br/>
              <w:t>документа</w:t>
            </w:r>
          </w:p>
        </w:tc>
        <w:tc>
          <w:tcPr>
            <w:tcW w:w="1034" w:type="dxa"/>
            <w:gridSpan w:val="7"/>
            <w:tcBorders>
              <w:top w:val="single" w:sz="12" w:space="0" w:color="auto"/>
              <w:left w:val="single" w:sz="12" w:space="0" w:color="auto"/>
              <w:bottom w:val="single" w:sz="12" w:space="0" w:color="auto"/>
              <w:right w:val="single" w:sz="12" w:space="0" w:color="auto"/>
            </w:tcBorders>
            <w:vAlign w:val="center"/>
            <w:hideMark/>
          </w:tcPr>
          <w:p w14:paraId="11703F60" w14:textId="77777777" w:rsidR="00910700" w:rsidRDefault="00910700" w:rsidP="00910700">
            <w:pPr>
              <w:pStyle w:val="120"/>
            </w:pPr>
            <w:r>
              <w:t>Формат</w:t>
            </w:r>
          </w:p>
        </w:tc>
        <w:tc>
          <w:tcPr>
            <w:tcW w:w="851" w:type="dxa"/>
            <w:gridSpan w:val="4"/>
            <w:tcBorders>
              <w:top w:val="single" w:sz="12" w:space="0" w:color="auto"/>
              <w:left w:val="single" w:sz="12" w:space="0" w:color="auto"/>
              <w:bottom w:val="single" w:sz="12" w:space="0" w:color="auto"/>
              <w:right w:val="single" w:sz="12" w:space="0" w:color="auto"/>
            </w:tcBorders>
            <w:vAlign w:val="center"/>
            <w:hideMark/>
          </w:tcPr>
          <w:p w14:paraId="4DD59BA8" w14:textId="77777777" w:rsidR="00910700" w:rsidRDefault="00910700" w:rsidP="00910700">
            <w:pPr>
              <w:pStyle w:val="120"/>
            </w:pPr>
            <w:r>
              <w:t>Кільк.</w:t>
            </w:r>
            <w:r>
              <w:br/>
              <w:t>арк.</w:t>
            </w:r>
          </w:p>
        </w:tc>
        <w:tc>
          <w:tcPr>
            <w:tcW w:w="992" w:type="dxa"/>
            <w:tcBorders>
              <w:top w:val="single" w:sz="12" w:space="0" w:color="auto"/>
              <w:left w:val="single" w:sz="12" w:space="0" w:color="auto"/>
              <w:bottom w:val="single" w:sz="12" w:space="0" w:color="auto"/>
              <w:right w:val="single" w:sz="12" w:space="0" w:color="auto"/>
            </w:tcBorders>
            <w:vAlign w:val="center"/>
            <w:hideMark/>
          </w:tcPr>
          <w:p w14:paraId="30FF27A8" w14:textId="77777777" w:rsidR="00910700" w:rsidRDefault="00910700" w:rsidP="00910700">
            <w:pPr>
              <w:pStyle w:val="120"/>
            </w:pPr>
            <w:r>
              <w:rPr>
                <w:szCs w:val="24"/>
              </w:rPr>
              <w:t>Прим.</w:t>
            </w:r>
          </w:p>
        </w:tc>
      </w:tr>
      <w:tr w:rsidR="00910700" w14:paraId="1FC39945"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hRule="exact" w:val="360"/>
          <w:jc w:val="center"/>
        </w:trPr>
        <w:tc>
          <w:tcPr>
            <w:tcW w:w="4069" w:type="dxa"/>
            <w:gridSpan w:val="16"/>
            <w:tcBorders>
              <w:top w:val="single" w:sz="12" w:space="0" w:color="auto"/>
              <w:left w:val="single" w:sz="12" w:space="0" w:color="auto"/>
              <w:bottom w:val="single" w:sz="4" w:space="0" w:color="auto"/>
              <w:right w:val="single" w:sz="12" w:space="0" w:color="auto"/>
            </w:tcBorders>
          </w:tcPr>
          <w:p w14:paraId="0562CB0E" w14:textId="77777777" w:rsidR="00910700" w:rsidRDefault="00910700" w:rsidP="00910700">
            <w:pPr>
              <w:pStyle w:val="12"/>
            </w:pPr>
          </w:p>
        </w:tc>
        <w:tc>
          <w:tcPr>
            <w:tcW w:w="2977" w:type="dxa"/>
            <w:gridSpan w:val="11"/>
            <w:tcBorders>
              <w:top w:val="single" w:sz="12" w:space="0" w:color="auto"/>
              <w:left w:val="single" w:sz="12" w:space="0" w:color="auto"/>
              <w:bottom w:val="single" w:sz="4" w:space="0" w:color="auto"/>
              <w:right w:val="single" w:sz="12" w:space="0" w:color="auto"/>
            </w:tcBorders>
          </w:tcPr>
          <w:p w14:paraId="34CE0A41" w14:textId="77777777" w:rsidR="00910700" w:rsidRDefault="00910700" w:rsidP="00910700">
            <w:pPr>
              <w:pStyle w:val="12"/>
            </w:pPr>
          </w:p>
        </w:tc>
        <w:tc>
          <w:tcPr>
            <w:tcW w:w="1034" w:type="dxa"/>
            <w:gridSpan w:val="7"/>
            <w:tcBorders>
              <w:top w:val="single" w:sz="12" w:space="0" w:color="auto"/>
              <w:left w:val="single" w:sz="12" w:space="0" w:color="auto"/>
              <w:bottom w:val="single" w:sz="4" w:space="0" w:color="auto"/>
              <w:right w:val="single" w:sz="12" w:space="0" w:color="auto"/>
            </w:tcBorders>
          </w:tcPr>
          <w:p w14:paraId="62EBF3C5" w14:textId="77777777" w:rsidR="00910700" w:rsidRDefault="00910700" w:rsidP="00910700">
            <w:pPr>
              <w:pStyle w:val="120"/>
            </w:pPr>
          </w:p>
        </w:tc>
        <w:tc>
          <w:tcPr>
            <w:tcW w:w="851" w:type="dxa"/>
            <w:gridSpan w:val="4"/>
            <w:tcBorders>
              <w:top w:val="single" w:sz="12" w:space="0" w:color="auto"/>
              <w:left w:val="single" w:sz="12" w:space="0" w:color="auto"/>
              <w:bottom w:val="single" w:sz="4" w:space="0" w:color="auto"/>
              <w:right w:val="single" w:sz="12" w:space="0" w:color="auto"/>
            </w:tcBorders>
          </w:tcPr>
          <w:p w14:paraId="6D98A12B" w14:textId="77777777" w:rsidR="00910700" w:rsidRDefault="00910700" w:rsidP="00910700">
            <w:pPr>
              <w:pStyle w:val="120"/>
            </w:pPr>
          </w:p>
        </w:tc>
        <w:tc>
          <w:tcPr>
            <w:tcW w:w="992" w:type="dxa"/>
            <w:tcBorders>
              <w:top w:val="single" w:sz="12" w:space="0" w:color="auto"/>
              <w:left w:val="single" w:sz="12" w:space="0" w:color="auto"/>
              <w:bottom w:val="single" w:sz="4" w:space="0" w:color="auto"/>
              <w:right w:val="single" w:sz="12" w:space="0" w:color="auto"/>
            </w:tcBorders>
          </w:tcPr>
          <w:p w14:paraId="2946DB82" w14:textId="77777777" w:rsidR="00910700" w:rsidRDefault="00910700" w:rsidP="00910700">
            <w:pPr>
              <w:pStyle w:val="120"/>
            </w:pPr>
          </w:p>
        </w:tc>
      </w:tr>
      <w:tr w:rsidR="00910700" w14:paraId="32F1A557"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5997CC1D"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hideMark/>
          </w:tcPr>
          <w:p w14:paraId="42B743D1" w14:textId="77777777" w:rsidR="00910700" w:rsidRPr="00CA3407" w:rsidRDefault="00910700" w:rsidP="00910700">
            <w:pPr>
              <w:pStyle w:val="121"/>
            </w:pPr>
            <w:r w:rsidRPr="00CA3407">
              <w:t>Документи загальні</w:t>
            </w:r>
          </w:p>
        </w:tc>
        <w:tc>
          <w:tcPr>
            <w:tcW w:w="1034" w:type="dxa"/>
            <w:gridSpan w:val="7"/>
            <w:tcBorders>
              <w:top w:val="single" w:sz="4" w:space="0" w:color="auto"/>
              <w:left w:val="single" w:sz="12" w:space="0" w:color="auto"/>
              <w:bottom w:val="single" w:sz="4" w:space="0" w:color="auto"/>
              <w:right w:val="single" w:sz="12" w:space="0" w:color="auto"/>
            </w:tcBorders>
          </w:tcPr>
          <w:p w14:paraId="110FFD37"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6B699379"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3FE9F23F" w14:textId="77777777" w:rsidR="00910700" w:rsidRDefault="00910700" w:rsidP="00910700">
            <w:pPr>
              <w:pStyle w:val="120"/>
            </w:pPr>
          </w:p>
        </w:tc>
      </w:tr>
      <w:tr w:rsidR="00910700" w14:paraId="1F72F646"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08CE6F91"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61CDCEAD"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6BB9E253"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23DE523C"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52E56223" w14:textId="77777777" w:rsidR="00910700" w:rsidRDefault="00910700" w:rsidP="00910700">
            <w:pPr>
              <w:pStyle w:val="120"/>
            </w:pPr>
          </w:p>
        </w:tc>
      </w:tr>
      <w:tr w:rsidR="00910700" w14:paraId="50065AF8"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07547A01"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hideMark/>
          </w:tcPr>
          <w:p w14:paraId="045703DC" w14:textId="77777777" w:rsidR="00910700" w:rsidRDefault="00910700" w:rsidP="00910700">
            <w:pPr>
              <w:pStyle w:val="12"/>
            </w:pPr>
            <w:r>
              <w:t>Завдання на виконання ДР</w:t>
            </w:r>
          </w:p>
        </w:tc>
        <w:tc>
          <w:tcPr>
            <w:tcW w:w="1034" w:type="dxa"/>
            <w:gridSpan w:val="7"/>
            <w:tcBorders>
              <w:top w:val="single" w:sz="4" w:space="0" w:color="auto"/>
              <w:left w:val="single" w:sz="12" w:space="0" w:color="auto"/>
              <w:bottom w:val="single" w:sz="4" w:space="0" w:color="auto"/>
              <w:right w:val="single" w:sz="12" w:space="0" w:color="auto"/>
            </w:tcBorders>
            <w:hideMark/>
          </w:tcPr>
          <w:p w14:paraId="6A41F3AE" w14:textId="77777777" w:rsidR="00910700" w:rsidRDefault="00910700" w:rsidP="00910700">
            <w:pPr>
              <w:pStyle w:val="120"/>
            </w:pPr>
            <w:r>
              <w:t>А4</w:t>
            </w:r>
          </w:p>
        </w:tc>
        <w:tc>
          <w:tcPr>
            <w:tcW w:w="851" w:type="dxa"/>
            <w:gridSpan w:val="4"/>
            <w:tcBorders>
              <w:top w:val="single" w:sz="4" w:space="0" w:color="auto"/>
              <w:left w:val="single" w:sz="12" w:space="0" w:color="auto"/>
              <w:bottom w:val="single" w:sz="4" w:space="0" w:color="auto"/>
              <w:right w:val="single" w:sz="12" w:space="0" w:color="auto"/>
            </w:tcBorders>
            <w:hideMark/>
          </w:tcPr>
          <w:p w14:paraId="649841BE" w14:textId="77777777" w:rsidR="00910700" w:rsidRDefault="00910700" w:rsidP="00910700">
            <w:pPr>
              <w:pStyle w:val="120"/>
            </w:pPr>
            <w:r>
              <w:t>1</w:t>
            </w:r>
          </w:p>
        </w:tc>
        <w:tc>
          <w:tcPr>
            <w:tcW w:w="992" w:type="dxa"/>
            <w:tcBorders>
              <w:top w:val="single" w:sz="4" w:space="0" w:color="auto"/>
              <w:left w:val="single" w:sz="12" w:space="0" w:color="auto"/>
              <w:bottom w:val="single" w:sz="4" w:space="0" w:color="auto"/>
              <w:right w:val="single" w:sz="12" w:space="0" w:color="auto"/>
            </w:tcBorders>
          </w:tcPr>
          <w:p w14:paraId="5043CB0F" w14:textId="77777777" w:rsidR="00910700" w:rsidRDefault="00910700" w:rsidP="00910700">
            <w:pPr>
              <w:pStyle w:val="120"/>
            </w:pPr>
          </w:p>
        </w:tc>
      </w:tr>
      <w:tr w:rsidR="00910700" w14:paraId="76F2081F"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07459315"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hideMark/>
          </w:tcPr>
          <w:p w14:paraId="61FBEAB9" w14:textId="77777777" w:rsidR="00910700" w:rsidRDefault="00910700" w:rsidP="00910700">
            <w:pPr>
              <w:pStyle w:val="12"/>
            </w:pPr>
            <w:r>
              <w:t xml:space="preserve">Пояснювальна записка </w:t>
            </w:r>
          </w:p>
        </w:tc>
        <w:tc>
          <w:tcPr>
            <w:tcW w:w="1034" w:type="dxa"/>
            <w:gridSpan w:val="7"/>
            <w:tcBorders>
              <w:top w:val="single" w:sz="4" w:space="0" w:color="auto"/>
              <w:left w:val="single" w:sz="12" w:space="0" w:color="auto"/>
              <w:bottom w:val="single" w:sz="4" w:space="0" w:color="auto"/>
              <w:right w:val="single" w:sz="12" w:space="0" w:color="auto"/>
            </w:tcBorders>
          </w:tcPr>
          <w:p w14:paraId="6537F28F"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6DFB9E20"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70DF9E56" w14:textId="77777777" w:rsidR="00910700" w:rsidRDefault="00910700" w:rsidP="00910700">
            <w:pPr>
              <w:pStyle w:val="120"/>
            </w:pPr>
          </w:p>
        </w:tc>
      </w:tr>
      <w:tr w:rsidR="00910700" w14:paraId="3B4F1453"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44E871BC"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00353D70" w14:textId="77777777" w:rsidR="00910700" w:rsidRDefault="00910700" w:rsidP="00910700">
            <w:pPr>
              <w:pStyle w:val="12"/>
            </w:pPr>
            <w:r>
              <w:t>до ДР</w:t>
            </w:r>
          </w:p>
        </w:tc>
        <w:tc>
          <w:tcPr>
            <w:tcW w:w="1034" w:type="dxa"/>
            <w:gridSpan w:val="7"/>
            <w:tcBorders>
              <w:top w:val="single" w:sz="4" w:space="0" w:color="auto"/>
              <w:left w:val="single" w:sz="12" w:space="0" w:color="auto"/>
              <w:bottom w:val="single" w:sz="4" w:space="0" w:color="auto"/>
              <w:right w:val="single" w:sz="12" w:space="0" w:color="auto"/>
            </w:tcBorders>
          </w:tcPr>
          <w:p w14:paraId="47363C19" w14:textId="77777777" w:rsidR="00910700" w:rsidRDefault="00910700" w:rsidP="00910700">
            <w:pPr>
              <w:pStyle w:val="120"/>
            </w:pPr>
            <w:r>
              <w:t>А4</w:t>
            </w:r>
          </w:p>
        </w:tc>
        <w:tc>
          <w:tcPr>
            <w:tcW w:w="851" w:type="dxa"/>
            <w:gridSpan w:val="4"/>
            <w:tcBorders>
              <w:top w:val="single" w:sz="4" w:space="0" w:color="auto"/>
              <w:left w:val="single" w:sz="12" w:space="0" w:color="auto"/>
              <w:bottom w:val="single" w:sz="4" w:space="0" w:color="auto"/>
              <w:right w:val="single" w:sz="12" w:space="0" w:color="auto"/>
            </w:tcBorders>
          </w:tcPr>
          <w:p w14:paraId="5AA05B6E" w14:textId="4018FA13" w:rsidR="00910700" w:rsidRPr="002A4CEB" w:rsidRDefault="00644880" w:rsidP="00910700">
            <w:pPr>
              <w:pStyle w:val="120"/>
              <w:rPr>
                <w:lang w:val="ru-RU"/>
              </w:rPr>
            </w:pPr>
            <w:r>
              <w:rPr>
                <w:lang w:val="ru-RU"/>
              </w:rPr>
              <w:t>114</w:t>
            </w:r>
          </w:p>
        </w:tc>
        <w:tc>
          <w:tcPr>
            <w:tcW w:w="992" w:type="dxa"/>
            <w:tcBorders>
              <w:top w:val="single" w:sz="4" w:space="0" w:color="auto"/>
              <w:left w:val="single" w:sz="12" w:space="0" w:color="auto"/>
              <w:bottom w:val="single" w:sz="4" w:space="0" w:color="auto"/>
              <w:right w:val="single" w:sz="12" w:space="0" w:color="auto"/>
            </w:tcBorders>
          </w:tcPr>
          <w:p w14:paraId="144A5D23" w14:textId="77777777" w:rsidR="00910700" w:rsidRDefault="00910700" w:rsidP="00910700">
            <w:pPr>
              <w:pStyle w:val="120"/>
            </w:pPr>
          </w:p>
        </w:tc>
      </w:tr>
      <w:tr w:rsidR="00910700" w14:paraId="738610EB"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637805D2"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463F29E8" w14:textId="77777777" w:rsidR="00910700" w:rsidRDefault="00910700" w:rsidP="00910700">
            <w:pPr>
              <w:pStyle w:val="120"/>
            </w:pPr>
          </w:p>
        </w:tc>
        <w:tc>
          <w:tcPr>
            <w:tcW w:w="1034" w:type="dxa"/>
            <w:gridSpan w:val="7"/>
            <w:tcBorders>
              <w:top w:val="single" w:sz="4" w:space="0" w:color="auto"/>
              <w:left w:val="single" w:sz="12" w:space="0" w:color="auto"/>
              <w:bottom w:val="single" w:sz="4" w:space="0" w:color="auto"/>
              <w:right w:val="single" w:sz="12" w:space="0" w:color="auto"/>
            </w:tcBorders>
          </w:tcPr>
          <w:p w14:paraId="3B7B4B86"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3A0FF5F2"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5630AD66" w14:textId="77777777" w:rsidR="00910700" w:rsidRDefault="00910700" w:rsidP="00910700">
            <w:pPr>
              <w:pStyle w:val="120"/>
            </w:pPr>
          </w:p>
        </w:tc>
      </w:tr>
      <w:tr w:rsidR="00910700" w14:paraId="4FD28891"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61829076"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3408B268" w14:textId="77777777" w:rsidR="00910700" w:rsidRPr="00CA3407" w:rsidRDefault="00910700" w:rsidP="00910700">
            <w:pPr>
              <w:pStyle w:val="121"/>
            </w:pPr>
            <w:r w:rsidRPr="00CA3407">
              <w:t>Ілюстративні матеріали</w:t>
            </w:r>
          </w:p>
        </w:tc>
        <w:tc>
          <w:tcPr>
            <w:tcW w:w="1034" w:type="dxa"/>
            <w:gridSpan w:val="7"/>
            <w:tcBorders>
              <w:top w:val="single" w:sz="4" w:space="0" w:color="auto"/>
              <w:left w:val="single" w:sz="12" w:space="0" w:color="auto"/>
              <w:bottom w:val="single" w:sz="4" w:space="0" w:color="auto"/>
              <w:right w:val="single" w:sz="12" w:space="0" w:color="auto"/>
            </w:tcBorders>
          </w:tcPr>
          <w:p w14:paraId="2BA226A1"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17AD93B2"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0DE4B5B7" w14:textId="77777777" w:rsidR="00910700" w:rsidRDefault="00910700" w:rsidP="00910700">
            <w:pPr>
              <w:pStyle w:val="120"/>
            </w:pPr>
          </w:p>
        </w:tc>
      </w:tr>
      <w:tr w:rsidR="00910700" w14:paraId="66204FF1"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2DBF0D7D" w14:textId="77777777" w:rsidR="00910700" w:rsidRPr="00BC04AE" w:rsidRDefault="00910700" w:rsidP="00910700">
            <w:pPr>
              <w:pStyle w:val="12"/>
              <w:rPr>
                <w:lang w:val="ru-RU"/>
              </w:rPr>
            </w:pPr>
          </w:p>
        </w:tc>
        <w:tc>
          <w:tcPr>
            <w:tcW w:w="2977" w:type="dxa"/>
            <w:gridSpan w:val="11"/>
            <w:tcBorders>
              <w:top w:val="single" w:sz="4" w:space="0" w:color="auto"/>
              <w:left w:val="single" w:sz="12" w:space="0" w:color="auto"/>
              <w:bottom w:val="single" w:sz="4" w:space="0" w:color="auto"/>
              <w:right w:val="single" w:sz="12" w:space="0" w:color="auto"/>
            </w:tcBorders>
          </w:tcPr>
          <w:p w14:paraId="6B62F1B3"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02F2C34E"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680A4E5D" w14:textId="77777777" w:rsidR="00910700" w:rsidRPr="00A6453B" w:rsidRDefault="00910700" w:rsidP="00910700">
            <w:pPr>
              <w:pStyle w:val="120"/>
              <w:rPr>
                <w:lang w:val="ru-RU"/>
              </w:rPr>
            </w:pPr>
          </w:p>
        </w:tc>
        <w:tc>
          <w:tcPr>
            <w:tcW w:w="992" w:type="dxa"/>
            <w:tcBorders>
              <w:top w:val="single" w:sz="4" w:space="0" w:color="auto"/>
              <w:left w:val="single" w:sz="12" w:space="0" w:color="auto"/>
              <w:bottom w:val="single" w:sz="4" w:space="0" w:color="auto"/>
              <w:right w:val="single" w:sz="12" w:space="0" w:color="auto"/>
            </w:tcBorders>
          </w:tcPr>
          <w:p w14:paraId="19219836" w14:textId="77777777" w:rsidR="00910700" w:rsidRDefault="00910700" w:rsidP="00910700">
            <w:pPr>
              <w:pStyle w:val="120"/>
            </w:pPr>
          </w:p>
        </w:tc>
      </w:tr>
      <w:tr w:rsidR="00910700" w14:paraId="3FA15A67"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7A825DC6" w14:textId="70AB9462" w:rsidR="00910700" w:rsidRPr="00BC04AE" w:rsidRDefault="00910700" w:rsidP="00910700">
            <w:pPr>
              <w:pStyle w:val="12"/>
              <w:rPr>
                <w:lang w:val="ru-RU"/>
              </w:rPr>
            </w:pPr>
            <w:r>
              <w:t>Розробка інтелектуальної системи</w:t>
            </w:r>
          </w:p>
        </w:tc>
        <w:tc>
          <w:tcPr>
            <w:tcW w:w="2977" w:type="dxa"/>
            <w:gridSpan w:val="11"/>
            <w:tcBorders>
              <w:top w:val="single" w:sz="4" w:space="0" w:color="auto"/>
              <w:left w:val="single" w:sz="12" w:space="0" w:color="auto"/>
              <w:bottom w:val="single" w:sz="4" w:space="0" w:color="auto"/>
              <w:right w:val="single" w:sz="12" w:space="0" w:color="auto"/>
            </w:tcBorders>
          </w:tcPr>
          <w:p w14:paraId="58E78F96" w14:textId="77777777" w:rsidR="00910700" w:rsidRDefault="00910700" w:rsidP="00910700">
            <w:pPr>
              <w:pStyle w:val="12"/>
            </w:pPr>
            <w:r>
              <w:t>Презентація</w:t>
            </w:r>
          </w:p>
        </w:tc>
        <w:tc>
          <w:tcPr>
            <w:tcW w:w="1034" w:type="dxa"/>
            <w:gridSpan w:val="7"/>
            <w:tcBorders>
              <w:top w:val="single" w:sz="4" w:space="0" w:color="auto"/>
              <w:left w:val="single" w:sz="12" w:space="0" w:color="auto"/>
              <w:bottom w:val="single" w:sz="4" w:space="0" w:color="auto"/>
              <w:right w:val="single" w:sz="12" w:space="0" w:color="auto"/>
            </w:tcBorders>
          </w:tcPr>
          <w:p w14:paraId="5976CEFC" w14:textId="77777777" w:rsidR="00910700" w:rsidRDefault="00910700" w:rsidP="00910700">
            <w:pPr>
              <w:pStyle w:val="120"/>
            </w:pPr>
            <w:r>
              <w:t>А4</w:t>
            </w:r>
          </w:p>
        </w:tc>
        <w:tc>
          <w:tcPr>
            <w:tcW w:w="851" w:type="dxa"/>
            <w:gridSpan w:val="4"/>
            <w:tcBorders>
              <w:top w:val="single" w:sz="4" w:space="0" w:color="auto"/>
              <w:left w:val="single" w:sz="12" w:space="0" w:color="auto"/>
              <w:bottom w:val="single" w:sz="4" w:space="0" w:color="auto"/>
              <w:right w:val="single" w:sz="12" w:space="0" w:color="auto"/>
            </w:tcBorders>
          </w:tcPr>
          <w:p w14:paraId="5D369756" w14:textId="02914208" w:rsidR="00910700" w:rsidRPr="00A6453B" w:rsidRDefault="00702A6F" w:rsidP="00910700">
            <w:pPr>
              <w:pStyle w:val="120"/>
              <w:rPr>
                <w:lang w:val="ru-RU"/>
              </w:rPr>
            </w:pPr>
            <w:r>
              <w:t>15</w:t>
            </w:r>
          </w:p>
        </w:tc>
        <w:tc>
          <w:tcPr>
            <w:tcW w:w="992" w:type="dxa"/>
            <w:tcBorders>
              <w:top w:val="single" w:sz="4" w:space="0" w:color="auto"/>
              <w:left w:val="single" w:sz="12" w:space="0" w:color="auto"/>
              <w:bottom w:val="single" w:sz="4" w:space="0" w:color="auto"/>
              <w:right w:val="single" w:sz="12" w:space="0" w:color="auto"/>
            </w:tcBorders>
          </w:tcPr>
          <w:p w14:paraId="296FEF7D" w14:textId="77777777" w:rsidR="00910700" w:rsidRDefault="00910700" w:rsidP="00910700">
            <w:pPr>
              <w:pStyle w:val="120"/>
            </w:pPr>
          </w:p>
        </w:tc>
      </w:tr>
      <w:tr w:rsidR="00910700" w14:paraId="7194DBDC"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769D0D3C" w14:textId="01687468" w:rsidR="00910700" w:rsidRDefault="00910700" w:rsidP="00910700">
            <w:pPr>
              <w:pStyle w:val="12"/>
            </w:pPr>
            <w:r>
              <w:t>управління температурою в будинку</w:t>
            </w:r>
          </w:p>
        </w:tc>
        <w:tc>
          <w:tcPr>
            <w:tcW w:w="2977" w:type="dxa"/>
            <w:gridSpan w:val="11"/>
            <w:tcBorders>
              <w:top w:val="single" w:sz="4" w:space="0" w:color="auto"/>
              <w:left w:val="single" w:sz="12" w:space="0" w:color="auto"/>
              <w:bottom w:val="single" w:sz="4" w:space="0" w:color="auto"/>
              <w:right w:val="single" w:sz="12" w:space="0" w:color="auto"/>
            </w:tcBorders>
          </w:tcPr>
          <w:p w14:paraId="54CD245A" w14:textId="77777777" w:rsidR="00910700" w:rsidRPr="00CA3407" w:rsidRDefault="00910700" w:rsidP="00910700">
            <w:pPr>
              <w:pStyle w:val="121"/>
            </w:pPr>
          </w:p>
        </w:tc>
        <w:tc>
          <w:tcPr>
            <w:tcW w:w="1034" w:type="dxa"/>
            <w:gridSpan w:val="7"/>
            <w:tcBorders>
              <w:top w:val="single" w:sz="4" w:space="0" w:color="auto"/>
              <w:left w:val="single" w:sz="12" w:space="0" w:color="auto"/>
              <w:bottom w:val="single" w:sz="4" w:space="0" w:color="auto"/>
              <w:right w:val="single" w:sz="12" w:space="0" w:color="auto"/>
            </w:tcBorders>
          </w:tcPr>
          <w:p w14:paraId="1231BE67"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36FEB5B0"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30D7AA69" w14:textId="77777777" w:rsidR="00910700" w:rsidRDefault="00910700" w:rsidP="00910700">
            <w:pPr>
              <w:pStyle w:val="120"/>
            </w:pPr>
          </w:p>
        </w:tc>
      </w:tr>
      <w:tr w:rsidR="00910700" w14:paraId="25E8774B"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7196D064" w14:textId="1F46768D" w:rsidR="00910700" w:rsidRDefault="00910700" w:rsidP="00910700">
            <w:pPr>
              <w:pStyle w:val="12"/>
            </w:pPr>
            <w:r>
              <w:t>з використанням мікросервісної</w:t>
            </w:r>
          </w:p>
        </w:tc>
        <w:tc>
          <w:tcPr>
            <w:tcW w:w="2977" w:type="dxa"/>
            <w:gridSpan w:val="11"/>
            <w:tcBorders>
              <w:top w:val="single" w:sz="4" w:space="0" w:color="auto"/>
              <w:left w:val="single" w:sz="12" w:space="0" w:color="auto"/>
              <w:bottom w:val="single" w:sz="4" w:space="0" w:color="auto"/>
              <w:right w:val="single" w:sz="12" w:space="0" w:color="auto"/>
            </w:tcBorders>
          </w:tcPr>
          <w:p w14:paraId="04611F47" w14:textId="7F60C889" w:rsidR="00910700" w:rsidRPr="00CA3407" w:rsidRDefault="00910700" w:rsidP="00910700">
            <w:pPr>
              <w:pStyle w:val="121"/>
            </w:pPr>
          </w:p>
        </w:tc>
        <w:tc>
          <w:tcPr>
            <w:tcW w:w="1034" w:type="dxa"/>
            <w:gridSpan w:val="7"/>
            <w:tcBorders>
              <w:top w:val="single" w:sz="4" w:space="0" w:color="auto"/>
              <w:left w:val="single" w:sz="12" w:space="0" w:color="auto"/>
              <w:bottom w:val="single" w:sz="4" w:space="0" w:color="auto"/>
              <w:right w:val="single" w:sz="12" w:space="0" w:color="auto"/>
            </w:tcBorders>
          </w:tcPr>
          <w:p w14:paraId="34FF1C98"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6D072C0D"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48A21919" w14:textId="77777777" w:rsidR="00910700" w:rsidRDefault="00910700" w:rsidP="00910700">
            <w:pPr>
              <w:pStyle w:val="120"/>
            </w:pPr>
          </w:p>
        </w:tc>
      </w:tr>
      <w:tr w:rsidR="00702A6F" w14:paraId="6BD18F9B"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238601FE" w14:textId="6FB41938" w:rsidR="00702A6F" w:rsidRDefault="00702A6F" w:rsidP="00702A6F">
            <w:pPr>
              <w:pStyle w:val="12"/>
            </w:pPr>
            <w:r>
              <w:t>архітектури</w:t>
            </w:r>
          </w:p>
        </w:tc>
        <w:tc>
          <w:tcPr>
            <w:tcW w:w="2977" w:type="dxa"/>
            <w:gridSpan w:val="11"/>
            <w:tcBorders>
              <w:top w:val="single" w:sz="4" w:space="0" w:color="auto"/>
              <w:left w:val="single" w:sz="12" w:space="0" w:color="auto"/>
              <w:bottom w:val="single" w:sz="4" w:space="0" w:color="auto"/>
              <w:right w:val="single" w:sz="12" w:space="0" w:color="auto"/>
            </w:tcBorders>
          </w:tcPr>
          <w:p w14:paraId="0F3CABC7" w14:textId="77777777" w:rsidR="00702A6F" w:rsidRDefault="00702A6F" w:rsidP="00702A6F">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5B08B5D1" w14:textId="77777777" w:rsidR="00702A6F" w:rsidRDefault="00702A6F" w:rsidP="00702A6F">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16DEB4AB" w14:textId="77777777" w:rsidR="00702A6F" w:rsidRDefault="00702A6F" w:rsidP="00702A6F">
            <w:pPr>
              <w:pStyle w:val="120"/>
            </w:pPr>
          </w:p>
        </w:tc>
        <w:tc>
          <w:tcPr>
            <w:tcW w:w="992" w:type="dxa"/>
            <w:tcBorders>
              <w:top w:val="single" w:sz="4" w:space="0" w:color="auto"/>
              <w:left w:val="single" w:sz="12" w:space="0" w:color="auto"/>
              <w:bottom w:val="single" w:sz="4" w:space="0" w:color="auto"/>
              <w:right w:val="single" w:sz="12" w:space="0" w:color="auto"/>
            </w:tcBorders>
          </w:tcPr>
          <w:p w14:paraId="0AD9C6F4" w14:textId="77777777" w:rsidR="00702A6F" w:rsidRDefault="00702A6F" w:rsidP="00702A6F">
            <w:pPr>
              <w:pStyle w:val="120"/>
            </w:pPr>
          </w:p>
        </w:tc>
      </w:tr>
      <w:tr w:rsidR="00910700" w14:paraId="7127AC1D"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44340489" w14:textId="7DA624FC"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45DB6ACB" w14:textId="3EFA3BA9" w:rsidR="00910700" w:rsidRPr="00F6575F" w:rsidRDefault="00702A6F" w:rsidP="00910700">
            <w:pPr>
              <w:pStyle w:val="12"/>
            </w:pPr>
            <w:r w:rsidRPr="00CA3407">
              <w:t>Наукові розробки</w:t>
            </w:r>
          </w:p>
        </w:tc>
        <w:tc>
          <w:tcPr>
            <w:tcW w:w="1034" w:type="dxa"/>
            <w:gridSpan w:val="7"/>
            <w:tcBorders>
              <w:top w:val="single" w:sz="4" w:space="0" w:color="auto"/>
              <w:left w:val="single" w:sz="12" w:space="0" w:color="auto"/>
              <w:bottom w:val="single" w:sz="4" w:space="0" w:color="auto"/>
              <w:right w:val="single" w:sz="12" w:space="0" w:color="auto"/>
            </w:tcBorders>
          </w:tcPr>
          <w:p w14:paraId="74AAAC78" w14:textId="6E05AFB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18F999B5" w14:textId="4F9015B3"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4B1F511A" w14:textId="77777777" w:rsidR="00910700" w:rsidRDefault="00910700" w:rsidP="00910700">
            <w:pPr>
              <w:pStyle w:val="120"/>
            </w:pPr>
          </w:p>
        </w:tc>
      </w:tr>
      <w:tr w:rsidR="00910700" w14:paraId="6845AF1A"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0274AACB" w14:textId="69E5D533"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032C7960" w14:textId="5C6AB22D" w:rsidR="00910700" w:rsidRPr="00F6575F"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067E2904" w14:textId="6B330201"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2598DEE6" w14:textId="23D486B8" w:rsidR="00910700" w:rsidRPr="00F6575F" w:rsidRDefault="00910700" w:rsidP="00910700">
            <w:pPr>
              <w:pStyle w:val="120"/>
              <w:rPr>
                <w:lang w:val="ru-RU"/>
              </w:rPr>
            </w:pPr>
          </w:p>
        </w:tc>
        <w:tc>
          <w:tcPr>
            <w:tcW w:w="992" w:type="dxa"/>
            <w:tcBorders>
              <w:top w:val="single" w:sz="4" w:space="0" w:color="auto"/>
              <w:left w:val="single" w:sz="12" w:space="0" w:color="auto"/>
              <w:bottom w:val="single" w:sz="4" w:space="0" w:color="auto"/>
              <w:right w:val="single" w:sz="12" w:space="0" w:color="auto"/>
            </w:tcBorders>
          </w:tcPr>
          <w:p w14:paraId="65F9C3DC" w14:textId="77777777" w:rsidR="00910700" w:rsidRDefault="00910700" w:rsidP="00910700">
            <w:pPr>
              <w:pStyle w:val="120"/>
            </w:pPr>
          </w:p>
        </w:tc>
      </w:tr>
      <w:tr w:rsidR="00910700" w14:paraId="5023141B"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1F3B1409" w14:textId="194DD49A" w:rsidR="00910700" w:rsidRDefault="00702A6F" w:rsidP="00910700">
            <w:pPr>
              <w:pStyle w:val="12"/>
            </w:pPr>
            <w:r>
              <w:t>Розробка інтелектуальної системи</w:t>
            </w:r>
          </w:p>
        </w:tc>
        <w:tc>
          <w:tcPr>
            <w:tcW w:w="2977" w:type="dxa"/>
            <w:gridSpan w:val="11"/>
            <w:tcBorders>
              <w:top w:val="single" w:sz="4" w:space="0" w:color="auto"/>
              <w:left w:val="single" w:sz="12" w:space="0" w:color="auto"/>
              <w:bottom w:val="single" w:sz="4" w:space="0" w:color="auto"/>
              <w:right w:val="single" w:sz="12" w:space="0" w:color="auto"/>
            </w:tcBorders>
          </w:tcPr>
          <w:p w14:paraId="562C75D1" w14:textId="18320C48" w:rsidR="00910700" w:rsidRDefault="00702A6F" w:rsidP="00910700">
            <w:pPr>
              <w:pStyle w:val="12"/>
            </w:pPr>
            <w:r w:rsidRPr="00F6575F">
              <w:t>Тези доповіді</w:t>
            </w:r>
          </w:p>
        </w:tc>
        <w:tc>
          <w:tcPr>
            <w:tcW w:w="1034" w:type="dxa"/>
            <w:gridSpan w:val="7"/>
            <w:tcBorders>
              <w:top w:val="single" w:sz="4" w:space="0" w:color="auto"/>
              <w:left w:val="single" w:sz="12" w:space="0" w:color="auto"/>
              <w:bottom w:val="single" w:sz="4" w:space="0" w:color="auto"/>
              <w:right w:val="single" w:sz="12" w:space="0" w:color="auto"/>
            </w:tcBorders>
          </w:tcPr>
          <w:p w14:paraId="664355AD" w14:textId="6178B006" w:rsidR="00910700" w:rsidRDefault="00702A6F" w:rsidP="00910700">
            <w:pPr>
              <w:pStyle w:val="120"/>
            </w:pPr>
            <w:r>
              <w:t>А4</w:t>
            </w:r>
          </w:p>
        </w:tc>
        <w:tc>
          <w:tcPr>
            <w:tcW w:w="851" w:type="dxa"/>
            <w:gridSpan w:val="4"/>
            <w:tcBorders>
              <w:top w:val="single" w:sz="4" w:space="0" w:color="auto"/>
              <w:left w:val="single" w:sz="12" w:space="0" w:color="auto"/>
              <w:bottom w:val="single" w:sz="4" w:space="0" w:color="auto"/>
              <w:right w:val="single" w:sz="12" w:space="0" w:color="auto"/>
            </w:tcBorders>
          </w:tcPr>
          <w:p w14:paraId="1A965116" w14:textId="5762A9E0" w:rsidR="00910700" w:rsidRDefault="005930D8" w:rsidP="00910700">
            <w:pPr>
              <w:pStyle w:val="120"/>
            </w:pPr>
            <w:r>
              <w:t>3</w:t>
            </w:r>
          </w:p>
        </w:tc>
        <w:tc>
          <w:tcPr>
            <w:tcW w:w="992" w:type="dxa"/>
            <w:tcBorders>
              <w:top w:val="single" w:sz="4" w:space="0" w:color="auto"/>
              <w:left w:val="single" w:sz="12" w:space="0" w:color="auto"/>
              <w:bottom w:val="single" w:sz="4" w:space="0" w:color="auto"/>
              <w:right w:val="single" w:sz="12" w:space="0" w:color="auto"/>
            </w:tcBorders>
          </w:tcPr>
          <w:p w14:paraId="7DF4E37C" w14:textId="77777777" w:rsidR="00910700" w:rsidRDefault="00910700" w:rsidP="00910700">
            <w:pPr>
              <w:pStyle w:val="120"/>
            </w:pPr>
          </w:p>
        </w:tc>
      </w:tr>
      <w:tr w:rsidR="00910700" w14:paraId="44FB30F8"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1DA6542E" w14:textId="60FE6810" w:rsidR="00910700" w:rsidRDefault="00702A6F" w:rsidP="00910700">
            <w:pPr>
              <w:pStyle w:val="12"/>
            </w:pPr>
            <w:r>
              <w:t>управління температурою в будинку</w:t>
            </w:r>
          </w:p>
        </w:tc>
        <w:tc>
          <w:tcPr>
            <w:tcW w:w="2977" w:type="dxa"/>
            <w:gridSpan w:val="11"/>
            <w:tcBorders>
              <w:top w:val="single" w:sz="4" w:space="0" w:color="auto"/>
              <w:left w:val="single" w:sz="12" w:space="0" w:color="auto"/>
              <w:bottom w:val="single" w:sz="4" w:space="0" w:color="auto"/>
              <w:right w:val="single" w:sz="12" w:space="0" w:color="auto"/>
            </w:tcBorders>
          </w:tcPr>
          <w:p w14:paraId="3041E394"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722B00AE"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42C6D796"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6E1831B3" w14:textId="77777777" w:rsidR="00910700" w:rsidRDefault="00910700" w:rsidP="00910700">
            <w:pPr>
              <w:pStyle w:val="120"/>
            </w:pPr>
          </w:p>
        </w:tc>
      </w:tr>
      <w:tr w:rsidR="00910700" w14:paraId="54E11D2A"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31126E5D" w14:textId="3DC16CF6" w:rsidR="00910700" w:rsidRDefault="00702A6F" w:rsidP="00910700">
            <w:pPr>
              <w:pStyle w:val="12"/>
            </w:pPr>
            <w:r>
              <w:t>з використанням мікросервісної</w:t>
            </w:r>
          </w:p>
        </w:tc>
        <w:tc>
          <w:tcPr>
            <w:tcW w:w="2977" w:type="dxa"/>
            <w:gridSpan w:val="11"/>
            <w:tcBorders>
              <w:top w:val="single" w:sz="4" w:space="0" w:color="auto"/>
              <w:left w:val="single" w:sz="12" w:space="0" w:color="auto"/>
              <w:bottom w:val="single" w:sz="4" w:space="0" w:color="auto"/>
              <w:right w:val="single" w:sz="12" w:space="0" w:color="auto"/>
            </w:tcBorders>
          </w:tcPr>
          <w:p w14:paraId="2DE403A5"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62431CDC"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49E398E2"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16287F21" w14:textId="77777777" w:rsidR="00910700" w:rsidRDefault="00910700" w:rsidP="00910700">
            <w:pPr>
              <w:pStyle w:val="120"/>
            </w:pPr>
          </w:p>
        </w:tc>
      </w:tr>
      <w:tr w:rsidR="00910700" w14:paraId="5BE93A62"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384BA73E" w14:textId="190C66CE" w:rsidR="00910700" w:rsidRDefault="00702A6F" w:rsidP="00910700">
            <w:pPr>
              <w:pStyle w:val="12"/>
            </w:pPr>
            <w:r>
              <w:t>Архітектури</w:t>
            </w:r>
          </w:p>
        </w:tc>
        <w:tc>
          <w:tcPr>
            <w:tcW w:w="2977" w:type="dxa"/>
            <w:gridSpan w:val="11"/>
            <w:tcBorders>
              <w:top w:val="single" w:sz="4" w:space="0" w:color="auto"/>
              <w:left w:val="single" w:sz="12" w:space="0" w:color="auto"/>
              <w:bottom w:val="single" w:sz="4" w:space="0" w:color="auto"/>
              <w:right w:val="single" w:sz="12" w:space="0" w:color="auto"/>
            </w:tcBorders>
          </w:tcPr>
          <w:p w14:paraId="34B3F2EB"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7D34F5C7"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0B4020A7"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1D7B270A" w14:textId="77777777" w:rsidR="00910700" w:rsidRDefault="00910700" w:rsidP="00910700">
            <w:pPr>
              <w:pStyle w:val="120"/>
            </w:pPr>
          </w:p>
        </w:tc>
      </w:tr>
      <w:tr w:rsidR="00910700" w14:paraId="5220BBB2"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13CB595B"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6D9C8D39"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675E05EE"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2FC17F8B"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0A4F7224" w14:textId="77777777" w:rsidR="00910700" w:rsidRDefault="00910700" w:rsidP="00910700">
            <w:pPr>
              <w:pStyle w:val="120"/>
            </w:pPr>
          </w:p>
        </w:tc>
      </w:tr>
      <w:tr w:rsidR="00910700" w14:paraId="5AE48A43"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hRule="exac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50F40DEB"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77A52294"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007DCDA8"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450EA2D7"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3DD355C9" w14:textId="77777777" w:rsidR="00910700" w:rsidRDefault="00910700" w:rsidP="00910700">
            <w:pPr>
              <w:pStyle w:val="120"/>
            </w:pPr>
          </w:p>
        </w:tc>
      </w:tr>
      <w:tr w:rsidR="00910700" w14:paraId="1A81F0B1"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hRule="exac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717AAFBA"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56EE48EE"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2908EB2C"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121FD38A"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1FE2DD96" w14:textId="77777777" w:rsidR="00910700" w:rsidRDefault="00910700" w:rsidP="00910700">
            <w:pPr>
              <w:pStyle w:val="120"/>
            </w:pPr>
          </w:p>
        </w:tc>
      </w:tr>
      <w:tr w:rsidR="00910700" w14:paraId="27357532"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hRule="exac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07F023C8"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4BDB5498"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2916C19D"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74869460"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187F57B8" w14:textId="77777777" w:rsidR="00910700" w:rsidRDefault="00910700" w:rsidP="00910700">
            <w:pPr>
              <w:pStyle w:val="120"/>
            </w:pPr>
          </w:p>
        </w:tc>
      </w:tr>
      <w:tr w:rsidR="00910700" w14:paraId="54738AF4"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hRule="exac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46ABBD8F"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06BBA33E"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464FCBC1"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5C8C6B09"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3382A365" w14:textId="77777777" w:rsidR="00910700" w:rsidRDefault="00910700" w:rsidP="00910700">
            <w:pPr>
              <w:pStyle w:val="120"/>
            </w:pPr>
          </w:p>
        </w:tc>
      </w:tr>
      <w:tr w:rsidR="00910700" w14:paraId="5C71F136"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hRule="exac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62199465"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0DA123B1"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4C4CEA3D"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50895670"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38C1F859" w14:textId="77777777" w:rsidR="00910700" w:rsidRDefault="00910700" w:rsidP="00910700">
            <w:pPr>
              <w:pStyle w:val="120"/>
            </w:pPr>
          </w:p>
        </w:tc>
      </w:tr>
      <w:tr w:rsidR="00910700" w14:paraId="0C8FE7CE"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hRule="exac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41004F19"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67C0C651"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308D56CC"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797E50C6"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7B04FA47" w14:textId="77777777" w:rsidR="00910700" w:rsidRDefault="00910700" w:rsidP="00910700">
            <w:pPr>
              <w:pStyle w:val="120"/>
            </w:pPr>
          </w:p>
        </w:tc>
      </w:tr>
      <w:tr w:rsidR="00910700" w14:paraId="568C698B"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hRule="exac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1A939487"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6AA258D8"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6FFBD3EC"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30DCCCAD"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36AF6883" w14:textId="77777777" w:rsidR="00910700" w:rsidRDefault="00910700" w:rsidP="00910700">
            <w:pPr>
              <w:pStyle w:val="120"/>
            </w:pPr>
          </w:p>
        </w:tc>
      </w:tr>
      <w:tr w:rsidR="00910700" w14:paraId="54C529ED"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hRule="exac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1C0157D6"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3691E7B2"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526770CE"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7CBEED82"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6E36661F" w14:textId="77777777" w:rsidR="00910700" w:rsidRDefault="00910700" w:rsidP="00910700">
            <w:pPr>
              <w:pStyle w:val="120"/>
            </w:pPr>
          </w:p>
        </w:tc>
      </w:tr>
      <w:tr w:rsidR="00910700" w14:paraId="38645DC7"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hRule="exact" w:val="360"/>
          <w:jc w:val="center"/>
        </w:trPr>
        <w:tc>
          <w:tcPr>
            <w:tcW w:w="4069" w:type="dxa"/>
            <w:gridSpan w:val="16"/>
            <w:tcBorders>
              <w:top w:val="single" w:sz="4" w:space="0" w:color="auto"/>
              <w:left w:val="single" w:sz="12" w:space="0" w:color="auto"/>
              <w:bottom w:val="single" w:sz="4" w:space="0" w:color="auto"/>
              <w:right w:val="single" w:sz="12" w:space="0" w:color="auto"/>
            </w:tcBorders>
          </w:tcPr>
          <w:p w14:paraId="135E58C4" w14:textId="77777777" w:rsidR="00910700" w:rsidRDefault="00910700" w:rsidP="00910700">
            <w:pPr>
              <w:pStyle w:val="12"/>
            </w:pPr>
          </w:p>
        </w:tc>
        <w:tc>
          <w:tcPr>
            <w:tcW w:w="2977" w:type="dxa"/>
            <w:gridSpan w:val="11"/>
            <w:tcBorders>
              <w:top w:val="single" w:sz="4" w:space="0" w:color="auto"/>
              <w:left w:val="single" w:sz="12" w:space="0" w:color="auto"/>
              <w:bottom w:val="single" w:sz="4" w:space="0" w:color="auto"/>
              <w:right w:val="single" w:sz="12" w:space="0" w:color="auto"/>
            </w:tcBorders>
          </w:tcPr>
          <w:p w14:paraId="62EBF9A1" w14:textId="77777777" w:rsidR="00910700" w:rsidRDefault="00910700" w:rsidP="00910700">
            <w:pPr>
              <w:pStyle w:val="12"/>
            </w:pPr>
          </w:p>
        </w:tc>
        <w:tc>
          <w:tcPr>
            <w:tcW w:w="1034" w:type="dxa"/>
            <w:gridSpan w:val="7"/>
            <w:tcBorders>
              <w:top w:val="single" w:sz="4" w:space="0" w:color="auto"/>
              <w:left w:val="single" w:sz="12" w:space="0" w:color="auto"/>
              <w:bottom w:val="single" w:sz="4" w:space="0" w:color="auto"/>
              <w:right w:val="single" w:sz="12" w:space="0" w:color="auto"/>
            </w:tcBorders>
          </w:tcPr>
          <w:p w14:paraId="0C6C2CD5" w14:textId="77777777" w:rsidR="00910700" w:rsidRDefault="00910700" w:rsidP="00910700">
            <w:pPr>
              <w:pStyle w:val="120"/>
            </w:pPr>
          </w:p>
        </w:tc>
        <w:tc>
          <w:tcPr>
            <w:tcW w:w="851" w:type="dxa"/>
            <w:gridSpan w:val="4"/>
            <w:tcBorders>
              <w:top w:val="single" w:sz="4" w:space="0" w:color="auto"/>
              <w:left w:val="single" w:sz="12" w:space="0" w:color="auto"/>
              <w:bottom w:val="single" w:sz="4" w:space="0" w:color="auto"/>
              <w:right w:val="single" w:sz="12" w:space="0" w:color="auto"/>
            </w:tcBorders>
          </w:tcPr>
          <w:p w14:paraId="709E88E4" w14:textId="77777777" w:rsidR="00910700" w:rsidRDefault="00910700" w:rsidP="00910700">
            <w:pPr>
              <w:pStyle w:val="120"/>
            </w:pPr>
          </w:p>
        </w:tc>
        <w:tc>
          <w:tcPr>
            <w:tcW w:w="992" w:type="dxa"/>
            <w:tcBorders>
              <w:top w:val="single" w:sz="4" w:space="0" w:color="auto"/>
              <w:left w:val="single" w:sz="12" w:space="0" w:color="auto"/>
              <w:bottom w:val="single" w:sz="4" w:space="0" w:color="auto"/>
              <w:right w:val="single" w:sz="12" w:space="0" w:color="auto"/>
            </w:tcBorders>
          </w:tcPr>
          <w:p w14:paraId="508C98E9" w14:textId="77777777" w:rsidR="00910700" w:rsidRDefault="00910700" w:rsidP="00910700">
            <w:pPr>
              <w:pStyle w:val="120"/>
            </w:pPr>
          </w:p>
        </w:tc>
      </w:tr>
      <w:tr w:rsidR="00910700" w14:paraId="779F8E76"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trHeight w:hRule="exact" w:val="360"/>
          <w:jc w:val="center"/>
        </w:trPr>
        <w:tc>
          <w:tcPr>
            <w:tcW w:w="4069" w:type="dxa"/>
            <w:gridSpan w:val="16"/>
            <w:tcBorders>
              <w:top w:val="single" w:sz="4" w:space="0" w:color="auto"/>
              <w:left w:val="single" w:sz="12" w:space="0" w:color="auto"/>
              <w:bottom w:val="single" w:sz="12" w:space="0" w:color="auto"/>
              <w:right w:val="single" w:sz="12" w:space="0" w:color="auto"/>
            </w:tcBorders>
          </w:tcPr>
          <w:p w14:paraId="7818863E" w14:textId="77777777" w:rsidR="00910700" w:rsidRDefault="00910700" w:rsidP="00910700">
            <w:pPr>
              <w:pStyle w:val="12"/>
            </w:pPr>
          </w:p>
        </w:tc>
        <w:tc>
          <w:tcPr>
            <w:tcW w:w="2977" w:type="dxa"/>
            <w:gridSpan w:val="11"/>
            <w:tcBorders>
              <w:top w:val="single" w:sz="4" w:space="0" w:color="auto"/>
              <w:left w:val="single" w:sz="12" w:space="0" w:color="auto"/>
              <w:bottom w:val="single" w:sz="12" w:space="0" w:color="auto"/>
              <w:right w:val="single" w:sz="12" w:space="0" w:color="auto"/>
            </w:tcBorders>
          </w:tcPr>
          <w:p w14:paraId="44F69B9A" w14:textId="77777777" w:rsidR="00910700" w:rsidRDefault="00910700" w:rsidP="00910700">
            <w:pPr>
              <w:pStyle w:val="12"/>
            </w:pPr>
          </w:p>
        </w:tc>
        <w:tc>
          <w:tcPr>
            <w:tcW w:w="1034" w:type="dxa"/>
            <w:gridSpan w:val="7"/>
            <w:tcBorders>
              <w:top w:val="single" w:sz="4" w:space="0" w:color="auto"/>
              <w:left w:val="single" w:sz="12" w:space="0" w:color="auto"/>
              <w:bottom w:val="single" w:sz="12" w:space="0" w:color="auto"/>
              <w:right w:val="single" w:sz="12" w:space="0" w:color="auto"/>
            </w:tcBorders>
          </w:tcPr>
          <w:p w14:paraId="5F07D11E" w14:textId="77777777" w:rsidR="00910700" w:rsidRDefault="00910700" w:rsidP="00910700">
            <w:pPr>
              <w:pStyle w:val="120"/>
            </w:pPr>
          </w:p>
        </w:tc>
        <w:tc>
          <w:tcPr>
            <w:tcW w:w="851" w:type="dxa"/>
            <w:gridSpan w:val="4"/>
            <w:tcBorders>
              <w:top w:val="single" w:sz="4" w:space="0" w:color="auto"/>
              <w:left w:val="single" w:sz="12" w:space="0" w:color="auto"/>
              <w:bottom w:val="single" w:sz="12" w:space="0" w:color="auto"/>
              <w:right w:val="single" w:sz="12" w:space="0" w:color="auto"/>
            </w:tcBorders>
          </w:tcPr>
          <w:p w14:paraId="41508A3C" w14:textId="77777777" w:rsidR="00910700" w:rsidRDefault="00910700" w:rsidP="00910700">
            <w:pPr>
              <w:pStyle w:val="120"/>
            </w:pPr>
          </w:p>
        </w:tc>
        <w:tc>
          <w:tcPr>
            <w:tcW w:w="992" w:type="dxa"/>
            <w:tcBorders>
              <w:top w:val="single" w:sz="4" w:space="0" w:color="auto"/>
              <w:left w:val="single" w:sz="12" w:space="0" w:color="auto"/>
              <w:bottom w:val="single" w:sz="12" w:space="0" w:color="auto"/>
              <w:right w:val="single" w:sz="12" w:space="0" w:color="auto"/>
            </w:tcBorders>
          </w:tcPr>
          <w:p w14:paraId="43D6B1D6" w14:textId="77777777" w:rsidR="00910700" w:rsidRDefault="00910700" w:rsidP="00910700">
            <w:pPr>
              <w:pStyle w:val="120"/>
            </w:pPr>
          </w:p>
        </w:tc>
      </w:tr>
      <w:tr w:rsidR="00910700" w14:paraId="3E17F1EB"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jc w:val="center"/>
        </w:trPr>
        <w:tc>
          <w:tcPr>
            <w:tcW w:w="985" w:type="dxa"/>
            <w:tcBorders>
              <w:top w:val="single" w:sz="12" w:space="0" w:color="auto"/>
              <w:left w:val="single" w:sz="12" w:space="0" w:color="auto"/>
              <w:bottom w:val="single" w:sz="4" w:space="0" w:color="auto"/>
              <w:right w:val="single" w:sz="12" w:space="0" w:color="auto"/>
            </w:tcBorders>
          </w:tcPr>
          <w:p w14:paraId="17DBC151" w14:textId="77777777" w:rsidR="00910700" w:rsidRDefault="00910700" w:rsidP="00910700">
            <w:pPr>
              <w:pStyle w:val="11"/>
            </w:pPr>
          </w:p>
        </w:tc>
        <w:tc>
          <w:tcPr>
            <w:tcW w:w="1617" w:type="dxa"/>
            <w:gridSpan w:val="8"/>
            <w:tcBorders>
              <w:top w:val="single" w:sz="12" w:space="0" w:color="auto"/>
              <w:left w:val="single" w:sz="12" w:space="0" w:color="auto"/>
              <w:bottom w:val="single" w:sz="4" w:space="0" w:color="auto"/>
              <w:right w:val="single" w:sz="12" w:space="0" w:color="auto"/>
            </w:tcBorders>
          </w:tcPr>
          <w:p w14:paraId="6F8BD81B" w14:textId="77777777" w:rsidR="00910700" w:rsidRDefault="00910700" w:rsidP="00910700">
            <w:pPr>
              <w:pStyle w:val="11"/>
            </w:pPr>
          </w:p>
        </w:tc>
        <w:tc>
          <w:tcPr>
            <w:tcW w:w="802" w:type="dxa"/>
            <w:gridSpan w:val="4"/>
            <w:tcBorders>
              <w:top w:val="single" w:sz="12" w:space="0" w:color="auto"/>
              <w:left w:val="single" w:sz="12" w:space="0" w:color="auto"/>
              <w:bottom w:val="single" w:sz="4" w:space="0" w:color="auto"/>
              <w:right w:val="single" w:sz="12" w:space="0" w:color="auto"/>
            </w:tcBorders>
          </w:tcPr>
          <w:p w14:paraId="2613E9C1" w14:textId="77777777" w:rsidR="00910700" w:rsidRDefault="00910700" w:rsidP="00910700">
            <w:pPr>
              <w:pStyle w:val="11"/>
            </w:pPr>
          </w:p>
        </w:tc>
        <w:tc>
          <w:tcPr>
            <w:tcW w:w="665" w:type="dxa"/>
            <w:gridSpan w:val="3"/>
            <w:tcBorders>
              <w:top w:val="single" w:sz="12" w:space="0" w:color="auto"/>
              <w:left w:val="single" w:sz="12" w:space="0" w:color="auto"/>
              <w:bottom w:val="single" w:sz="4" w:space="0" w:color="auto"/>
              <w:right w:val="single" w:sz="12" w:space="0" w:color="auto"/>
            </w:tcBorders>
          </w:tcPr>
          <w:p w14:paraId="1037B8A3" w14:textId="77777777" w:rsidR="00910700" w:rsidRDefault="00910700" w:rsidP="00910700">
            <w:pPr>
              <w:pStyle w:val="11"/>
            </w:pPr>
          </w:p>
        </w:tc>
        <w:tc>
          <w:tcPr>
            <w:tcW w:w="5854" w:type="dxa"/>
            <w:gridSpan w:val="23"/>
            <w:vMerge w:val="restart"/>
            <w:tcBorders>
              <w:top w:val="single" w:sz="12" w:space="0" w:color="auto"/>
              <w:left w:val="single" w:sz="12" w:space="0" w:color="auto"/>
              <w:bottom w:val="single" w:sz="12" w:space="0" w:color="auto"/>
              <w:right w:val="single" w:sz="4" w:space="0" w:color="auto"/>
            </w:tcBorders>
            <w:vAlign w:val="center"/>
            <w:hideMark/>
          </w:tcPr>
          <w:p w14:paraId="320FD67B" w14:textId="16890742" w:rsidR="00910700" w:rsidRDefault="00910700" w:rsidP="00910700">
            <w:pPr>
              <w:pStyle w:val="11"/>
            </w:pPr>
            <w:r>
              <w:rPr>
                <w:snapToGrid w:val="0"/>
              </w:rPr>
              <w:t>КН-621.15</w:t>
            </w:r>
            <w:r>
              <w:t xml:space="preserve"> ВД</w:t>
            </w:r>
          </w:p>
        </w:tc>
      </w:tr>
      <w:tr w:rsidR="00910700" w14:paraId="687C6DE0"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jc w:val="center"/>
        </w:trPr>
        <w:tc>
          <w:tcPr>
            <w:tcW w:w="985" w:type="dxa"/>
            <w:tcBorders>
              <w:top w:val="single" w:sz="4" w:space="0" w:color="auto"/>
              <w:left w:val="single" w:sz="12" w:space="0" w:color="auto"/>
              <w:bottom w:val="nil"/>
              <w:right w:val="single" w:sz="12" w:space="0" w:color="auto"/>
            </w:tcBorders>
          </w:tcPr>
          <w:p w14:paraId="5B2F9378" w14:textId="77777777" w:rsidR="00910700" w:rsidRDefault="00910700" w:rsidP="00910700">
            <w:pPr>
              <w:pStyle w:val="11"/>
            </w:pPr>
          </w:p>
        </w:tc>
        <w:tc>
          <w:tcPr>
            <w:tcW w:w="1617" w:type="dxa"/>
            <w:gridSpan w:val="8"/>
            <w:tcBorders>
              <w:top w:val="single" w:sz="4" w:space="0" w:color="auto"/>
              <w:left w:val="single" w:sz="12" w:space="0" w:color="auto"/>
              <w:bottom w:val="nil"/>
              <w:right w:val="single" w:sz="12" w:space="0" w:color="auto"/>
            </w:tcBorders>
          </w:tcPr>
          <w:p w14:paraId="58E6DD4E" w14:textId="77777777" w:rsidR="00910700" w:rsidRDefault="00910700" w:rsidP="00910700">
            <w:pPr>
              <w:pStyle w:val="11"/>
            </w:pPr>
          </w:p>
        </w:tc>
        <w:tc>
          <w:tcPr>
            <w:tcW w:w="802" w:type="dxa"/>
            <w:gridSpan w:val="4"/>
            <w:tcBorders>
              <w:top w:val="single" w:sz="4" w:space="0" w:color="auto"/>
              <w:left w:val="single" w:sz="12" w:space="0" w:color="auto"/>
              <w:bottom w:val="nil"/>
              <w:right w:val="single" w:sz="12" w:space="0" w:color="auto"/>
            </w:tcBorders>
          </w:tcPr>
          <w:p w14:paraId="7D3BEE8F" w14:textId="77777777" w:rsidR="00910700" w:rsidRDefault="00910700" w:rsidP="00910700">
            <w:pPr>
              <w:pStyle w:val="11"/>
            </w:pPr>
          </w:p>
        </w:tc>
        <w:tc>
          <w:tcPr>
            <w:tcW w:w="665" w:type="dxa"/>
            <w:gridSpan w:val="3"/>
            <w:tcBorders>
              <w:top w:val="single" w:sz="4" w:space="0" w:color="auto"/>
              <w:left w:val="single" w:sz="12" w:space="0" w:color="auto"/>
              <w:bottom w:val="nil"/>
              <w:right w:val="single" w:sz="4" w:space="0" w:color="auto"/>
            </w:tcBorders>
          </w:tcPr>
          <w:p w14:paraId="3B88899E" w14:textId="77777777" w:rsidR="00910700" w:rsidRDefault="00910700" w:rsidP="00910700">
            <w:pPr>
              <w:pStyle w:val="11"/>
            </w:pPr>
          </w:p>
        </w:tc>
        <w:tc>
          <w:tcPr>
            <w:tcW w:w="5854" w:type="dxa"/>
            <w:gridSpan w:val="23"/>
            <w:vMerge/>
            <w:vAlign w:val="center"/>
            <w:hideMark/>
          </w:tcPr>
          <w:p w14:paraId="69E2BB2B" w14:textId="77777777" w:rsidR="00910700" w:rsidRDefault="00910700" w:rsidP="00910700">
            <w:pPr>
              <w:pStyle w:val="11"/>
              <w:rPr>
                <w:sz w:val="24"/>
              </w:rPr>
            </w:pPr>
          </w:p>
        </w:tc>
      </w:tr>
      <w:tr w:rsidR="00910700" w14:paraId="28F15B4A"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jc w:val="center"/>
        </w:trPr>
        <w:tc>
          <w:tcPr>
            <w:tcW w:w="985" w:type="dxa"/>
            <w:tcBorders>
              <w:top w:val="single" w:sz="12" w:space="0" w:color="auto"/>
              <w:left w:val="single" w:sz="12" w:space="0" w:color="auto"/>
              <w:bottom w:val="nil"/>
              <w:right w:val="single" w:sz="12" w:space="0" w:color="auto"/>
            </w:tcBorders>
          </w:tcPr>
          <w:p w14:paraId="57C0D796" w14:textId="77777777" w:rsidR="00910700" w:rsidRDefault="00910700" w:rsidP="00910700">
            <w:pPr>
              <w:pStyle w:val="11"/>
            </w:pPr>
          </w:p>
        </w:tc>
        <w:tc>
          <w:tcPr>
            <w:tcW w:w="1617" w:type="dxa"/>
            <w:gridSpan w:val="8"/>
            <w:tcBorders>
              <w:top w:val="single" w:sz="12" w:space="0" w:color="auto"/>
              <w:left w:val="single" w:sz="12" w:space="0" w:color="auto"/>
              <w:bottom w:val="nil"/>
              <w:right w:val="single" w:sz="12" w:space="0" w:color="auto"/>
            </w:tcBorders>
            <w:hideMark/>
          </w:tcPr>
          <w:p w14:paraId="36E257BE" w14:textId="77777777" w:rsidR="00910700" w:rsidRDefault="00910700" w:rsidP="00910700">
            <w:pPr>
              <w:pStyle w:val="11"/>
            </w:pPr>
            <w:r>
              <w:t>Прізвище</w:t>
            </w:r>
          </w:p>
        </w:tc>
        <w:tc>
          <w:tcPr>
            <w:tcW w:w="802" w:type="dxa"/>
            <w:gridSpan w:val="4"/>
            <w:tcBorders>
              <w:top w:val="single" w:sz="12" w:space="0" w:color="auto"/>
              <w:left w:val="single" w:sz="12" w:space="0" w:color="auto"/>
              <w:bottom w:val="nil"/>
              <w:right w:val="single" w:sz="12" w:space="0" w:color="auto"/>
            </w:tcBorders>
            <w:hideMark/>
          </w:tcPr>
          <w:p w14:paraId="5B05E693" w14:textId="77777777" w:rsidR="00910700" w:rsidRDefault="00910700" w:rsidP="00910700">
            <w:pPr>
              <w:pStyle w:val="11"/>
              <w:rPr>
                <w:szCs w:val="22"/>
              </w:rPr>
            </w:pPr>
            <w:r>
              <w:rPr>
                <w:szCs w:val="22"/>
              </w:rPr>
              <w:t>Підп.</w:t>
            </w:r>
          </w:p>
        </w:tc>
        <w:tc>
          <w:tcPr>
            <w:tcW w:w="665" w:type="dxa"/>
            <w:gridSpan w:val="3"/>
            <w:tcBorders>
              <w:top w:val="single" w:sz="12" w:space="0" w:color="auto"/>
              <w:left w:val="single" w:sz="12" w:space="0" w:color="auto"/>
              <w:bottom w:val="nil"/>
              <w:right w:val="single" w:sz="4" w:space="0" w:color="auto"/>
            </w:tcBorders>
            <w:hideMark/>
          </w:tcPr>
          <w:p w14:paraId="0DA63C48" w14:textId="77777777" w:rsidR="00910700" w:rsidRDefault="00910700" w:rsidP="00910700">
            <w:pPr>
              <w:pStyle w:val="11"/>
              <w:rPr>
                <w:szCs w:val="22"/>
              </w:rPr>
            </w:pPr>
            <w:r>
              <w:rPr>
                <w:szCs w:val="22"/>
              </w:rPr>
              <w:t>Дата</w:t>
            </w:r>
          </w:p>
        </w:tc>
        <w:tc>
          <w:tcPr>
            <w:tcW w:w="5854" w:type="dxa"/>
            <w:gridSpan w:val="23"/>
            <w:vMerge/>
            <w:vAlign w:val="center"/>
            <w:hideMark/>
          </w:tcPr>
          <w:p w14:paraId="0D142F6F" w14:textId="77777777" w:rsidR="00910700" w:rsidRDefault="00910700" w:rsidP="00910700">
            <w:pPr>
              <w:pStyle w:val="11"/>
              <w:rPr>
                <w:sz w:val="24"/>
              </w:rPr>
            </w:pPr>
          </w:p>
        </w:tc>
      </w:tr>
      <w:tr w:rsidR="00910700" w14:paraId="1034002D"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jc w:val="center"/>
        </w:trPr>
        <w:tc>
          <w:tcPr>
            <w:tcW w:w="985" w:type="dxa"/>
            <w:tcBorders>
              <w:top w:val="single" w:sz="12" w:space="0" w:color="auto"/>
              <w:left w:val="single" w:sz="12" w:space="0" w:color="auto"/>
              <w:bottom w:val="single" w:sz="4" w:space="0" w:color="auto"/>
              <w:right w:val="single" w:sz="12" w:space="0" w:color="auto"/>
            </w:tcBorders>
            <w:hideMark/>
          </w:tcPr>
          <w:p w14:paraId="5D0168B9" w14:textId="77777777" w:rsidR="00910700" w:rsidRDefault="00910700" w:rsidP="00910700">
            <w:pPr>
              <w:pStyle w:val="11"/>
            </w:pPr>
            <w:r>
              <w:t>Розроб.</w:t>
            </w:r>
          </w:p>
        </w:tc>
        <w:tc>
          <w:tcPr>
            <w:tcW w:w="1617" w:type="dxa"/>
            <w:gridSpan w:val="8"/>
            <w:tcBorders>
              <w:top w:val="single" w:sz="12" w:space="0" w:color="auto"/>
              <w:left w:val="single" w:sz="12" w:space="0" w:color="auto"/>
              <w:bottom w:val="single" w:sz="4" w:space="0" w:color="auto"/>
              <w:right w:val="single" w:sz="12" w:space="0" w:color="auto"/>
            </w:tcBorders>
          </w:tcPr>
          <w:p w14:paraId="13CDCB87" w14:textId="6E80C003" w:rsidR="00910700" w:rsidRPr="00A6453B" w:rsidRDefault="00910700" w:rsidP="00910700">
            <w:pPr>
              <w:pStyle w:val="11"/>
              <w:rPr>
                <w:lang w:val="en-US"/>
              </w:rPr>
            </w:pPr>
            <w:r>
              <w:t>Шанькін</w:t>
            </w:r>
          </w:p>
        </w:tc>
        <w:tc>
          <w:tcPr>
            <w:tcW w:w="802" w:type="dxa"/>
            <w:gridSpan w:val="4"/>
            <w:tcBorders>
              <w:top w:val="single" w:sz="12" w:space="0" w:color="auto"/>
              <w:left w:val="single" w:sz="12" w:space="0" w:color="auto"/>
              <w:bottom w:val="single" w:sz="4" w:space="0" w:color="auto"/>
              <w:right w:val="single" w:sz="12" w:space="0" w:color="auto"/>
            </w:tcBorders>
          </w:tcPr>
          <w:p w14:paraId="4475AD14" w14:textId="77777777" w:rsidR="00910700" w:rsidRDefault="00910700" w:rsidP="00910700">
            <w:pPr>
              <w:pStyle w:val="11"/>
            </w:pPr>
          </w:p>
        </w:tc>
        <w:tc>
          <w:tcPr>
            <w:tcW w:w="665" w:type="dxa"/>
            <w:gridSpan w:val="3"/>
            <w:tcBorders>
              <w:top w:val="single" w:sz="12" w:space="0" w:color="auto"/>
              <w:left w:val="single" w:sz="12" w:space="0" w:color="auto"/>
              <w:bottom w:val="single" w:sz="4" w:space="0" w:color="auto"/>
              <w:right w:val="single" w:sz="12" w:space="0" w:color="auto"/>
            </w:tcBorders>
          </w:tcPr>
          <w:p w14:paraId="120C4E94" w14:textId="77777777" w:rsidR="00910700" w:rsidRDefault="00910700" w:rsidP="00910700">
            <w:pPr>
              <w:pStyle w:val="11"/>
            </w:pPr>
          </w:p>
        </w:tc>
        <w:tc>
          <w:tcPr>
            <w:tcW w:w="2977" w:type="dxa"/>
            <w:gridSpan w:val="11"/>
            <w:vMerge w:val="restart"/>
            <w:tcBorders>
              <w:top w:val="single" w:sz="12" w:space="0" w:color="auto"/>
              <w:left w:val="nil"/>
              <w:bottom w:val="single" w:sz="12" w:space="0" w:color="auto"/>
              <w:right w:val="single" w:sz="12" w:space="0" w:color="auto"/>
            </w:tcBorders>
            <w:vAlign w:val="center"/>
          </w:tcPr>
          <w:p w14:paraId="1AE1C2AC" w14:textId="08D78568" w:rsidR="00910700" w:rsidRPr="00093309" w:rsidRDefault="00910700" w:rsidP="00910700">
            <w:pPr>
              <w:pStyle w:val="11"/>
            </w:pPr>
            <w:r>
              <w:t>Розробка інтелектуальної системи управління температурою в будинку з використанням мікросервісної архітектури</w:t>
            </w:r>
          </w:p>
          <w:p w14:paraId="42AFC42D" w14:textId="77777777" w:rsidR="00910700" w:rsidRPr="00093309" w:rsidRDefault="00910700" w:rsidP="00910700">
            <w:pPr>
              <w:pStyle w:val="11"/>
            </w:pPr>
          </w:p>
          <w:p w14:paraId="678680C3" w14:textId="77777777" w:rsidR="00910700" w:rsidRPr="00093309" w:rsidRDefault="00910700" w:rsidP="00910700">
            <w:pPr>
              <w:pStyle w:val="11"/>
            </w:pPr>
            <w:r w:rsidRPr="00093309">
              <w:t>Відомість документів</w:t>
            </w:r>
          </w:p>
        </w:tc>
        <w:tc>
          <w:tcPr>
            <w:tcW w:w="1034" w:type="dxa"/>
            <w:gridSpan w:val="7"/>
            <w:tcBorders>
              <w:top w:val="single" w:sz="12" w:space="0" w:color="auto"/>
              <w:left w:val="nil"/>
              <w:bottom w:val="single" w:sz="4" w:space="0" w:color="auto"/>
              <w:right w:val="single" w:sz="12" w:space="0" w:color="auto"/>
            </w:tcBorders>
            <w:tcMar>
              <w:left w:w="28" w:type="dxa"/>
              <w:right w:w="28" w:type="dxa"/>
            </w:tcMar>
            <w:hideMark/>
          </w:tcPr>
          <w:p w14:paraId="0FB9D5AF" w14:textId="77777777" w:rsidR="00910700" w:rsidRPr="00093309" w:rsidRDefault="00910700" w:rsidP="00910700">
            <w:pPr>
              <w:pStyle w:val="11"/>
            </w:pPr>
            <w:r w:rsidRPr="00093309">
              <w:t>Літ.</w:t>
            </w:r>
          </w:p>
        </w:tc>
        <w:tc>
          <w:tcPr>
            <w:tcW w:w="851" w:type="dxa"/>
            <w:gridSpan w:val="4"/>
            <w:tcBorders>
              <w:top w:val="single" w:sz="12" w:space="0" w:color="auto"/>
              <w:left w:val="single" w:sz="12" w:space="0" w:color="auto"/>
              <w:bottom w:val="single" w:sz="4" w:space="0" w:color="auto"/>
              <w:right w:val="single" w:sz="12" w:space="0" w:color="auto"/>
            </w:tcBorders>
            <w:tcMar>
              <w:left w:w="28" w:type="dxa"/>
              <w:right w:w="28" w:type="dxa"/>
            </w:tcMar>
            <w:hideMark/>
          </w:tcPr>
          <w:p w14:paraId="0704CB7D" w14:textId="77777777" w:rsidR="00910700" w:rsidRPr="00093309" w:rsidRDefault="00910700" w:rsidP="00910700">
            <w:pPr>
              <w:pStyle w:val="11"/>
            </w:pPr>
            <w:r>
              <w:t>Аркуш</w:t>
            </w:r>
          </w:p>
        </w:tc>
        <w:tc>
          <w:tcPr>
            <w:tcW w:w="992" w:type="dxa"/>
            <w:tcBorders>
              <w:top w:val="single" w:sz="12" w:space="0" w:color="auto"/>
              <w:left w:val="single" w:sz="12" w:space="0" w:color="auto"/>
              <w:bottom w:val="single" w:sz="4" w:space="0" w:color="auto"/>
              <w:right w:val="single" w:sz="12" w:space="0" w:color="auto"/>
            </w:tcBorders>
            <w:tcMar>
              <w:left w:w="28" w:type="dxa"/>
              <w:right w:w="28" w:type="dxa"/>
            </w:tcMar>
            <w:hideMark/>
          </w:tcPr>
          <w:p w14:paraId="4558A3AF" w14:textId="77777777" w:rsidR="00910700" w:rsidRPr="00093309" w:rsidRDefault="00910700" w:rsidP="00910700">
            <w:pPr>
              <w:pStyle w:val="11"/>
            </w:pPr>
            <w:r>
              <w:t>Аркушів</w:t>
            </w:r>
          </w:p>
        </w:tc>
      </w:tr>
      <w:tr w:rsidR="00910700" w14:paraId="5778BF33" w14:textId="77777777" w:rsidTr="00910700">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jc w:val="center"/>
        </w:trPr>
        <w:tc>
          <w:tcPr>
            <w:tcW w:w="985" w:type="dxa"/>
            <w:tcBorders>
              <w:top w:val="single" w:sz="4" w:space="0" w:color="auto"/>
              <w:left w:val="single" w:sz="12" w:space="0" w:color="auto"/>
              <w:bottom w:val="single" w:sz="4" w:space="0" w:color="auto"/>
              <w:right w:val="single" w:sz="12" w:space="0" w:color="auto"/>
            </w:tcBorders>
            <w:hideMark/>
          </w:tcPr>
          <w:p w14:paraId="2BE5EAF4" w14:textId="77777777" w:rsidR="00910700" w:rsidRDefault="00910700" w:rsidP="00910700">
            <w:pPr>
              <w:pStyle w:val="11"/>
            </w:pPr>
            <w:r>
              <w:t>Перев.</w:t>
            </w:r>
          </w:p>
        </w:tc>
        <w:tc>
          <w:tcPr>
            <w:tcW w:w="1617" w:type="dxa"/>
            <w:gridSpan w:val="8"/>
            <w:tcBorders>
              <w:top w:val="single" w:sz="4" w:space="0" w:color="auto"/>
              <w:left w:val="single" w:sz="12" w:space="0" w:color="auto"/>
              <w:bottom w:val="single" w:sz="4" w:space="0" w:color="auto"/>
              <w:right w:val="single" w:sz="12" w:space="0" w:color="auto"/>
            </w:tcBorders>
            <w:shd w:val="clear" w:color="auto" w:fill="FFFFFF" w:themeFill="background1"/>
          </w:tcPr>
          <w:p w14:paraId="2AF242F3" w14:textId="5083F534" w:rsidR="00910700" w:rsidRPr="001A0D3B" w:rsidRDefault="00910700" w:rsidP="00910700">
            <w:pPr>
              <w:pStyle w:val="11"/>
              <w:rPr>
                <w:highlight w:val="yellow"/>
                <w:lang w:val="en-US"/>
              </w:rPr>
            </w:pPr>
            <w:r>
              <w:t>Северин</w:t>
            </w:r>
          </w:p>
        </w:tc>
        <w:tc>
          <w:tcPr>
            <w:tcW w:w="802" w:type="dxa"/>
            <w:gridSpan w:val="4"/>
            <w:tcBorders>
              <w:top w:val="single" w:sz="4" w:space="0" w:color="auto"/>
              <w:left w:val="single" w:sz="12" w:space="0" w:color="auto"/>
              <w:bottom w:val="single" w:sz="4" w:space="0" w:color="auto"/>
              <w:right w:val="single" w:sz="12" w:space="0" w:color="auto"/>
            </w:tcBorders>
          </w:tcPr>
          <w:p w14:paraId="271CA723" w14:textId="77777777" w:rsidR="00910700" w:rsidRDefault="00910700" w:rsidP="00910700">
            <w:pPr>
              <w:pStyle w:val="11"/>
            </w:pPr>
          </w:p>
        </w:tc>
        <w:tc>
          <w:tcPr>
            <w:tcW w:w="665" w:type="dxa"/>
            <w:gridSpan w:val="3"/>
            <w:tcBorders>
              <w:top w:val="single" w:sz="4" w:space="0" w:color="auto"/>
              <w:left w:val="single" w:sz="12" w:space="0" w:color="auto"/>
              <w:bottom w:val="single" w:sz="4" w:space="0" w:color="auto"/>
              <w:right w:val="single" w:sz="12" w:space="0" w:color="auto"/>
            </w:tcBorders>
          </w:tcPr>
          <w:p w14:paraId="75FBE423" w14:textId="77777777" w:rsidR="00910700" w:rsidRDefault="00910700" w:rsidP="00910700">
            <w:pPr>
              <w:pStyle w:val="11"/>
            </w:pPr>
          </w:p>
        </w:tc>
        <w:tc>
          <w:tcPr>
            <w:tcW w:w="2977" w:type="dxa"/>
            <w:gridSpan w:val="11"/>
            <w:vMerge/>
            <w:vAlign w:val="center"/>
            <w:hideMark/>
          </w:tcPr>
          <w:p w14:paraId="2D3F0BEC" w14:textId="77777777" w:rsidR="00910700" w:rsidRPr="00093309" w:rsidRDefault="00910700" w:rsidP="00910700">
            <w:pPr>
              <w:pStyle w:val="11"/>
            </w:pPr>
          </w:p>
        </w:tc>
        <w:tc>
          <w:tcPr>
            <w:tcW w:w="429" w:type="dxa"/>
            <w:gridSpan w:val="2"/>
            <w:tcBorders>
              <w:top w:val="single" w:sz="4" w:space="0" w:color="auto"/>
              <w:left w:val="nil"/>
              <w:bottom w:val="nil"/>
              <w:right w:val="single" w:sz="4" w:space="0" w:color="auto"/>
            </w:tcBorders>
            <w:tcMar>
              <w:top w:w="0" w:type="dxa"/>
              <w:left w:w="28" w:type="dxa"/>
              <w:bottom w:w="0" w:type="dxa"/>
              <w:right w:w="28" w:type="dxa"/>
            </w:tcMar>
            <w:hideMark/>
          </w:tcPr>
          <w:p w14:paraId="29362F49" w14:textId="77777777" w:rsidR="00910700" w:rsidRPr="00093309" w:rsidRDefault="00910700" w:rsidP="00910700">
            <w:pPr>
              <w:pStyle w:val="11"/>
            </w:pPr>
            <w:r w:rsidRPr="00093309">
              <w:t>Д</w:t>
            </w:r>
          </w:p>
        </w:tc>
        <w:tc>
          <w:tcPr>
            <w:tcW w:w="308" w:type="dxa"/>
            <w:gridSpan w:val="3"/>
            <w:tcBorders>
              <w:top w:val="single" w:sz="4" w:space="0" w:color="auto"/>
              <w:left w:val="single" w:sz="4" w:space="0" w:color="auto"/>
              <w:bottom w:val="nil"/>
              <w:right w:val="single" w:sz="4" w:space="0" w:color="auto"/>
            </w:tcBorders>
            <w:tcMar>
              <w:top w:w="0" w:type="dxa"/>
              <w:left w:w="28" w:type="dxa"/>
              <w:bottom w:w="0" w:type="dxa"/>
              <w:right w:w="28" w:type="dxa"/>
            </w:tcMar>
            <w:hideMark/>
          </w:tcPr>
          <w:p w14:paraId="28646D78" w14:textId="77777777" w:rsidR="00910700" w:rsidRPr="00093309" w:rsidRDefault="00910700" w:rsidP="00910700">
            <w:pPr>
              <w:pStyle w:val="11"/>
            </w:pPr>
            <w:r w:rsidRPr="00093309">
              <w:t>Р</w:t>
            </w:r>
          </w:p>
        </w:tc>
        <w:tc>
          <w:tcPr>
            <w:tcW w:w="297" w:type="dxa"/>
            <w:gridSpan w:val="2"/>
            <w:tcBorders>
              <w:top w:val="single" w:sz="4" w:space="0" w:color="auto"/>
              <w:left w:val="single" w:sz="4" w:space="0" w:color="auto"/>
              <w:bottom w:val="nil"/>
              <w:right w:val="single" w:sz="12" w:space="0" w:color="auto"/>
            </w:tcBorders>
            <w:tcMar>
              <w:top w:w="0" w:type="dxa"/>
              <w:left w:w="28" w:type="dxa"/>
              <w:bottom w:w="0" w:type="dxa"/>
              <w:right w:w="28" w:type="dxa"/>
            </w:tcMar>
            <w:hideMark/>
          </w:tcPr>
          <w:p w14:paraId="10E6F3C8" w14:textId="3FB7AE03" w:rsidR="00910700" w:rsidRPr="00093309" w:rsidRDefault="00910700" w:rsidP="00910700">
            <w:pPr>
              <w:pStyle w:val="11"/>
            </w:pPr>
            <w:r>
              <w:t>Б</w:t>
            </w:r>
          </w:p>
        </w:tc>
        <w:tc>
          <w:tcPr>
            <w:tcW w:w="851" w:type="dxa"/>
            <w:gridSpan w:val="4"/>
            <w:tcBorders>
              <w:top w:val="single" w:sz="4" w:space="0" w:color="auto"/>
              <w:left w:val="single" w:sz="12" w:space="0" w:color="auto"/>
              <w:bottom w:val="nil"/>
              <w:right w:val="single" w:sz="12" w:space="0" w:color="auto"/>
            </w:tcBorders>
            <w:tcMar>
              <w:top w:w="0" w:type="dxa"/>
              <w:left w:w="28" w:type="dxa"/>
              <w:bottom w:w="0" w:type="dxa"/>
              <w:right w:w="28" w:type="dxa"/>
            </w:tcMar>
          </w:tcPr>
          <w:p w14:paraId="75CF4315" w14:textId="77777777" w:rsidR="00910700" w:rsidRPr="00093309" w:rsidRDefault="00910700" w:rsidP="00910700">
            <w:pPr>
              <w:pStyle w:val="11"/>
            </w:pPr>
          </w:p>
        </w:tc>
        <w:tc>
          <w:tcPr>
            <w:tcW w:w="992" w:type="dxa"/>
            <w:tcBorders>
              <w:top w:val="single" w:sz="4" w:space="0" w:color="auto"/>
              <w:left w:val="single" w:sz="12" w:space="0" w:color="auto"/>
              <w:bottom w:val="nil"/>
              <w:right w:val="single" w:sz="12" w:space="0" w:color="auto"/>
            </w:tcBorders>
            <w:tcMar>
              <w:top w:w="0" w:type="dxa"/>
              <w:left w:w="28" w:type="dxa"/>
              <w:bottom w:w="0" w:type="dxa"/>
              <w:right w:w="28" w:type="dxa"/>
            </w:tcMar>
            <w:hideMark/>
          </w:tcPr>
          <w:p w14:paraId="56B20A0C" w14:textId="77777777" w:rsidR="00910700" w:rsidRPr="00093309" w:rsidRDefault="00910700" w:rsidP="00910700">
            <w:pPr>
              <w:pStyle w:val="11"/>
            </w:pPr>
            <w:r w:rsidRPr="00093309">
              <w:t>1</w:t>
            </w:r>
          </w:p>
        </w:tc>
      </w:tr>
      <w:tr w:rsidR="00910700" w14:paraId="1E92F006" w14:textId="77777777" w:rsidTr="00910700">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jc w:val="center"/>
        </w:trPr>
        <w:tc>
          <w:tcPr>
            <w:tcW w:w="985" w:type="dxa"/>
            <w:tcBorders>
              <w:top w:val="single" w:sz="4" w:space="0" w:color="auto"/>
              <w:left w:val="single" w:sz="12" w:space="0" w:color="auto"/>
              <w:bottom w:val="single" w:sz="4" w:space="0" w:color="auto"/>
              <w:right w:val="single" w:sz="12" w:space="0" w:color="auto"/>
            </w:tcBorders>
          </w:tcPr>
          <w:p w14:paraId="75B79618" w14:textId="77777777" w:rsidR="00910700" w:rsidRDefault="00910700" w:rsidP="00910700">
            <w:pPr>
              <w:pStyle w:val="11"/>
            </w:pPr>
            <w:r>
              <w:t>Н.конт.</w:t>
            </w:r>
          </w:p>
        </w:tc>
        <w:tc>
          <w:tcPr>
            <w:tcW w:w="1617" w:type="dxa"/>
            <w:gridSpan w:val="8"/>
            <w:tcBorders>
              <w:top w:val="single" w:sz="4" w:space="0" w:color="auto"/>
              <w:left w:val="single" w:sz="12" w:space="0" w:color="auto"/>
              <w:bottom w:val="single" w:sz="4" w:space="0" w:color="auto"/>
              <w:right w:val="single" w:sz="12" w:space="0" w:color="auto"/>
            </w:tcBorders>
            <w:shd w:val="clear" w:color="auto" w:fill="FFFFFF" w:themeFill="background1"/>
          </w:tcPr>
          <w:p w14:paraId="5D5246BF" w14:textId="09211D06" w:rsidR="00910700" w:rsidRPr="001A0D3B" w:rsidRDefault="00910700" w:rsidP="00910700">
            <w:pPr>
              <w:pStyle w:val="11"/>
              <w:rPr>
                <w:highlight w:val="yellow"/>
                <w:lang w:val="en-US"/>
              </w:rPr>
            </w:pPr>
            <w:r>
              <w:t>Северин</w:t>
            </w:r>
          </w:p>
        </w:tc>
        <w:tc>
          <w:tcPr>
            <w:tcW w:w="802" w:type="dxa"/>
            <w:gridSpan w:val="4"/>
            <w:tcBorders>
              <w:top w:val="single" w:sz="4" w:space="0" w:color="auto"/>
              <w:left w:val="single" w:sz="12" w:space="0" w:color="auto"/>
              <w:bottom w:val="single" w:sz="4" w:space="0" w:color="auto"/>
              <w:right w:val="single" w:sz="12" w:space="0" w:color="auto"/>
            </w:tcBorders>
          </w:tcPr>
          <w:p w14:paraId="3CB648E9" w14:textId="77777777" w:rsidR="00910700" w:rsidRDefault="00910700" w:rsidP="00910700">
            <w:pPr>
              <w:pStyle w:val="11"/>
            </w:pPr>
          </w:p>
        </w:tc>
        <w:tc>
          <w:tcPr>
            <w:tcW w:w="665" w:type="dxa"/>
            <w:gridSpan w:val="3"/>
            <w:tcBorders>
              <w:top w:val="single" w:sz="4" w:space="0" w:color="auto"/>
              <w:left w:val="single" w:sz="12" w:space="0" w:color="auto"/>
              <w:bottom w:val="single" w:sz="4" w:space="0" w:color="auto"/>
              <w:right w:val="single" w:sz="12" w:space="0" w:color="auto"/>
            </w:tcBorders>
          </w:tcPr>
          <w:p w14:paraId="0C178E9E" w14:textId="77777777" w:rsidR="00910700" w:rsidRDefault="00910700" w:rsidP="00910700">
            <w:pPr>
              <w:pStyle w:val="11"/>
            </w:pPr>
          </w:p>
        </w:tc>
        <w:tc>
          <w:tcPr>
            <w:tcW w:w="2977" w:type="dxa"/>
            <w:gridSpan w:val="11"/>
            <w:vMerge/>
            <w:vAlign w:val="center"/>
            <w:hideMark/>
          </w:tcPr>
          <w:p w14:paraId="3C0395D3" w14:textId="77777777" w:rsidR="00910700" w:rsidRPr="00093309" w:rsidRDefault="00910700" w:rsidP="00910700">
            <w:pPr>
              <w:pStyle w:val="11"/>
            </w:pPr>
          </w:p>
        </w:tc>
        <w:tc>
          <w:tcPr>
            <w:tcW w:w="2877" w:type="dxa"/>
            <w:gridSpan w:val="12"/>
            <w:vMerge w:val="restart"/>
            <w:tcBorders>
              <w:top w:val="single" w:sz="12" w:space="0" w:color="auto"/>
              <w:left w:val="nil"/>
              <w:bottom w:val="single" w:sz="12" w:space="0" w:color="auto"/>
              <w:right w:val="single" w:sz="12" w:space="0" w:color="auto"/>
            </w:tcBorders>
            <w:vAlign w:val="center"/>
            <w:hideMark/>
          </w:tcPr>
          <w:p w14:paraId="1C57A8D0" w14:textId="77777777" w:rsidR="00910700" w:rsidRPr="00093309" w:rsidRDefault="00910700" w:rsidP="00910700">
            <w:pPr>
              <w:pStyle w:val="11"/>
            </w:pPr>
            <w:r w:rsidRPr="00093309">
              <w:t xml:space="preserve">НТУ </w:t>
            </w:r>
            <w:r>
              <w:t>«</w:t>
            </w:r>
            <w:r w:rsidRPr="00093309">
              <w:t>ХПІ</w:t>
            </w:r>
            <w:r>
              <w:t>»</w:t>
            </w:r>
          </w:p>
          <w:p w14:paraId="02D82EFE" w14:textId="77777777" w:rsidR="00910700" w:rsidRPr="00093309" w:rsidRDefault="00910700" w:rsidP="00910700">
            <w:pPr>
              <w:pStyle w:val="11"/>
            </w:pPr>
            <w:r>
              <w:t>Кафедра САІТ</w:t>
            </w:r>
          </w:p>
        </w:tc>
      </w:tr>
      <w:tr w:rsidR="00910700" w14:paraId="17B8FD7A"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jc w:val="center"/>
        </w:trPr>
        <w:tc>
          <w:tcPr>
            <w:tcW w:w="985" w:type="dxa"/>
            <w:tcBorders>
              <w:top w:val="single" w:sz="4" w:space="0" w:color="auto"/>
              <w:left w:val="single" w:sz="12" w:space="0" w:color="auto"/>
              <w:bottom w:val="single" w:sz="4" w:space="0" w:color="auto"/>
              <w:right w:val="single" w:sz="12" w:space="0" w:color="auto"/>
            </w:tcBorders>
          </w:tcPr>
          <w:p w14:paraId="4EEABE56" w14:textId="77777777" w:rsidR="00910700" w:rsidRDefault="00910700" w:rsidP="00910700">
            <w:pPr>
              <w:pStyle w:val="11"/>
            </w:pPr>
            <w:r>
              <w:t>Затв.</w:t>
            </w:r>
          </w:p>
        </w:tc>
        <w:tc>
          <w:tcPr>
            <w:tcW w:w="1617" w:type="dxa"/>
            <w:gridSpan w:val="8"/>
            <w:tcBorders>
              <w:top w:val="single" w:sz="4" w:space="0" w:color="auto"/>
              <w:left w:val="single" w:sz="12" w:space="0" w:color="auto"/>
              <w:bottom w:val="single" w:sz="4" w:space="0" w:color="auto"/>
              <w:right w:val="single" w:sz="12" w:space="0" w:color="auto"/>
            </w:tcBorders>
          </w:tcPr>
          <w:p w14:paraId="349239B8" w14:textId="1C894F1F" w:rsidR="00910700" w:rsidRPr="0081451A" w:rsidRDefault="00910700" w:rsidP="00910700">
            <w:pPr>
              <w:pStyle w:val="11"/>
            </w:pPr>
            <w:r>
              <w:t>Александрова</w:t>
            </w:r>
          </w:p>
        </w:tc>
        <w:tc>
          <w:tcPr>
            <w:tcW w:w="802" w:type="dxa"/>
            <w:gridSpan w:val="4"/>
            <w:tcBorders>
              <w:top w:val="single" w:sz="4" w:space="0" w:color="auto"/>
              <w:left w:val="single" w:sz="12" w:space="0" w:color="auto"/>
              <w:bottom w:val="single" w:sz="4" w:space="0" w:color="auto"/>
              <w:right w:val="single" w:sz="12" w:space="0" w:color="auto"/>
            </w:tcBorders>
          </w:tcPr>
          <w:p w14:paraId="3254BC2F" w14:textId="77777777" w:rsidR="00910700" w:rsidRDefault="00910700" w:rsidP="00910700">
            <w:pPr>
              <w:pStyle w:val="11"/>
            </w:pPr>
          </w:p>
        </w:tc>
        <w:tc>
          <w:tcPr>
            <w:tcW w:w="665" w:type="dxa"/>
            <w:gridSpan w:val="3"/>
            <w:tcBorders>
              <w:top w:val="single" w:sz="4" w:space="0" w:color="auto"/>
              <w:left w:val="single" w:sz="12" w:space="0" w:color="auto"/>
              <w:bottom w:val="single" w:sz="4" w:space="0" w:color="auto"/>
              <w:right w:val="single" w:sz="12" w:space="0" w:color="auto"/>
            </w:tcBorders>
          </w:tcPr>
          <w:p w14:paraId="651E9592" w14:textId="77777777" w:rsidR="00910700" w:rsidRDefault="00910700" w:rsidP="00910700">
            <w:pPr>
              <w:pStyle w:val="11"/>
            </w:pPr>
          </w:p>
        </w:tc>
        <w:tc>
          <w:tcPr>
            <w:tcW w:w="2977" w:type="dxa"/>
            <w:gridSpan w:val="11"/>
            <w:vMerge/>
            <w:vAlign w:val="center"/>
            <w:hideMark/>
          </w:tcPr>
          <w:p w14:paraId="269E314A" w14:textId="77777777" w:rsidR="00910700" w:rsidRDefault="00910700" w:rsidP="00910700">
            <w:pPr>
              <w:pStyle w:val="11"/>
            </w:pPr>
          </w:p>
        </w:tc>
        <w:tc>
          <w:tcPr>
            <w:tcW w:w="2877" w:type="dxa"/>
            <w:gridSpan w:val="12"/>
            <w:vMerge/>
            <w:vAlign w:val="center"/>
            <w:hideMark/>
          </w:tcPr>
          <w:p w14:paraId="47341341" w14:textId="77777777" w:rsidR="00910700" w:rsidRDefault="00910700" w:rsidP="00910700">
            <w:pPr>
              <w:pStyle w:val="11"/>
              <w:rPr>
                <w:sz w:val="24"/>
              </w:rPr>
            </w:pPr>
          </w:p>
        </w:tc>
      </w:tr>
      <w:tr w:rsidR="00910700" w14:paraId="313811FA" w14:textId="77777777" w:rsidTr="7C5D4591">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7" w:type="dxa"/>
          <w:jc w:val="center"/>
        </w:trPr>
        <w:tc>
          <w:tcPr>
            <w:tcW w:w="985" w:type="dxa"/>
            <w:tcBorders>
              <w:top w:val="single" w:sz="4" w:space="0" w:color="auto"/>
              <w:left w:val="single" w:sz="12" w:space="0" w:color="auto"/>
              <w:bottom w:val="single" w:sz="12" w:space="0" w:color="auto"/>
              <w:right w:val="single" w:sz="12" w:space="0" w:color="auto"/>
            </w:tcBorders>
          </w:tcPr>
          <w:p w14:paraId="021DF799" w14:textId="77777777" w:rsidR="00910700" w:rsidRDefault="00910700" w:rsidP="00910700">
            <w:pPr>
              <w:pStyle w:val="11"/>
            </w:pPr>
            <w:r>
              <w:t>Реценз.</w:t>
            </w:r>
          </w:p>
        </w:tc>
        <w:tc>
          <w:tcPr>
            <w:tcW w:w="1617" w:type="dxa"/>
            <w:gridSpan w:val="8"/>
            <w:tcBorders>
              <w:top w:val="single" w:sz="4" w:space="0" w:color="auto"/>
              <w:left w:val="single" w:sz="12" w:space="0" w:color="auto"/>
              <w:bottom w:val="single" w:sz="12" w:space="0" w:color="auto"/>
              <w:right w:val="single" w:sz="12" w:space="0" w:color="auto"/>
            </w:tcBorders>
          </w:tcPr>
          <w:p w14:paraId="34B6DD21" w14:textId="71CC0AFA" w:rsidR="00910700" w:rsidRPr="00A6453B" w:rsidRDefault="00910700" w:rsidP="00910700">
            <w:pPr>
              <w:pStyle w:val="11"/>
              <w:rPr>
                <w:lang w:val="en-US"/>
              </w:rPr>
            </w:pPr>
          </w:p>
        </w:tc>
        <w:tc>
          <w:tcPr>
            <w:tcW w:w="802" w:type="dxa"/>
            <w:gridSpan w:val="4"/>
            <w:tcBorders>
              <w:top w:val="single" w:sz="4" w:space="0" w:color="auto"/>
              <w:left w:val="single" w:sz="12" w:space="0" w:color="auto"/>
              <w:bottom w:val="single" w:sz="12" w:space="0" w:color="auto"/>
              <w:right w:val="single" w:sz="12" w:space="0" w:color="auto"/>
            </w:tcBorders>
          </w:tcPr>
          <w:p w14:paraId="42EF2083" w14:textId="77777777" w:rsidR="00910700" w:rsidRDefault="00910700" w:rsidP="00910700">
            <w:pPr>
              <w:pStyle w:val="11"/>
            </w:pPr>
          </w:p>
        </w:tc>
        <w:tc>
          <w:tcPr>
            <w:tcW w:w="665" w:type="dxa"/>
            <w:gridSpan w:val="3"/>
            <w:tcBorders>
              <w:top w:val="single" w:sz="4" w:space="0" w:color="auto"/>
              <w:left w:val="single" w:sz="12" w:space="0" w:color="auto"/>
              <w:bottom w:val="single" w:sz="12" w:space="0" w:color="auto"/>
              <w:right w:val="single" w:sz="12" w:space="0" w:color="auto"/>
            </w:tcBorders>
          </w:tcPr>
          <w:p w14:paraId="7B40C951" w14:textId="77777777" w:rsidR="00910700" w:rsidRDefault="00910700" w:rsidP="00910700">
            <w:pPr>
              <w:pStyle w:val="11"/>
            </w:pPr>
          </w:p>
        </w:tc>
        <w:tc>
          <w:tcPr>
            <w:tcW w:w="2977" w:type="dxa"/>
            <w:gridSpan w:val="11"/>
            <w:vMerge/>
            <w:vAlign w:val="center"/>
            <w:hideMark/>
          </w:tcPr>
          <w:p w14:paraId="4B4D7232" w14:textId="77777777" w:rsidR="00910700" w:rsidRDefault="00910700" w:rsidP="00910700">
            <w:pPr>
              <w:pStyle w:val="11"/>
            </w:pPr>
          </w:p>
        </w:tc>
        <w:tc>
          <w:tcPr>
            <w:tcW w:w="2877" w:type="dxa"/>
            <w:gridSpan w:val="12"/>
            <w:vMerge/>
            <w:vAlign w:val="center"/>
            <w:hideMark/>
          </w:tcPr>
          <w:p w14:paraId="2093CA67" w14:textId="77777777" w:rsidR="00910700" w:rsidRDefault="00910700" w:rsidP="00910700">
            <w:pPr>
              <w:pStyle w:val="11"/>
              <w:rPr>
                <w:sz w:val="24"/>
              </w:rPr>
            </w:pPr>
          </w:p>
        </w:tc>
      </w:tr>
      <w:tr w:rsidR="00910700" w:rsidRPr="00E81F49" w14:paraId="6AB2C15B" w14:textId="77777777" w:rsidTr="7C5D4591">
        <w:trPr>
          <w:trHeight w:val="503"/>
        </w:trPr>
        <w:tc>
          <w:tcPr>
            <w:tcW w:w="9930" w:type="dxa"/>
            <w:gridSpan w:val="40"/>
            <w:vAlign w:val="center"/>
          </w:tcPr>
          <w:p w14:paraId="2114203C" w14:textId="77777777" w:rsidR="00910700" w:rsidRPr="00E81F49" w:rsidRDefault="00910700" w:rsidP="00910700">
            <w:pPr>
              <w:pStyle w:val="14"/>
            </w:pPr>
            <w:r>
              <w:lastRenderedPageBreak/>
              <w:t>Міністерство освіти і науки</w:t>
            </w:r>
            <w:r w:rsidRPr="00E81F49">
              <w:t xml:space="preserve"> України</w:t>
            </w:r>
          </w:p>
        </w:tc>
      </w:tr>
      <w:tr w:rsidR="00910700" w:rsidRPr="00E81F49" w14:paraId="7A26628A" w14:textId="77777777" w:rsidTr="7C5D4591">
        <w:trPr>
          <w:trHeight w:val="1019"/>
        </w:trPr>
        <w:tc>
          <w:tcPr>
            <w:tcW w:w="9930" w:type="dxa"/>
            <w:gridSpan w:val="40"/>
            <w:vAlign w:val="center"/>
          </w:tcPr>
          <w:p w14:paraId="4F91B96A" w14:textId="77777777" w:rsidR="00910700" w:rsidRPr="00E81F49" w:rsidRDefault="00910700" w:rsidP="00910700">
            <w:pPr>
              <w:pStyle w:val="140"/>
            </w:pPr>
            <w:r w:rsidRPr="00E81F49">
              <w:t>НАЦІОНАЛЬНИЙ ТЕХНІЧНИЙ УНІВЕРСИТЕТ</w:t>
            </w:r>
          </w:p>
          <w:p w14:paraId="068245E4" w14:textId="77777777" w:rsidR="00910700" w:rsidRPr="00E81F49" w:rsidRDefault="00910700" w:rsidP="00910700">
            <w:pPr>
              <w:pStyle w:val="140"/>
            </w:pPr>
            <w:r>
              <w:t>«</w:t>
            </w:r>
            <w:r w:rsidRPr="00E81F49">
              <w:t>ХАРКІВСЬКИЙ ПОЛІТЕХНІЧНИЙ ІНСТИТУТ</w:t>
            </w:r>
            <w:r>
              <w:t>»</w:t>
            </w:r>
          </w:p>
        </w:tc>
      </w:tr>
      <w:tr w:rsidR="00910700" w:rsidRPr="00E81F49" w14:paraId="45C3A162" w14:textId="77777777" w:rsidTr="7C5D4591">
        <w:trPr>
          <w:trHeight w:hRule="exact" w:val="567"/>
        </w:trPr>
        <w:tc>
          <w:tcPr>
            <w:tcW w:w="2552" w:type="dxa"/>
            <w:gridSpan w:val="8"/>
            <w:vAlign w:val="bottom"/>
          </w:tcPr>
          <w:p w14:paraId="731E7378" w14:textId="77777777" w:rsidR="00910700" w:rsidRPr="00E81F49" w:rsidRDefault="00910700" w:rsidP="00910700">
            <w:pPr>
              <w:pStyle w:val="13"/>
            </w:pPr>
            <w:r>
              <w:t>Інститут</w:t>
            </w:r>
          </w:p>
        </w:tc>
        <w:tc>
          <w:tcPr>
            <w:tcW w:w="283" w:type="dxa"/>
            <w:gridSpan w:val="3"/>
            <w:vAlign w:val="bottom"/>
          </w:tcPr>
          <w:p w14:paraId="2503B197" w14:textId="77777777" w:rsidR="00910700" w:rsidRPr="00E81F49" w:rsidRDefault="00910700" w:rsidP="00910700">
            <w:pPr>
              <w:pStyle w:val="13"/>
            </w:pPr>
          </w:p>
        </w:tc>
        <w:tc>
          <w:tcPr>
            <w:tcW w:w="7095" w:type="dxa"/>
            <w:gridSpan w:val="29"/>
            <w:tcBorders>
              <w:bottom w:val="single" w:sz="8" w:space="0" w:color="auto"/>
            </w:tcBorders>
            <w:vAlign w:val="bottom"/>
          </w:tcPr>
          <w:p w14:paraId="719C1E68" w14:textId="77777777" w:rsidR="00910700" w:rsidRPr="00E81F49" w:rsidRDefault="00910700" w:rsidP="00910700">
            <w:pPr>
              <w:pStyle w:val="13"/>
            </w:pPr>
            <w:r>
              <w:t>комп’</w:t>
            </w:r>
            <w:r w:rsidRPr="00C47983">
              <w:t>ютерних наук та інформаційних технологій</w:t>
            </w:r>
          </w:p>
        </w:tc>
      </w:tr>
      <w:tr w:rsidR="00910700" w:rsidRPr="00E81F49" w14:paraId="2A4DE2C1" w14:textId="77777777" w:rsidTr="7C5D4591">
        <w:trPr>
          <w:trHeight w:val="453"/>
        </w:trPr>
        <w:tc>
          <w:tcPr>
            <w:tcW w:w="2552" w:type="dxa"/>
            <w:gridSpan w:val="8"/>
            <w:vAlign w:val="bottom"/>
          </w:tcPr>
          <w:p w14:paraId="69B3D99D" w14:textId="77777777" w:rsidR="00910700" w:rsidRPr="00E81F49" w:rsidRDefault="00910700" w:rsidP="00910700">
            <w:pPr>
              <w:pStyle w:val="13"/>
            </w:pPr>
            <w:r w:rsidRPr="00E81F49">
              <w:t>Кафедра</w:t>
            </w:r>
          </w:p>
        </w:tc>
        <w:tc>
          <w:tcPr>
            <w:tcW w:w="283" w:type="dxa"/>
            <w:gridSpan w:val="3"/>
            <w:vAlign w:val="bottom"/>
          </w:tcPr>
          <w:p w14:paraId="38288749" w14:textId="77777777" w:rsidR="00910700" w:rsidRPr="00E81F49" w:rsidRDefault="00910700" w:rsidP="00910700">
            <w:pPr>
              <w:pStyle w:val="13"/>
            </w:pPr>
          </w:p>
        </w:tc>
        <w:tc>
          <w:tcPr>
            <w:tcW w:w="7095" w:type="dxa"/>
            <w:gridSpan w:val="29"/>
            <w:tcBorders>
              <w:bottom w:val="single" w:sz="8" w:space="0" w:color="auto"/>
            </w:tcBorders>
            <w:vAlign w:val="bottom"/>
          </w:tcPr>
          <w:p w14:paraId="07783532" w14:textId="77777777" w:rsidR="00910700" w:rsidRPr="00E81F49" w:rsidRDefault="00910700" w:rsidP="00910700">
            <w:pPr>
              <w:pStyle w:val="13"/>
            </w:pPr>
            <w:r w:rsidRPr="00C47983">
              <w:t>системн</w:t>
            </w:r>
            <w:r>
              <w:t>ого</w:t>
            </w:r>
            <w:r w:rsidRPr="00C47983">
              <w:t xml:space="preserve"> аналіз</w:t>
            </w:r>
            <w:r>
              <w:t>у та інформаційно-аналітичних</w:t>
            </w:r>
            <w:r w:rsidRPr="00C47983">
              <w:t xml:space="preserve"> технологі</w:t>
            </w:r>
            <w:r>
              <w:t>й</w:t>
            </w:r>
          </w:p>
        </w:tc>
      </w:tr>
      <w:tr w:rsidR="00910700" w:rsidRPr="00E81F49" w14:paraId="32C41A24" w14:textId="77777777" w:rsidTr="7C5D4591">
        <w:trPr>
          <w:trHeight w:val="439"/>
        </w:trPr>
        <w:tc>
          <w:tcPr>
            <w:tcW w:w="2552" w:type="dxa"/>
            <w:gridSpan w:val="8"/>
            <w:vAlign w:val="bottom"/>
          </w:tcPr>
          <w:p w14:paraId="1CFBD43D" w14:textId="77777777" w:rsidR="00910700" w:rsidRPr="00E81F49" w:rsidRDefault="00910700" w:rsidP="00910700">
            <w:pPr>
              <w:pStyle w:val="13"/>
            </w:pPr>
            <w:r>
              <w:t>Рівень вищої освіти</w:t>
            </w:r>
          </w:p>
        </w:tc>
        <w:tc>
          <w:tcPr>
            <w:tcW w:w="283" w:type="dxa"/>
            <w:gridSpan w:val="3"/>
            <w:vAlign w:val="bottom"/>
          </w:tcPr>
          <w:p w14:paraId="20BD9A1A" w14:textId="77777777" w:rsidR="00910700" w:rsidRPr="00E81F49" w:rsidRDefault="00910700" w:rsidP="00910700">
            <w:pPr>
              <w:pStyle w:val="13"/>
            </w:pPr>
          </w:p>
        </w:tc>
        <w:tc>
          <w:tcPr>
            <w:tcW w:w="7095" w:type="dxa"/>
            <w:gridSpan w:val="29"/>
            <w:tcBorders>
              <w:bottom w:val="single" w:sz="4" w:space="0" w:color="auto"/>
            </w:tcBorders>
            <w:vAlign w:val="bottom"/>
          </w:tcPr>
          <w:p w14:paraId="2715302B" w14:textId="552D0927" w:rsidR="00910700" w:rsidRDefault="00910700" w:rsidP="00910700">
            <w:pPr>
              <w:pStyle w:val="13"/>
            </w:pPr>
            <w:r>
              <w:t>перший (бакалаврський)</w:t>
            </w:r>
          </w:p>
        </w:tc>
      </w:tr>
      <w:tr w:rsidR="00910700" w:rsidRPr="00E81F49" w14:paraId="2B2C03DE" w14:textId="77777777" w:rsidTr="7C5D4591">
        <w:trPr>
          <w:trHeight w:val="425"/>
        </w:trPr>
        <w:tc>
          <w:tcPr>
            <w:tcW w:w="2552" w:type="dxa"/>
            <w:gridSpan w:val="8"/>
            <w:vAlign w:val="bottom"/>
          </w:tcPr>
          <w:p w14:paraId="21C44C91" w14:textId="77777777" w:rsidR="00910700" w:rsidRPr="00E81F49" w:rsidRDefault="00910700" w:rsidP="00910700">
            <w:pPr>
              <w:pStyle w:val="13"/>
            </w:pPr>
            <w:r>
              <w:t>С</w:t>
            </w:r>
            <w:r w:rsidRPr="00E81F49">
              <w:t>пеціальність</w:t>
            </w:r>
          </w:p>
        </w:tc>
        <w:tc>
          <w:tcPr>
            <w:tcW w:w="283" w:type="dxa"/>
            <w:gridSpan w:val="3"/>
            <w:vAlign w:val="bottom"/>
          </w:tcPr>
          <w:p w14:paraId="0C136CF1" w14:textId="77777777" w:rsidR="00910700" w:rsidRPr="00E81F49" w:rsidRDefault="00910700" w:rsidP="00910700">
            <w:pPr>
              <w:pStyle w:val="13"/>
            </w:pPr>
          </w:p>
        </w:tc>
        <w:tc>
          <w:tcPr>
            <w:tcW w:w="7095" w:type="dxa"/>
            <w:gridSpan w:val="29"/>
            <w:tcBorders>
              <w:bottom w:val="single" w:sz="4" w:space="0" w:color="auto"/>
            </w:tcBorders>
            <w:vAlign w:val="bottom"/>
          </w:tcPr>
          <w:p w14:paraId="3CF531A1" w14:textId="1314BE0D" w:rsidR="00910700" w:rsidRPr="00E81F49" w:rsidRDefault="00910700" w:rsidP="00910700">
            <w:pPr>
              <w:pStyle w:val="13"/>
            </w:pPr>
            <w:r>
              <w:t>Системний аналіз</w:t>
            </w:r>
          </w:p>
        </w:tc>
      </w:tr>
      <w:tr w:rsidR="00910700" w:rsidRPr="00E81F49" w14:paraId="1FE8EF4D" w14:textId="77777777" w:rsidTr="7C5D4591">
        <w:trPr>
          <w:trHeight w:val="417"/>
        </w:trPr>
        <w:tc>
          <w:tcPr>
            <w:tcW w:w="2552" w:type="dxa"/>
            <w:gridSpan w:val="8"/>
            <w:vAlign w:val="bottom"/>
          </w:tcPr>
          <w:p w14:paraId="7D7ED729" w14:textId="77777777" w:rsidR="00910700" w:rsidRPr="00E81F49" w:rsidRDefault="00910700" w:rsidP="00910700">
            <w:pPr>
              <w:pStyle w:val="13"/>
            </w:pPr>
            <w:r>
              <w:t>Освітня програма</w:t>
            </w:r>
          </w:p>
        </w:tc>
        <w:tc>
          <w:tcPr>
            <w:tcW w:w="283" w:type="dxa"/>
            <w:gridSpan w:val="3"/>
            <w:vAlign w:val="bottom"/>
          </w:tcPr>
          <w:p w14:paraId="0A392C6A" w14:textId="77777777" w:rsidR="00910700" w:rsidRPr="00E81F49" w:rsidRDefault="00910700" w:rsidP="00910700">
            <w:pPr>
              <w:pStyle w:val="13"/>
            </w:pPr>
          </w:p>
        </w:tc>
        <w:tc>
          <w:tcPr>
            <w:tcW w:w="7095" w:type="dxa"/>
            <w:gridSpan w:val="29"/>
            <w:tcBorders>
              <w:bottom w:val="single" w:sz="4" w:space="0" w:color="auto"/>
            </w:tcBorders>
            <w:vAlign w:val="bottom"/>
          </w:tcPr>
          <w:p w14:paraId="6958BF5C" w14:textId="6827C8F7" w:rsidR="00910700" w:rsidRPr="00E81F49" w:rsidRDefault="00910700" w:rsidP="00910700">
            <w:pPr>
              <w:pStyle w:val="13"/>
            </w:pPr>
            <w:r>
              <w:t>Системний аналіз</w:t>
            </w:r>
          </w:p>
        </w:tc>
      </w:tr>
      <w:tr w:rsidR="00910700" w:rsidRPr="00E81F49" w14:paraId="5FB971D7" w14:textId="77777777" w:rsidTr="7C5D45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942"/>
        </w:trPr>
        <w:tc>
          <w:tcPr>
            <w:tcW w:w="5529" w:type="dxa"/>
            <w:gridSpan w:val="21"/>
            <w:tcBorders>
              <w:top w:val="nil"/>
              <w:left w:val="nil"/>
              <w:bottom w:val="nil"/>
              <w:right w:val="nil"/>
            </w:tcBorders>
          </w:tcPr>
          <w:p w14:paraId="290583F9" w14:textId="77777777" w:rsidR="00910700" w:rsidRPr="00E81F49" w:rsidRDefault="00910700" w:rsidP="00910700">
            <w:pPr>
              <w:pStyle w:val="14"/>
            </w:pPr>
          </w:p>
        </w:tc>
        <w:tc>
          <w:tcPr>
            <w:tcW w:w="4401" w:type="dxa"/>
            <w:gridSpan w:val="19"/>
            <w:tcBorders>
              <w:top w:val="nil"/>
              <w:left w:val="nil"/>
              <w:bottom w:val="nil"/>
              <w:right w:val="nil"/>
            </w:tcBorders>
            <w:vAlign w:val="bottom"/>
          </w:tcPr>
          <w:p w14:paraId="14633D3C" w14:textId="77777777" w:rsidR="00910700" w:rsidRPr="009B2E02" w:rsidRDefault="00910700" w:rsidP="00910700">
            <w:pPr>
              <w:pStyle w:val="13"/>
            </w:pPr>
            <w:r w:rsidRPr="00CF7ABB">
              <w:t>З</w:t>
            </w:r>
            <w:r>
              <w:t>АТВЕРДЖУЮ</w:t>
            </w:r>
          </w:p>
        </w:tc>
      </w:tr>
      <w:tr w:rsidR="00910700" w:rsidRPr="00E81F49" w14:paraId="65227208" w14:textId="77777777" w:rsidTr="7C5D45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421"/>
        </w:trPr>
        <w:tc>
          <w:tcPr>
            <w:tcW w:w="5529" w:type="dxa"/>
            <w:gridSpan w:val="21"/>
            <w:tcBorders>
              <w:top w:val="nil"/>
              <w:left w:val="nil"/>
              <w:bottom w:val="nil"/>
              <w:right w:val="nil"/>
            </w:tcBorders>
          </w:tcPr>
          <w:p w14:paraId="68F21D90" w14:textId="77777777" w:rsidR="00910700" w:rsidRPr="00E81F49" w:rsidRDefault="00910700" w:rsidP="00910700">
            <w:pPr>
              <w:pStyle w:val="14"/>
            </w:pPr>
          </w:p>
        </w:tc>
        <w:tc>
          <w:tcPr>
            <w:tcW w:w="4401" w:type="dxa"/>
            <w:gridSpan w:val="19"/>
            <w:tcBorders>
              <w:top w:val="nil"/>
              <w:left w:val="nil"/>
              <w:bottom w:val="nil"/>
              <w:right w:val="nil"/>
            </w:tcBorders>
            <w:vAlign w:val="bottom"/>
          </w:tcPr>
          <w:p w14:paraId="4B9E881B" w14:textId="77777777" w:rsidR="00910700" w:rsidRPr="00E81F49" w:rsidRDefault="00910700" w:rsidP="00910700">
            <w:pPr>
              <w:pStyle w:val="13"/>
            </w:pPr>
            <w:r w:rsidRPr="00E81F49">
              <w:t>Завідувач кафедри</w:t>
            </w:r>
          </w:p>
        </w:tc>
      </w:tr>
      <w:tr w:rsidR="00910700" w:rsidRPr="00E81F49" w14:paraId="7555E8DB" w14:textId="77777777" w:rsidTr="7C5D45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510"/>
        </w:trPr>
        <w:tc>
          <w:tcPr>
            <w:tcW w:w="5529" w:type="dxa"/>
            <w:gridSpan w:val="21"/>
            <w:tcBorders>
              <w:top w:val="nil"/>
              <w:left w:val="nil"/>
              <w:bottom w:val="nil"/>
              <w:right w:val="nil"/>
            </w:tcBorders>
          </w:tcPr>
          <w:p w14:paraId="13C326F3" w14:textId="77777777" w:rsidR="00910700" w:rsidRPr="00E81F49" w:rsidRDefault="00910700" w:rsidP="00910700">
            <w:pPr>
              <w:pStyle w:val="14"/>
            </w:pPr>
          </w:p>
        </w:tc>
        <w:tc>
          <w:tcPr>
            <w:tcW w:w="4401" w:type="dxa"/>
            <w:gridSpan w:val="19"/>
            <w:tcBorders>
              <w:top w:val="nil"/>
              <w:left w:val="nil"/>
              <w:bottom w:val="single" w:sz="4" w:space="0" w:color="auto"/>
              <w:right w:val="nil"/>
            </w:tcBorders>
            <w:vAlign w:val="bottom"/>
          </w:tcPr>
          <w:p w14:paraId="13444DF4" w14:textId="1C906C56" w:rsidR="00910700" w:rsidRPr="00E81F49" w:rsidRDefault="00F06BD2" w:rsidP="00910700">
            <w:pPr>
              <w:pStyle w:val="131"/>
            </w:pPr>
            <w:r>
              <w:t>Тетяна АЛЕКСАНДРОВА</w:t>
            </w:r>
          </w:p>
        </w:tc>
      </w:tr>
      <w:tr w:rsidR="00910700" w:rsidRPr="00E81F49" w14:paraId="387C74C1" w14:textId="77777777" w:rsidTr="7C5D45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170"/>
        </w:trPr>
        <w:tc>
          <w:tcPr>
            <w:tcW w:w="5529" w:type="dxa"/>
            <w:gridSpan w:val="21"/>
            <w:tcBorders>
              <w:top w:val="nil"/>
              <w:left w:val="nil"/>
              <w:bottom w:val="nil"/>
              <w:right w:val="nil"/>
            </w:tcBorders>
          </w:tcPr>
          <w:p w14:paraId="4853B841" w14:textId="77777777" w:rsidR="00910700" w:rsidRPr="00E81F49" w:rsidRDefault="00910700" w:rsidP="00910700">
            <w:pPr>
              <w:pStyle w:val="14"/>
            </w:pPr>
          </w:p>
        </w:tc>
        <w:tc>
          <w:tcPr>
            <w:tcW w:w="4401" w:type="dxa"/>
            <w:gridSpan w:val="19"/>
            <w:tcBorders>
              <w:top w:val="single" w:sz="4" w:space="0" w:color="auto"/>
              <w:left w:val="nil"/>
              <w:bottom w:val="nil"/>
              <w:right w:val="nil"/>
            </w:tcBorders>
            <w:vAlign w:val="bottom"/>
          </w:tcPr>
          <w:p w14:paraId="4FEC54FF" w14:textId="77777777" w:rsidR="00910700" w:rsidRPr="00B212C3" w:rsidRDefault="00910700" w:rsidP="00910700">
            <w:pPr>
              <w:pStyle w:val="81"/>
            </w:pPr>
            <w:r>
              <w:t xml:space="preserve">             (підпис)                           (Ім’я та</w:t>
            </w:r>
            <w:r w:rsidRPr="00E81F49">
              <w:t xml:space="preserve"> </w:t>
            </w:r>
            <w:r>
              <w:rPr>
                <w:lang w:val="ru-RU"/>
              </w:rPr>
              <w:t>ПР</w:t>
            </w:r>
            <w:r>
              <w:t>ІЗВИЩЕ)</w:t>
            </w:r>
          </w:p>
        </w:tc>
      </w:tr>
      <w:tr w:rsidR="00910700" w:rsidRPr="00E81F49" w14:paraId="38F7D951" w14:textId="77777777" w:rsidTr="7C5D45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449"/>
        </w:trPr>
        <w:tc>
          <w:tcPr>
            <w:tcW w:w="5529" w:type="dxa"/>
            <w:gridSpan w:val="21"/>
            <w:tcBorders>
              <w:top w:val="nil"/>
              <w:left w:val="nil"/>
              <w:bottom w:val="nil"/>
              <w:right w:val="nil"/>
            </w:tcBorders>
          </w:tcPr>
          <w:p w14:paraId="50125231" w14:textId="77777777" w:rsidR="00910700" w:rsidRPr="00E81F49" w:rsidRDefault="00910700" w:rsidP="00910700">
            <w:pPr>
              <w:pStyle w:val="14"/>
            </w:pPr>
          </w:p>
        </w:tc>
        <w:tc>
          <w:tcPr>
            <w:tcW w:w="236" w:type="dxa"/>
            <w:gridSpan w:val="2"/>
            <w:tcBorders>
              <w:top w:val="nil"/>
              <w:left w:val="nil"/>
              <w:bottom w:val="nil"/>
              <w:right w:val="nil"/>
            </w:tcBorders>
            <w:vAlign w:val="bottom"/>
          </w:tcPr>
          <w:p w14:paraId="157E2A61" w14:textId="77777777" w:rsidR="00910700" w:rsidRPr="00E81F49" w:rsidRDefault="00910700" w:rsidP="00910700">
            <w:pPr>
              <w:pStyle w:val="13"/>
            </w:pPr>
            <w:r>
              <w:t>«</w:t>
            </w:r>
          </w:p>
        </w:tc>
        <w:tc>
          <w:tcPr>
            <w:tcW w:w="475" w:type="dxa"/>
            <w:gridSpan w:val="2"/>
            <w:tcBorders>
              <w:top w:val="nil"/>
              <w:left w:val="nil"/>
              <w:bottom w:val="single" w:sz="4" w:space="0" w:color="auto"/>
              <w:right w:val="nil"/>
            </w:tcBorders>
            <w:vAlign w:val="bottom"/>
          </w:tcPr>
          <w:p w14:paraId="5A25747A" w14:textId="77777777" w:rsidR="00910700" w:rsidRPr="00E81F49" w:rsidRDefault="00910700" w:rsidP="00910700">
            <w:pPr>
              <w:pStyle w:val="13"/>
            </w:pPr>
          </w:p>
        </w:tc>
        <w:tc>
          <w:tcPr>
            <w:tcW w:w="284" w:type="dxa"/>
            <w:tcBorders>
              <w:top w:val="nil"/>
              <w:left w:val="nil"/>
              <w:bottom w:val="nil"/>
              <w:right w:val="nil"/>
            </w:tcBorders>
            <w:tcMar>
              <w:left w:w="28" w:type="dxa"/>
            </w:tcMar>
            <w:vAlign w:val="bottom"/>
          </w:tcPr>
          <w:p w14:paraId="0CC49ABB" w14:textId="77777777" w:rsidR="00910700" w:rsidRPr="00E81F49" w:rsidRDefault="00910700" w:rsidP="00910700">
            <w:pPr>
              <w:pStyle w:val="13"/>
            </w:pPr>
            <w:r>
              <w:t>»</w:t>
            </w:r>
          </w:p>
        </w:tc>
        <w:tc>
          <w:tcPr>
            <w:tcW w:w="1417" w:type="dxa"/>
            <w:gridSpan w:val="7"/>
            <w:tcBorders>
              <w:top w:val="nil"/>
              <w:left w:val="nil"/>
              <w:bottom w:val="single" w:sz="4" w:space="0" w:color="auto"/>
              <w:right w:val="nil"/>
            </w:tcBorders>
            <w:vAlign w:val="bottom"/>
          </w:tcPr>
          <w:p w14:paraId="09B8D95D" w14:textId="77777777" w:rsidR="00910700" w:rsidRPr="00E81F49" w:rsidRDefault="00910700" w:rsidP="00910700">
            <w:pPr>
              <w:pStyle w:val="13"/>
            </w:pPr>
          </w:p>
        </w:tc>
        <w:tc>
          <w:tcPr>
            <w:tcW w:w="426" w:type="dxa"/>
            <w:gridSpan w:val="2"/>
            <w:tcBorders>
              <w:top w:val="nil"/>
              <w:left w:val="nil"/>
              <w:bottom w:val="nil"/>
              <w:right w:val="nil"/>
            </w:tcBorders>
            <w:tcMar>
              <w:left w:w="28" w:type="dxa"/>
              <w:right w:w="0" w:type="dxa"/>
            </w:tcMar>
            <w:vAlign w:val="bottom"/>
          </w:tcPr>
          <w:p w14:paraId="5007C906" w14:textId="77777777" w:rsidR="00910700" w:rsidRPr="00E81F49" w:rsidRDefault="00910700" w:rsidP="00910700">
            <w:pPr>
              <w:pStyle w:val="13"/>
            </w:pPr>
            <w:r w:rsidRPr="00E81F49">
              <w:t>20</w:t>
            </w:r>
          </w:p>
        </w:tc>
        <w:tc>
          <w:tcPr>
            <w:tcW w:w="425" w:type="dxa"/>
            <w:gridSpan w:val="2"/>
            <w:tcBorders>
              <w:top w:val="nil"/>
              <w:left w:val="nil"/>
              <w:bottom w:val="single" w:sz="4" w:space="0" w:color="auto"/>
              <w:right w:val="nil"/>
            </w:tcBorders>
            <w:tcMar>
              <w:left w:w="0" w:type="dxa"/>
            </w:tcMar>
            <w:vAlign w:val="bottom"/>
          </w:tcPr>
          <w:p w14:paraId="78BEFD2A" w14:textId="77777777" w:rsidR="00910700" w:rsidRPr="00E81F49" w:rsidRDefault="00910700" w:rsidP="00910700">
            <w:pPr>
              <w:pStyle w:val="13"/>
            </w:pPr>
          </w:p>
        </w:tc>
        <w:tc>
          <w:tcPr>
            <w:tcW w:w="1138" w:type="dxa"/>
            <w:gridSpan w:val="3"/>
            <w:tcBorders>
              <w:top w:val="nil"/>
              <w:left w:val="nil"/>
              <w:bottom w:val="nil"/>
              <w:right w:val="nil"/>
            </w:tcBorders>
            <w:vAlign w:val="bottom"/>
          </w:tcPr>
          <w:p w14:paraId="56B808CE" w14:textId="77777777" w:rsidR="00910700" w:rsidRPr="00E81F49" w:rsidRDefault="00910700" w:rsidP="00910700">
            <w:pPr>
              <w:pStyle w:val="13"/>
            </w:pPr>
            <w:r>
              <w:t>року</w:t>
            </w:r>
          </w:p>
        </w:tc>
      </w:tr>
      <w:tr w:rsidR="00910700" w:rsidRPr="00E81F49" w14:paraId="772CBDA4" w14:textId="77777777" w:rsidTr="7C5D4591">
        <w:trPr>
          <w:trHeight w:hRule="exact" w:val="851"/>
        </w:trPr>
        <w:tc>
          <w:tcPr>
            <w:tcW w:w="9930" w:type="dxa"/>
            <w:gridSpan w:val="40"/>
            <w:vAlign w:val="bottom"/>
          </w:tcPr>
          <w:p w14:paraId="2E930594" w14:textId="77777777" w:rsidR="00910700" w:rsidRPr="00E81F49" w:rsidRDefault="00910700" w:rsidP="00910700">
            <w:pPr>
              <w:pStyle w:val="140"/>
            </w:pPr>
            <w:r w:rsidRPr="00E81F49">
              <w:t>Завдання</w:t>
            </w:r>
          </w:p>
        </w:tc>
      </w:tr>
      <w:tr w:rsidR="00910700" w:rsidRPr="00E81F49" w14:paraId="5D096E17" w14:textId="77777777" w:rsidTr="7C5D4591">
        <w:trPr>
          <w:trHeight w:hRule="exact" w:val="397"/>
        </w:trPr>
        <w:tc>
          <w:tcPr>
            <w:tcW w:w="9930" w:type="dxa"/>
            <w:gridSpan w:val="40"/>
            <w:vAlign w:val="bottom"/>
          </w:tcPr>
          <w:p w14:paraId="279E5193" w14:textId="3A8CFA37" w:rsidR="00910700" w:rsidRPr="0036714E" w:rsidRDefault="00910700" w:rsidP="00910700">
            <w:pPr>
              <w:pStyle w:val="140"/>
            </w:pPr>
            <w:r w:rsidRPr="00E81F49">
              <w:t xml:space="preserve">на </w:t>
            </w:r>
            <w:r>
              <w:t xml:space="preserve">дипломнУ </w:t>
            </w:r>
            <w:r w:rsidRPr="00E81F49">
              <w:t>робот</w:t>
            </w:r>
            <w:r>
              <w:t>у студенту</w:t>
            </w:r>
          </w:p>
        </w:tc>
      </w:tr>
      <w:tr w:rsidR="00910700" w:rsidRPr="00E81F49" w14:paraId="1959F668" w14:textId="77777777" w:rsidTr="7C5D4591">
        <w:trPr>
          <w:trHeight w:val="529"/>
        </w:trPr>
        <w:tc>
          <w:tcPr>
            <w:tcW w:w="9930" w:type="dxa"/>
            <w:gridSpan w:val="40"/>
            <w:tcBorders>
              <w:bottom w:val="single" w:sz="4" w:space="0" w:color="auto"/>
            </w:tcBorders>
            <w:vAlign w:val="bottom"/>
          </w:tcPr>
          <w:p w14:paraId="6A21EC40" w14:textId="1820F461" w:rsidR="00910700" w:rsidRPr="00E81F49" w:rsidRDefault="00910700" w:rsidP="00910700">
            <w:pPr>
              <w:pStyle w:val="142"/>
            </w:pPr>
            <w:r>
              <w:t>Шанькін Іван Миколайович</w:t>
            </w:r>
          </w:p>
        </w:tc>
      </w:tr>
      <w:tr w:rsidR="00910700" w:rsidRPr="00E81F49" w14:paraId="1E17FF64" w14:textId="77777777" w:rsidTr="7C5D4591">
        <w:trPr>
          <w:trHeight w:val="225"/>
        </w:trPr>
        <w:tc>
          <w:tcPr>
            <w:tcW w:w="9930" w:type="dxa"/>
            <w:gridSpan w:val="40"/>
            <w:tcBorders>
              <w:top w:val="single" w:sz="4" w:space="0" w:color="auto"/>
            </w:tcBorders>
            <w:vAlign w:val="bottom"/>
          </w:tcPr>
          <w:p w14:paraId="362560D0" w14:textId="77777777" w:rsidR="00910700" w:rsidRPr="00E81F49" w:rsidRDefault="00910700" w:rsidP="00910700">
            <w:pPr>
              <w:pStyle w:val="81"/>
            </w:pPr>
            <w:r w:rsidRPr="00E81F49">
              <w:t>(прізвище, ім</w:t>
            </w:r>
            <w:r>
              <w:t>’</w:t>
            </w:r>
            <w:r w:rsidRPr="00E81F49">
              <w:t>я та по-батькові)</w:t>
            </w:r>
          </w:p>
        </w:tc>
      </w:tr>
      <w:tr w:rsidR="00910700" w:rsidRPr="00E81F49" w14:paraId="64223B91" w14:textId="77777777" w:rsidTr="7C5D4591">
        <w:trPr>
          <w:trHeight w:val="418"/>
        </w:trPr>
        <w:tc>
          <w:tcPr>
            <w:tcW w:w="2106" w:type="dxa"/>
            <w:gridSpan w:val="6"/>
            <w:vAlign w:val="bottom"/>
          </w:tcPr>
          <w:p w14:paraId="52809F0F" w14:textId="77777777" w:rsidR="00910700" w:rsidRPr="00E81F49" w:rsidRDefault="00910700" w:rsidP="00910700">
            <w:pPr>
              <w:pStyle w:val="13"/>
            </w:pPr>
            <w:r w:rsidRPr="00E81F49">
              <w:t>1. Тема роботи</w:t>
            </w:r>
          </w:p>
        </w:tc>
        <w:tc>
          <w:tcPr>
            <w:tcW w:w="246" w:type="dxa"/>
            <w:vAlign w:val="bottom"/>
          </w:tcPr>
          <w:p w14:paraId="27A76422" w14:textId="77777777" w:rsidR="00910700" w:rsidRPr="00E81F49" w:rsidRDefault="00910700" w:rsidP="00910700">
            <w:pPr>
              <w:pStyle w:val="14"/>
            </w:pPr>
          </w:p>
        </w:tc>
        <w:tc>
          <w:tcPr>
            <w:tcW w:w="7578" w:type="dxa"/>
            <w:gridSpan w:val="33"/>
            <w:tcBorders>
              <w:bottom w:val="single" w:sz="4" w:space="0" w:color="auto"/>
            </w:tcBorders>
            <w:vAlign w:val="bottom"/>
          </w:tcPr>
          <w:p w14:paraId="76FB599F" w14:textId="1510095F" w:rsidR="00910700" w:rsidRPr="00A215FB" w:rsidRDefault="00910700" w:rsidP="00910700">
            <w:pPr>
              <w:pStyle w:val="14"/>
              <w:rPr>
                <w:lang w:val="en-US"/>
              </w:rPr>
            </w:pPr>
            <w:r>
              <w:t xml:space="preserve">Розробка інтелектуальної системи </w:t>
            </w:r>
          </w:p>
        </w:tc>
      </w:tr>
      <w:tr w:rsidR="00910700" w:rsidRPr="00E81F49" w14:paraId="2855191C" w14:textId="77777777" w:rsidTr="7C5D4591">
        <w:trPr>
          <w:trHeight w:hRule="exact" w:val="454"/>
        </w:trPr>
        <w:tc>
          <w:tcPr>
            <w:tcW w:w="9930" w:type="dxa"/>
            <w:gridSpan w:val="40"/>
            <w:tcBorders>
              <w:bottom w:val="single" w:sz="4" w:space="0" w:color="auto"/>
            </w:tcBorders>
            <w:vAlign w:val="bottom"/>
          </w:tcPr>
          <w:p w14:paraId="55D1D52A" w14:textId="483981C2" w:rsidR="00910700" w:rsidRPr="00E81F49" w:rsidRDefault="00910700" w:rsidP="00910700">
            <w:pPr>
              <w:pStyle w:val="14"/>
            </w:pPr>
            <w:r>
              <w:t>управління температурою в будинку з використанням</w:t>
            </w:r>
          </w:p>
        </w:tc>
      </w:tr>
      <w:tr w:rsidR="00910700" w:rsidRPr="00E81F49" w14:paraId="49206A88" w14:textId="77777777" w:rsidTr="7C5D4591">
        <w:trPr>
          <w:trHeight w:hRule="exact" w:val="454"/>
        </w:trPr>
        <w:tc>
          <w:tcPr>
            <w:tcW w:w="9930" w:type="dxa"/>
            <w:gridSpan w:val="40"/>
            <w:tcBorders>
              <w:top w:val="single" w:sz="4" w:space="0" w:color="auto"/>
              <w:bottom w:val="single" w:sz="4" w:space="0" w:color="auto"/>
            </w:tcBorders>
            <w:vAlign w:val="bottom"/>
          </w:tcPr>
          <w:p w14:paraId="67B7A70C" w14:textId="7E2A7C13" w:rsidR="00910700" w:rsidRPr="00E81F49" w:rsidRDefault="00910700" w:rsidP="00910700">
            <w:pPr>
              <w:pStyle w:val="14"/>
            </w:pPr>
            <w:r>
              <w:t>мікросервісної архітектури</w:t>
            </w:r>
          </w:p>
        </w:tc>
      </w:tr>
      <w:tr w:rsidR="00910700" w:rsidRPr="00ED1959" w14:paraId="4E8AA26B" w14:textId="77777777" w:rsidTr="7C5D4591">
        <w:trPr>
          <w:trHeight w:hRule="exact" w:val="454"/>
        </w:trPr>
        <w:tc>
          <w:tcPr>
            <w:tcW w:w="2694" w:type="dxa"/>
            <w:gridSpan w:val="10"/>
            <w:tcBorders>
              <w:top w:val="single" w:sz="4" w:space="0" w:color="auto"/>
            </w:tcBorders>
            <w:vAlign w:val="bottom"/>
          </w:tcPr>
          <w:p w14:paraId="2B7FE357" w14:textId="7E760B7F" w:rsidR="00910700" w:rsidRPr="00E81F49" w:rsidRDefault="00910700" w:rsidP="00910700">
            <w:pPr>
              <w:pStyle w:val="13"/>
            </w:pPr>
            <w:r>
              <w:t>Керівник роботи</w:t>
            </w:r>
          </w:p>
        </w:tc>
        <w:tc>
          <w:tcPr>
            <w:tcW w:w="7236" w:type="dxa"/>
            <w:gridSpan w:val="30"/>
            <w:tcBorders>
              <w:top w:val="single" w:sz="4" w:space="0" w:color="auto"/>
              <w:bottom w:val="single" w:sz="4" w:space="0" w:color="auto"/>
            </w:tcBorders>
            <w:vAlign w:val="bottom"/>
          </w:tcPr>
          <w:p w14:paraId="1365EE5B" w14:textId="5921025B" w:rsidR="00910700" w:rsidRPr="00A522BB" w:rsidRDefault="00CE40B9" w:rsidP="00910700">
            <w:pPr>
              <w:pStyle w:val="13"/>
            </w:pPr>
            <w:r>
              <w:rPr>
                <w:snapToGrid w:val="0"/>
              </w:rPr>
              <w:t>Северин Валерій Петрович, д. т. н., професор</w:t>
            </w:r>
          </w:p>
        </w:tc>
      </w:tr>
      <w:tr w:rsidR="00910700" w:rsidRPr="00ED1959" w14:paraId="48C59AAA" w14:textId="77777777" w:rsidTr="7C5D4591">
        <w:trPr>
          <w:trHeight w:val="170"/>
        </w:trPr>
        <w:tc>
          <w:tcPr>
            <w:tcW w:w="3510" w:type="dxa"/>
            <w:gridSpan w:val="14"/>
            <w:vAlign w:val="bottom"/>
          </w:tcPr>
          <w:p w14:paraId="71887C79" w14:textId="77777777" w:rsidR="00910700" w:rsidRPr="00E81F49" w:rsidRDefault="00910700" w:rsidP="00910700">
            <w:pPr>
              <w:pStyle w:val="81"/>
            </w:pPr>
          </w:p>
        </w:tc>
        <w:tc>
          <w:tcPr>
            <w:tcW w:w="6420" w:type="dxa"/>
            <w:gridSpan w:val="26"/>
            <w:tcBorders>
              <w:top w:val="single" w:sz="4" w:space="0" w:color="auto"/>
            </w:tcBorders>
            <w:vAlign w:val="bottom"/>
          </w:tcPr>
          <w:p w14:paraId="28FE4FB0" w14:textId="77777777" w:rsidR="00910700" w:rsidRPr="00E81F49" w:rsidRDefault="00910700" w:rsidP="00910700">
            <w:pPr>
              <w:pStyle w:val="81"/>
            </w:pPr>
            <w:r w:rsidRPr="00E81F49">
              <w:t>(прізвище, ім</w:t>
            </w:r>
            <w:r>
              <w:t>’</w:t>
            </w:r>
            <w:r w:rsidRPr="00E81F49">
              <w:t>я та</w:t>
            </w:r>
            <w:r>
              <w:t xml:space="preserve"> по-батькові, науковий ступень, вчене звання)</w:t>
            </w:r>
          </w:p>
        </w:tc>
      </w:tr>
      <w:tr w:rsidR="00910700" w:rsidRPr="00E81F49" w14:paraId="4F616AE2" w14:textId="77777777" w:rsidTr="7C5D4591">
        <w:trPr>
          <w:trHeight w:val="445"/>
        </w:trPr>
        <w:tc>
          <w:tcPr>
            <w:tcW w:w="4678" w:type="dxa"/>
            <w:gridSpan w:val="17"/>
            <w:vAlign w:val="bottom"/>
          </w:tcPr>
          <w:p w14:paraId="31B35C86" w14:textId="77777777" w:rsidR="00910700" w:rsidRPr="00E81F49" w:rsidRDefault="00910700" w:rsidP="00910700">
            <w:pPr>
              <w:pStyle w:val="13"/>
            </w:pPr>
            <w:r w:rsidRPr="00E81F49">
              <w:t xml:space="preserve">затверджена наказом по НТУ </w:t>
            </w:r>
            <w:r>
              <w:t>«</w:t>
            </w:r>
            <w:r w:rsidRPr="00E81F49">
              <w:t>ХПІ</w:t>
            </w:r>
            <w:r>
              <w:t>»</w:t>
            </w:r>
            <w:r w:rsidRPr="00E81F49">
              <w:t xml:space="preserve"> від</w:t>
            </w:r>
          </w:p>
        </w:tc>
        <w:tc>
          <w:tcPr>
            <w:tcW w:w="284" w:type="dxa"/>
            <w:tcMar>
              <w:left w:w="57" w:type="dxa"/>
              <w:right w:w="57" w:type="dxa"/>
            </w:tcMar>
            <w:vAlign w:val="bottom"/>
          </w:tcPr>
          <w:p w14:paraId="75DA106B" w14:textId="77777777" w:rsidR="00910700" w:rsidRPr="007F66AA" w:rsidRDefault="00910700" w:rsidP="00910700">
            <w:pPr>
              <w:pStyle w:val="132"/>
            </w:pPr>
            <w:r w:rsidRPr="007F66AA">
              <w:t>«</w:t>
            </w:r>
          </w:p>
        </w:tc>
        <w:tc>
          <w:tcPr>
            <w:tcW w:w="425" w:type="dxa"/>
            <w:gridSpan w:val="2"/>
            <w:tcBorders>
              <w:bottom w:val="single" w:sz="4" w:space="0" w:color="auto"/>
            </w:tcBorders>
            <w:tcMar>
              <w:left w:w="57" w:type="dxa"/>
              <w:right w:w="57" w:type="dxa"/>
            </w:tcMar>
            <w:vAlign w:val="bottom"/>
          </w:tcPr>
          <w:p w14:paraId="6FDDC446" w14:textId="67FF6147" w:rsidR="00910700" w:rsidRPr="007F66AA" w:rsidRDefault="0026258B" w:rsidP="00910700">
            <w:pPr>
              <w:pStyle w:val="132"/>
            </w:pPr>
            <w:r>
              <w:t>21</w:t>
            </w:r>
          </w:p>
        </w:tc>
        <w:tc>
          <w:tcPr>
            <w:tcW w:w="283" w:type="dxa"/>
            <w:gridSpan w:val="2"/>
            <w:tcMar>
              <w:left w:w="57" w:type="dxa"/>
              <w:right w:w="57" w:type="dxa"/>
            </w:tcMar>
            <w:vAlign w:val="bottom"/>
          </w:tcPr>
          <w:p w14:paraId="0BA6FC9F" w14:textId="77777777" w:rsidR="00910700" w:rsidRPr="007F66AA" w:rsidRDefault="00910700" w:rsidP="00910700">
            <w:pPr>
              <w:pStyle w:val="132"/>
            </w:pPr>
            <w:r w:rsidRPr="007F66AA">
              <w:t>»</w:t>
            </w:r>
          </w:p>
        </w:tc>
        <w:tc>
          <w:tcPr>
            <w:tcW w:w="1418" w:type="dxa"/>
            <w:gridSpan w:val="6"/>
            <w:tcBorders>
              <w:bottom w:val="single" w:sz="4" w:space="0" w:color="auto"/>
            </w:tcBorders>
            <w:tcMar>
              <w:left w:w="57" w:type="dxa"/>
              <w:right w:w="57" w:type="dxa"/>
            </w:tcMar>
            <w:vAlign w:val="bottom"/>
          </w:tcPr>
          <w:p w14:paraId="3263C770" w14:textId="34C093B2" w:rsidR="00910700" w:rsidRPr="007F66AA" w:rsidRDefault="0026258B" w:rsidP="00910700">
            <w:pPr>
              <w:pStyle w:val="132"/>
            </w:pPr>
            <w:r>
              <w:t>квітня</w:t>
            </w:r>
          </w:p>
        </w:tc>
        <w:tc>
          <w:tcPr>
            <w:tcW w:w="425" w:type="dxa"/>
            <w:gridSpan w:val="2"/>
            <w:tcMar>
              <w:left w:w="57" w:type="dxa"/>
              <w:right w:w="57" w:type="dxa"/>
            </w:tcMar>
            <w:vAlign w:val="bottom"/>
          </w:tcPr>
          <w:p w14:paraId="72A4FFC0" w14:textId="77777777" w:rsidR="00910700" w:rsidRPr="007F66AA" w:rsidRDefault="00910700" w:rsidP="00910700">
            <w:pPr>
              <w:pStyle w:val="132"/>
            </w:pPr>
            <w:r w:rsidRPr="007F66AA">
              <w:t>20</w:t>
            </w:r>
          </w:p>
        </w:tc>
        <w:tc>
          <w:tcPr>
            <w:tcW w:w="428" w:type="dxa"/>
            <w:gridSpan w:val="3"/>
            <w:tcBorders>
              <w:bottom w:val="single" w:sz="4" w:space="0" w:color="auto"/>
            </w:tcBorders>
            <w:tcMar>
              <w:left w:w="57" w:type="dxa"/>
              <w:right w:w="57" w:type="dxa"/>
            </w:tcMar>
            <w:vAlign w:val="bottom"/>
          </w:tcPr>
          <w:p w14:paraId="4B67E485" w14:textId="676BEC01" w:rsidR="00910700" w:rsidRPr="007F66AA" w:rsidRDefault="0026258B" w:rsidP="0026258B">
            <w:pPr>
              <w:pStyle w:val="132"/>
              <w:jc w:val="both"/>
            </w:pPr>
            <w:r>
              <w:t>25</w:t>
            </w:r>
          </w:p>
        </w:tc>
        <w:tc>
          <w:tcPr>
            <w:tcW w:w="709" w:type="dxa"/>
            <w:gridSpan w:val="3"/>
            <w:tcMar>
              <w:left w:w="57" w:type="dxa"/>
              <w:right w:w="57" w:type="dxa"/>
            </w:tcMar>
            <w:vAlign w:val="bottom"/>
          </w:tcPr>
          <w:p w14:paraId="62B60141" w14:textId="77777777" w:rsidR="00910700" w:rsidRPr="00E81F49" w:rsidRDefault="00910700" w:rsidP="00910700">
            <w:pPr>
              <w:pStyle w:val="132"/>
            </w:pPr>
            <w:r w:rsidRPr="00E81F49">
              <w:t>р. №</w:t>
            </w:r>
          </w:p>
        </w:tc>
        <w:tc>
          <w:tcPr>
            <w:tcW w:w="1280" w:type="dxa"/>
            <w:gridSpan w:val="4"/>
            <w:tcBorders>
              <w:bottom w:val="single" w:sz="4" w:space="0" w:color="auto"/>
            </w:tcBorders>
            <w:tcMar>
              <w:left w:w="57" w:type="dxa"/>
              <w:right w:w="57" w:type="dxa"/>
            </w:tcMar>
            <w:vAlign w:val="bottom"/>
          </w:tcPr>
          <w:p w14:paraId="0BBB8B56" w14:textId="27A30B12" w:rsidR="00910700" w:rsidRPr="00E81F49" w:rsidRDefault="0026258B" w:rsidP="00910700">
            <w:pPr>
              <w:pStyle w:val="132"/>
            </w:pPr>
            <w:r>
              <w:t>581</w:t>
            </w:r>
          </w:p>
        </w:tc>
      </w:tr>
      <w:tr w:rsidR="00910700" w:rsidRPr="00E81F49" w14:paraId="3B7FD67C" w14:textId="77777777" w:rsidTr="7C5D4591">
        <w:trPr>
          <w:trHeight w:hRule="exact" w:val="454"/>
        </w:trPr>
        <w:tc>
          <w:tcPr>
            <w:tcW w:w="9930" w:type="dxa"/>
            <w:gridSpan w:val="40"/>
            <w:tcBorders>
              <w:bottom w:val="single" w:sz="4" w:space="0" w:color="auto"/>
            </w:tcBorders>
            <w:vAlign w:val="bottom"/>
          </w:tcPr>
          <w:p w14:paraId="38D6B9B6" w14:textId="77777777" w:rsidR="00910700" w:rsidRPr="00E81F49" w:rsidRDefault="00910700" w:rsidP="00910700">
            <w:pPr>
              <w:pStyle w:val="14"/>
            </w:pPr>
          </w:p>
        </w:tc>
      </w:tr>
      <w:tr w:rsidR="00910700" w:rsidRPr="00E81F49" w14:paraId="2FE20B85" w14:textId="77777777" w:rsidTr="7C5D4591">
        <w:trPr>
          <w:trHeight w:val="491"/>
        </w:trPr>
        <w:tc>
          <w:tcPr>
            <w:tcW w:w="4962" w:type="dxa"/>
            <w:gridSpan w:val="18"/>
            <w:tcBorders>
              <w:top w:val="single" w:sz="4" w:space="0" w:color="auto"/>
            </w:tcBorders>
            <w:vAlign w:val="bottom"/>
          </w:tcPr>
          <w:p w14:paraId="5007EFE2" w14:textId="75638F16" w:rsidR="00910700" w:rsidRPr="00E81F49" w:rsidRDefault="00910700" w:rsidP="00910700">
            <w:pPr>
              <w:pStyle w:val="13"/>
            </w:pPr>
            <w:r w:rsidRPr="00E81F49">
              <w:t xml:space="preserve">2. </w:t>
            </w:r>
            <w:r>
              <w:t>Строк подання студентом роботи</w:t>
            </w:r>
          </w:p>
        </w:tc>
        <w:tc>
          <w:tcPr>
            <w:tcW w:w="283" w:type="dxa"/>
            <w:tcBorders>
              <w:top w:val="single" w:sz="4" w:space="0" w:color="auto"/>
            </w:tcBorders>
            <w:vAlign w:val="bottom"/>
          </w:tcPr>
          <w:p w14:paraId="22F860BB" w14:textId="77777777" w:rsidR="00910700" w:rsidRPr="00E81F49" w:rsidRDefault="00910700" w:rsidP="00910700">
            <w:pPr>
              <w:pStyle w:val="13"/>
            </w:pPr>
          </w:p>
        </w:tc>
        <w:tc>
          <w:tcPr>
            <w:tcW w:w="4685" w:type="dxa"/>
            <w:gridSpan w:val="21"/>
            <w:tcBorders>
              <w:top w:val="single" w:sz="4" w:space="0" w:color="auto"/>
              <w:bottom w:val="single" w:sz="4" w:space="0" w:color="auto"/>
            </w:tcBorders>
            <w:vAlign w:val="bottom"/>
          </w:tcPr>
          <w:p w14:paraId="76AD3D3F" w14:textId="0EDB6A8E" w:rsidR="00910700" w:rsidRPr="00E81F49" w:rsidRDefault="00A135AD" w:rsidP="00910700">
            <w:pPr>
              <w:pStyle w:val="13"/>
            </w:pPr>
            <w:r>
              <w:t>12</w:t>
            </w:r>
            <w:r w:rsidR="00910700" w:rsidRPr="00700CC3">
              <w:t>.</w:t>
            </w:r>
            <w:r w:rsidR="00910700">
              <w:t>06</w:t>
            </w:r>
            <w:r w:rsidR="00910700" w:rsidRPr="00700CC3">
              <w:t>.202</w:t>
            </w:r>
            <w:r w:rsidR="0026258B">
              <w:t>5</w:t>
            </w:r>
          </w:p>
        </w:tc>
      </w:tr>
      <w:tr w:rsidR="00910700" w:rsidRPr="00E81F49" w14:paraId="018C4184" w14:textId="77777777" w:rsidTr="7C5D4591">
        <w:trPr>
          <w:trHeight w:hRule="exact" w:val="680"/>
        </w:trPr>
        <w:tc>
          <w:tcPr>
            <w:tcW w:w="3261" w:type="dxa"/>
            <w:gridSpan w:val="12"/>
            <w:vAlign w:val="bottom"/>
          </w:tcPr>
          <w:p w14:paraId="0D4D5906" w14:textId="77777777" w:rsidR="00910700" w:rsidRPr="00E81F49" w:rsidRDefault="00910700" w:rsidP="00910700">
            <w:pPr>
              <w:pStyle w:val="13"/>
            </w:pPr>
            <w:r w:rsidRPr="00E81F49">
              <w:t xml:space="preserve">3. Вихідні дані для </w:t>
            </w:r>
            <w:r>
              <w:t>роботи</w:t>
            </w:r>
          </w:p>
        </w:tc>
        <w:tc>
          <w:tcPr>
            <w:tcW w:w="283" w:type="dxa"/>
            <w:gridSpan w:val="3"/>
            <w:vAlign w:val="bottom"/>
          </w:tcPr>
          <w:p w14:paraId="698536F5" w14:textId="77777777" w:rsidR="00910700" w:rsidRPr="00E81F49" w:rsidRDefault="00910700" w:rsidP="00910700">
            <w:pPr>
              <w:pStyle w:val="13"/>
            </w:pPr>
          </w:p>
        </w:tc>
        <w:tc>
          <w:tcPr>
            <w:tcW w:w="6386" w:type="dxa"/>
            <w:gridSpan w:val="25"/>
            <w:tcBorders>
              <w:bottom w:val="single" w:sz="4" w:space="0" w:color="auto"/>
            </w:tcBorders>
            <w:vAlign w:val="bottom"/>
          </w:tcPr>
          <w:p w14:paraId="77122C7C" w14:textId="5D80BE87" w:rsidR="00910700" w:rsidRPr="00E81F49" w:rsidRDefault="0026258B" w:rsidP="00910700">
            <w:pPr>
              <w:pStyle w:val="13"/>
            </w:pPr>
            <w:r>
              <w:t>Початковий список літератури за темою роботи.</w:t>
            </w:r>
          </w:p>
        </w:tc>
      </w:tr>
      <w:tr w:rsidR="00910700" w:rsidRPr="00E81F49" w14:paraId="1E7CFDB4" w14:textId="77777777" w:rsidTr="7C5D4591">
        <w:trPr>
          <w:trHeight w:hRule="exact" w:val="454"/>
        </w:trPr>
        <w:tc>
          <w:tcPr>
            <w:tcW w:w="9930" w:type="dxa"/>
            <w:gridSpan w:val="40"/>
            <w:tcBorders>
              <w:bottom w:val="single" w:sz="4" w:space="0" w:color="auto"/>
            </w:tcBorders>
            <w:vAlign w:val="bottom"/>
          </w:tcPr>
          <w:p w14:paraId="07467568" w14:textId="67145490" w:rsidR="00910700" w:rsidRPr="00E81F49" w:rsidRDefault="0026258B" w:rsidP="00910700">
            <w:pPr>
              <w:pStyle w:val="13"/>
            </w:pPr>
            <w:r>
              <w:t>Математичні моделі тестових систем</w:t>
            </w:r>
          </w:p>
        </w:tc>
      </w:tr>
      <w:tr w:rsidR="00910700" w:rsidRPr="00E81F49" w14:paraId="44BAA5B0" w14:textId="77777777" w:rsidTr="7C5D4591">
        <w:trPr>
          <w:trHeight w:hRule="exact" w:val="454"/>
        </w:trPr>
        <w:tc>
          <w:tcPr>
            <w:tcW w:w="9930" w:type="dxa"/>
            <w:gridSpan w:val="40"/>
            <w:tcBorders>
              <w:top w:val="single" w:sz="4" w:space="0" w:color="auto"/>
              <w:bottom w:val="single" w:sz="4" w:space="0" w:color="auto"/>
            </w:tcBorders>
            <w:vAlign w:val="bottom"/>
          </w:tcPr>
          <w:p w14:paraId="2E982F09" w14:textId="3569CC20" w:rsidR="00910700" w:rsidRPr="00E81F49" w:rsidRDefault="0026258B" w:rsidP="00910700">
            <w:pPr>
              <w:pStyle w:val="13"/>
            </w:pPr>
            <w:r>
              <w:t>Алгоритми для відбудови симуляції.</w:t>
            </w:r>
          </w:p>
        </w:tc>
      </w:tr>
      <w:tr w:rsidR="00910700" w:rsidRPr="00E81F49" w14:paraId="7BC1BAF2" w14:textId="77777777" w:rsidTr="7C5D4591">
        <w:trPr>
          <w:trHeight w:hRule="exact" w:val="454"/>
        </w:trPr>
        <w:tc>
          <w:tcPr>
            <w:tcW w:w="9930" w:type="dxa"/>
            <w:gridSpan w:val="40"/>
            <w:tcBorders>
              <w:top w:val="single" w:sz="4" w:space="0" w:color="auto"/>
              <w:bottom w:val="single" w:sz="4" w:space="0" w:color="auto"/>
            </w:tcBorders>
            <w:vAlign w:val="bottom"/>
          </w:tcPr>
          <w:p w14:paraId="61C988F9" w14:textId="77777777" w:rsidR="00910700" w:rsidRPr="00E81F49" w:rsidRDefault="00910700" w:rsidP="00910700">
            <w:pPr>
              <w:pStyle w:val="13"/>
            </w:pPr>
          </w:p>
        </w:tc>
      </w:tr>
      <w:tr w:rsidR="00910700" w:rsidRPr="00E81F49" w14:paraId="3B22BB7D" w14:textId="77777777" w:rsidTr="7C5D4591">
        <w:trPr>
          <w:trHeight w:hRule="exact" w:val="454"/>
        </w:trPr>
        <w:tc>
          <w:tcPr>
            <w:tcW w:w="9930" w:type="dxa"/>
            <w:gridSpan w:val="40"/>
            <w:tcBorders>
              <w:top w:val="single" w:sz="4" w:space="0" w:color="auto"/>
              <w:bottom w:val="single" w:sz="4" w:space="0" w:color="auto"/>
            </w:tcBorders>
            <w:vAlign w:val="bottom"/>
          </w:tcPr>
          <w:p w14:paraId="17B246DD" w14:textId="77777777" w:rsidR="00910700" w:rsidRPr="00E81F49" w:rsidRDefault="00910700" w:rsidP="00910700">
            <w:pPr>
              <w:pStyle w:val="13"/>
            </w:pPr>
          </w:p>
        </w:tc>
      </w:tr>
    </w:tbl>
    <w:p w14:paraId="6BF89DA3" w14:textId="77777777" w:rsidR="0015282D" w:rsidRDefault="0015282D" w:rsidP="0015282D">
      <w:pPr>
        <w:pStyle w:val="81"/>
        <w:sectPr w:rsidR="0015282D" w:rsidSect="000731AD">
          <w:headerReference w:type="even" r:id="rId11"/>
          <w:footerReference w:type="even" r:id="rId12"/>
          <w:headerReference w:type="first" r:id="rId13"/>
          <w:endnotePr>
            <w:numFmt w:val="decimal"/>
          </w:endnotePr>
          <w:pgSz w:w="11906" w:h="16838" w:code="9"/>
          <w:pgMar w:top="1134" w:right="567" w:bottom="1134" w:left="1134" w:header="567" w:footer="567" w:gutter="0"/>
          <w:cols w:space="720"/>
        </w:sectPr>
      </w:pPr>
    </w:p>
    <w:tbl>
      <w:tblPr>
        <w:tblW w:w="9781" w:type="dxa"/>
        <w:tblInd w:w="284" w:type="dxa"/>
        <w:tblLayout w:type="fixed"/>
        <w:tblLook w:val="01E0" w:firstRow="1" w:lastRow="1" w:firstColumn="1" w:lastColumn="1" w:noHBand="0" w:noVBand="0"/>
      </w:tblPr>
      <w:tblGrid>
        <w:gridCol w:w="9781"/>
      </w:tblGrid>
      <w:tr w:rsidR="007A522C" w:rsidRPr="00E81F49" w14:paraId="546C2670" w14:textId="77777777" w:rsidTr="0C3D2125">
        <w:trPr>
          <w:trHeight w:hRule="exact" w:val="397"/>
        </w:trPr>
        <w:tc>
          <w:tcPr>
            <w:tcW w:w="9781" w:type="dxa"/>
            <w:vAlign w:val="bottom"/>
          </w:tcPr>
          <w:p w14:paraId="332CC23C" w14:textId="77777777" w:rsidR="007A522C" w:rsidRPr="00E81F49" w:rsidRDefault="007A522C" w:rsidP="009C20B9">
            <w:pPr>
              <w:pStyle w:val="13"/>
            </w:pPr>
            <w:r w:rsidRPr="00E81F49">
              <w:lastRenderedPageBreak/>
              <w:t xml:space="preserve">4. </w:t>
            </w:r>
            <w:r w:rsidR="0036714E" w:rsidRPr="0036714E">
              <w:t>Перелік питань, які потрібно розробити у пояснювальній записці</w:t>
            </w:r>
          </w:p>
        </w:tc>
      </w:tr>
      <w:tr w:rsidR="00C66171" w:rsidRPr="00E81F49" w14:paraId="3B1C3430" w14:textId="77777777" w:rsidTr="0C3D2125">
        <w:trPr>
          <w:trHeight w:hRule="exact" w:val="397"/>
        </w:trPr>
        <w:tc>
          <w:tcPr>
            <w:tcW w:w="9781" w:type="dxa"/>
            <w:tcBorders>
              <w:bottom w:val="single" w:sz="4" w:space="0" w:color="auto"/>
            </w:tcBorders>
            <w:vAlign w:val="bottom"/>
          </w:tcPr>
          <w:p w14:paraId="51160A91" w14:textId="681B118E" w:rsidR="00C66171" w:rsidRPr="00E81F49" w:rsidRDefault="009B590E" w:rsidP="00915DF3">
            <w:pPr>
              <w:pStyle w:val="13"/>
            </w:pPr>
            <w:r>
              <w:t xml:space="preserve">1. </w:t>
            </w:r>
            <w:r w:rsidR="0026258B">
              <w:t>Вступ</w:t>
            </w:r>
            <w:r>
              <w:t xml:space="preserve"> 2.</w:t>
            </w:r>
            <w:r w:rsidR="0026258B">
              <w:t>Аналіз сучасних інтелектуальних рішень керування температурою</w:t>
            </w:r>
            <w:r>
              <w:t xml:space="preserve"> </w:t>
            </w:r>
          </w:p>
        </w:tc>
      </w:tr>
      <w:tr w:rsidR="00C66171" w:rsidRPr="00E81F49" w14:paraId="5C3E0E74" w14:textId="77777777" w:rsidTr="0C3D2125">
        <w:trPr>
          <w:trHeight w:hRule="exact" w:val="397"/>
        </w:trPr>
        <w:tc>
          <w:tcPr>
            <w:tcW w:w="9781" w:type="dxa"/>
            <w:tcBorders>
              <w:bottom w:val="single" w:sz="4" w:space="0" w:color="auto"/>
            </w:tcBorders>
            <w:vAlign w:val="bottom"/>
          </w:tcPr>
          <w:p w14:paraId="66A1FAB9" w14:textId="70DA2A63" w:rsidR="00C66171" w:rsidRPr="00E81F49" w:rsidRDefault="0026258B" w:rsidP="00915DF3">
            <w:pPr>
              <w:pStyle w:val="13"/>
            </w:pPr>
            <w:r>
              <w:t>3.Аналіз застосування мікросервісної архітектури і Інтернету речей. 4.Математична</w:t>
            </w:r>
          </w:p>
        </w:tc>
      </w:tr>
      <w:tr w:rsidR="00C66171" w:rsidRPr="00E81F49" w14:paraId="75CAC6F5" w14:textId="77777777" w:rsidTr="0C3D2125">
        <w:trPr>
          <w:trHeight w:hRule="exact" w:val="397"/>
        </w:trPr>
        <w:tc>
          <w:tcPr>
            <w:tcW w:w="9781" w:type="dxa"/>
            <w:tcBorders>
              <w:top w:val="single" w:sz="4" w:space="0" w:color="auto"/>
              <w:bottom w:val="single" w:sz="4" w:space="0" w:color="auto"/>
            </w:tcBorders>
            <w:vAlign w:val="bottom"/>
          </w:tcPr>
          <w:p w14:paraId="66060428" w14:textId="1441A969" w:rsidR="00C66171" w:rsidRPr="00A135AD" w:rsidRDefault="0026258B" w:rsidP="00915DF3">
            <w:pPr>
              <w:pStyle w:val="13"/>
            </w:pPr>
            <w:r>
              <w:t>модель температурних процесів у приміщенні</w:t>
            </w:r>
            <w:r w:rsidR="00A135AD">
              <w:t xml:space="preserve">. 5.Аналіз алгоритмів </w:t>
            </w:r>
            <w:r w:rsidR="00A135AD">
              <w:rPr>
                <w:lang w:val="en-US"/>
              </w:rPr>
              <w:t>PID</w:t>
            </w:r>
            <w:r w:rsidR="00A135AD">
              <w:t xml:space="preserve"> регулятора  </w:t>
            </w:r>
          </w:p>
        </w:tc>
      </w:tr>
      <w:tr w:rsidR="0026258B" w:rsidRPr="00E81F49" w14:paraId="6A2E70E2" w14:textId="77777777" w:rsidTr="0C3D2125">
        <w:trPr>
          <w:trHeight w:hRule="exact" w:val="397"/>
        </w:trPr>
        <w:tc>
          <w:tcPr>
            <w:tcW w:w="9781" w:type="dxa"/>
            <w:tcBorders>
              <w:top w:val="single" w:sz="4" w:space="0" w:color="auto"/>
              <w:bottom w:val="single" w:sz="4" w:space="0" w:color="auto"/>
            </w:tcBorders>
            <w:vAlign w:val="bottom"/>
          </w:tcPr>
          <w:p w14:paraId="729F73E8" w14:textId="4ED19189" w:rsidR="0026258B" w:rsidRPr="00E81F49" w:rsidRDefault="00A135AD" w:rsidP="00915DF3">
            <w:pPr>
              <w:pStyle w:val="13"/>
            </w:pPr>
            <w:r>
              <w:t>6.Аналіз нейронних мереж для прогнозування часових рядів. 7.Аналіз агентів</w:t>
            </w:r>
          </w:p>
        </w:tc>
      </w:tr>
      <w:tr w:rsidR="00A135AD" w:rsidRPr="00E81F49" w14:paraId="1181619A" w14:textId="77777777" w:rsidTr="0C3D2125">
        <w:trPr>
          <w:trHeight w:hRule="exact" w:val="397"/>
        </w:trPr>
        <w:tc>
          <w:tcPr>
            <w:tcW w:w="9781" w:type="dxa"/>
            <w:tcBorders>
              <w:top w:val="single" w:sz="4" w:space="0" w:color="auto"/>
              <w:bottom w:val="single" w:sz="4" w:space="0" w:color="auto"/>
            </w:tcBorders>
            <w:vAlign w:val="bottom"/>
          </w:tcPr>
          <w:p w14:paraId="107C742B" w14:textId="154556BB" w:rsidR="00A135AD" w:rsidRDefault="00A135AD" w:rsidP="00915DF3">
            <w:pPr>
              <w:pStyle w:val="13"/>
            </w:pPr>
            <w:r>
              <w:t xml:space="preserve">навчання з підкріпленням. 8. Визначення критеріїв оцінки методів керування 9. </w:t>
            </w:r>
          </w:p>
        </w:tc>
      </w:tr>
      <w:tr w:rsidR="00A135AD" w:rsidRPr="00E81F49" w14:paraId="70353A70" w14:textId="77777777" w:rsidTr="0C3D2125">
        <w:trPr>
          <w:trHeight w:hRule="exact" w:val="397"/>
        </w:trPr>
        <w:tc>
          <w:tcPr>
            <w:tcW w:w="9781" w:type="dxa"/>
            <w:tcBorders>
              <w:top w:val="single" w:sz="4" w:space="0" w:color="auto"/>
              <w:bottom w:val="single" w:sz="4" w:space="0" w:color="auto"/>
            </w:tcBorders>
            <w:vAlign w:val="bottom"/>
          </w:tcPr>
          <w:p w14:paraId="4CAEFD38" w14:textId="0E0FCC2A" w:rsidR="00A135AD" w:rsidRDefault="00A135AD" w:rsidP="00915DF3">
            <w:pPr>
              <w:pStyle w:val="13"/>
            </w:pPr>
            <w:r>
              <w:t>Побудова загальної архітектури системи 10. Програмна реалізація системи симуляції</w:t>
            </w:r>
          </w:p>
        </w:tc>
      </w:tr>
      <w:tr w:rsidR="00A135AD" w:rsidRPr="00E81F49" w14:paraId="1DCE58D4" w14:textId="77777777" w:rsidTr="0C3D2125">
        <w:trPr>
          <w:trHeight w:hRule="exact" w:val="397"/>
        </w:trPr>
        <w:tc>
          <w:tcPr>
            <w:tcW w:w="9781" w:type="dxa"/>
            <w:tcBorders>
              <w:top w:val="single" w:sz="4" w:space="0" w:color="auto"/>
              <w:bottom w:val="single" w:sz="4" w:space="0" w:color="auto"/>
            </w:tcBorders>
            <w:vAlign w:val="bottom"/>
          </w:tcPr>
          <w:p w14:paraId="2A1FB779" w14:textId="2B1B499E" w:rsidR="00A135AD" w:rsidRDefault="00A135AD" w:rsidP="00915DF3">
            <w:pPr>
              <w:pStyle w:val="13"/>
            </w:pPr>
            <w:r>
              <w:t>11. Тестування алгоритмів керування температурою. 12. Висновки. 13. Список</w:t>
            </w:r>
          </w:p>
        </w:tc>
      </w:tr>
      <w:tr w:rsidR="00A135AD" w:rsidRPr="00E81F49" w14:paraId="41ACD749" w14:textId="77777777" w:rsidTr="0C3D2125">
        <w:trPr>
          <w:trHeight w:hRule="exact" w:val="397"/>
        </w:trPr>
        <w:tc>
          <w:tcPr>
            <w:tcW w:w="9781" w:type="dxa"/>
            <w:tcBorders>
              <w:top w:val="single" w:sz="4" w:space="0" w:color="auto"/>
              <w:bottom w:val="single" w:sz="4" w:space="0" w:color="auto"/>
            </w:tcBorders>
            <w:vAlign w:val="bottom"/>
          </w:tcPr>
          <w:p w14:paraId="55AF506A" w14:textId="0666F8E1" w:rsidR="00A135AD" w:rsidRDefault="00A135AD" w:rsidP="00915DF3">
            <w:pPr>
              <w:pStyle w:val="13"/>
            </w:pPr>
            <w:r>
              <w:t>літератури</w:t>
            </w:r>
          </w:p>
        </w:tc>
      </w:tr>
      <w:tr w:rsidR="007A522C" w:rsidRPr="007A522C" w14:paraId="02E7C246" w14:textId="77777777" w:rsidTr="0C3D2125">
        <w:trPr>
          <w:trHeight w:hRule="exact" w:val="397"/>
        </w:trPr>
        <w:tc>
          <w:tcPr>
            <w:tcW w:w="9781" w:type="dxa"/>
            <w:vAlign w:val="bottom"/>
          </w:tcPr>
          <w:p w14:paraId="28225E10" w14:textId="77777777" w:rsidR="007A522C" w:rsidRPr="00E81F49" w:rsidRDefault="007A522C" w:rsidP="00915DF3">
            <w:pPr>
              <w:pStyle w:val="13"/>
            </w:pPr>
            <w:r>
              <w:t>5</w:t>
            </w:r>
            <w:r w:rsidRPr="00E81F49">
              <w:t xml:space="preserve">. </w:t>
            </w:r>
            <w:r>
              <w:t xml:space="preserve">Перелік графічного матеріалу (з точнім зазначенням </w:t>
            </w:r>
            <w:r w:rsidR="0036714E" w:rsidRPr="0036714E">
              <w:t>обов</w:t>
            </w:r>
            <w:r w:rsidR="005B1D33">
              <w:t>’</w:t>
            </w:r>
            <w:r w:rsidR="0036714E" w:rsidRPr="0036714E">
              <w:t>язкових</w:t>
            </w:r>
            <w:r w:rsidR="0036714E">
              <w:t xml:space="preserve"> </w:t>
            </w:r>
            <w:r>
              <w:t>креслень)</w:t>
            </w:r>
          </w:p>
        </w:tc>
      </w:tr>
      <w:tr w:rsidR="007A522C" w:rsidRPr="00E81F49" w14:paraId="09CF6173" w14:textId="77777777" w:rsidTr="0C3D2125">
        <w:trPr>
          <w:trHeight w:hRule="exact" w:val="397"/>
        </w:trPr>
        <w:tc>
          <w:tcPr>
            <w:tcW w:w="9781" w:type="dxa"/>
            <w:tcBorders>
              <w:bottom w:val="single" w:sz="4" w:space="0" w:color="auto"/>
            </w:tcBorders>
            <w:vAlign w:val="bottom"/>
          </w:tcPr>
          <w:p w14:paraId="723938D9" w14:textId="1F3FD7BA" w:rsidR="007A522C" w:rsidRPr="00E81F49" w:rsidRDefault="009B2E02" w:rsidP="00530127">
            <w:pPr>
              <w:pStyle w:val="13"/>
            </w:pPr>
            <w:r w:rsidRPr="009B2E02">
              <w:t xml:space="preserve">Презентація: </w:t>
            </w:r>
            <w:r w:rsidR="0026258B">
              <w:t>15</w:t>
            </w:r>
            <w:r w:rsidR="00700CC3">
              <w:t xml:space="preserve"> слайдів</w:t>
            </w:r>
          </w:p>
        </w:tc>
      </w:tr>
      <w:tr w:rsidR="007A522C" w:rsidRPr="00E81F49" w14:paraId="1D0656FE" w14:textId="77777777" w:rsidTr="0C3D2125">
        <w:trPr>
          <w:trHeight w:hRule="exact" w:val="397"/>
        </w:trPr>
        <w:tc>
          <w:tcPr>
            <w:tcW w:w="9781" w:type="dxa"/>
            <w:tcBorders>
              <w:bottom w:val="single" w:sz="4" w:space="0" w:color="auto"/>
            </w:tcBorders>
            <w:vAlign w:val="bottom"/>
          </w:tcPr>
          <w:p w14:paraId="7B37605A" w14:textId="77777777" w:rsidR="007A522C" w:rsidRPr="00E81F49" w:rsidRDefault="007A522C" w:rsidP="00915DF3">
            <w:pPr>
              <w:pStyle w:val="13"/>
            </w:pPr>
          </w:p>
        </w:tc>
      </w:tr>
      <w:tr w:rsidR="007A522C" w:rsidRPr="00E81F49" w14:paraId="394798F2" w14:textId="77777777" w:rsidTr="0C3D2125">
        <w:trPr>
          <w:trHeight w:hRule="exact" w:val="397"/>
        </w:trPr>
        <w:tc>
          <w:tcPr>
            <w:tcW w:w="9781" w:type="dxa"/>
            <w:tcBorders>
              <w:top w:val="single" w:sz="4" w:space="0" w:color="auto"/>
              <w:bottom w:val="single" w:sz="4" w:space="0" w:color="auto"/>
            </w:tcBorders>
            <w:vAlign w:val="bottom"/>
          </w:tcPr>
          <w:p w14:paraId="3889A505" w14:textId="77777777" w:rsidR="007A522C" w:rsidRPr="00E81F49" w:rsidRDefault="007A522C" w:rsidP="00915DF3">
            <w:pPr>
              <w:pStyle w:val="13"/>
            </w:pPr>
          </w:p>
        </w:tc>
      </w:tr>
      <w:tr w:rsidR="005C692B" w:rsidRPr="00E81F49" w14:paraId="5906A54D" w14:textId="77777777" w:rsidTr="0C3D2125">
        <w:trPr>
          <w:trHeight w:hRule="exact" w:val="397"/>
        </w:trPr>
        <w:tc>
          <w:tcPr>
            <w:tcW w:w="9781" w:type="dxa"/>
            <w:tcBorders>
              <w:top w:val="single" w:sz="4" w:space="0" w:color="auto"/>
            </w:tcBorders>
            <w:vAlign w:val="bottom"/>
          </w:tcPr>
          <w:p w14:paraId="1BFED6AC" w14:textId="77777777" w:rsidR="005C692B" w:rsidRPr="00E81F49" w:rsidRDefault="005C692B" w:rsidP="009C20B9">
            <w:pPr>
              <w:pStyle w:val="13"/>
            </w:pPr>
            <w:r>
              <w:t>6</w:t>
            </w:r>
            <w:r w:rsidR="009C20B9">
              <w:t xml:space="preserve">. Консультанті розділів </w:t>
            </w:r>
            <w:r>
              <w:t>роботи</w:t>
            </w:r>
          </w:p>
        </w:tc>
      </w:tr>
    </w:tbl>
    <w:p w14:paraId="29079D35" w14:textId="77777777" w:rsidR="00450C18" w:rsidRPr="00450C18" w:rsidRDefault="00450C18" w:rsidP="005C692B">
      <w:pPr>
        <w:pStyle w:val="81"/>
      </w:pPr>
    </w:p>
    <w:tbl>
      <w:tblPr>
        <w:tblStyle w:val="af9"/>
        <w:tblW w:w="0" w:type="auto"/>
        <w:jc w:val="left"/>
        <w:tblInd w:w="279" w:type="dxa"/>
        <w:tblLook w:val="04A0" w:firstRow="1" w:lastRow="0" w:firstColumn="1" w:lastColumn="0" w:noHBand="0" w:noVBand="1"/>
      </w:tblPr>
      <w:tblGrid>
        <w:gridCol w:w="2126"/>
        <w:gridCol w:w="4618"/>
        <w:gridCol w:w="1543"/>
        <w:gridCol w:w="1509"/>
      </w:tblGrid>
      <w:tr w:rsidR="00450C18" w14:paraId="148D3843" w14:textId="77777777" w:rsidTr="00F71E89">
        <w:trPr>
          <w:jc w:val="left"/>
        </w:trPr>
        <w:tc>
          <w:tcPr>
            <w:tcW w:w="2126" w:type="dxa"/>
            <w:vMerge w:val="restart"/>
            <w:vAlign w:val="center"/>
          </w:tcPr>
          <w:p w14:paraId="10F4EACF" w14:textId="77777777" w:rsidR="00450C18" w:rsidRDefault="00915DF3" w:rsidP="005C692B">
            <w:pPr>
              <w:pStyle w:val="132"/>
            </w:pPr>
            <w:r>
              <w:t>Розділ</w:t>
            </w:r>
          </w:p>
        </w:tc>
        <w:tc>
          <w:tcPr>
            <w:tcW w:w="4618" w:type="dxa"/>
            <w:vMerge w:val="restart"/>
            <w:vAlign w:val="center"/>
          </w:tcPr>
          <w:p w14:paraId="1F474416" w14:textId="77777777" w:rsidR="00450C18" w:rsidRDefault="00915DF3" w:rsidP="005C692B">
            <w:pPr>
              <w:pStyle w:val="132"/>
            </w:pPr>
            <w:r>
              <w:t>Прізвище, ініціали та посада консультанта</w:t>
            </w:r>
          </w:p>
        </w:tc>
        <w:tc>
          <w:tcPr>
            <w:tcW w:w="3052" w:type="dxa"/>
            <w:gridSpan w:val="2"/>
            <w:vAlign w:val="center"/>
          </w:tcPr>
          <w:p w14:paraId="1168A3D6" w14:textId="77777777" w:rsidR="00450C18" w:rsidRDefault="00915DF3" w:rsidP="005C692B">
            <w:pPr>
              <w:pStyle w:val="132"/>
            </w:pPr>
            <w:r>
              <w:t>Підпис, дата</w:t>
            </w:r>
          </w:p>
        </w:tc>
      </w:tr>
      <w:tr w:rsidR="00450C18" w14:paraId="314B05E3" w14:textId="77777777" w:rsidTr="00F71E89">
        <w:trPr>
          <w:jc w:val="left"/>
        </w:trPr>
        <w:tc>
          <w:tcPr>
            <w:tcW w:w="2126" w:type="dxa"/>
            <w:vMerge/>
            <w:vAlign w:val="center"/>
          </w:tcPr>
          <w:p w14:paraId="17686DC7" w14:textId="77777777" w:rsidR="00450C18" w:rsidRDefault="00450C18" w:rsidP="005C692B">
            <w:pPr>
              <w:pStyle w:val="132"/>
            </w:pPr>
          </w:p>
        </w:tc>
        <w:tc>
          <w:tcPr>
            <w:tcW w:w="4618" w:type="dxa"/>
            <w:vMerge/>
            <w:vAlign w:val="center"/>
          </w:tcPr>
          <w:p w14:paraId="53BD644D" w14:textId="77777777" w:rsidR="00450C18" w:rsidRDefault="00450C18" w:rsidP="005C692B">
            <w:pPr>
              <w:pStyle w:val="132"/>
            </w:pPr>
          </w:p>
        </w:tc>
        <w:tc>
          <w:tcPr>
            <w:tcW w:w="1543" w:type="dxa"/>
            <w:vAlign w:val="center"/>
          </w:tcPr>
          <w:p w14:paraId="4427935C" w14:textId="77777777" w:rsidR="00450C18" w:rsidRDefault="00915DF3" w:rsidP="005C692B">
            <w:pPr>
              <w:pStyle w:val="132"/>
            </w:pPr>
            <w:r>
              <w:t>Завдання видав</w:t>
            </w:r>
          </w:p>
        </w:tc>
        <w:tc>
          <w:tcPr>
            <w:tcW w:w="1509" w:type="dxa"/>
            <w:vAlign w:val="center"/>
          </w:tcPr>
          <w:p w14:paraId="2749BE5D" w14:textId="77777777" w:rsidR="00450C18" w:rsidRDefault="00915DF3" w:rsidP="005C692B">
            <w:pPr>
              <w:pStyle w:val="132"/>
            </w:pPr>
            <w:r>
              <w:t>Завдання прийняв</w:t>
            </w:r>
          </w:p>
        </w:tc>
      </w:tr>
      <w:tr w:rsidR="009B2E02" w14:paraId="07A1740E" w14:textId="77777777" w:rsidTr="00857962">
        <w:trPr>
          <w:trHeight w:val="301"/>
          <w:jc w:val="left"/>
        </w:trPr>
        <w:tc>
          <w:tcPr>
            <w:tcW w:w="2126" w:type="dxa"/>
          </w:tcPr>
          <w:p w14:paraId="4DDB3246" w14:textId="4CC544A2" w:rsidR="009B2E02" w:rsidRDefault="009B2E02" w:rsidP="00F146B7">
            <w:pPr>
              <w:pStyle w:val="12"/>
            </w:pPr>
          </w:p>
        </w:tc>
        <w:tc>
          <w:tcPr>
            <w:tcW w:w="4618" w:type="dxa"/>
          </w:tcPr>
          <w:p w14:paraId="3C87B716" w14:textId="3BCD4462" w:rsidR="009B2E02" w:rsidRDefault="009B2E02" w:rsidP="00F146B7">
            <w:pPr>
              <w:pStyle w:val="120"/>
            </w:pPr>
          </w:p>
        </w:tc>
        <w:tc>
          <w:tcPr>
            <w:tcW w:w="1543" w:type="dxa"/>
          </w:tcPr>
          <w:p w14:paraId="5854DE7F" w14:textId="77777777" w:rsidR="009B2E02" w:rsidRDefault="009B2E02" w:rsidP="00F146B7">
            <w:pPr>
              <w:pStyle w:val="120"/>
            </w:pPr>
          </w:p>
        </w:tc>
        <w:tc>
          <w:tcPr>
            <w:tcW w:w="1509" w:type="dxa"/>
          </w:tcPr>
          <w:p w14:paraId="314EE24A" w14:textId="77777777" w:rsidR="009B2E02" w:rsidRDefault="009B2E02" w:rsidP="00F146B7">
            <w:pPr>
              <w:pStyle w:val="120"/>
            </w:pPr>
          </w:p>
        </w:tc>
      </w:tr>
      <w:tr w:rsidR="00450C18" w14:paraId="5383951E" w14:textId="77777777" w:rsidTr="00F71E89">
        <w:trPr>
          <w:jc w:val="left"/>
        </w:trPr>
        <w:tc>
          <w:tcPr>
            <w:tcW w:w="2126" w:type="dxa"/>
          </w:tcPr>
          <w:p w14:paraId="4D27E90E" w14:textId="29F482D4" w:rsidR="00450C18" w:rsidRDefault="00450C18" w:rsidP="009B2E02">
            <w:pPr>
              <w:pStyle w:val="12"/>
            </w:pPr>
          </w:p>
        </w:tc>
        <w:tc>
          <w:tcPr>
            <w:tcW w:w="4618" w:type="dxa"/>
          </w:tcPr>
          <w:p w14:paraId="10D15EEF" w14:textId="2CB1541C" w:rsidR="00450C18" w:rsidRDefault="00450C18" w:rsidP="00F146B7">
            <w:pPr>
              <w:pStyle w:val="120"/>
            </w:pPr>
          </w:p>
        </w:tc>
        <w:tc>
          <w:tcPr>
            <w:tcW w:w="1543" w:type="dxa"/>
          </w:tcPr>
          <w:p w14:paraId="5186B13D" w14:textId="77777777" w:rsidR="00450C18" w:rsidRDefault="00450C18" w:rsidP="00F146B7">
            <w:pPr>
              <w:pStyle w:val="120"/>
            </w:pPr>
          </w:p>
        </w:tc>
        <w:tc>
          <w:tcPr>
            <w:tcW w:w="1509" w:type="dxa"/>
          </w:tcPr>
          <w:p w14:paraId="6C57C439" w14:textId="77777777" w:rsidR="00450C18" w:rsidRDefault="00450C18" w:rsidP="00F146B7">
            <w:pPr>
              <w:pStyle w:val="120"/>
            </w:pPr>
          </w:p>
        </w:tc>
      </w:tr>
      <w:tr w:rsidR="00915DF3" w14:paraId="33D28B4B" w14:textId="77777777" w:rsidTr="00F71E89">
        <w:trPr>
          <w:jc w:val="left"/>
        </w:trPr>
        <w:tc>
          <w:tcPr>
            <w:tcW w:w="2126" w:type="dxa"/>
          </w:tcPr>
          <w:p w14:paraId="37EFA3E3" w14:textId="77777777" w:rsidR="00915DF3" w:rsidRDefault="00915DF3" w:rsidP="00F146B7">
            <w:pPr>
              <w:pStyle w:val="12"/>
            </w:pPr>
          </w:p>
        </w:tc>
        <w:tc>
          <w:tcPr>
            <w:tcW w:w="4618" w:type="dxa"/>
          </w:tcPr>
          <w:p w14:paraId="41C6AC2A" w14:textId="77777777" w:rsidR="00915DF3" w:rsidRDefault="00915DF3" w:rsidP="00F146B7">
            <w:pPr>
              <w:pStyle w:val="120"/>
            </w:pPr>
          </w:p>
        </w:tc>
        <w:tc>
          <w:tcPr>
            <w:tcW w:w="1543" w:type="dxa"/>
          </w:tcPr>
          <w:p w14:paraId="2DC44586" w14:textId="77777777" w:rsidR="00915DF3" w:rsidRDefault="00915DF3" w:rsidP="00F146B7">
            <w:pPr>
              <w:pStyle w:val="120"/>
            </w:pPr>
          </w:p>
        </w:tc>
        <w:tc>
          <w:tcPr>
            <w:tcW w:w="1509" w:type="dxa"/>
          </w:tcPr>
          <w:p w14:paraId="4FFCBC07" w14:textId="77777777" w:rsidR="00915DF3" w:rsidRDefault="00915DF3" w:rsidP="00F146B7">
            <w:pPr>
              <w:pStyle w:val="120"/>
            </w:pPr>
          </w:p>
        </w:tc>
      </w:tr>
      <w:tr w:rsidR="00CB40BF" w14:paraId="1728B4D0" w14:textId="77777777" w:rsidTr="00F71E89">
        <w:trPr>
          <w:jc w:val="left"/>
        </w:trPr>
        <w:tc>
          <w:tcPr>
            <w:tcW w:w="2126" w:type="dxa"/>
          </w:tcPr>
          <w:p w14:paraId="34959D4B" w14:textId="77777777" w:rsidR="00CB40BF" w:rsidRDefault="00CB40BF" w:rsidP="00F146B7">
            <w:pPr>
              <w:pStyle w:val="12"/>
            </w:pPr>
          </w:p>
        </w:tc>
        <w:tc>
          <w:tcPr>
            <w:tcW w:w="4618" w:type="dxa"/>
          </w:tcPr>
          <w:p w14:paraId="7BD58BA2" w14:textId="77777777" w:rsidR="00CB40BF" w:rsidRDefault="00CB40BF" w:rsidP="00F146B7">
            <w:pPr>
              <w:pStyle w:val="120"/>
            </w:pPr>
          </w:p>
        </w:tc>
        <w:tc>
          <w:tcPr>
            <w:tcW w:w="1543" w:type="dxa"/>
          </w:tcPr>
          <w:p w14:paraId="4357A966" w14:textId="77777777" w:rsidR="00CB40BF" w:rsidRDefault="00CB40BF" w:rsidP="00F146B7">
            <w:pPr>
              <w:pStyle w:val="120"/>
            </w:pPr>
          </w:p>
        </w:tc>
        <w:tc>
          <w:tcPr>
            <w:tcW w:w="1509" w:type="dxa"/>
          </w:tcPr>
          <w:p w14:paraId="44690661" w14:textId="77777777" w:rsidR="00CB40BF" w:rsidRDefault="00CB40BF" w:rsidP="00F146B7">
            <w:pPr>
              <w:pStyle w:val="120"/>
            </w:pPr>
          </w:p>
        </w:tc>
      </w:tr>
    </w:tbl>
    <w:tbl>
      <w:tblPr>
        <w:tblW w:w="6095" w:type="dxa"/>
        <w:tblInd w:w="284" w:type="dxa"/>
        <w:tblLayout w:type="fixed"/>
        <w:tblLook w:val="01E0" w:firstRow="1" w:lastRow="1" w:firstColumn="1" w:lastColumn="1" w:noHBand="0" w:noVBand="0"/>
      </w:tblPr>
      <w:tblGrid>
        <w:gridCol w:w="3260"/>
        <w:gridCol w:w="2835"/>
      </w:tblGrid>
      <w:tr w:rsidR="005C692B" w:rsidRPr="00E81F49" w14:paraId="36CB87D0" w14:textId="77777777" w:rsidTr="0C3D2125">
        <w:trPr>
          <w:trHeight w:hRule="exact" w:val="454"/>
        </w:trPr>
        <w:tc>
          <w:tcPr>
            <w:tcW w:w="3260" w:type="dxa"/>
            <w:vAlign w:val="bottom"/>
          </w:tcPr>
          <w:p w14:paraId="5AC596C0" w14:textId="77777777" w:rsidR="005C692B" w:rsidRPr="00E81F49" w:rsidRDefault="005C692B" w:rsidP="005C692B">
            <w:pPr>
              <w:pStyle w:val="13"/>
            </w:pPr>
            <w:r>
              <w:t>7. Дата видачі завдання</w:t>
            </w:r>
          </w:p>
        </w:tc>
        <w:tc>
          <w:tcPr>
            <w:tcW w:w="2835" w:type="dxa"/>
            <w:tcBorders>
              <w:bottom w:val="single" w:sz="4" w:space="0" w:color="auto"/>
            </w:tcBorders>
            <w:vAlign w:val="bottom"/>
          </w:tcPr>
          <w:p w14:paraId="7ADB6119" w14:textId="103BDADC" w:rsidR="005C692B" w:rsidRPr="00E81F49" w:rsidRDefault="0026258B" w:rsidP="00CB29D4">
            <w:pPr>
              <w:pStyle w:val="13"/>
            </w:pPr>
            <w:r>
              <w:t>10 березня</w:t>
            </w:r>
            <w:r w:rsidR="00F32F27">
              <w:t xml:space="preserve"> 202</w:t>
            </w:r>
            <w:r w:rsidR="00DC47A6">
              <w:rPr>
                <w:lang w:val="ru-RU"/>
              </w:rPr>
              <w:t>5</w:t>
            </w:r>
            <w:r w:rsidR="00F32F27">
              <w:t xml:space="preserve"> р.</w:t>
            </w:r>
          </w:p>
        </w:tc>
      </w:tr>
    </w:tbl>
    <w:p w14:paraId="74539910" w14:textId="77777777" w:rsidR="005C692B" w:rsidRDefault="005C692B" w:rsidP="005C692B">
      <w:pPr>
        <w:pStyle w:val="81"/>
      </w:pPr>
    </w:p>
    <w:p w14:paraId="35E9F5BB" w14:textId="77777777" w:rsidR="00070CD7" w:rsidRDefault="00915DF3" w:rsidP="005C692B">
      <w:pPr>
        <w:pStyle w:val="140"/>
      </w:pPr>
      <w:r>
        <w:t>Календарний план</w:t>
      </w:r>
    </w:p>
    <w:p w14:paraId="5A7E0CF2" w14:textId="77777777" w:rsidR="005C692B" w:rsidRDefault="005C692B" w:rsidP="005C692B">
      <w:pPr>
        <w:pStyle w:val="81"/>
      </w:pPr>
    </w:p>
    <w:tbl>
      <w:tblPr>
        <w:tblStyle w:val="af9"/>
        <w:tblW w:w="0" w:type="auto"/>
        <w:jc w:val="left"/>
        <w:tblInd w:w="279" w:type="dxa"/>
        <w:tblLook w:val="04A0" w:firstRow="1" w:lastRow="0" w:firstColumn="1" w:lastColumn="0" w:noHBand="0" w:noVBand="1"/>
      </w:tblPr>
      <w:tblGrid>
        <w:gridCol w:w="944"/>
        <w:gridCol w:w="5548"/>
        <w:gridCol w:w="2135"/>
        <w:gridCol w:w="1289"/>
      </w:tblGrid>
      <w:tr w:rsidR="005C692B" w14:paraId="6D35504D" w14:textId="77777777" w:rsidTr="0C3D2125">
        <w:trPr>
          <w:jc w:val="left"/>
        </w:trPr>
        <w:tc>
          <w:tcPr>
            <w:tcW w:w="944" w:type="dxa"/>
            <w:vAlign w:val="center"/>
          </w:tcPr>
          <w:p w14:paraId="701A1D47" w14:textId="77777777" w:rsidR="005C692B" w:rsidRDefault="005C692B" w:rsidP="005C692B">
            <w:pPr>
              <w:pStyle w:val="132"/>
            </w:pPr>
            <w:r>
              <w:t>Номер етапу</w:t>
            </w:r>
          </w:p>
        </w:tc>
        <w:tc>
          <w:tcPr>
            <w:tcW w:w="5548" w:type="dxa"/>
            <w:vAlign w:val="center"/>
          </w:tcPr>
          <w:p w14:paraId="0233883A" w14:textId="77777777" w:rsidR="005C692B" w:rsidRDefault="005C692B" w:rsidP="000B4FF3">
            <w:pPr>
              <w:pStyle w:val="132"/>
            </w:pPr>
            <w:r>
              <w:t>Назва етапів дипломно</w:t>
            </w:r>
            <w:r w:rsidR="000B4FF3">
              <w:t>ї</w:t>
            </w:r>
            <w:r>
              <w:t xml:space="preserve"> роботи</w:t>
            </w:r>
          </w:p>
        </w:tc>
        <w:tc>
          <w:tcPr>
            <w:tcW w:w="2135" w:type="dxa"/>
            <w:vAlign w:val="center"/>
          </w:tcPr>
          <w:p w14:paraId="549D47B7" w14:textId="77777777" w:rsidR="005C692B" w:rsidRDefault="005C692B" w:rsidP="000B4FF3">
            <w:pPr>
              <w:pStyle w:val="132"/>
            </w:pPr>
            <w:r>
              <w:t>Строк виконання етапів роботи</w:t>
            </w:r>
          </w:p>
        </w:tc>
        <w:tc>
          <w:tcPr>
            <w:tcW w:w="1289" w:type="dxa"/>
            <w:vAlign w:val="center"/>
          </w:tcPr>
          <w:p w14:paraId="2D3A6A67" w14:textId="77777777" w:rsidR="005C692B" w:rsidRDefault="005C692B" w:rsidP="005C692B">
            <w:pPr>
              <w:pStyle w:val="132"/>
            </w:pPr>
            <w:r>
              <w:t>Примітки</w:t>
            </w:r>
          </w:p>
        </w:tc>
      </w:tr>
      <w:tr w:rsidR="00E30D1E" w14:paraId="027B4D36" w14:textId="77777777" w:rsidTr="0C3D2125">
        <w:trPr>
          <w:jc w:val="left"/>
        </w:trPr>
        <w:tc>
          <w:tcPr>
            <w:tcW w:w="944" w:type="dxa"/>
          </w:tcPr>
          <w:p w14:paraId="249FAAB8" w14:textId="77777777" w:rsidR="00E30D1E" w:rsidRPr="00D46575" w:rsidRDefault="00E30D1E" w:rsidP="00E30D1E">
            <w:pPr>
              <w:pStyle w:val="120"/>
            </w:pPr>
            <w:r w:rsidRPr="00D46575">
              <w:t>1</w:t>
            </w:r>
          </w:p>
        </w:tc>
        <w:tc>
          <w:tcPr>
            <w:tcW w:w="5548" w:type="dxa"/>
          </w:tcPr>
          <w:p w14:paraId="2D3EA6F1" w14:textId="77777777" w:rsidR="00E30D1E" w:rsidRPr="00D46575" w:rsidRDefault="00E30D1E" w:rsidP="00E30D1E">
            <w:pPr>
              <w:pStyle w:val="12"/>
            </w:pPr>
            <w:r w:rsidRPr="00D46575">
              <w:t>Вибір і обґрунтування теми, постановка проблем і завдань</w:t>
            </w:r>
          </w:p>
        </w:tc>
        <w:tc>
          <w:tcPr>
            <w:tcW w:w="2135" w:type="dxa"/>
            <w:vAlign w:val="bottom"/>
          </w:tcPr>
          <w:p w14:paraId="18FD089B" w14:textId="289A1E91" w:rsidR="00E30D1E" w:rsidRPr="00DC47A6" w:rsidRDefault="00E30D1E" w:rsidP="00CB29D4">
            <w:pPr>
              <w:pStyle w:val="120"/>
              <w:rPr>
                <w:lang w:val="ru-RU"/>
              </w:rPr>
            </w:pPr>
            <w:r>
              <w:t>10.0</w:t>
            </w:r>
            <w:r w:rsidR="00CB29D4">
              <w:t>3</w:t>
            </w:r>
            <w:r w:rsidRPr="00D46575">
              <w:t>.202</w:t>
            </w:r>
            <w:r w:rsidR="00DC47A6">
              <w:rPr>
                <w:lang w:val="ru-RU"/>
              </w:rPr>
              <w:t>5</w:t>
            </w:r>
          </w:p>
        </w:tc>
        <w:tc>
          <w:tcPr>
            <w:tcW w:w="1289" w:type="dxa"/>
          </w:tcPr>
          <w:p w14:paraId="60FA6563" w14:textId="77777777" w:rsidR="00E30D1E" w:rsidRPr="00D46575" w:rsidRDefault="00E30D1E" w:rsidP="00E30D1E">
            <w:pPr>
              <w:pStyle w:val="12"/>
            </w:pPr>
          </w:p>
        </w:tc>
      </w:tr>
      <w:tr w:rsidR="00E30D1E" w14:paraId="549BE947" w14:textId="77777777" w:rsidTr="0C3D2125">
        <w:trPr>
          <w:jc w:val="left"/>
        </w:trPr>
        <w:tc>
          <w:tcPr>
            <w:tcW w:w="944" w:type="dxa"/>
          </w:tcPr>
          <w:p w14:paraId="7144751B" w14:textId="77777777" w:rsidR="00E30D1E" w:rsidRPr="00D46575" w:rsidRDefault="00E30D1E" w:rsidP="00E30D1E">
            <w:pPr>
              <w:pStyle w:val="120"/>
            </w:pPr>
            <w:r w:rsidRPr="00D46575">
              <w:t>2</w:t>
            </w:r>
          </w:p>
        </w:tc>
        <w:tc>
          <w:tcPr>
            <w:tcW w:w="5548" w:type="dxa"/>
          </w:tcPr>
          <w:p w14:paraId="53F3DE92" w14:textId="77777777" w:rsidR="00E30D1E" w:rsidRPr="00D46575" w:rsidRDefault="00E30D1E" w:rsidP="00E30D1E">
            <w:pPr>
              <w:pStyle w:val="12"/>
            </w:pPr>
            <w:r w:rsidRPr="00D46575">
              <w:t>Аналітичний огляд джерел, вибір методики досліджень</w:t>
            </w:r>
          </w:p>
        </w:tc>
        <w:tc>
          <w:tcPr>
            <w:tcW w:w="2135" w:type="dxa"/>
            <w:vAlign w:val="bottom"/>
          </w:tcPr>
          <w:p w14:paraId="5D2A9DEE" w14:textId="1FC51A2F" w:rsidR="00E30D1E" w:rsidRPr="00DC47A6" w:rsidRDefault="003E366F" w:rsidP="003E366F">
            <w:pPr>
              <w:pStyle w:val="120"/>
              <w:rPr>
                <w:lang w:val="ru-RU"/>
              </w:rPr>
            </w:pPr>
            <w:r>
              <w:rPr>
                <w:lang w:val="ru-RU"/>
              </w:rPr>
              <w:t>01</w:t>
            </w:r>
            <w:r w:rsidR="00E30D1E" w:rsidRPr="00D46575">
              <w:t>.</w:t>
            </w:r>
            <w:r>
              <w:t>04</w:t>
            </w:r>
            <w:r w:rsidR="00E30D1E" w:rsidRPr="00D46575">
              <w:t>.</w:t>
            </w:r>
            <w:r w:rsidR="00CB29D4" w:rsidRPr="00D46575">
              <w:t>202</w:t>
            </w:r>
            <w:r w:rsidR="00DC47A6">
              <w:rPr>
                <w:lang w:val="ru-RU"/>
              </w:rPr>
              <w:t>5</w:t>
            </w:r>
          </w:p>
        </w:tc>
        <w:tc>
          <w:tcPr>
            <w:tcW w:w="1289" w:type="dxa"/>
          </w:tcPr>
          <w:p w14:paraId="1AC5CDBE" w14:textId="77777777" w:rsidR="00E30D1E" w:rsidRPr="00D46575" w:rsidRDefault="00E30D1E" w:rsidP="00E30D1E">
            <w:pPr>
              <w:pStyle w:val="12"/>
            </w:pPr>
          </w:p>
        </w:tc>
      </w:tr>
      <w:tr w:rsidR="00E30D1E" w14:paraId="1424F521" w14:textId="77777777" w:rsidTr="0C3D2125">
        <w:trPr>
          <w:jc w:val="left"/>
        </w:trPr>
        <w:tc>
          <w:tcPr>
            <w:tcW w:w="944" w:type="dxa"/>
          </w:tcPr>
          <w:p w14:paraId="5FCD5EC4" w14:textId="77777777" w:rsidR="00E30D1E" w:rsidRPr="00D46575" w:rsidRDefault="00E30D1E" w:rsidP="00E30D1E">
            <w:pPr>
              <w:pStyle w:val="120"/>
            </w:pPr>
            <w:r w:rsidRPr="00D46575">
              <w:t>3</w:t>
            </w:r>
          </w:p>
        </w:tc>
        <w:tc>
          <w:tcPr>
            <w:tcW w:w="5548" w:type="dxa"/>
          </w:tcPr>
          <w:p w14:paraId="44C84A62" w14:textId="3292C59A" w:rsidR="00E30D1E" w:rsidRPr="00D46575" w:rsidRDefault="002426E7" w:rsidP="00E30D1E">
            <w:pPr>
              <w:pStyle w:val="12"/>
            </w:pPr>
            <w:r>
              <w:t>П</w:t>
            </w:r>
            <w:r w:rsidR="00E30D1E" w:rsidRPr="00D46575">
              <w:t>ідготовка висновків</w:t>
            </w:r>
          </w:p>
        </w:tc>
        <w:tc>
          <w:tcPr>
            <w:tcW w:w="2135" w:type="dxa"/>
          </w:tcPr>
          <w:p w14:paraId="4ADCD2FC" w14:textId="3F40F72F" w:rsidR="00E30D1E" w:rsidRPr="00DC47A6" w:rsidRDefault="00E30D1E" w:rsidP="003E366F">
            <w:pPr>
              <w:pStyle w:val="120"/>
              <w:rPr>
                <w:lang w:val="ru-RU"/>
              </w:rPr>
            </w:pPr>
            <w:r>
              <w:t>15.</w:t>
            </w:r>
            <w:r w:rsidR="003E366F">
              <w:t>05</w:t>
            </w:r>
            <w:r>
              <w:t>.</w:t>
            </w:r>
            <w:r w:rsidR="00CB29D4" w:rsidRPr="00D46575">
              <w:t>202</w:t>
            </w:r>
            <w:r w:rsidR="00DC47A6">
              <w:rPr>
                <w:lang w:val="ru-RU"/>
              </w:rPr>
              <w:t>5</w:t>
            </w:r>
          </w:p>
        </w:tc>
        <w:tc>
          <w:tcPr>
            <w:tcW w:w="1289" w:type="dxa"/>
          </w:tcPr>
          <w:p w14:paraId="342D4C27" w14:textId="77777777" w:rsidR="00E30D1E" w:rsidRPr="00D46575" w:rsidRDefault="00E30D1E" w:rsidP="00E30D1E">
            <w:pPr>
              <w:pStyle w:val="12"/>
            </w:pPr>
          </w:p>
        </w:tc>
      </w:tr>
      <w:tr w:rsidR="00E30D1E" w14:paraId="76BB88AE" w14:textId="77777777" w:rsidTr="0C3D2125">
        <w:trPr>
          <w:jc w:val="left"/>
        </w:trPr>
        <w:tc>
          <w:tcPr>
            <w:tcW w:w="944" w:type="dxa"/>
          </w:tcPr>
          <w:p w14:paraId="279935FF" w14:textId="77777777" w:rsidR="00E30D1E" w:rsidRPr="00D46575" w:rsidRDefault="00E30D1E" w:rsidP="00E30D1E">
            <w:pPr>
              <w:pStyle w:val="120"/>
            </w:pPr>
            <w:r w:rsidRPr="00D46575">
              <w:t>4</w:t>
            </w:r>
          </w:p>
        </w:tc>
        <w:tc>
          <w:tcPr>
            <w:tcW w:w="5548" w:type="dxa"/>
          </w:tcPr>
          <w:p w14:paraId="1B7463AC" w14:textId="77777777" w:rsidR="00E30D1E" w:rsidRPr="00D46575" w:rsidRDefault="00E30D1E" w:rsidP="00E30D1E">
            <w:pPr>
              <w:pStyle w:val="12"/>
            </w:pPr>
            <w:r w:rsidRPr="00D46575">
              <w:t>Підготовка і виконання пояснювальної записки</w:t>
            </w:r>
          </w:p>
        </w:tc>
        <w:tc>
          <w:tcPr>
            <w:tcW w:w="2135" w:type="dxa"/>
          </w:tcPr>
          <w:p w14:paraId="673B3A5F" w14:textId="4CC73AE3" w:rsidR="00E30D1E" w:rsidRPr="00DC47A6" w:rsidRDefault="003E366F" w:rsidP="003E366F">
            <w:pPr>
              <w:pStyle w:val="120"/>
              <w:rPr>
                <w:lang w:val="ru-RU"/>
              </w:rPr>
            </w:pPr>
            <w:r>
              <w:t>25</w:t>
            </w:r>
            <w:r w:rsidR="00E30D1E">
              <w:t>.</w:t>
            </w:r>
            <w:r>
              <w:t>05</w:t>
            </w:r>
            <w:r w:rsidR="00E30D1E">
              <w:t>.</w:t>
            </w:r>
            <w:r w:rsidR="00CB29D4" w:rsidRPr="00D46575">
              <w:t>202</w:t>
            </w:r>
            <w:r w:rsidR="00DC47A6">
              <w:rPr>
                <w:lang w:val="ru-RU"/>
              </w:rPr>
              <w:t>5</w:t>
            </w:r>
          </w:p>
        </w:tc>
        <w:tc>
          <w:tcPr>
            <w:tcW w:w="1289" w:type="dxa"/>
          </w:tcPr>
          <w:p w14:paraId="3572E399" w14:textId="77777777" w:rsidR="00E30D1E" w:rsidRPr="00D46575" w:rsidRDefault="00E30D1E" w:rsidP="00E30D1E">
            <w:pPr>
              <w:pStyle w:val="12"/>
            </w:pPr>
          </w:p>
        </w:tc>
      </w:tr>
      <w:tr w:rsidR="00E30D1E" w14:paraId="02F13969" w14:textId="77777777" w:rsidTr="0C3D2125">
        <w:trPr>
          <w:jc w:val="left"/>
        </w:trPr>
        <w:tc>
          <w:tcPr>
            <w:tcW w:w="944" w:type="dxa"/>
          </w:tcPr>
          <w:p w14:paraId="78941E47" w14:textId="77777777" w:rsidR="00E30D1E" w:rsidRPr="00D46575" w:rsidRDefault="00E30D1E" w:rsidP="00E30D1E">
            <w:pPr>
              <w:pStyle w:val="120"/>
            </w:pPr>
            <w:r w:rsidRPr="00D46575">
              <w:t>5</w:t>
            </w:r>
          </w:p>
        </w:tc>
        <w:tc>
          <w:tcPr>
            <w:tcW w:w="5548" w:type="dxa"/>
          </w:tcPr>
          <w:p w14:paraId="530F2A18" w14:textId="77777777" w:rsidR="00E30D1E" w:rsidRPr="00D46575" w:rsidRDefault="00E30D1E" w:rsidP="00E30D1E">
            <w:pPr>
              <w:pStyle w:val="12"/>
            </w:pPr>
            <w:r w:rsidRPr="00D46575">
              <w:t>Складання відомості документів оформлення ПЗ</w:t>
            </w:r>
          </w:p>
        </w:tc>
        <w:tc>
          <w:tcPr>
            <w:tcW w:w="2135" w:type="dxa"/>
          </w:tcPr>
          <w:p w14:paraId="4E7B26CF" w14:textId="17CCC9EB" w:rsidR="00E30D1E" w:rsidRPr="00DC47A6" w:rsidRDefault="003E366F" w:rsidP="003E366F">
            <w:pPr>
              <w:pStyle w:val="120"/>
              <w:rPr>
                <w:lang w:val="ru-RU"/>
              </w:rPr>
            </w:pPr>
            <w:r>
              <w:t>31</w:t>
            </w:r>
            <w:r w:rsidR="00E30D1E">
              <w:t>.</w:t>
            </w:r>
            <w:r>
              <w:t>05</w:t>
            </w:r>
            <w:r w:rsidR="00E30D1E" w:rsidRPr="00D46575">
              <w:t>.</w:t>
            </w:r>
            <w:r w:rsidR="00CB29D4" w:rsidRPr="00D46575">
              <w:t>202</w:t>
            </w:r>
            <w:r w:rsidR="00DC47A6">
              <w:rPr>
                <w:lang w:val="ru-RU"/>
              </w:rPr>
              <w:t>5</w:t>
            </w:r>
          </w:p>
        </w:tc>
        <w:tc>
          <w:tcPr>
            <w:tcW w:w="1289" w:type="dxa"/>
          </w:tcPr>
          <w:p w14:paraId="6CEB15CE" w14:textId="77777777" w:rsidR="00E30D1E" w:rsidRPr="00D46575" w:rsidRDefault="00E30D1E" w:rsidP="00E30D1E">
            <w:pPr>
              <w:pStyle w:val="12"/>
            </w:pPr>
          </w:p>
        </w:tc>
      </w:tr>
      <w:tr w:rsidR="00E30D1E" w14:paraId="385F9D3A" w14:textId="77777777" w:rsidTr="0C3D2125">
        <w:trPr>
          <w:jc w:val="left"/>
        </w:trPr>
        <w:tc>
          <w:tcPr>
            <w:tcW w:w="944" w:type="dxa"/>
          </w:tcPr>
          <w:p w14:paraId="29B4EA11" w14:textId="77777777" w:rsidR="00E30D1E" w:rsidRPr="00D46575" w:rsidRDefault="00E30D1E" w:rsidP="00E30D1E">
            <w:pPr>
              <w:pStyle w:val="120"/>
            </w:pPr>
            <w:r w:rsidRPr="00D46575">
              <w:t>6</w:t>
            </w:r>
          </w:p>
        </w:tc>
        <w:tc>
          <w:tcPr>
            <w:tcW w:w="5548" w:type="dxa"/>
          </w:tcPr>
          <w:p w14:paraId="7EC85585" w14:textId="77777777" w:rsidR="00E30D1E" w:rsidRPr="00D46575" w:rsidRDefault="00E30D1E" w:rsidP="00E30D1E">
            <w:pPr>
              <w:pStyle w:val="12"/>
            </w:pPr>
            <w:r w:rsidRPr="00D46575">
              <w:t xml:space="preserve">Виконання </w:t>
            </w:r>
            <w:r>
              <w:t>демонстраційних матеріалів та</w:t>
            </w:r>
            <w:r w:rsidRPr="00D46575">
              <w:t xml:space="preserve"> доповіді</w:t>
            </w:r>
          </w:p>
        </w:tc>
        <w:tc>
          <w:tcPr>
            <w:tcW w:w="2135" w:type="dxa"/>
          </w:tcPr>
          <w:p w14:paraId="61BB627F" w14:textId="7373FBFA" w:rsidR="00E30D1E" w:rsidRPr="00DC47A6" w:rsidRDefault="003E366F" w:rsidP="003E366F">
            <w:pPr>
              <w:pStyle w:val="120"/>
              <w:rPr>
                <w:lang w:val="ru-RU"/>
              </w:rPr>
            </w:pPr>
            <w:r>
              <w:t>03</w:t>
            </w:r>
            <w:r w:rsidR="00E30D1E">
              <w:t>.</w:t>
            </w:r>
            <w:r>
              <w:t>06</w:t>
            </w:r>
            <w:r w:rsidR="00E30D1E">
              <w:t>.</w:t>
            </w:r>
            <w:r w:rsidR="00CB29D4" w:rsidRPr="00D46575">
              <w:t>202</w:t>
            </w:r>
            <w:r w:rsidR="00DC47A6">
              <w:rPr>
                <w:lang w:val="ru-RU"/>
              </w:rPr>
              <w:t>5</w:t>
            </w:r>
          </w:p>
        </w:tc>
        <w:tc>
          <w:tcPr>
            <w:tcW w:w="1289" w:type="dxa"/>
          </w:tcPr>
          <w:p w14:paraId="66518E39" w14:textId="77777777" w:rsidR="00E30D1E" w:rsidRPr="00D46575" w:rsidRDefault="00E30D1E" w:rsidP="00E30D1E">
            <w:pPr>
              <w:pStyle w:val="12"/>
            </w:pPr>
          </w:p>
        </w:tc>
      </w:tr>
      <w:tr w:rsidR="00E30D1E" w:rsidRPr="00CB40BF" w14:paraId="0119628B" w14:textId="77777777" w:rsidTr="0C3D2125">
        <w:trPr>
          <w:jc w:val="left"/>
        </w:trPr>
        <w:tc>
          <w:tcPr>
            <w:tcW w:w="944" w:type="dxa"/>
          </w:tcPr>
          <w:p w14:paraId="75697EEC" w14:textId="77777777" w:rsidR="00E30D1E" w:rsidRPr="00CB40BF" w:rsidRDefault="00E30D1E" w:rsidP="00E30D1E">
            <w:pPr>
              <w:pStyle w:val="120"/>
            </w:pPr>
            <w:r w:rsidRPr="00CB40BF">
              <w:t>7</w:t>
            </w:r>
          </w:p>
        </w:tc>
        <w:tc>
          <w:tcPr>
            <w:tcW w:w="5548" w:type="dxa"/>
          </w:tcPr>
          <w:p w14:paraId="59D1E4AF" w14:textId="014EE1D3" w:rsidR="00E30D1E" w:rsidRPr="00CB40BF" w:rsidRDefault="00E30D1E" w:rsidP="003E366F">
            <w:pPr>
              <w:pStyle w:val="12"/>
            </w:pPr>
            <w:r w:rsidRPr="00CB40BF">
              <w:t>Подання ДР на відгук</w:t>
            </w:r>
            <w:r>
              <w:t>, перевірку</w:t>
            </w:r>
            <w:r w:rsidRPr="00CB40BF">
              <w:t xml:space="preserve"> </w:t>
            </w:r>
            <w:r>
              <w:t xml:space="preserve">ступені авторства </w:t>
            </w:r>
          </w:p>
        </w:tc>
        <w:tc>
          <w:tcPr>
            <w:tcW w:w="2135" w:type="dxa"/>
            <w:vAlign w:val="bottom"/>
          </w:tcPr>
          <w:p w14:paraId="5C548B64" w14:textId="066EBA4A" w:rsidR="00E30D1E" w:rsidRPr="00DC47A6" w:rsidRDefault="00E110BB" w:rsidP="00E110BB">
            <w:pPr>
              <w:pStyle w:val="120"/>
              <w:rPr>
                <w:lang w:val="ru-RU"/>
              </w:rPr>
            </w:pPr>
            <w:r>
              <w:t>05</w:t>
            </w:r>
            <w:r w:rsidR="00E30D1E">
              <w:t>.</w:t>
            </w:r>
            <w:r>
              <w:t>06</w:t>
            </w:r>
            <w:r w:rsidR="00E30D1E">
              <w:t>.</w:t>
            </w:r>
            <w:r w:rsidR="00CB29D4" w:rsidRPr="00D46575">
              <w:t>202</w:t>
            </w:r>
            <w:r w:rsidR="00DC47A6">
              <w:rPr>
                <w:lang w:val="ru-RU"/>
              </w:rPr>
              <w:t>5</w:t>
            </w:r>
          </w:p>
        </w:tc>
        <w:tc>
          <w:tcPr>
            <w:tcW w:w="1289" w:type="dxa"/>
          </w:tcPr>
          <w:p w14:paraId="7E75FCD0" w14:textId="77777777" w:rsidR="00E30D1E" w:rsidRPr="00CB40BF" w:rsidRDefault="00E30D1E" w:rsidP="00E30D1E">
            <w:pPr>
              <w:pStyle w:val="12"/>
            </w:pPr>
          </w:p>
        </w:tc>
      </w:tr>
      <w:tr w:rsidR="00E30D1E" w:rsidRPr="00CB40BF" w14:paraId="01A495CD" w14:textId="77777777" w:rsidTr="0C3D2125">
        <w:trPr>
          <w:jc w:val="left"/>
        </w:trPr>
        <w:tc>
          <w:tcPr>
            <w:tcW w:w="944" w:type="dxa"/>
          </w:tcPr>
          <w:p w14:paraId="44B0A208" w14:textId="77777777" w:rsidR="00E30D1E" w:rsidRPr="00CB40BF" w:rsidRDefault="00E30D1E" w:rsidP="00E30D1E">
            <w:pPr>
              <w:pStyle w:val="120"/>
            </w:pPr>
            <w:r w:rsidRPr="00CB40BF">
              <w:t>8</w:t>
            </w:r>
          </w:p>
        </w:tc>
        <w:tc>
          <w:tcPr>
            <w:tcW w:w="5548" w:type="dxa"/>
          </w:tcPr>
          <w:p w14:paraId="409BC294" w14:textId="77777777" w:rsidR="00E30D1E" w:rsidRPr="00CB40BF" w:rsidRDefault="00E30D1E" w:rsidP="00E30D1E">
            <w:pPr>
              <w:pStyle w:val="12"/>
            </w:pPr>
            <w:r w:rsidRPr="00CB40BF">
              <w:t>Подання ДР на допуск до захисту</w:t>
            </w:r>
          </w:p>
        </w:tc>
        <w:tc>
          <w:tcPr>
            <w:tcW w:w="2135" w:type="dxa"/>
          </w:tcPr>
          <w:p w14:paraId="4C5699DE" w14:textId="0FDFC5DC" w:rsidR="00E30D1E" w:rsidRPr="00DC47A6" w:rsidRDefault="00E110BB" w:rsidP="00E110BB">
            <w:pPr>
              <w:pStyle w:val="120"/>
              <w:rPr>
                <w:lang w:val="ru-RU"/>
              </w:rPr>
            </w:pPr>
            <w:r>
              <w:t>09</w:t>
            </w:r>
            <w:r w:rsidR="00E30D1E">
              <w:t>.</w:t>
            </w:r>
            <w:r>
              <w:t>06</w:t>
            </w:r>
            <w:r w:rsidR="00E30D1E">
              <w:t>.</w:t>
            </w:r>
            <w:r w:rsidR="00CB29D4" w:rsidRPr="00D46575">
              <w:t>202</w:t>
            </w:r>
            <w:r w:rsidR="00DC47A6">
              <w:rPr>
                <w:lang w:val="ru-RU"/>
              </w:rPr>
              <w:t>5</w:t>
            </w:r>
          </w:p>
        </w:tc>
        <w:tc>
          <w:tcPr>
            <w:tcW w:w="1289" w:type="dxa"/>
          </w:tcPr>
          <w:p w14:paraId="10FDAA0E" w14:textId="77777777" w:rsidR="00E30D1E" w:rsidRPr="00CB40BF" w:rsidRDefault="00E30D1E" w:rsidP="00E30D1E">
            <w:pPr>
              <w:pStyle w:val="12"/>
            </w:pPr>
          </w:p>
        </w:tc>
      </w:tr>
      <w:tr w:rsidR="00E30D1E" w:rsidRPr="00CB40BF" w14:paraId="04B1D4A1" w14:textId="77777777" w:rsidTr="0C3D2125">
        <w:trPr>
          <w:jc w:val="left"/>
        </w:trPr>
        <w:tc>
          <w:tcPr>
            <w:tcW w:w="944" w:type="dxa"/>
          </w:tcPr>
          <w:p w14:paraId="2B2B7304" w14:textId="77777777" w:rsidR="00E30D1E" w:rsidRPr="00CB40BF" w:rsidRDefault="00E30D1E" w:rsidP="00E30D1E">
            <w:pPr>
              <w:pStyle w:val="120"/>
            </w:pPr>
            <w:r w:rsidRPr="00CB40BF">
              <w:t>9</w:t>
            </w:r>
          </w:p>
        </w:tc>
        <w:tc>
          <w:tcPr>
            <w:tcW w:w="5548" w:type="dxa"/>
          </w:tcPr>
          <w:p w14:paraId="72E323ED" w14:textId="77777777" w:rsidR="00E30D1E" w:rsidRPr="00CB40BF" w:rsidRDefault="00E30D1E" w:rsidP="00E30D1E">
            <w:pPr>
              <w:pStyle w:val="12"/>
            </w:pPr>
            <w:r w:rsidRPr="00CB40BF">
              <w:t>Захист ДР</w:t>
            </w:r>
          </w:p>
        </w:tc>
        <w:tc>
          <w:tcPr>
            <w:tcW w:w="2135" w:type="dxa"/>
          </w:tcPr>
          <w:p w14:paraId="1C831F51" w14:textId="6A686D81" w:rsidR="00E30D1E" w:rsidRPr="00DC47A6" w:rsidRDefault="00E110BB" w:rsidP="00E110BB">
            <w:pPr>
              <w:pStyle w:val="120"/>
              <w:rPr>
                <w:lang w:val="ru-RU"/>
              </w:rPr>
            </w:pPr>
            <w:r>
              <w:t>12</w:t>
            </w:r>
            <w:r w:rsidR="00E30D1E">
              <w:t>.</w:t>
            </w:r>
            <w:r>
              <w:t>06</w:t>
            </w:r>
            <w:r w:rsidR="00E30D1E">
              <w:t>.</w:t>
            </w:r>
            <w:r w:rsidR="00CB29D4" w:rsidRPr="00D46575">
              <w:t>202</w:t>
            </w:r>
            <w:r w:rsidR="00DC47A6">
              <w:rPr>
                <w:lang w:val="ru-RU"/>
              </w:rPr>
              <w:t>5</w:t>
            </w:r>
          </w:p>
        </w:tc>
        <w:tc>
          <w:tcPr>
            <w:tcW w:w="1289" w:type="dxa"/>
          </w:tcPr>
          <w:p w14:paraId="774AF2BF" w14:textId="77777777" w:rsidR="00E30D1E" w:rsidRPr="00CB40BF" w:rsidRDefault="00E30D1E" w:rsidP="00E30D1E">
            <w:pPr>
              <w:pStyle w:val="12"/>
            </w:pPr>
          </w:p>
        </w:tc>
      </w:tr>
    </w:tbl>
    <w:p w14:paraId="0176181C" w14:textId="22B786D8" w:rsidR="0C3D2125" w:rsidRDefault="0C3D2125" w:rsidP="00397F02">
      <w:pPr>
        <w:pStyle w:val="13"/>
      </w:pPr>
    </w:p>
    <w:tbl>
      <w:tblPr>
        <w:tblW w:w="9922"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5"/>
        <w:gridCol w:w="284"/>
        <w:gridCol w:w="1451"/>
        <w:gridCol w:w="283"/>
        <w:gridCol w:w="3969"/>
      </w:tblGrid>
      <w:tr w:rsidR="00070CD7" w:rsidRPr="00E81F49" w14:paraId="40854E0C" w14:textId="77777777" w:rsidTr="0C3D2125">
        <w:trPr>
          <w:trHeight w:hRule="exact" w:val="384"/>
        </w:trPr>
        <w:tc>
          <w:tcPr>
            <w:tcW w:w="3935" w:type="dxa"/>
            <w:tcBorders>
              <w:top w:val="nil"/>
              <w:left w:val="nil"/>
              <w:bottom w:val="nil"/>
              <w:right w:val="nil"/>
            </w:tcBorders>
            <w:vAlign w:val="bottom"/>
          </w:tcPr>
          <w:p w14:paraId="2C59736E" w14:textId="34468BA8" w:rsidR="00070CD7" w:rsidRPr="00E81F49" w:rsidRDefault="00582CCB" w:rsidP="00231267">
            <w:pPr>
              <w:pStyle w:val="130"/>
            </w:pPr>
            <w:r w:rsidRPr="00E81F49">
              <w:t>Студент</w:t>
            </w:r>
          </w:p>
        </w:tc>
        <w:tc>
          <w:tcPr>
            <w:tcW w:w="284" w:type="dxa"/>
            <w:tcBorders>
              <w:top w:val="nil"/>
              <w:left w:val="nil"/>
              <w:bottom w:val="nil"/>
              <w:right w:val="nil"/>
            </w:tcBorders>
            <w:vAlign w:val="bottom"/>
          </w:tcPr>
          <w:p w14:paraId="7A292896" w14:textId="77777777" w:rsidR="00070CD7" w:rsidRPr="00E81F49" w:rsidRDefault="00070CD7" w:rsidP="00070CD7">
            <w:pPr>
              <w:spacing w:after="120" w:line="240" w:lineRule="auto"/>
              <w:jc w:val="left"/>
            </w:pPr>
          </w:p>
        </w:tc>
        <w:tc>
          <w:tcPr>
            <w:tcW w:w="1451" w:type="dxa"/>
            <w:tcBorders>
              <w:top w:val="nil"/>
              <w:left w:val="nil"/>
              <w:bottom w:val="single" w:sz="4" w:space="0" w:color="auto"/>
              <w:right w:val="nil"/>
            </w:tcBorders>
            <w:vAlign w:val="bottom"/>
          </w:tcPr>
          <w:p w14:paraId="2191599E" w14:textId="77777777" w:rsidR="00070CD7" w:rsidRPr="00E81F49" w:rsidRDefault="00070CD7" w:rsidP="00F146B7">
            <w:pPr>
              <w:pStyle w:val="132"/>
            </w:pPr>
          </w:p>
        </w:tc>
        <w:tc>
          <w:tcPr>
            <w:tcW w:w="283" w:type="dxa"/>
            <w:tcBorders>
              <w:top w:val="nil"/>
              <w:left w:val="nil"/>
              <w:bottom w:val="nil"/>
              <w:right w:val="nil"/>
            </w:tcBorders>
            <w:vAlign w:val="bottom"/>
          </w:tcPr>
          <w:p w14:paraId="7673E5AE" w14:textId="77777777" w:rsidR="00070CD7" w:rsidRPr="00E81F49" w:rsidRDefault="00070CD7" w:rsidP="00F146B7">
            <w:pPr>
              <w:pStyle w:val="132"/>
            </w:pPr>
          </w:p>
        </w:tc>
        <w:tc>
          <w:tcPr>
            <w:tcW w:w="3969" w:type="dxa"/>
            <w:tcBorders>
              <w:top w:val="nil"/>
              <w:left w:val="nil"/>
              <w:bottom w:val="single" w:sz="4" w:space="0" w:color="auto"/>
              <w:right w:val="nil"/>
            </w:tcBorders>
            <w:vAlign w:val="bottom"/>
          </w:tcPr>
          <w:p w14:paraId="3B38B9D0" w14:textId="0BA4DACE" w:rsidR="00070CD7" w:rsidRPr="00E81F49" w:rsidRDefault="00910700" w:rsidP="007A2C9A">
            <w:pPr>
              <w:pStyle w:val="132"/>
            </w:pPr>
            <w:r>
              <w:t>Іван ШАНЬКІН</w:t>
            </w:r>
          </w:p>
        </w:tc>
      </w:tr>
      <w:tr w:rsidR="00070CD7" w:rsidRPr="00E81F49" w14:paraId="408842BE" w14:textId="77777777" w:rsidTr="0C3D2125">
        <w:trPr>
          <w:trHeight w:hRule="exact" w:val="213"/>
        </w:trPr>
        <w:tc>
          <w:tcPr>
            <w:tcW w:w="3935" w:type="dxa"/>
            <w:tcBorders>
              <w:top w:val="nil"/>
              <w:left w:val="nil"/>
              <w:bottom w:val="nil"/>
              <w:right w:val="nil"/>
            </w:tcBorders>
            <w:vAlign w:val="bottom"/>
          </w:tcPr>
          <w:p w14:paraId="041D98D7" w14:textId="77777777" w:rsidR="00070CD7" w:rsidRPr="00E81F49" w:rsidRDefault="00070CD7" w:rsidP="00CB40BF">
            <w:pPr>
              <w:pStyle w:val="81"/>
            </w:pPr>
          </w:p>
        </w:tc>
        <w:tc>
          <w:tcPr>
            <w:tcW w:w="284" w:type="dxa"/>
            <w:tcBorders>
              <w:top w:val="nil"/>
              <w:left w:val="nil"/>
              <w:bottom w:val="nil"/>
              <w:right w:val="nil"/>
            </w:tcBorders>
            <w:vAlign w:val="bottom"/>
          </w:tcPr>
          <w:p w14:paraId="5AB7C0C5" w14:textId="77777777" w:rsidR="00070CD7" w:rsidRPr="00E81F49" w:rsidRDefault="00070CD7" w:rsidP="00CB40BF">
            <w:pPr>
              <w:pStyle w:val="81"/>
            </w:pPr>
          </w:p>
        </w:tc>
        <w:tc>
          <w:tcPr>
            <w:tcW w:w="1451" w:type="dxa"/>
            <w:tcBorders>
              <w:top w:val="single" w:sz="4" w:space="0" w:color="auto"/>
              <w:left w:val="nil"/>
              <w:bottom w:val="nil"/>
              <w:right w:val="nil"/>
            </w:tcBorders>
          </w:tcPr>
          <w:p w14:paraId="0B302D3A" w14:textId="77777777" w:rsidR="00070CD7" w:rsidRPr="00E81F49" w:rsidRDefault="00070CD7" w:rsidP="00070CD7">
            <w:pPr>
              <w:pStyle w:val="81"/>
            </w:pPr>
            <w:r w:rsidRPr="00E81F49">
              <w:t>(підпис)</w:t>
            </w:r>
          </w:p>
        </w:tc>
        <w:tc>
          <w:tcPr>
            <w:tcW w:w="283" w:type="dxa"/>
            <w:tcBorders>
              <w:top w:val="nil"/>
              <w:left w:val="nil"/>
              <w:bottom w:val="nil"/>
              <w:right w:val="nil"/>
            </w:tcBorders>
          </w:tcPr>
          <w:p w14:paraId="55B33694" w14:textId="77777777" w:rsidR="00070CD7" w:rsidRPr="00E81F49" w:rsidRDefault="00070CD7" w:rsidP="00070CD7">
            <w:pPr>
              <w:pStyle w:val="81"/>
            </w:pPr>
          </w:p>
        </w:tc>
        <w:tc>
          <w:tcPr>
            <w:tcW w:w="3969" w:type="dxa"/>
            <w:tcBorders>
              <w:top w:val="single" w:sz="4" w:space="0" w:color="auto"/>
              <w:left w:val="nil"/>
              <w:bottom w:val="nil"/>
              <w:right w:val="nil"/>
            </w:tcBorders>
          </w:tcPr>
          <w:p w14:paraId="4A3A1EA8" w14:textId="77777777" w:rsidR="00070CD7" w:rsidRPr="00E81F49" w:rsidRDefault="00070CD7" w:rsidP="00AE4B70">
            <w:pPr>
              <w:pStyle w:val="81"/>
            </w:pPr>
            <w:r w:rsidRPr="00E81F49">
              <w:t>(</w:t>
            </w:r>
            <w:r w:rsidR="00AE4B70">
              <w:t>І</w:t>
            </w:r>
            <w:r w:rsidR="009C20B9">
              <w:t>м</w:t>
            </w:r>
            <w:r w:rsidR="005B1D33">
              <w:t>’</w:t>
            </w:r>
            <w:r w:rsidR="009C20B9">
              <w:t>я</w:t>
            </w:r>
            <w:r w:rsidRPr="00E81F49">
              <w:t xml:space="preserve"> та </w:t>
            </w:r>
            <w:r w:rsidR="00F06756" w:rsidRPr="00C55CD2">
              <w:t>ПР</w:t>
            </w:r>
            <w:r w:rsidR="00F06756">
              <w:t>ІЗВИЩЕ</w:t>
            </w:r>
            <w:r w:rsidRPr="00E81F49">
              <w:t>)</w:t>
            </w:r>
          </w:p>
        </w:tc>
      </w:tr>
      <w:tr w:rsidR="00070CD7" w:rsidRPr="00F146B7" w14:paraId="2837D292" w14:textId="77777777" w:rsidTr="0C3D2125">
        <w:trPr>
          <w:trHeight w:hRule="exact" w:val="624"/>
        </w:trPr>
        <w:tc>
          <w:tcPr>
            <w:tcW w:w="3935" w:type="dxa"/>
            <w:tcBorders>
              <w:top w:val="nil"/>
              <w:left w:val="nil"/>
              <w:bottom w:val="nil"/>
              <w:right w:val="nil"/>
            </w:tcBorders>
            <w:vAlign w:val="bottom"/>
          </w:tcPr>
          <w:p w14:paraId="5A77F58D" w14:textId="5864365E" w:rsidR="00070CD7" w:rsidRPr="00E81F49" w:rsidRDefault="00582CCB" w:rsidP="00231267">
            <w:pPr>
              <w:pStyle w:val="130"/>
            </w:pPr>
            <w:r w:rsidRPr="00E81F49">
              <w:t>Керівни</w:t>
            </w:r>
            <w:r w:rsidR="00910700">
              <w:t>к</w:t>
            </w:r>
            <w:r w:rsidRPr="00E81F49">
              <w:t xml:space="preserve"> роботи</w:t>
            </w:r>
            <w:r w:rsidR="009C20B9">
              <w:t xml:space="preserve"> </w:t>
            </w:r>
          </w:p>
        </w:tc>
        <w:tc>
          <w:tcPr>
            <w:tcW w:w="284" w:type="dxa"/>
            <w:tcBorders>
              <w:top w:val="nil"/>
              <w:left w:val="nil"/>
              <w:bottom w:val="nil"/>
              <w:right w:val="nil"/>
            </w:tcBorders>
            <w:vAlign w:val="bottom"/>
          </w:tcPr>
          <w:p w14:paraId="4455F193" w14:textId="77777777" w:rsidR="00070CD7" w:rsidRPr="00E81F49" w:rsidRDefault="00070CD7" w:rsidP="00070CD7">
            <w:pPr>
              <w:spacing w:after="120" w:line="240" w:lineRule="auto"/>
              <w:jc w:val="left"/>
            </w:pPr>
          </w:p>
        </w:tc>
        <w:tc>
          <w:tcPr>
            <w:tcW w:w="1451" w:type="dxa"/>
            <w:tcBorders>
              <w:top w:val="nil"/>
              <w:left w:val="nil"/>
              <w:bottom w:val="single" w:sz="4" w:space="0" w:color="auto"/>
              <w:right w:val="nil"/>
            </w:tcBorders>
            <w:vAlign w:val="bottom"/>
          </w:tcPr>
          <w:p w14:paraId="1C2776EB" w14:textId="77777777" w:rsidR="00070CD7" w:rsidRPr="00F146B7" w:rsidRDefault="00070CD7" w:rsidP="00F146B7">
            <w:pPr>
              <w:pStyle w:val="132"/>
            </w:pPr>
          </w:p>
        </w:tc>
        <w:tc>
          <w:tcPr>
            <w:tcW w:w="283" w:type="dxa"/>
            <w:tcBorders>
              <w:top w:val="nil"/>
              <w:left w:val="nil"/>
              <w:bottom w:val="nil"/>
              <w:right w:val="nil"/>
            </w:tcBorders>
            <w:vAlign w:val="bottom"/>
          </w:tcPr>
          <w:p w14:paraId="15342E60" w14:textId="77777777" w:rsidR="00070CD7" w:rsidRPr="00F146B7" w:rsidRDefault="00070CD7" w:rsidP="00F146B7">
            <w:pPr>
              <w:pStyle w:val="132"/>
            </w:pPr>
          </w:p>
        </w:tc>
        <w:tc>
          <w:tcPr>
            <w:tcW w:w="3969" w:type="dxa"/>
            <w:tcBorders>
              <w:top w:val="nil"/>
              <w:left w:val="nil"/>
              <w:bottom w:val="single" w:sz="4" w:space="0" w:color="auto"/>
              <w:right w:val="nil"/>
            </w:tcBorders>
            <w:vAlign w:val="bottom"/>
          </w:tcPr>
          <w:p w14:paraId="345A76B4" w14:textId="2A620DA7" w:rsidR="00070CD7" w:rsidRPr="00F146B7" w:rsidRDefault="00910700" w:rsidP="00243397">
            <w:pPr>
              <w:pStyle w:val="132"/>
            </w:pPr>
            <w:r>
              <w:t>Валерій СЕВЕРИН</w:t>
            </w:r>
          </w:p>
        </w:tc>
      </w:tr>
      <w:tr w:rsidR="00070CD7" w:rsidRPr="00E81F49" w14:paraId="77A9BFEF" w14:textId="77777777" w:rsidTr="0C3D2125">
        <w:trPr>
          <w:trHeight w:hRule="exact" w:val="226"/>
        </w:trPr>
        <w:tc>
          <w:tcPr>
            <w:tcW w:w="3935" w:type="dxa"/>
            <w:tcBorders>
              <w:top w:val="nil"/>
              <w:left w:val="nil"/>
              <w:bottom w:val="nil"/>
              <w:right w:val="nil"/>
            </w:tcBorders>
          </w:tcPr>
          <w:p w14:paraId="5EB89DE8" w14:textId="77777777" w:rsidR="00070CD7" w:rsidRPr="00E81F49" w:rsidRDefault="00070CD7" w:rsidP="00CB40BF">
            <w:pPr>
              <w:pStyle w:val="81"/>
            </w:pPr>
          </w:p>
        </w:tc>
        <w:tc>
          <w:tcPr>
            <w:tcW w:w="284" w:type="dxa"/>
            <w:tcBorders>
              <w:top w:val="nil"/>
              <w:left w:val="nil"/>
              <w:bottom w:val="nil"/>
              <w:right w:val="nil"/>
            </w:tcBorders>
          </w:tcPr>
          <w:p w14:paraId="7D62D461" w14:textId="77777777" w:rsidR="00070CD7" w:rsidRPr="00E81F49" w:rsidRDefault="00070CD7" w:rsidP="00CB40BF">
            <w:pPr>
              <w:pStyle w:val="81"/>
            </w:pPr>
          </w:p>
        </w:tc>
        <w:tc>
          <w:tcPr>
            <w:tcW w:w="1451" w:type="dxa"/>
            <w:tcBorders>
              <w:top w:val="single" w:sz="4" w:space="0" w:color="auto"/>
              <w:left w:val="nil"/>
              <w:bottom w:val="nil"/>
              <w:right w:val="nil"/>
            </w:tcBorders>
          </w:tcPr>
          <w:p w14:paraId="5EF7EFE5" w14:textId="77777777" w:rsidR="00070CD7" w:rsidRPr="00E81F49" w:rsidRDefault="00070CD7" w:rsidP="00070CD7">
            <w:pPr>
              <w:pStyle w:val="81"/>
            </w:pPr>
            <w:r w:rsidRPr="00E81F49">
              <w:t>(підпис)</w:t>
            </w:r>
          </w:p>
        </w:tc>
        <w:tc>
          <w:tcPr>
            <w:tcW w:w="283" w:type="dxa"/>
            <w:tcBorders>
              <w:top w:val="nil"/>
              <w:left w:val="nil"/>
              <w:bottom w:val="nil"/>
              <w:right w:val="nil"/>
            </w:tcBorders>
          </w:tcPr>
          <w:p w14:paraId="078B034E" w14:textId="77777777" w:rsidR="00070CD7" w:rsidRPr="00E81F49" w:rsidRDefault="00070CD7" w:rsidP="00070CD7">
            <w:pPr>
              <w:pStyle w:val="81"/>
            </w:pPr>
          </w:p>
        </w:tc>
        <w:tc>
          <w:tcPr>
            <w:tcW w:w="3969" w:type="dxa"/>
            <w:tcBorders>
              <w:top w:val="single" w:sz="4" w:space="0" w:color="auto"/>
              <w:left w:val="nil"/>
              <w:bottom w:val="nil"/>
              <w:right w:val="nil"/>
            </w:tcBorders>
          </w:tcPr>
          <w:p w14:paraId="325148C0" w14:textId="77777777" w:rsidR="00070CD7" w:rsidRPr="00E81F49" w:rsidRDefault="009C20B9" w:rsidP="00AE4B70">
            <w:pPr>
              <w:pStyle w:val="81"/>
            </w:pPr>
            <w:r>
              <w:t>(</w:t>
            </w:r>
            <w:r w:rsidR="00AE4B70">
              <w:t>І</w:t>
            </w:r>
            <w:r>
              <w:t>м</w:t>
            </w:r>
            <w:r w:rsidR="005B1D33">
              <w:t>’</w:t>
            </w:r>
            <w:r>
              <w:t>я</w:t>
            </w:r>
            <w:r w:rsidR="00070CD7" w:rsidRPr="00E81F49">
              <w:t xml:space="preserve"> та </w:t>
            </w:r>
            <w:r w:rsidR="00F06756" w:rsidRPr="00C55CD2">
              <w:t>ПР</w:t>
            </w:r>
            <w:r w:rsidR="00F06756">
              <w:t>ІЗВИЩЕ</w:t>
            </w:r>
            <w:r w:rsidR="00070CD7" w:rsidRPr="00E81F49">
              <w:t>)</w:t>
            </w:r>
          </w:p>
        </w:tc>
      </w:tr>
    </w:tbl>
    <w:p w14:paraId="492506DD" w14:textId="77777777" w:rsidR="0015282D" w:rsidRDefault="0015282D" w:rsidP="00F146B7">
      <w:pPr>
        <w:pStyle w:val="81"/>
        <w:sectPr w:rsidR="0015282D" w:rsidSect="0015282D">
          <w:endnotePr>
            <w:numFmt w:val="decimal"/>
          </w:endnotePr>
          <w:type w:val="continuous"/>
          <w:pgSz w:w="11906" w:h="16838" w:code="9"/>
          <w:pgMar w:top="1134" w:right="1134" w:bottom="1134" w:left="567" w:header="567" w:footer="567" w:gutter="0"/>
          <w:cols w:space="720"/>
        </w:sectPr>
      </w:pPr>
    </w:p>
    <w:p w14:paraId="31CD0C16" w14:textId="77777777" w:rsidR="00A178D7" w:rsidRDefault="00A178D7" w:rsidP="00F146B7">
      <w:pPr>
        <w:pStyle w:val="81"/>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884"/>
        <w:gridCol w:w="567"/>
        <w:gridCol w:w="1276"/>
        <w:gridCol w:w="22"/>
        <w:gridCol w:w="119"/>
        <w:gridCol w:w="1924"/>
        <w:gridCol w:w="628"/>
        <w:gridCol w:w="283"/>
        <w:gridCol w:w="1560"/>
        <w:gridCol w:w="1275"/>
      </w:tblGrid>
      <w:tr w:rsidR="00DC1455" w:rsidRPr="00E81F49" w14:paraId="7DCA4AA9" w14:textId="77777777" w:rsidTr="009B721A">
        <w:trPr>
          <w:trHeight w:hRule="exact" w:val="425"/>
        </w:trPr>
        <w:tc>
          <w:tcPr>
            <w:tcW w:w="9639" w:type="dxa"/>
            <w:gridSpan w:val="11"/>
            <w:tcBorders>
              <w:top w:val="nil"/>
              <w:left w:val="nil"/>
              <w:bottom w:val="nil"/>
              <w:right w:val="nil"/>
            </w:tcBorders>
            <w:vAlign w:val="center"/>
          </w:tcPr>
          <w:p w14:paraId="6AD1B855" w14:textId="77777777" w:rsidR="00DC1455" w:rsidRPr="00E81F49" w:rsidRDefault="0015282D" w:rsidP="0015282D">
            <w:pPr>
              <w:pStyle w:val="14"/>
            </w:pPr>
            <w:r>
              <w:t>Міністерство освіти і науки</w:t>
            </w:r>
            <w:r w:rsidR="00DC1455" w:rsidRPr="00E81F49">
              <w:t xml:space="preserve"> України</w:t>
            </w:r>
          </w:p>
        </w:tc>
      </w:tr>
      <w:tr w:rsidR="00DC1455" w:rsidRPr="00E81F49" w14:paraId="1B2A22D0" w14:textId="77777777" w:rsidTr="009B721A">
        <w:trPr>
          <w:trHeight w:hRule="exact" w:val="1134"/>
        </w:trPr>
        <w:tc>
          <w:tcPr>
            <w:tcW w:w="9639" w:type="dxa"/>
            <w:gridSpan w:val="11"/>
            <w:tcBorders>
              <w:top w:val="nil"/>
              <w:left w:val="nil"/>
              <w:bottom w:val="nil"/>
              <w:right w:val="nil"/>
            </w:tcBorders>
            <w:vAlign w:val="center"/>
          </w:tcPr>
          <w:p w14:paraId="1AEAA8AB" w14:textId="77777777" w:rsidR="00DC1455" w:rsidRPr="00E81F49" w:rsidRDefault="00DC1455" w:rsidP="00280CB7">
            <w:pPr>
              <w:pStyle w:val="140"/>
            </w:pPr>
            <w:r w:rsidRPr="00E81F49">
              <w:t>НАЦІОНАЛЬНИЙ ТЕХНІЧНИЙ УНІВЕРСИТЕТ</w:t>
            </w:r>
          </w:p>
          <w:p w14:paraId="4BC7A2A9" w14:textId="77777777" w:rsidR="00DC1455" w:rsidRPr="00E81F49" w:rsidRDefault="00280CB7" w:rsidP="00280CB7">
            <w:pPr>
              <w:pStyle w:val="140"/>
            </w:pPr>
            <w:r>
              <w:t>«</w:t>
            </w:r>
            <w:r w:rsidR="00DC1455" w:rsidRPr="00E81F49">
              <w:t>Харківський політехнічний інститут</w:t>
            </w:r>
            <w:r>
              <w:t>»</w:t>
            </w:r>
          </w:p>
        </w:tc>
      </w:tr>
      <w:tr w:rsidR="00DC1455" w:rsidRPr="00E81F49" w14:paraId="4A2464C5" w14:textId="77777777" w:rsidTr="00F5586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Ex>
        <w:trPr>
          <w:trHeight w:hRule="exact" w:val="567"/>
        </w:trPr>
        <w:tc>
          <w:tcPr>
            <w:tcW w:w="1985" w:type="dxa"/>
            <w:gridSpan w:val="2"/>
            <w:vAlign w:val="bottom"/>
          </w:tcPr>
          <w:p w14:paraId="3F8DA683" w14:textId="77777777" w:rsidR="00DC1455" w:rsidRPr="00E81F49" w:rsidRDefault="00BD5B54" w:rsidP="00DC1455">
            <w:pPr>
              <w:pStyle w:val="13"/>
            </w:pPr>
            <w:r w:rsidRPr="00BD5B54">
              <w:t>Інститут</w:t>
            </w:r>
          </w:p>
        </w:tc>
        <w:tc>
          <w:tcPr>
            <w:tcW w:w="567" w:type="dxa"/>
            <w:vAlign w:val="bottom"/>
          </w:tcPr>
          <w:p w14:paraId="7FD8715F" w14:textId="77777777" w:rsidR="00DC1455" w:rsidRPr="00E81F49" w:rsidRDefault="00DC1455" w:rsidP="00DC1455">
            <w:pPr>
              <w:pStyle w:val="13"/>
            </w:pPr>
          </w:p>
        </w:tc>
        <w:tc>
          <w:tcPr>
            <w:tcW w:w="7087" w:type="dxa"/>
            <w:gridSpan w:val="8"/>
            <w:tcBorders>
              <w:bottom w:val="single" w:sz="8" w:space="0" w:color="auto"/>
            </w:tcBorders>
            <w:vAlign w:val="bottom"/>
          </w:tcPr>
          <w:p w14:paraId="0BDBB9B1" w14:textId="77777777" w:rsidR="00DC1455" w:rsidRPr="00E81F49" w:rsidRDefault="00C47983" w:rsidP="00DC1455">
            <w:pPr>
              <w:pStyle w:val="13"/>
            </w:pPr>
            <w:r>
              <w:t>комп</w:t>
            </w:r>
            <w:r w:rsidR="005B1D33">
              <w:t>’</w:t>
            </w:r>
            <w:r w:rsidRPr="00C47983">
              <w:t>ютерних наук та інформаційних технологій</w:t>
            </w:r>
          </w:p>
        </w:tc>
      </w:tr>
      <w:tr w:rsidR="00BD5B54" w:rsidRPr="00E81F49" w14:paraId="50BEEE8D" w14:textId="77777777" w:rsidTr="009B72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Ex>
        <w:trPr>
          <w:trHeight w:val="453"/>
        </w:trPr>
        <w:tc>
          <w:tcPr>
            <w:tcW w:w="2552" w:type="dxa"/>
            <w:gridSpan w:val="3"/>
            <w:vAlign w:val="bottom"/>
          </w:tcPr>
          <w:p w14:paraId="41A668CD" w14:textId="77777777" w:rsidR="00BD5B54" w:rsidRPr="00E81F49" w:rsidRDefault="00BD5B54" w:rsidP="00BD5B54">
            <w:pPr>
              <w:pStyle w:val="13"/>
            </w:pPr>
            <w:r w:rsidRPr="00E81F49">
              <w:t>Кафедра</w:t>
            </w:r>
            <w:r>
              <w:t xml:space="preserve"> </w:t>
            </w:r>
          </w:p>
        </w:tc>
        <w:tc>
          <w:tcPr>
            <w:tcW w:w="7087" w:type="dxa"/>
            <w:gridSpan w:val="8"/>
            <w:tcBorders>
              <w:bottom w:val="single" w:sz="4" w:space="0" w:color="auto"/>
            </w:tcBorders>
            <w:vAlign w:val="bottom"/>
          </w:tcPr>
          <w:p w14:paraId="7735B597" w14:textId="77777777" w:rsidR="00BD5B54" w:rsidRPr="00E81F49" w:rsidRDefault="00C47983" w:rsidP="00C47983">
            <w:pPr>
              <w:pStyle w:val="13"/>
            </w:pPr>
            <w:r w:rsidRPr="00C47983">
              <w:t>системн</w:t>
            </w:r>
            <w:r>
              <w:t>ого</w:t>
            </w:r>
            <w:r w:rsidRPr="00C47983">
              <w:t xml:space="preserve"> аналіз</w:t>
            </w:r>
            <w:r>
              <w:t>у та інформаційно-аналітичних</w:t>
            </w:r>
            <w:r w:rsidRPr="00C47983">
              <w:t xml:space="preserve"> технологі</w:t>
            </w:r>
            <w:r>
              <w:t>й</w:t>
            </w:r>
          </w:p>
        </w:tc>
      </w:tr>
      <w:tr w:rsidR="00445E68" w:rsidRPr="00E81F49" w14:paraId="7DF35810" w14:textId="77777777" w:rsidTr="009B72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Ex>
        <w:trPr>
          <w:trHeight w:val="453"/>
        </w:trPr>
        <w:tc>
          <w:tcPr>
            <w:tcW w:w="2552" w:type="dxa"/>
            <w:gridSpan w:val="3"/>
            <w:vAlign w:val="bottom"/>
          </w:tcPr>
          <w:p w14:paraId="2D11F9D6" w14:textId="77777777" w:rsidR="00445E68" w:rsidRPr="00E81F49" w:rsidRDefault="00445E68" w:rsidP="00445E68">
            <w:pPr>
              <w:pStyle w:val="13"/>
            </w:pPr>
            <w:r>
              <w:t>Спеціальність</w:t>
            </w:r>
          </w:p>
        </w:tc>
        <w:tc>
          <w:tcPr>
            <w:tcW w:w="7087" w:type="dxa"/>
            <w:gridSpan w:val="8"/>
            <w:tcBorders>
              <w:top w:val="single" w:sz="4" w:space="0" w:color="auto"/>
              <w:bottom w:val="single" w:sz="4" w:space="0" w:color="auto"/>
            </w:tcBorders>
            <w:vAlign w:val="bottom"/>
          </w:tcPr>
          <w:p w14:paraId="07714C19" w14:textId="38F47E17" w:rsidR="00445E68" w:rsidRDefault="00910700" w:rsidP="00445E68">
            <w:pPr>
              <w:pStyle w:val="13"/>
            </w:pPr>
            <w:r>
              <w:t>Системний аналіз</w:t>
            </w:r>
          </w:p>
        </w:tc>
      </w:tr>
      <w:tr w:rsidR="00445E68" w:rsidRPr="00E81F49" w14:paraId="5170A4E1" w14:textId="77777777" w:rsidTr="009B72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Ex>
        <w:trPr>
          <w:trHeight w:val="453"/>
        </w:trPr>
        <w:tc>
          <w:tcPr>
            <w:tcW w:w="2552" w:type="dxa"/>
            <w:gridSpan w:val="3"/>
            <w:vAlign w:val="bottom"/>
          </w:tcPr>
          <w:p w14:paraId="2B6ABD0C" w14:textId="77777777" w:rsidR="00445E68" w:rsidRPr="00E81F49" w:rsidRDefault="00445E68" w:rsidP="00445E68">
            <w:pPr>
              <w:pStyle w:val="13"/>
            </w:pPr>
            <w:r>
              <w:t>Освітня програма</w:t>
            </w:r>
          </w:p>
        </w:tc>
        <w:tc>
          <w:tcPr>
            <w:tcW w:w="7087" w:type="dxa"/>
            <w:gridSpan w:val="8"/>
            <w:tcBorders>
              <w:bottom w:val="single" w:sz="4" w:space="0" w:color="auto"/>
            </w:tcBorders>
            <w:vAlign w:val="bottom"/>
          </w:tcPr>
          <w:p w14:paraId="0B8E953B" w14:textId="7EC23318" w:rsidR="00445E68" w:rsidRDefault="00910700" w:rsidP="00445E68">
            <w:pPr>
              <w:pStyle w:val="13"/>
            </w:pPr>
            <w:r>
              <w:t>Системний аналіз і управління</w:t>
            </w:r>
          </w:p>
        </w:tc>
      </w:tr>
      <w:tr w:rsidR="00445E68" w:rsidRPr="00E81F49" w14:paraId="4FC547A5" w14:textId="77777777" w:rsidTr="00F55865">
        <w:trPr>
          <w:trHeight w:val="1928"/>
        </w:trPr>
        <w:tc>
          <w:tcPr>
            <w:tcW w:w="9639" w:type="dxa"/>
            <w:gridSpan w:val="11"/>
            <w:tcBorders>
              <w:top w:val="nil"/>
              <w:left w:val="nil"/>
              <w:bottom w:val="nil"/>
              <w:right w:val="nil"/>
            </w:tcBorders>
            <w:vAlign w:val="bottom"/>
          </w:tcPr>
          <w:p w14:paraId="1BBF3929" w14:textId="77777777" w:rsidR="00445E68" w:rsidRPr="00E81F49" w:rsidRDefault="00445E68" w:rsidP="00445E68">
            <w:pPr>
              <w:pStyle w:val="140"/>
            </w:pPr>
            <w:r>
              <w:t>пояснювальна записка</w:t>
            </w:r>
          </w:p>
          <w:p w14:paraId="65468B74" w14:textId="77777777" w:rsidR="00445E68" w:rsidRPr="00DC1455" w:rsidRDefault="00445E68" w:rsidP="00445E68">
            <w:pPr>
              <w:pStyle w:val="141"/>
            </w:pPr>
            <w:r>
              <w:t>до дипломної роботи</w:t>
            </w:r>
          </w:p>
        </w:tc>
      </w:tr>
      <w:tr w:rsidR="00445E68" w:rsidRPr="00E81F49" w14:paraId="7F410732" w14:textId="77777777" w:rsidTr="00711C75">
        <w:trPr>
          <w:trHeight w:val="575"/>
        </w:trPr>
        <w:tc>
          <w:tcPr>
            <w:tcW w:w="9639" w:type="dxa"/>
            <w:gridSpan w:val="11"/>
            <w:tcBorders>
              <w:top w:val="nil"/>
              <w:left w:val="nil"/>
              <w:bottom w:val="nil"/>
              <w:right w:val="nil"/>
            </w:tcBorders>
            <w:vAlign w:val="bottom"/>
          </w:tcPr>
          <w:p w14:paraId="1EA2A013" w14:textId="5BCFC64F" w:rsidR="00445E68" w:rsidRPr="00E81F49" w:rsidRDefault="00445E68" w:rsidP="00445E68">
            <w:pPr>
              <w:pStyle w:val="142"/>
            </w:pPr>
            <w:r>
              <w:t>першого (бакалаврського) рівня вищої освіти</w:t>
            </w:r>
          </w:p>
        </w:tc>
      </w:tr>
      <w:tr w:rsidR="00445E68" w:rsidRPr="00E81F49" w14:paraId="6BDFDFC2" w14:textId="77777777" w:rsidTr="00F55865">
        <w:trPr>
          <w:trHeight w:val="397"/>
        </w:trPr>
        <w:tc>
          <w:tcPr>
            <w:tcW w:w="9639" w:type="dxa"/>
            <w:gridSpan w:val="11"/>
            <w:tcBorders>
              <w:top w:val="nil"/>
              <w:left w:val="nil"/>
              <w:bottom w:val="nil"/>
              <w:right w:val="nil"/>
            </w:tcBorders>
          </w:tcPr>
          <w:p w14:paraId="41F9AE5E" w14:textId="77777777" w:rsidR="00445E68" w:rsidRPr="00E81F49" w:rsidRDefault="00445E68" w:rsidP="00445E68">
            <w:pPr>
              <w:pStyle w:val="81"/>
            </w:pPr>
          </w:p>
        </w:tc>
      </w:tr>
      <w:tr w:rsidR="00910700" w:rsidRPr="00E81F49" w14:paraId="5EED166F" w14:textId="77777777" w:rsidTr="009B721A">
        <w:trPr>
          <w:trHeight w:val="397"/>
        </w:trPr>
        <w:tc>
          <w:tcPr>
            <w:tcW w:w="1101" w:type="dxa"/>
            <w:tcBorders>
              <w:top w:val="nil"/>
              <w:left w:val="nil"/>
              <w:bottom w:val="nil"/>
              <w:right w:val="nil"/>
            </w:tcBorders>
            <w:vAlign w:val="bottom"/>
          </w:tcPr>
          <w:p w14:paraId="5DA43D11" w14:textId="77777777" w:rsidR="00910700" w:rsidRPr="00E81F49" w:rsidRDefault="00910700" w:rsidP="00910700">
            <w:pPr>
              <w:pStyle w:val="13"/>
            </w:pPr>
            <w:r>
              <w:t>на тему</w:t>
            </w:r>
          </w:p>
        </w:tc>
        <w:tc>
          <w:tcPr>
            <w:tcW w:w="8538" w:type="dxa"/>
            <w:gridSpan w:val="10"/>
            <w:tcBorders>
              <w:top w:val="nil"/>
              <w:left w:val="nil"/>
              <w:bottom w:val="single" w:sz="4" w:space="0" w:color="auto"/>
              <w:right w:val="nil"/>
            </w:tcBorders>
            <w:vAlign w:val="bottom"/>
          </w:tcPr>
          <w:p w14:paraId="556655D5" w14:textId="4AF10DEE" w:rsidR="00910700" w:rsidRPr="00A215FB" w:rsidRDefault="00910700" w:rsidP="00910700">
            <w:pPr>
              <w:pStyle w:val="13"/>
            </w:pPr>
            <w:r>
              <w:t xml:space="preserve">Розробка інтелектуальної системи управління температурою в будинку  </w:t>
            </w:r>
          </w:p>
        </w:tc>
      </w:tr>
      <w:tr w:rsidR="00445E68" w:rsidRPr="00E81F49" w14:paraId="466B909F" w14:textId="77777777" w:rsidTr="009B721A">
        <w:trPr>
          <w:trHeight w:val="397"/>
        </w:trPr>
        <w:tc>
          <w:tcPr>
            <w:tcW w:w="9639" w:type="dxa"/>
            <w:gridSpan w:val="11"/>
            <w:tcBorders>
              <w:top w:val="nil"/>
              <w:left w:val="nil"/>
              <w:bottom w:val="single" w:sz="4" w:space="0" w:color="auto"/>
              <w:right w:val="nil"/>
            </w:tcBorders>
            <w:vAlign w:val="bottom"/>
          </w:tcPr>
          <w:p w14:paraId="3323B715" w14:textId="2545407B" w:rsidR="00445E68" w:rsidRPr="00E81F49" w:rsidRDefault="00910700" w:rsidP="00445E68">
            <w:pPr>
              <w:pStyle w:val="13"/>
            </w:pPr>
            <w:r>
              <w:t>з використанням мікросервісної архітектури</w:t>
            </w:r>
          </w:p>
        </w:tc>
      </w:tr>
      <w:tr w:rsidR="00445E68" w:rsidRPr="00E81F49" w14:paraId="00F03A6D" w14:textId="77777777" w:rsidTr="009B721A">
        <w:trPr>
          <w:trHeight w:val="397"/>
        </w:trPr>
        <w:tc>
          <w:tcPr>
            <w:tcW w:w="9639" w:type="dxa"/>
            <w:gridSpan w:val="11"/>
            <w:tcBorders>
              <w:top w:val="nil"/>
              <w:left w:val="nil"/>
              <w:bottom w:val="single" w:sz="4" w:space="0" w:color="auto"/>
              <w:right w:val="nil"/>
            </w:tcBorders>
            <w:vAlign w:val="bottom"/>
          </w:tcPr>
          <w:p w14:paraId="6930E822" w14:textId="77777777" w:rsidR="00445E68" w:rsidRPr="00E81F49" w:rsidRDefault="00445E68" w:rsidP="00445E68">
            <w:pPr>
              <w:pStyle w:val="13"/>
            </w:pPr>
          </w:p>
        </w:tc>
      </w:tr>
      <w:tr w:rsidR="00445E68" w:rsidRPr="00E81F49" w14:paraId="20E36DAB" w14:textId="77777777" w:rsidTr="009B721A">
        <w:trPr>
          <w:trHeight w:val="397"/>
        </w:trPr>
        <w:tc>
          <w:tcPr>
            <w:tcW w:w="9639" w:type="dxa"/>
            <w:gridSpan w:val="11"/>
            <w:tcBorders>
              <w:top w:val="single" w:sz="4" w:space="0" w:color="auto"/>
              <w:left w:val="nil"/>
              <w:bottom w:val="nil"/>
              <w:right w:val="nil"/>
            </w:tcBorders>
          </w:tcPr>
          <w:p w14:paraId="32D85219" w14:textId="77777777" w:rsidR="00445E68" w:rsidRPr="00E81F49" w:rsidRDefault="00445E68" w:rsidP="00445E68">
            <w:pPr>
              <w:pStyle w:val="13"/>
            </w:pPr>
          </w:p>
        </w:tc>
      </w:tr>
      <w:tr w:rsidR="00445E68" w:rsidRPr="00E81F49" w14:paraId="0CE19BC3" w14:textId="77777777" w:rsidTr="009B721A">
        <w:trPr>
          <w:trHeight w:val="397"/>
        </w:trPr>
        <w:tc>
          <w:tcPr>
            <w:tcW w:w="9639" w:type="dxa"/>
            <w:gridSpan w:val="11"/>
            <w:tcBorders>
              <w:top w:val="nil"/>
              <w:left w:val="nil"/>
              <w:bottom w:val="nil"/>
              <w:right w:val="nil"/>
            </w:tcBorders>
          </w:tcPr>
          <w:p w14:paraId="63966B72" w14:textId="77777777" w:rsidR="00445E68" w:rsidRPr="00E81F49" w:rsidRDefault="00445E68" w:rsidP="00445E68">
            <w:pPr>
              <w:pStyle w:val="13"/>
            </w:pPr>
          </w:p>
        </w:tc>
      </w:tr>
      <w:tr w:rsidR="00445E68" w:rsidRPr="00E81F49" w14:paraId="226FAE09" w14:textId="77777777" w:rsidTr="00231267">
        <w:trPr>
          <w:trHeight w:val="397"/>
        </w:trPr>
        <w:tc>
          <w:tcPr>
            <w:tcW w:w="3828" w:type="dxa"/>
            <w:gridSpan w:val="4"/>
            <w:tcBorders>
              <w:top w:val="nil"/>
              <w:left w:val="nil"/>
              <w:bottom w:val="nil"/>
              <w:right w:val="nil"/>
            </w:tcBorders>
            <w:vAlign w:val="bottom"/>
          </w:tcPr>
          <w:p w14:paraId="23536548" w14:textId="77777777" w:rsidR="00445E68" w:rsidRPr="00E81F49" w:rsidRDefault="00445E68" w:rsidP="00445E68">
            <w:pPr>
              <w:pStyle w:val="13"/>
            </w:pPr>
          </w:p>
        </w:tc>
        <w:tc>
          <w:tcPr>
            <w:tcW w:w="2693" w:type="dxa"/>
            <w:gridSpan w:val="4"/>
            <w:tcBorders>
              <w:top w:val="nil"/>
              <w:left w:val="nil"/>
              <w:bottom w:val="nil"/>
              <w:right w:val="nil"/>
            </w:tcBorders>
            <w:tcMar>
              <w:left w:w="28" w:type="dxa"/>
              <w:right w:w="28" w:type="dxa"/>
            </w:tcMar>
            <w:vAlign w:val="bottom"/>
          </w:tcPr>
          <w:p w14:paraId="478806BB" w14:textId="5B7B6AAB" w:rsidR="00445E68" w:rsidRPr="00E81F49" w:rsidRDefault="00445E68" w:rsidP="00445E68">
            <w:pPr>
              <w:pStyle w:val="13"/>
            </w:pPr>
            <w:r>
              <w:t>Викона</w:t>
            </w:r>
            <w:r w:rsidR="00910700">
              <w:t>в</w:t>
            </w:r>
            <w:r>
              <w:t xml:space="preserve"> студент</w:t>
            </w:r>
          </w:p>
        </w:tc>
        <w:tc>
          <w:tcPr>
            <w:tcW w:w="283" w:type="dxa"/>
            <w:tcBorders>
              <w:top w:val="nil"/>
              <w:left w:val="nil"/>
              <w:bottom w:val="single" w:sz="4" w:space="0" w:color="auto"/>
              <w:right w:val="nil"/>
            </w:tcBorders>
            <w:tcMar>
              <w:left w:w="0" w:type="dxa"/>
              <w:right w:w="0" w:type="dxa"/>
            </w:tcMar>
            <w:vAlign w:val="bottom"/>
          </w:tcPr>
          <w:p w14:paraId="78E884CA" w14:textId="069F65D3" w:rsidR="00445E68" w:rsidRPr="00E81F49" w:rsidRDefault="00445E68" w:rsidP="00445E68">
            <w:pPr>
              <w:pStyle w:val="132"/>
            </w:pPr>
            <w:r>
              <w:t>4</w:t>
            </w:r>
          </w:p>
        </w:tc>
        <w:tc>
          <w:tcPr>
            <w:tcW w:w="1560" w:type="dxa"/>
            <w:tcBorders>
              <w:top w:val="nil"/>
              <w:left w:val="nil"/>
              <w:bottom w:val="nil"/>
              <w:right w:val="nil"/>
            </w:tcBorders>
            <w:tcMar>
              <w:left w:w="28" w:type="dxa"/>
              <w:right w:w="28" w:type="dxa"/>
            </w:tcMar>
            <w:vAlign w:val="bottom"/>
          </w:tcPr>
          <w:p w14:paraId="55B673F0" w14:textId="77777777" w:rsidR="00445E68" w:rsidRPr="00E81F49" w:rsidRDefault="00445E68" w:rsidP="00445E68">
            <w:pPr>
              <w:pStyle w:val="13"/>
            </w:pPr>
            <w:r>
              <w:t>курсу, групи</w:t>
            </w:r>
          </w:p>
        </w:tc>
        <w:tc>
          <w:tcPr>
            <w:tcW w:w="1275" w:type="dxa"/>
            <w:tcBorders>
              <w:top w:val="nil"/>
              <w:left w:val="nil"/>
              <w:bottom w:val="single" w:sz="4" w:space="0" w:color="auto"/>
              <w:right w:val="nil"/>
            </w:tcBorders>
            <w:tcMar>
              <w:left w:w="0" w:type="dxa"/>
              <w:right w:w="0" w:type="dxa"/>
            </w:tcMar>
            <w:vAlign w:val="bottom"/>
          </w:tcPr>
          <w:p w14:paraId="30AA14CF" w14:textId="09C95C12" w:rsidR="00445E68" w:rsidRPr="00E81F49" w:rsidRDefault="00445E68" w:rsidP="00445E68">
            <w:pPr>
              <w:pStyle w:val="132"/>
            </w:pPr>
            <w:r>
              <w:t>КН-</w:t>
            </w:r>
            <w:r w:rsidR="00910700">
              <w:t>621</w:t>
            </w:r>
          </w:p>
        </w:tc>
      </w:tr>
      <w:tr w:rsidR="00445E68" w:rsidRPr="00E81F49" w14:paraId="6D9E7B12" w14:textId="77777777" w:rsidTr="00361550">
        <w:trPr>
          <w:trHeight w:val="397"/>
        </w:trPr>
        <w:tc>
          <w:tcPr>
            <w:tcW w:w="5893" w:type="dxa"/>
            <w:gridSpan w:val="7"/>
            <w:tcBorders>
              <w:top w:val="nil"/>
              <w:left w:val="nil"/>
              <w:bottom w:val="nil"/>
              <w:right w:val="nil"/>
            </w:tcBorders>
            <w:vAlign w:val="bottom"/>
          </w:tcPr>
          <w:p w14:paraId="271AE1F2" w14:textId="77777777" w:rsidR="00445E68" w:rsidRPr="00E81F49" w:rsidRDefault="00445E68" w:rsidP="00445E68">
            <w:pPr>
              <w:pStyle w:val="13"/>
            </w:pPr>
          </w:p>
        </w:tc>
        <w:tc>
          <w:tcPr>
            <w:tcW w:w="3746" w:type="dxa"/>
            <w:gridSpan w:val="4"/>
            <w:tcBorders>
              <w:top w:val="nil"/>
              <w:left w:val="nil"/>
              <w:bottom w:val="nil"/>
              <w:right w:val="nil"/>
            </w:tcBorders>
            <w:vAlign w:val="bottom"/>
          </w:tcPr>
          <w:p w14:paraId="0B23F39D" w14:textId="7B0D7DB0" w:rsidR="00445E68" w:rsidRPr="00E81F49" w:rsidRDefault="00910700" w:rsidP="00445E68">
            <w:pPr>
              <w:pStyle w:val="131"/>
            </w:pPr>
            <w:r>
              <w:t>Іван ШАНЬКІН</w:t>
            </w:r>
          </w:p>
        </w:tc>
      </w:tr>
      <w:tr w:rsidR="00445E68" w:rsidRPr="00E81F49" w14:paraId="40114ABE" w14:textId="77777777" w:rsidTr="00361550">
        <w:trPr>
          <w:trHeight w:val="397"/>
        </w:trPr>
        <w:tc>
          <w:tcPr>
            <w:tcW w:w="5893" w:type="dxa"/>
            <w:gridSpan w:val="7"/>
            <w:tcBorders>
              <w:top w:val="nil"/>
              <w:left w:val="nil"/>
              <w:bottom w:val="nil"/>
              <w:right w:val="nil"/>
            </w:tcBorders>
          </w:tcPr>
          <w:p w14:paraId="4AE5B7AF" w14:textId="77777777" w:rsidR="00445E68" w:rsidRPr="00E81F49" w:rsidRDefault="00445E68" w:rsidP="00445E68">
            <w:pPr>
              <w:pStyle w:val="13"/>
            </w:pPr>
          </w:p>
        </w:tc>
        <w:tc>
          <w:tcPr>
            <w:tcW w:w="3746" w:type="dxa"/>
            <w:gridSpan w:val="4"/>
            <w:tcBorders>
              <w:top w:val="single" w:sz="4" w:space="0" w:color="auto"/>
              <w:left w:val="nil"/>
              <w:bottom w:val="nil"/>
              <w:right w:val="nil"/>
            </w:tcBorders>
          </w:tcPr>
          <w:p w14:paraId="1884EA95" w14:textId="77777777" w:rsidR="00445E68" w:rsidRPr="00E81F49" w:rsidRDefault="00445E68" w:rsidP="00445E68">
            <w:pPr>
              <w:pStyle w:val="81"/>
            </w:pPr>
            <w:r>
              <w:t xml:space="preserve">(підпис, Ім’я та </w:t>
            </w:r>
            <w:r>
              <w:rPr>
                <w:lang w:val="ru-RU"/>
              </w:rPr>
              <w:t>ПР</w:t>
            </w:r>
            <w:r>
              <w:t>ІЗВИЩЕ)</w:t>
            </w:r>
          </w:p>
        </w:tc>
      </w:tr>
      <w:tr w:rsidR="00445E68" w:rsidRPr="00E81F49" w14:paraId="0A260C0C" w14:textId="77777777" w:rsidTr="00361550">
        <w:trPr>
          <w:trHeight w:val="397"/>
        </w:trPr>
        <w:tc>
          <w:tcPr>
            <w:tcW w:w="3850" w:type="dxa"/>
            <w:gridSpan w:val="5"/>
            <w:tcBorders>
              <w:top w:val="nil"/>
              <w:left w:val="nil"/>
              <w:bottom w:val="nil"/>
              <w:right w:val="nil"/>
            </w:tcBorders>
          </w:tcPr>
          <w:p w14:paraId="3955E093" w14:textId="77777777" w:rsidR="00445E68" w:rsidRPr="00E81F49" w:rsidRDefault="00445E68" w:rsidP="00445E68">
            <w:pPr>
              <w:pStyle w:val="13"/>
            </w:pPr>
          </w:p>
        </w:tc>
        <w:tc>
          <w:tcPr>
            <w:tcW w:w="2043" w:type="dxa"/>
            <w:gridSpan w:val="2"/>
            <w:tcBorders>
              <w:top w:val="nil"/>
              <w:left w:val="nil"/>
              <w:bottom w:val="nil"/>
              <w:right w:val="nil"/>
            </w:tcBorders>
            <w:tcMar>
              <w:left w:w="28" w:type="dxa"/>
            </w:tcMar>
            <w:vAlign w:val="bottom"/>
          </w:tcPr>
          <w:p w14:paraId="5A7A0BD2" w14:textId="3AF4A3F0" w:rsidR="00445E68" w:rsidRPr="00E81F49" w:rsidRDefault="00445E68" w:rsidP="00445E68">
            <w:pPr>
              <w:pStyle w:val="13"/>
            </w:pPr>
            <w:r>
              <w:t>Керівни</w:t>
            </w:r>
            <w:r w:rsidR="00910700">
              <w:t>к</w:t>
            </w:r>
          </w:p>
        </w:tc>
        <w:tc>
          <w:tcPr>
            <w:tcW w:w="3746" w:type="dxa"/>
            <w:gridSpan w:val="4"/>
            <w:tcBorders>
              <w:top w:val="nil"/>
              <w:left w:val="nil"/>
              <w:bottom w:val="single" w:sz="4" w:space="0" w:color="auto"/>
              <w:right w:val="nil"/>
            </w:tcBorders>
            <w:vAlign w:val="bottom"/>
          </w:tcPr>
          <w:p w14:paraId="7031B019" w14:textId="2C18797D" w:rsidR="00445E68" w:rsidRPr="00E81F49" w:rsidRDefault="00910700" w:rsidP="00445E68">
            <w:pPr>
              <w:pStyle w:val="131"/>
            </w:pPr>
            <w:r>
              <w:t>Валерій СЕВЕРИН</w:t>
            </w:r>
          </w:p>
        </w:tc>
      </w:tr>
      <w:tr w:rsidR="00445E68" w:rsidRPr="00E81F49" w14:paraId="3100CBA7" w14:textId="77777777" w:rsidTr="00361550">
        <w:trPr>
          <w:trHeight w:val="397"/>
        </w:trPr>
        <w:tc>
          <w:tcPr>
            <w:tcW w:w="3850" w:type="dxa"/>
            <w:gridSpan w:val="5"/>
            <w:tcBorders>
              <w:top w:val="nil"/>
              <w:left w:val="nil"/>
              <w:bottom w:val="nil"/>
              <w:right w:val="nil"/>
            </w:tcBorders>
          </w:tcPr>
          <w:p w14:paraId="12C42424" w14:textId="77777777" w:rsidR="00445E68" w:rsidRPr="00E81F49" w:rsidRDefault="00445E68" w:rsidP="00445E68">
            <w:pPr>
              <w:pStyle w:val="81"/>
            </w:pPr>
          </w:p>
        </w:tc>
        <w:tc>
          <w:tcPr>
            <w:tcW w:w="2043" w:type="dxa"/>
            <w:gridSpan w:val="2"/>
            <w:tcBorders>
              <w:top w:val="nil"/>
              <w:left w:val="nil"/>
              <w:bottom w:val="nil"/>
              <w:right w:val="nil"/>
            </w:tcBorders>
            <w:tcMar>
              <w:left w:w="28" w:type="dxa"/>
            </w:tcMar>
          </w:tcPr>
          <w:p w14:paraId="379CA55B" w14:textId="77777777" w:rsidR="00445E68" w:rsidRPr="00E81F49" w:rsidRDefault="00445E68" w:rsidP="00445E68">
            <w:pPr>
              <w:pStyle w:val="81"/>
            </w:pPr>
          </w:p>
        </w:tc>
        <w:tc>
          <w:tcPr>
            <w:tcW w:w="3746" w:type="dxa"/>
            <w:gridSpan w:val="4"/>
            <w:tcBorders>
              <w:top w:val="nil"/>
              <w:left w:val="nil"/>
              <w:bottom w:val="nil"/>
              <w:right w:val="nil"/>
            </w:tcBorders>
          </w:tcPr>
          <w:p w14:paraId="4080C6FD" w14:textId="77777777" w:rsidR="00445E68" w:rsidRPr="00E81F49" w:rsidRDefault="00445E68" w:rsidP="00445E68">
            <w:pPr>
              <w:pStyle w:val="81"/>
            </w:pPr>
            <w:r>
              <w:t xml:space="preserve">(підпис, Ім’я та </w:t>
            </w:r>
            <w:r>
              <w:rPr>
                <w:lang w:val="ru-RU"/>
              </w:rPr>
              <w:t>ПР</w:t>
            </w:r>
            <w:r>
              <w:t>ІЗВИЩЕ)</w:t>
            </w:r>
          </w:p>
        </w:tc>
      </w:tr>
      <w:tr w:rsidR="00445E68" w:rsidRPr="00E81F49" w14:paraId="07D4D7B8" w14:textId="77777777" w:rsidTr="00361550">
        <w:trPr>
          <w:trHeight w:val="397"/>
        </w:trPr>
        <w:tc>
          <w:tcPr>
            <w:tcW w:w="3850" w:type="dxa"/>
            <w:gridSpan w:val="5"/>
            <w:tcBorders>
              <w:top w:val="nil"/>
              <w:left w:val="nil"/>
              <w:bottom w:val="nil"/>
              <w:right w:val="nil"/>
            </w:tcBorders>
          </w:tcPr>
          <w:p w14:paraId="5ABF93C4" w14:textId="77777777" w:rsidR="00445E68" w:rsidRPr="00E81F49" w:rsidRDefault="00445E68" w:rsidP="00445E68">
            <w:pPr>
              <w:pStyle w:val="13"/>
            </w:pPr>
          </w:p>
        </w:tc>
        <w:tc>
          <w:tcPr>
            <w:tcW w:w="2043" w:type="dxa"/>
            <w:gridSpan w:val="2"/>
            <w:tcBorders>
              <w:top w:val="nil"/>
              <w:left w:val="nil"/>
              <w:bottom w:val="nil"/>
              <w:right w:val="nil"/>
            </w:tcBorders>
            <w:tcMar>
              <w:left w:w="28" w:type="dxa"/>
            </w:tcMar>
            <w:vAlign w:val="bottom"/>
          </w:tcPr>
          <w:p w14:paraId="30AA6042" w14:textId="77777777" w:rsidR="00445E68" w:rsidRPr="00E81F49" w:rsidRDefault="00445E68" w:rsidP="00445E68">
            <w:pPr>
              <w:pStyle w:val="13"/>
            </w:pPr>
            <w:r>
              <w:t>Рецензент</w:t>
            </w:r>
          </w:p>
        </w:tc>
        <w:tc>
          <w:tcPr>
            <w:tcW w:w="3746" w:type="dxa"/>
            <w:gridSpan w:val="4"/>
            <w:tcBorders>
              <w:top w:val="nil"/>
              <w:left w:val="nil"/>
              <w:bottom w:val="single" w:sz="4" w:space="0" w:color="auto"/>
              <w:right w:val="nil"/>
            </w:tcBorders>
            <w:vAlign w:val="bottom"/>
          </w:tcPr>
          <w:p w14:paraId="5C4181DC" w14:textId="0765A4DD" w:rsidR="00445E68" w:rsidRPr="00E81F49" w:rsidRDefault="00445E68" w:rsidP="00445E68">
            <w:pPr>
              <w:pStyle w:val="131"/>
            </w:pPr>
          </w:p>
        </w:tc>
      </w:tr>
      <w:tr w:rsidR="00445E68" w:rsidRPr="00E81F49" w14:paraId="073A3627" w14:textId="77777777" w:rsidTr="00361550">
        <w:trPr>
          <w:trHeight w:val="397"/>
        </w:trPr>
        <w:tc>
          <w:tcPr>
            <w:tcW w:w="3850" w:type="dxa"/>
            <w:gridSpan w:val="5"/>
            <w:tcBorders>
              <w:top w:val="nil"/>
              <w:left w:val="nil"/>
              <w:bottom w:val="nil"/>
              <w:right w:val="nil"/>
            </w:tcBorders>
          </w:tcPr>
          <w:p w14:paraId="71DCB018" w14:textId="77777777" w:rsidR="00445E68" w:rsidRPr="00E81F49" w:rsidRDefault="00445E68" w:rsidP="00445E68">
            <w:pPr>
              <w:pStyle w:val="81"/>
            </w:pPr>
          </w:p>
        </w:tc>
        <w:tc>
          <w:tcPr>
            <w:tcW w:w="2043" w:type="dxa"/>
            <w:gridSpan w:val="2"/>
            <w:tcBorders>
              <w:top w:val="nil"/>
              <w:left w:val="nil"/>
              <w:bottom w:val="nil"/>
              <w:right w:val="nil"/>
            </w:tcBorders>
          </w:tcPr>
          <w:p w14:paraId="4B644A8D" w14:textId="77777777" w:rsidR="00445E68" w:rsidRPr="00E81F49" w:rsidRDefault="00445E68" w:rsidP="00445E68">
            <w:pPr>
              <w:pStyle w:val="81"/>
            </w:pPr>
          </w:p>
        </w:tc>
        <w:tc>
          <w:tcPr>
            <w:tcW w:w="3746" w:type="dxa"/>
            <w:gridSpan w:val="4"/>
            <w:tcBorders>
              <w:top w:val="nil"/>
              <w:left w:val="nil"/>
              <w:bottom w:val="nil"/>
              <w:right w:val="nil"/>
            </w:tcBorders>
          </w:tcPr>
          <w:p w14:paraId="48FB19B2" w14:textId="77777777" w:rsidR="00445E68" w:rsidRPr="00E81F49" w:rsidRDefault="00445E68" w:rsidP="00445E68">
            <w:pPr>
              <w:pStyle w:val="81"/>
            </w:pPr>
            <w:r>
              <w:t xml:space="preserve">(підпис, Ім’я та </w:t>
            </w:r>
            <w:r>
              <w:rPr>
                <w:lang w:val="ru-RU"/>
              </w:rPr>
              <w:t>ПР</w:t>
            </w:r>
            <w:r>
              <w:t>ІЗВИЩЕ)</w:t>
            </w:r>
          </w:p>
        </w:tc>
      </w:tr>
      <w:tr w:rsidR="00445E68" w:rsidRPr="00E81F49" w14:paraId="2BCCA86D" w14:textId="77777777" w:rsidTr="00361550">
        <w:trPr>
          <w:trHeight w:val="397"/>
        </w:trPr>
        <w:tc>
          <w:tcPr>
            <w:tcW w:w="3850" w:type="dxa"/>
            <w:gridSpan w:val="5"/>
            <w:tcBorders>
              <w:top w:val="nil"/>
              <w:left w:val="nil"/>
              <w:bottom w:val="nil"/>
              <w:right w:val="nil"/>
            </w:tcBorders>
          </w:tcPr>
          <w:p w14:paraId="082C48EB" w14:textId="77777777" w:rsidR="00445E68" w:rsidRPr="00E81F49" w:rsidRDefault="00445E68" w:rsidP="00445E68">
            <w:pPr>
              <w:pStyle w:val="81"/>
            </w:pPr>
          </w:p>
        </w:tc>
        <w:tc>
          <w:tcPr>
            <w:tcW w:w="2043" w:type="dxa"/>
            <w:gridSpan w:val="2"/>
            <w:tcBorders>
              <w:top w:val="nil"/>
              <w:left w:val="nil"/>
              <w:bottom w:val="nil"/>
              <w:right w:val="nil"/>
            </w:tcBorders>
            <w:tcMar>
              <w:left w:w="28" w:type="dxa"/>
            </w:tcMar>
            <w:vAlign w:val="bottom"/>
          </w:tcPr>
          <w:p w14:paraId="57D838C7" w14:textId="77777777" w:rsidR="00445E68" w:rsidRPr="00E81F49" w:rsidRDefault="00445E68" w:rsidP="00445E68">
            <w:pPr>
              <w:pStyle w:val="13"/>
            </w:pPr>
            <w:r>
              <w:t>Нормоконтролер</w:t>
            </w:r>
          </w:p>
        </w:tc>
        <w:tc>
          <w:tcPr>
            <w:tcW w:w="3746" w:type="dxa"/>
            <w:gridSpan w:val="4"/>
            <w:tcBorders>
              <w:top w:val="nil"/>
              <w:left w:val="nil"/>
              <w:bottom w:val="single" w:sz="4" w:space="0" w:color="auto"/>
              <w:right w:val="nil"/>
            </w:tcBorders>
            <w:vAlign w:val="bottom"/>
          </w:tcPr>
          <w:p w14:paraId="69A63689" w14:textId="42F54624" w:rsidR="00445E68" w:rsidRPr="00E81F49" w:rsidRDefault="00910700" w:rsidP="00445E68">
            <w:pPr>
              <w:pStyle w:val="131"/>
            </w:pPr>
            <w:r>
              <w:t>Валерій СЕВЕРИН</w:t>
            </w:r>
          </w:p>
        </w:tc>
      </w:tr>
      <w:tr w:rsidR="00445E68" w:rsidRPr="00E81F49" w14:paraId="5B48F3CB" w14:textId="77777777" w:rsidTr="00361550">
        <w:trPr>
          <w:trHeight w:val="397"/>
        </w:trPr>
        <w:tc>
          <w:tcPr>
            <w:tcW w:w="3850" w:type="dxa"/>
            <w:gridSpan w:val="5"/>
            <w:tcBorders>
              <w:top w:val="nil"/>
              <w:left w:val="nil"/>
              <w:bottom w:val="nil"/>
              <w:right w:val="nil"/>
            </w:tcBorders>
          </w:tcPr>
          <w:p w14:paraId="2677290C" w14:textId="77777777" w:rsidR="00445E68" w:rsidRPr="00E81F49" w:rsidRDefault="00445E68" w:rsidP="00445E68">
            <w:pPr>
              <w:pStyle w:val="81"/>
            </w:pPr>
          </w:p>
        </w:tc>
        <w:tc>
          <w:tcPr>
            <w:tcW w:w="2043" w:type="dxa"/>
            <w:gridSpan w:val="2"/>
            <w:tcBorders>
              <w:top w:val="nil"/>
              <w:left w:val="nil"/>
              <w:bottom w:val="nil"/>
              <w:right w:val="nil"/>
            </w:tcBorders>
          </w:tcPr>
          <w:p w14:paraId="249BF8C6" w14:textId="77777777" w:rsidR="00445E68" w:rsidRPr="00E81F49" w:rsidRDefault="00445E68" w:rsidP="00445E68">
            <w:pPr>
              <w:pStyle w:val="81"/>
            </w:pPr>
          </w:p>
        </w:tc>
        <w:tc>
          <w:tcPr>
            <w:tcW w:w="3746" w:type="dxa"/>
            <w:gridSpan w:val="4"/>
            <w:tcBorders>
              <w:top w:val="single" w:sz="4" w:space="0" w:color="auto"/>
              <w:left w:val="nil"/>
              <w:bottom w:val="nil"/>
              <w:right w:val="nil"/>
            </w:tcBorders>
          </w:tcPr>
          <w:p w14:paraId="4C84DBCD" w14:textId="77777777" w:rsidR="00445E68" w:rsidRPr="00E81F49" w:rsidRDefault="00445E68" w:rsidP="00445E68">
            <w:pPr>
              <w:pStyle w:val="81"/>
            </w:pPr>
            <w:r>
              <w:t xml:space="preserve">(підпис, Ім’я та </w:t>
            </w:r>
            <w:r>
              <w:rPr>
                <w:lang w:val="ru-RU"/>
              </w:rPr>
              <w:t>ПР</w:t>
            </w:r>
            <w:r>
              <w:t>ІЗВИЩЕ)</w:t>
            </w:r>
          </w:p>
        </w:tc>
      </w:tr>
      <w:tr w:rsidR="00445E68" w:rsidRPr="00E81F49" w14:paraId="0EF46479" w14:textId="77777777" w:rsidTr="009B721A">
        <w:trPr>
          <w:trHeight w:val="1361"/>
        </w:trPr>
        <w:tc>
          <w:tcPr>
            <w:tcW w:w="3969" w:type="dxa"/>
            <w:gridSpan w:val="6"/>
            <w:tcBorders>
              <w:top w:val="nil"/>
              <w:left w:val="nil"/>
              <w:bottom w:val="nil"/>
              <w:right w:val="nil"/>
            </w:tcBorders>
          </w:tcPr>
          <w:p w14:paraId="3AB58C42" w14:textId="77777777" w:rsidR="00445E68" w:rsidRPr="00E81F49" w:rsidRDefault="00445E68" w:rsidP="00445E68">
            <w:pPr>
              <w:pStyle w:val="13"/>
            </w:pPr>
          </w:p>
        </w:tc>
        <w:tc>
          <w:tcPr>
            <w:tcW w:w="5670" w:type="dxa"/>
            <w:gridSpan w:val="5"/>
            <w:tcBorders>
              <w:top w:val="nil"/>
              <w:left w:val="nil"/>
              <w:bottom w:val="nil"/>
              <w:right w:val="nil"/>
            </w:tcBorders>
          </w:tcPr>
          <w:p w14:paraId="4EA9BA15" w14:textId="77777777" w:rsidR="00445E68" w:rsidRPr="00E81F49" w:rsidRDefault="00445E68" w:rsidP="00445E68">
            <w:pPr>
              <w:pStyle w:val="13"/>
            </w:pPr>
          </w:p>
        </w:tc>
      </w:tr>
      <w:tr w:rsidR="00445E68" w:rsidRPr="00E81F49" w14:paraId="4BFCB8AE" w14:textId="77777777" w:rsidTr="009B721A">
        <w:trPr>
          <w:trHeight w:val="340"/>
        </w:trPr>
        <w:tc>
          <w:tcPr>
            <w:tcW w:w="9639" w:type="dxa"/>
            <w:gridSpan w:val="11"/>
            <w:tcBorders>
              <w:top w:val="nil"/>
              <w:left w:val="nil"/>
              <w:bottom w:val="nil"/>
              <w:right w:val="nil"/>
            </w:tcBorders>
          </w:tcPr>
          <w:p w14:paraId="42F0CD55" w14:textId="046F45C4" w:rsidR="00445E68" w:rsidRPr="00E81F49" w:rsidRDefault="00445E68" w:rsidP="00445E68">
            <w:pPr>
              <w:pStyle w:val="142"/>
            </w:pPr>
            <w:r>
              <w:t>Харків 20</w:t>
            </w:r>
            <w:r>
              <w:rPr>
                <w:lang w:val="en-US"/>
              </w:rPr>
              <w:t>2</w:t>
            </w:r>
            <w:r w:rsidR="00910700">
              <w:t>5</w:t>
            </w:r>
          </w:p>
        </w:tc>
      </w:tr>
    </w:tbl>
    <w:p w14:paraId="7F09F583" w14:textId="77777777" w:rsidR="003818BA" w:rsidRPr="00E81F49" w:rsidRDefault="003818BA" w:rsidP="00D12D06">
      <w:pPr>
        <w:pStyle w:val="a9"/>
      </w:pPr>
      <w:r w:rsidRPr="00E81F49">
        <w:lastRenderedPageBreak/>
        <w:t>РЕФЕРАТ</w:t>
      </w:r>
    </w:p>
    <w:p w14:paraId="07B5E0DF" w14:textId="72088574" w:rsidR="003818BA" w:rsidRPr="003E0BEF" w:rsidRDefault="00F06756" w:rsidP="00D12D06">
      <w:pPr>
        <w:pStyle w:val="a5"/>
      </w:pPr>
      <w:r w:rsidRPr="003E0BEF">
        <w:t>Пояснювальна записка</w:t>
      </w:r>
      <w:r w:rsidR="009F67FA" w:rsidRPr="003E0BEF">
        <w:t xml:space="preserve"> </w:t>
      </w:r>
      <w:r w:rsidR="005930D8">
        <w:t>до кваліфікаційної роботи</w:t>
      </w:r>
      <w:r w:rsidR="009F67FA" w:rsidRPr="003E0BEF">
        <w:t xml:space="preserve">: </w:t>
      </w:r>
      <w:r w:rsidR="005930D8">
        <w:t>114</w:t>
      </w:r>
      <w:r w:rsidR="009F67FA" w:rsidRPr="003E0BEF">
        <w:t xml:space="preserve"> </w:t>
      </w:r>
      <w:r w:rsidR="00373A90" w:rsidRPr="003E0BEF">
        <w:t>с</w:t>
      </w:r>
      <w:r w:rsidR="009F67FA" w:rsidRPr="003E0BEF">
        <w:t xml:space="preserve">., </w:t>
      </w:r>
      <w:r w:rsidR="0026258B">
        <w:t>2</w:t>
      </w:r>
      <w:r w:rsidR="0035307D">
        <w:t>5</w:t>
      </w:r>
      <w:r w:rsidR="009F67FA" w:rsidRPr="003E0BEF">
        <w:t xml:space="preserve"> рис., </w:t>
      </w:r>
      <w:r w:rsidR="0026258B">
        <w:t>0</w:t>
      </w:r>
      <w:r w:rsidR="009F67FA" w:rsidRPr="003E0BEF">
        <w:t xml:space="preserve"> табл.,</w:t>
      </w:r>
      <w:r w:rsidR="001D1836" w:rsidRPr="003E0BEF">
        <w:t xml:space="preserve"> </w:t>
      </w:r>
      <w:r w:rsidR="0026258B">
        <w:t>3</w:t>
      </w:r>
      <w:r w:rsidR="0010709D">
        <w:t>2</w:t>
      </w:r>
      <w:r w:rsidR="001D1836" w:rsidRPr="003E0BEF">
        <w:t xml:space="preserve"> джерел</w:t>
      </w:r>
      <w:r w:rsidR="0010709D">
        <w:t>а</w:t>
      </w:r>
      <w:r w:rsidR="001D1836" w:rsidRPr="003E0BEF">
        <w:t xml:space="preserve">, </w:t>
      </w:r>
      <w:r w:rsidR="006C1A87">
        <w:t>1</w:t>
      </w:r>
      <w:r w:rsidR="001D1836" w:rsidRPr="003E0BEF">
        <w:t xml:space="preserve"> додат</w:t>
      </w:r>
      <w:r w:rsidR="006C1A87">
        <w:t>ок</w:t>
      </w:r>
      <w:r w:rsidR="009F67FA" w:rsidRPr="003E0BEF">
        <w:t>.</w:t>
      </w:r>
    </w:p>
    <w:p w14:paraId="7332107B" w14:textId="77777777" w:rsidR="009F67FA" w:rsidRPr="003E0BEF" w:rsidRDefault="009F67FA" w:rsidP="00D12D06">
      <w:pPr>
        <w:pStyle w:val="a5"/>
      </w:pPr>
    </w:p>
    <w:p w14:paraId="6CC7C49A" w14:textId="4DB7B95C" w:rsidR="009F67FA" w:rsidRPr="003E0BEF" w:rsidRDefault="009F67FA" w:rsidP="00D12D06">
      <w:pPr>
        <w:pStyle w:val="a5"/>
      </w:pPr>
      <w:r w:rsidRPr="003E0BEF">
        <w:t xml:space="preserve">Ключові слова: </w:t>
      </w:r>
      <w:r w:rsidR="004B5E43">
        <w:t>ІНТЕЛЕКТУАЛЬНА СИСТЕМА, УПРАВЛІННЯ ТЕМПЕРАТУРОЮ,</w:t>
      </w:r>
      <w:r w:rsidR="004B5E43" w:rsidRPr="009C34D9">
        <w:t xml:space="preserve"> </w:t>
      </w:r>
      <w:r w:rsidR="004B5E43">
        <w:t>РОЗУМНИЙ</w:t>
      </w:r>
      <w:r w:rsidR="00786B22" w:rsidRPr="00786B22">
        <w:t xml:space="preserve"> </w:t>
      </w:r>
      <w:r w:rsidR="004B5E43">
        <w:t>БУДИНОК</w:t>
      </w:r>
      <w:r w:rsidR="004B5E43" w:rsidRPr="009C34D9">
        <w:t xml:space="preserve">, </w:t>
      </w:r>
      <w:r w:rsidR="004B5E43">
        <w:t>МІКРОСЕРВІСНА АРХІТЕКТУРА</w:t>
      </w:r>
      <w:r w:rsidR="004B5E43" w:rsidRPr="009C34D9">
        <w:t xml:space="preserve">, </w:t>
      </w:r>
      <w:r w:rsidR="004B5E43">
        <w:t>НЕЙРОННІ МЕРЕЖІ</w:t>
      </w:r>
      <w:r w:rsidR="004B5E43" w:rsidRPr="009C34D9">
        <w:t>, I</w:t>
      </w:r>
      <w:r w:rsidR="004B5E43">
        <w:rPr>
          <w:lang w:val="en-US"/>
        </w:rPr>
        <w:t>O</w:t>
      </w:r>
      <w:r w:rsidR="004B5E43" w:rsidRPr="009C34D9">
        <w:t>T-</w:t>
      </w:r>
      <w:r w:rsidR="004B5E43">
        <w:t>СЕНСОРИ</w:t>
      </w:r>
      <w:r w:rsidR="004B5E43" w:rsidRPr="009C34D9">
        <w:t xml:space="preserve">, </w:t>
      </w:r>
      <w:r w:rsidR="004B5E43">
        <w:t>ЕНЕРГОЕФЕКТИВНІСТЬ</w:t>
      </w:r>
      <w:r w:rsidR="004B5E43" w:rsidRPr="009C34D9">
        <w:t>.</w:t>
      </w:r>
    </w:p>
    <w:p w14:paraId="5D98A3F1" w14:textId="77777777" w:rsidR="001D1836" w:rsidRPr="003E0BEF" w:rsidRDefault="001D1836" w:rsidP="00D12D06">
      <w:pPr>
        <w:pStyle w:val="a5"/>
      </w:pPr>
    </w:p>
    <w:p w14:paraId="665CA95E" w14:textId="185B1519" w:rsidR="009F67FA" w:rsidRPr="005930D8" w:rsidRDefault="001D1836" w:rsidP="00D12D06">
      <w:pPr>
        <w:pStyle w:val="a5"/>
        <w:rPr>
          <w:highlight w:val="magenta"/>
          <w:lang w:val="ru-RU"/>
        </w:rPr>
      </w:pPr>
      <w:r w:rsidRPr="003E0BEF">
        <w:t>Об</w:t>
      </w:r>
      <w:r w:rsidR="005B1D33" w:rsidRPr="003E0BEF">
        <w:t>’</w:t>
      </w:r>
      <w:r w:rsidRPr="003E0BEF">
        <w:t xml:space="preserve">єкт дослідження: </w:t>
      </w:r>
      <w:r w:rsidR="00192F8E">
        <w:t>методи керування температурою</w:t>
      </w:r>
      <w:r w:rsidR="005930D8" w:rsidRPr="005930D8">
        <w:rPr>
          <w:lang w:val="ru-RU"/>
        </w:rPr>
        <w:t>.</w:t>
      </w:r>
    </w:p>
    <w:p w14:paraId="3DB747F1" w14:textId="7945120E" w:rsidR="009F67FA" w:rsidRPr="005930D8" w:rsidRDefault="00373A90" w:rsidP="00D12D06">
      <w:pPr>
        <w:pStyle w:val="a5"/>
        <w:rPr>
          <w:lang w:val="ru-RU"/>
        </w:rPr>
      </w:pPr>
      <w:r w:rsidRPr="003E0BEF">
        <w:t>Мета</w:t>
      </w:r>
      <w:r w:rsidR="009F67FA" w:rsidRPr="003E0BEF">
        <w:t xml:space="preserve"> роботи:</w:t>
      </w:r>
      <w:r w:rsidR="001D1836" w:rsidRPr="003E0BEF">
        <w:t xml:space="preserve"> </w:t>
      </w:r>
      <w:r w:rsidR="004B5E43">
        <w:t>розробка інтелектуальної системи управління на базі мікросервісної архітектури</w:t>
      </w:r>
      <w:r w:rsidR="005930D8" w:rsidRPr="005930D8">
        <w:rPr>
          <w:lang w:val="ru-RU"/>
        </w:rPr>
        <w:t>.</w:t>
      </w:r>
    </w:p>
    <w:p w14:paraId="3C724A39" w14:textId="69D2A935" w:rsidR="00373A90" w:rsidRPr="005930D8" w:rsidRDefault="00373A90" w:rsidP="00D12D06">
      <w:pPr>
        <w:pStyle w:val="a5"/>
        <w:rPr>
          <w:highlight w:val="magenta"/>
          <w:lang w:val="ru-RU"/>
        </w:rPr>
      </w:pPr>
      <w:r w:rsidRPr="003E0BEF">
        <w:t>Методи:</w:t>
      </w:r>
      <w:r w:rsidR="004B5E43">
        <w:t xml:space="preserve"> проектування загальної архітектури системи, створення системи з ядром у вигляді симуляції, обчислення критеріїв ефективності методів керування</w:t>
      </w:r>
      <w:r w:rsidR="005930D8" w:rsidRPr="005930D8">
        <w:rPr>
          <w:lang w:val="ru-RU"/>
        </w:rPr>
        <w:t>.</w:t>
      </w:r>
    </w:p>
    <w:p w14:paraId="72F7825C" w14:textId="51B2357D" w:rsidR="00373A90" w:rsidRPr="005930D8" w:rsidRDefault="00373A90" w:rsidP="00D12D06">
      <w:pPr>
        <w:pStyle w:val="a5"/>
        <w:rPr>
          <w:lang w:val="ru-RU"/>
        </w:rPr>
      </w:pPr>
      <w:r w:rsidRPr="003E0BEF">
        <w:t>Результати:</w:t>
      </w:r>
      <w:r w:rsidR="004B5E43" w:rsidRPr="00192F8E">
        <w:t xml:space="preserve"> на основі розробленої системи проведено серію експериментів, які показали ефективність і потенціал гібридних методів керування, водночас традиційний </w:t>
      </w:r>
      <w:r w:rsidR="00BB23EA">
        <w:rPr>
          <w:lang w:val="en-US"/>
        </w:rPr>
        <w:t>PID</w:t>
      </w:r>
      <w:r w:rsidR="004B5E43" w:rsidRPr="00192F8E">
        <w:t xml:space="preserve"> регулятор залишається </w:t>
      </w:r>
      <w:r w:rsidR="00192F8E" w:rsidRPr="00192F8E">
        <w:t>актуальним і надійним інст</w:t>
      </w:r>
      <w:r w:rsidR="00192F8E">
        <w:t>рументом</w:t>
      </w:r>
      <w:r w:rsidR="005930D8" w:rsidRPr="005930D8">
        <w:rPr>
          <w:lang w:val="ru-RU"/>
        </w:rPr>
        <w:t>.</w:t>
      </w:r>
    </w:p>
    <w:p w14:paraId="50C86B8C" w14:textId="77777777" w:rsidR="009F67FA" w:rsidRPr="003E0BEF" w:rsidRDefault="009F67FA" w:rsidP="00D12D06">
      <w:pPr>
        <w:pStyle w:val="a5"/>
      </w:pPr>
    </w:p>
    <w:p w14:paraId="60EDCC55" w14:textId="77777777" w:rsidR="00992CF8" w:rsidRDefault="00992CF8" w:rsidP="00D12D06">
      <w:pPr>
        <w:pStyle w:val="a5"/>
      </w:pPr>
    </w:p>
    <w:p w14:paraId="2458C16E" w14:textId="08CE3C7E" w:rsidR="00192F8E" w:rsidRDefault="00192F8E" w:rsidP="00D12D06">
      <w:pPr>
        <w:pStyle w:val="a5"/>
      </w:pPr>
      <w:r>
        <w:t>У дипломній роботі розроблено та досліджено інтелектуальну систему керування температурою в приміщенні на основі мікросервісної архітектури. Створено симуляційне середовище, яке моделює теплові процеси</w:t>
      </w:r>
      <w:r w:rsidR="00786B22">
        <w:t xml:space="preserve"> на основі визначеної моделі</w:t>
      </w:r>
      <w:r>
        <w:t xml:space="preserve">. Проведено порівняльний аналіз трьох підходів: класичного </w:t>
      </w:r>
      <w:r w:rsidR="00BB23EA">
        <w:rPr>
          <w:lang w:val="en-US"/>
        </w:rPr>
        <w:t>PID</w:t>
      </w:r>
      <w:r>
        <w:t>-регулятора, гібридної схеми «</w:t>
      </w:r>
      <w:r w:rsidR="00BB23EA">
        <w:rPr>
          <w:lang w:val="en-US"/>
        </w:rPr>
        <w:t>PID</w:t>
      </w:r>
      <w:r>
        <w:t xml:space="preserve"> + LSTM» та </w:t>
      </w:r>
      <w:r>
        <w:rPr>
          <w:lang w:val="en-US"/>
        </w:rPr>
        <w:t>RL</w:t>
      </w:r>
      <w:r>
        <w:t xml:space="preserve"> агента Q-learning, з оцінкою показників якості. </w:t>
      </w:r>
    </w:p>
    <w:p w14:paraId="3BBB8815" w14:textId="24F3C939" w:rsidR="00667320" w:rsidRPr="00192F8E" w:rsidRDefault="00192F8E" w:rsidP="00D12D06">
      <w:pPr>
        <w:pStyle w:val="a5"/>
      </w:pPr>
      <w:r>
        <w:t xml:space="preserve">Програмна реалізація виконана з використанням </w:t>
      </w:r>
      <w:r>
        <w:rPr>
          <w:lang w:val="en-US"/>
        </w:rPr>
        <w:t>Java</w:t>
      </w:r>
      <w:r>
        <w:t xml:space="preserve"> для основних навантажених сервісів</w:t>
      </w:r>
      <w:r w:rsidRPr="00192F8E">
        <w:t xml:space="preserve">, </w:t>
      </w:r>
      <w:r>
        <w:rPr>
          <w:lang w:val="en-US"/>
        </w:rPr>
        <w:t>Python</w:t>
      </w:r>
      <w:r>
        <w:t xml:space="preserve"> для нейронних мереж</w:t>
      </w:r>
      <w:r w:rsidRPr="00192F8E">
        <w:t xml:space="preserve"> та </w:t>
      </w:r>
      <w:r>
        <w:rPr>
          <w:lang w:val="en-US"/>
        </w:rPr>
        <w:t>Javascript</w:t>
      </w:r>
      <w:r>
        <w:t xml:space="preserve"> для вебсайту.</w:t>
      </w:r>
    </w:p>
    <w:p w14:paraId="7CBFD60A" w14:textId="77777777" w:rsidR="00C55CD2" w:rsidRPr="008D5DF5" w:rsidRDefault="00C55CD2" w:rsidP="00D12D06">
      <w:pPr>
        <w:pStyle w:val="a9"/>
        <w:rPr>
          <w:lang w:val="en-US"/>
        </w:rPr>
      </w:pPr>
      <w:r w:rsidRPr="008D5DF5">
        <w:rPr>
          <w:lang w:val="en-US"/>
        </w:rPr>
        <w:lastRenderedPageBreak/>
        <w:t>Abstract</w:t>
      </w:r>
    </w:p>
    <w:p w14:paraId="73F0829A" w14:textId="741A55C7" w:rsidR="00C55CD2" w:rsidRPr="00A6453B" w:rsidRDefault="00992CF8" w:rsidP="00D12D06">
      <w:pPr>
        <w:pStyle w:val="afa"/>
        <w:rPr>
          <w:lang w:val="uk-UA"/>
        </w:rPr>
      </w:pPr>
      <w:r>
        <w:t>E</w:t>
      </w:r>
      <w:r w:rsidR="00C55CD2" w:rsidRPr="00C55CD2">
        <w:t>xplanatory</w:t>
      </w:r>
      <w:r w:rsidR="00C55CD2" w:rsidRPr="00C55CD2">
        <w:rPr>
          <w:lang w:val="uk-UA"/>
        </w:rPr>
        <w:t xml:space="preserve"> </w:t>
      </w:r>
      <w:r w:rsidR="00C55CD2" w:rsidRPr="00C55CD2">
        <w:t>note</w:t>
      </w:r>
      <w:r w:rsidR="00C55CD2" w:rsidRPr="00C55CD2">
        <w:rPr>
          <w:lang w:val="uk-UA"/>
        </w:rPr>
        <w:t xml:space="preserve"> </w:t>
      </w:r>
      <w:r w:rsidR="005930D8">
        <w:t>to the qualifying work</w:t>
      </w:r>
      <w:r w:rsidR="00C55CD2" w:rsidRPr="00C55CD2">
        <w:rPr>
          <w:lang w:val="uk-UA"/>
        </w:rPr>
        <w:t xml:space="preserve">: </w:t>
      </w:r>
      <w:r w:rsidR="005930D8">
        <w:rPr>
          <w:lang w:val="uk-UA"/>
        </w:rPr>
        <w:t>114</w:t>
      </w:r>
      <w:r w:rsidR="00C55CD2">
        <w:rPr>
          <w:lang w:val="uk-UA"/>
        </w:rPr>
        <w:t xml:space="preserve"> p</w:t>
      </w:r>
      <w:r w:rsidR="00C55CD2" w:rsidRPr="00C55CD2">
        <w:rPr>
          <w:lang w:val="uk-UA"/>
        </w:rPr>
        <w:t xml:space="preserve">., </w:t>
      </w:r>
      <w:r w:rsidR="005930D8">
        <w:t>25</w:t>
      </w:r>
      <w:r w:rsidR="005930D8" w:rsidRPr="00C55CD2">
        <w:rPr>
          <w:lang w:val="uk-UA"/>
        </w:rPr>
        <w:t xml:space="preserve"> </w:t>
      </w:r>
      <w:proofErr w:type="gramStart"/>
      <w:r w:rsidR="005930D8">
        <w:t>pic</w:t>
      </w:r>
      <w:proofErr w:type="gramEnd"/>
      <w:r w:rsidR="005930D8" w:rsidRPr="00C55CD2">
        <w:rPr>
          <w:lang w:val="uk-UA"/>
        </w:rPr>
        <w:t xml:space="preserve">., </w:t>
      </w:r>
      <w:r w:rsidR="0026258B">
        <w:rPr>
          <w:lang w:val="uk-UA"/>
        </w:rPr>
        <w:t>0</w:t>
      </w:r>
      <w:r w:rsidR="00C55CD2" w:rsidRPr="00C55CD2">
        <w:rPr>
          <w:lang w:val="uk-UA"/>
        </w:rPr>
        <w:t xml:space="preserve"> </w:t>
      </w:r>
      <w:r w:rsidR="00373A90">
        <w:t>table</w:t>
      </w:r>
      <w:r w:rsidR="00C55CD2" w:rsidRPr="00C55CD2">
        <w:rPr>
          <w:lang w:val="uk-UA"/>
        </w:rPr>
        <w:t xml:space="preserve">, </w:t>
      </w:r>
      <w:r w:rsidR="0026258B">
        <w:rPr>
          <w:lang w:val="uk-UA"/>
        </w:rPr>
        <w:t>3</w:t>
      </w:r>
      <w:r w:rsidR="0010709D">
        <w:rPr>
          <w:lang w:val="uk-UA"/>
        </w:rPr>
        <w:t>2</w:t>
      </w:r>
      <w:r w:rsidR="00C55CD2" w:rsidRPr="00C55CD2">
        <w:rPr>
          <w:lang w:val="uk-UA"/>
        </w:rPr>
        <w:t xml:space="preserve"> </w:t>
      </w:r>
      <w:r w:rsidR="00C55CD2" w:rsidRPr="00373A90">
        <w:t>sour</w:t>
      </w:r>
      <w:r w:rsidR="00373A90" w:rsidRPr="00373A90">
        <w:t>ce</w:t>
      </w:r>
      <w:r w:rsidR="00C55CD2" w:rsidRPr="00C55CD2">
        <w:rPr>
          <w:lang w:val="uk-UA"/>
        </w:rPr>
        <w:t xml:space="preserve">, </w:t>
      </w:r>
      <w:r w:rsidR="006C1A87">
        <w:rPr>
          <w:lang w:val="uk-UA"/>
        </w:rPr>
        <w:t>1</w:t>
      </w:r>
      <w:r w:rsidR="00C55CD2" w:rsidRPr="00C55CD2">
        <w:rPr>
          <w:lang w:val="uk-UA"/>
        </w:rPr>
        <w:t xml:space="preserve"> </w:t>
      </w:r>
      <w:r w:rsidR="00C55CD2" w:rsidRPr="00373A90">
        <w:t>appl</w:t>
      </w:r>
      <w:r w:rsidR="00C55CD2" w:rsidRPr="00A6453B">
        <w:rPr>
          <w:lang w:val="uk-UA"/>
        </w:rPr>
        <w:t>.</w:t>
      </w:r>
    </w:p>
    <w:p w14:paraId="55B91B0D" w14:textId="77777777" w:rsidR="00C55CD2" w:rsidRPr="008D5DF5" w:rsidRDefault="00C55CD2" w:rsidP="00D12D06">
      <w:pPr>
        <w:pStyle w:val="-"/>
        <w:rPr>
          <w:lang w:val="en-US"/>
        </w:rPr>
      </w:pPr>
    </w:p>
    <w:p w14:paraId="6810F0D1" w14:textId="75B167F7" w:rsidR="00C55CD2" w:rsidRDefault="00C55CD2" w:rsidP="00D12D06">
      <w:pPr>
        <w:pStyle w:val="afa"/>
      </w:pPr>
      <w:r w:rsidRPr="00B54107">
        <w:t xml:space="preserve">Keywords: </w:t>
      </w:r>
      <w:r w:rsidR="00192F8E">
        <w:t>INTELLIGENT SYSTEM, TEMPERATURE CONTROL, SMART HOME, MICROSERVICE ARCHITECTURE, NEURAL NETWORKS, I</w:t>
      </w:r>
      <w:r w:rsidR="00786B22">
        <w:t>O</w:t>
      </w:r>
      <w:r w:rsidR="00192F8E">
        <w:t>T SENSORS, ENERGY EFFICIENCY</w:t>
      </w:r>
      <w:r w:rsidR="003F5480">
        <w:t>.</w:t>
      </w:r>
    </w:p>
    <w:p w14:paraId="5F2FA718" w14:textId="77777777" w:rsidR="00786B22" w:rsidRPr="00830F4A" w:rsidRDefault="00786B22" w:rsidP="00D12D06">
      <w:pPr>
        <w:pStyle w:val="afa"/>
      </w:pPr>
    </w:p>
    <w:p w14:paraId="3F4BEEED" w14:textId="3063CCDC" w:rsidR="00786B22" w:rsidRPr="008D5DF5" w:rsidRDefault="00786B22" w:rsidP="00D12D06">
      <w:pPr>
        <w:pStyle w:val="a5"/>
        <w:rPr>
          <w:lang w:val="en-US"/>
        </w:rPr>
      </w:pPr>
      <w:r w:rsidRPr="008D5DF5">
        <w:rPr>
          <w:lang w:val="en-US"/>
        </w:rPr>
        <w:t>Object of research: methods of temperature control</w:t>
      </w:r>
      <w:r w:rsidR="005930D8">
        <w:rPr>
          <w:lang w:val="en-US"/>
        </w:rPr>
        <w:t>.</w:t>
      </w:r>
    </w:p>
    <w:p w14:paraId="5F19D476" w14:textId="55797AAB" w:rsidR="00786B22" w:rsidRPr="008D5DF5" w:rsidRDefault="00786B22" w:rsidP="00D12D06">
      <w:pPr>
        <w:pStyle w:val="a5"/>
        <w:rPr>
          <w:lang w:val="en-US"/>
        </w:rPr>
      </w:pPr>
      <w:r w:rsidRPr="008D5DF5">
        <w:rPr>
          <w:lang w:val="en-US"/>
        </w:rPr>
        <w:t>Goal of the work: development of an intelligent control system based on a microservice architecture</w:t>
      </w:r>
      <w:r w:rsidR="005930D8">
        <w:rPr>
          <w:lang w:val="en-US"/>
        </w:rPr>
        <w:t>.</w:t>
      </w:r>
    </w:p>
    <w:p w14:paraId="7CF88EF3" w14:textId="7FB6EC7C" w:rsidR="00786B22" w:rsidRPr="008D5DF5" w:rsidRDefault="00786B22" w:rsidP="00D12D06">
      <w:pPr>
        <w:pStyle w:val="a5"/>
        <w:rPr>
          <w:lang w:val="en-US"/>
        </w:rPr>
      </w:pPr>
      <w:r w:rsidRPr="008D5DF5">
        <w:rPr>
          <w:lang w:val="en-US"/>
        </w:rPr>
        <w:t>Methods: design of the overall system architecture; creation of a simulation-based core; computation of performance criteria for the control methods</w:t>
      </w:r>
      <w:r w:rsidR="005930D8">
        <w:rPr>
          <w:lang w:val="en-US"/>
        </w:rPr>
        <w:t>.</w:t>
      </w:r>
    </w:p>
    <w:p w14:paraId="6691098B" w14:textId="3AC0F3B1" w:rsidR="00786B22" w:rsidRPr="008D5DF5" w:rsidRDefault="00786B22" w:rsidP="00D12D06">
      <w:pPr>
        <w:pStyle w:val="a5"/>
        <w:rPr>
          <w:lang w:val="en-US"/>
        </w:rPr>
      </w:pPr>
      <w:r w:rsidRPr="008D5DF5">
        <w:rPr>
          <w:lang w:val="en-US"/>
        </w:rPr>
        <w:t xml:space="preserve">Results: </w:t>
      </w:r>
      <w:r w:rsidR="005930D8">
        <w:rPr>
          <w:lang w:val="en-US"/>
        </w:rPr>
        <w:t>using</w:t>
      </w:r>
      <w:r w:rsidRPr="008D5DF5">
        <w:rPr>
          <w:lang w:val="en-US"/>
        </w:rPr>
        <w:t xml:space="preserve"> the developed system, a series of experiments were conducted demonstrating the effectiveness and potential of hybrid control methods, while the traditional PID controller remains a relevant and reliable tool</w:t>
      </w:r>
      <w:r w:rsidR="005930D8">
        <w:rPr>
          <w:lang w:val="en-US"/>
        </w:rPr>
        <w:t>.</w:t>
      </w:r>
    </w:p>
    <w:p w14:paraId="652810B4" w14:textId="77777777" w:rsidR="00786B22" w:rsidRPr="008D5DF5" w:rsidRDefault="00786B22" w:rsidP="00D12D06">
      <w:pPr>
        <w:pStyle w:val="a5"/>
        <w:rPr>
          <w:lang w:val="en-US"/>
        </w:rPr>
      </w:pPr>
    </w:p>
    <w:p w14:paraId="53E5ABDE" w14:textId="5DCDFC83" w:rsidR="00786B22" w:rsidRPr="008D5DF5" w:rsidRDefault="00786B22" w:rsidP="00D12D06">
      <w:pPr>
        <w:pStyle w:val="a5"/>
        <w:rPr>
          <w:lang w:val="en-US"/>
        </w:rPr>
      </w:pPr>
      <w:r w:rsidRPr="008D5DF5">
        <w:rPr>
          <w:lang w:val="en-US"/>
        </w:rPr>
        <w:t xml:space="preserve">In this diploma work, an intelligent temperature-control system for an indoor environment was designed and analyzed, leveraging a microservice architecture. A simulation environment was developed to model thermal processes based on the specified model. A comparative analysis was performed across three approaches: classical PID control, a hybrid “PID + LSTM” scheme, and a Q-learning RL </w:t>
      </w:r>
      <w:r w:rsidR="005930D8">
        <w:rPr>
          <w:lang w:val="en-US"/>
        </w:rPr>
        <w:br/>
      </w:r>
      <w:r w:rsidRPr="008D5DF5">
        <w:rPr>
          <w:lang w:val="en-US"/>
        </w:rPr>
        <w:t>agent</w:t>
      </w:r>
      <w:r w:rsidR="005930D8">
        <w:rPr>
          <w:lang w:val="en-US"/>
        </w:rPr>
        <w:t xml:space="preserve"> </w:t>
      </w:r>
      <w:r w:rsidRPr="008D5DF5">
        <w:rPr>
          <w:lang w:val="en-US"/>
        </w:rPr>
        <w:t>—</w:t>
      </w:r>
      <w:r w:rsidR="005930D8">
        <w:rPr>
          <w:lang w:val="en-US"/>
        </w:rPr>
        <w:t xml:space="preserve"> </w:t>
      </w:r>
      <w:r w:rsidRPr="008D5DF5">
        <w:rPr>
          <w:lang w:val="en-US"/>
        </w:rPr>
        <w:t xml:space="preserve">evaluating key performance metrics. </w:t>
      </w:r>
    </w:p>
    <w:p w14:paraId="2633CEB9" w14:textId="1961B190" w:rsidR="00C55CD2" w:rsidRPr="00786B22" w:rsidRDefault="00786B22" w:rsidP="00D12D06">
      <w:pPr>
        <w:pStyle w:val="a5"/>
        <w:rPr>
          <w:lang w:val="ru-UA"/>
        </w:rPr>
        <w:sectPr w:rsidR="00C55CD2" w:rsidRPr="00786B22" w:rsidSect="009B721A">
          <w:endnotePr>
            <w:numFmt w:val="decimal"/>
          </w:endnotePr>
          <w:pgSz w:w="11906" w:h="16838" w:code="9"/>
          <w:pgMar w:top="1134" w:right="851" w:bottom="1134" w:left="1418" w:header="567" w:footer="567" w:gutter="0"/>
          <w:cols w:space="720"/>
        </w:sectPr>
      </w:pPr>
      <w:r w:rsidRPr="008D5DF5">
        <w:rPr>
          <w:lang w:val="en-US"/>
        </w:rPr>
        <w:t>The software implementation employs Java for the primary high-load services, Python for neural-network modules, and JavaScript for the web interface.</w:t>
      </w:r>
    </w:p>
    <w:p w14:paraId="67BA5335" w14:textId="77777777" w:rsidR="003818BA" w:rsidRPr="00E81F49" w:rsidRDefault="00DC6B01" w:rsidP="00D12D06">
      <w:pPr>
        <w:pStyle w:val="a9"/>
      </w:pPr>
      <w:r>
        <w:lastRenderedPageBreak/>
        <w:t>Зміст</w:t>
      </w:r>
    </w:p>
    <w:p w14:paraId="7E6D8638" w14:textId="6A3C4E1E" w:rsidR="003F5480" w:rsidRDefault="00B2062C">
      <w:pPr>
        <w:pStyle w:val="10"/>
        <w:rPr>
          <w:rFonts w:asciiTheme="minorHAnsi" w:eastAsiaTheme="minorEastAsia" w:hAnsiTheme="minorHAnsi" w:cstheme="minorBidi"/>
          <w:kern w:val="0"/>
          <w:sz w:val="22"/>
          <w:szCs w:val="22"/>
          <w:lang w:val="ru-UA" w:eastAsia="ru-UA"/>
        </w:rPr>
      </w:pPr>
      <w:r>
        <w:rPr>
          <w:b/>
          <w:noProof w:val="0"/>
          <w:kern w:val="0"/>
          <w:sz w:val="24"/>
        </w:rPr>
        <w:fldChar w:fldCharType="begin"/>
      </w:r>
      <w:r>
        <w:rPr>
          <w:b/>
          <w:noProof w:val="0"/>
          <w:kern w:val="0"/>
          <w:sz w:val="24"/>
        </w:rPr>
        <w:instrText xml:space="preserve"> TOC \o "1-3" \h \z \t "Заголовок додатку,9" </w:instrText>
      </w:r>
      <w:r>
        <w:rPr>
          <w:b/>
          <w:noProof w:val="0"/>
          <w:kern w:val="0"/>
          <w:sz w:val="24"/>
        </w:rPr>
        <w:fldChar w:fldCharType="separate"/>
      </w:r>
      <w:hyperlink w:anchor="_Toc201411600" w:history="1">
        <w:r w:rsidR="003F5480" w:rsidRPr="00015B6E">
          <w:rPr>
            <w:rStyle w:val="af8"/>
          </w:rPr>
          <w:t>Перелік познак і скорочень</w:t>
        </w:r>
        <w:r w:rsidR="003F5480">
          <w:rPr>
            <w:webHidden/>
          </w:rPr>
          <w:tab/>
        </w:r>
        <w:r w:rsidR="003F5480">
          <w:rPr>
            <w:webHidden/>
          </w:rPr>
          <w:fldChar w:fldCharType="begin"/>
        </w:r>
        <w:r w:rsidR="003F5480">
          <w:rPr>
            <w:webHidden/>
          </w:rPr>
          <w:instrText xml:space="preserve"> PAGEREF _Toc201411600 \h </w:instrText>
        </w:r>
        <w:r w:rsidR="003F5480">
          <w:rPr>
            <w:webHidden/>
          </w:rPr>
        </w:r>
        <w:r w:rsidR="003F5480">
          <w:rPr>
            <w:webHidden/>
          </w:rPr>
          <w:fldChar w:fldCharType="separate"/>
        </w:r>
        <w:r w:rsidR="00BD214F">
          <w:rPr>
            <w:webHidden/>
          </w:rPr>
          <w:t>4</w:t>
        </w:r>
        <w:r w:rsidR="003F5480">
          <w:rPr>
            <w:webHidden/>
          </w:rPr>
          <w:fldChar w:fldCharType="end"/>
        </w:r>
      </w:hyperlink>
    </w:p>
    <w:p w14:paraId="4AC30668" w14:textId="1F553F4B" w:rsidR="003F5480" w:rsidRDefault="00D955B2">
      <w:pPr>
        <w:pStyle w:val="10"/>
        <w:rPr>
          <w:rFonts w:asciiTheme="minorHAnsi" w:eastAsiaTheme="minorEastAsia" w:hAnsiTheme="minorHAnsi" w:cstheme="minorBidi"/>
          <w:kern w:val="0"/>
          <w:sz w:val="22"/>
          <w:szCs w:val="22"/>
          <w:lang w:val="ru-UA" w:eastAsia="ru-UA"/>
        </w:rPr>
      </w:pPr>
      <w:hyperlink w:anchor="_Toc201411601" w:history="1">
        <w:r w:rsidR="003F5480" w:rsidRPr="00015B6E">
          <w:rPr>
            <w:rStyle w:val="af8"/>
          </w:rPr>
          <w:t>Вступ</w:t>
        </w:r>
        <w:r w:rsidR="003F5480">
          <w:rPr>
            <w:webHidden/>
          </w:rPr>
          <w:tab/>
        </w:r>
        <w:r w:rsidR="003F5480">
          <w:rPr>
            <w:webHidden/>
          </w:rPr>
          <w:fldChar w:fldCharType="begin"/>
        </w:r>
        <w:r w:rsidR="003F5480">
          <w:rPr>
            <w:webHidden/>
          </w:rPr>
          <w:instrText xml:space="preserve"> PAGEREF _Toc201411601 \h </w:instrText>
        </w:r>
        <w:r w:rsidR="003F5480">
          <w:rPr>
            <w:webHidden/>
          </w:rPr>
        </w:r>
        <w:r w:rsidR="003F5480">
          <w:rPr>
            <w:webHidden/>
          </w:rPr>
          <w:fldChar w:fldCharType="separate"/>
        </w:r>
        <w:r w:rsidR="00BD214F">
          <w:rPr>
            <w:webHidden/>
          </w:rPr>
          <w:t>5</w:t>
        </w:r>
        <w:r w:rsidR="003F5480">
          <w:rPr>
            <w:webHidden/>
          </w:rPr>
          <w:fldChar w:fldCharType="end"/>
        </w:r>
      </w:hyperlink>
    </w:p>
    <w:p w14:paraId="36D9AB8F" w14:textId="0C1164B1" w:rsidR="003F5480" w:rsidRDefault="00D955B2">
      <w:pPr>
        <w:pStyle w:val="10"/>
        <w:rPr>
          <w:rFonts w:asciiTheme="minorHAnsi" w:eastAsiaTheme="minorEastAsia" w:hAnsiTheme="minorHAnsi" w:cstheme="minorBidi"/>
          <w:kern w:val="0"/>
          <w:sz w:val="22"/>
          <w:szCs w:val="22"/>
          <w:lang w:val="ru-UA" w:eastAsia="ru-UA"/>
        </w:rPr>
      </w:pPr>
      <w:hyperlink w:anchor="_Toc201411602" w:history="1">
        <w:r w:rsidR="003F5480" w:rsidRPr="00015B6E">
          <w:rPr>
            <w:rStyle w:val="af8"/>
          </w:rPr>
          <w:t>1 Сучасні інтелектуальні системи керування температурою</w:t>
        </w:r>
        <w:r w:rsidR="003F5480">
          <w:rPr>
            <w:webHidden/>
          </w:rPr>
          <w:tab/>
        </w:r>
        <w:r w:rsidR="003F5480">
          <w:rPr>
            <w:webHidden/>
          </w:rPr>
          <w:fldChar w:fldCharType="begin"/>
        </w:r>
        <w:r w:rsidR="003F5480">
          <w:rPr>
            <w:webHidden/>
          </w:rPr>
          <w:instrText xml:space="preserve"> PAGEREF _Toc201411602 \h </w:instrText>
        </w:r>
        <w:r w:rsidR="003F5480">
          <w:rPr>
            <w:webHidden/>
          </w:rPr>
        </w:r>
        <w:r w:rsidR="003F5480">
          <w:rPr>
            <w:webHidden/>
          </w:rPr>
          <w:fldChar w:fldCharType="separate"/>
        </w:r>
        <w:r w:rsidR="00BD214F">
          <w:rPr>
            <w:webHidden/>
          </w:rPr>
          <w:t>7</w:t>
        </w:r>
        <w:r w:rsidR="003F5480">
          <w:rPr>
            <w:webHidden/>
          </w:rPr>
          <w:fldChar w:fldCharType="end"/>
        </w:r>
      </w:hyperlink>
    </w:p>
    <w:p w14:paraId="57975661" w14:textId="3789DAE5" w:rsidR="003F5480" w:rsidRDefault="00D955B2">
      <w:pPr>
        <w:pStyle w:val="23"/>
        <w:rPr>
          <w:rFonts w:asciiTheme="minorHAnsi" w:eastAsiaTheme="minorEastAsia" w:hAnsiTheme="minorHAnsi" w:cstheme="minorBidi"/>
          <w:kern w:val="0"/>
          <w:sz w:val="22"/>
          <w:szCs w:val="22"/>
          <w:lang w:val="ru-UA" w:eastAsia="ru-UA"/>
        </w:rPr>
      </w:pPr>
      <w:hyperlink w:anchor="_Toc201411603" w:history="1">
        <w:r w:rsidR="003F5480" w:rsidRPr="00015B6E">
          <w:rPr>
            <w:rStyle w:val="af8"/>
          </w:rPr>
          <w:t>1.1 Огляд традиційних методів керування температурою</w:t>
        </w:r>
        <w:r w:rsidR="003F5480">
          <w:rPr>
            <w:webHidden/>
          </w:rPr>
          <w:tab/>
        </w:r>
        <w:r w:rsidR="003F5480">
          <w:rPr>
            <w:webHidden/>
          </w:rPr>
          <w:fldChar w:fldCharType="begin"/>
        </w:r>
        <w:r w:rsidR="003F5480">
          <w:rPr>
            <w:webHidden/>
          </w:rPr>
          <w:instrText xml:space="preserve"> PAGEREF _Toc201411603 \h </w:instrText>
        </w:r>
        <w:r w:rsidR="003F5480">
          <w:rPr>
            <w:webHidden/>
          </w:rPr>
        </w:r>
        <w:r w:rsidR="003F5480">
          <w:rPr>
            <w:webHidden/>
          </w:rPr>
          <w:fldChar w:fldCharType="separate"/>
        </w:r>
        <w:r w:rsidR="00BD214F">
          <w:rPr>
            <w:webHidden/>
          </w:rPr>
          <w:t>8</w:t>
        </w:r>
        <w:r w:rsidR="003F5480">
          <w:rPr>
            <w:webHidden/>
          </w:rPr>
          <w:fldChar w:fldCharType="end"/>
        </w:r>
      </w:hyperlink>
    </w:p>
    <w:p w14:paraId="63D9A160" w14:textId="044D7BBC" w:rsidR="003F5480" w:rsidRDefault="00D955B2">
      <w:pPr>
        <w:pStyle w:val="23"/>
        <w:rPr>
          <w:rFonts w:asciiTheme="minorHAnsi" w:eastAsiaTheme="minorEastAsia" w:hAnsiTheme="minorHAnsi" w:cstheme="minorBidi"/>
          <w:kern w:val="0"/>
          <w:sz w:val="22"/>
          <w:szCs w:val="22"/>
          <w:lang w:val="ru-UA" w:eastAsia="ru-UA"/>
        </w:rPr>
      </w:pPr>
      <w:hyperlink w:anchor="_Toc201411604" w:history="1">
        <w:r w:rsidR="003F5480" w:rsidRPr="00015B6E">
          <w:rPr>
            <w:rStyle w:val="af8"/>
          </w:rPr>
          <w:t>1.2 Огляд інтелектуальних методів керування температурою</w:t>
        </w:r>
        <w:r w:rsidR="003F5480">
          <w:rPr>
            <w:webHidden/>
          </w:rPr>
          <w:tab/>
        </w:r>
        <w:r w:rsidR="003F5480">
          <w:rPr>
            <w:webHidden/>
          </w:rPr>
          <w:fldChar w:fldCharType="begin"/>
        </w:r>
        <w:r w:rsidR="003F5480">
          <w:rPr>
            <w:webHidden/>
          </w:rPr>
          <w:instrText xml:space="preserve"> PAGEREF _Toc201411604 \h </w:instrText>
        </w:r>
        <w:r w:rsidR="003F5480">
          <w:rPr>
            <w:webHidden/>
          </w:rPr>
        </w:r>
        <w:r w:rsidR="003F5480">
          <w:rPr>
            <w:webHidden/>
          </w:rPr>
          <w:fldChar w:fldCharType="separate"/>
        </w:r>
        <w:r w:rsidR="00BD214F">
          <w:rPr>
            <w:webHidden/>
          </w:rPr>
          <w:t>10</w:t>
        </w:r>
        <w:r w:rsidR="003F5480">
          <w:rPr>
            <w:webHidden/>
          </w:rPr>
          <w:fldChar w:fldCharType="end"/>
        </w:r>
      </w:hyperlink>
    </w:p>
    <w:p w14:paraId="2F10CD6C" w14:textId="64B388BC" w:rsidR="003F5480" w:rsidRDefault="00D955B2">
      <w:pPr>
        <w:pStyle w:val="32"/>
        <w:rPr>
          <w:rFonts w:asciiTheme="minorHAnsi" w:eastAsiaTheme="minorEastAsia" w:hAnsiTheme="minorHAnsi" w:cstheme="minorBidi"/>
          <w:kern w:val="0"/>
          <w:sz w:val="22"/>
          <w:szCs w:val="22"/>
          <w:lang w:val="ru-UA" w:eastAsia="ru-UA"/>
        </w:rPr>
      </w:pPr>
      <w:hyperlink w:anchor="_Toc201411605" w:history="1">
        <w:r w:rsidR="003F5480" w:rsidRPr="00015B6E">
          <w:rPr>
            <w:rStyle w:val="af8"/>
          </w:rPr>
          <w:t>1.2.1 Нечітка логіка</w:t>
        </w:r>
        <w:r w:rsidR="003F5480">
          <w:rPr>
            <w:webHidden/>
          </w:rPr>
          <w:tab/>
        </w:r>
        <w:r w:rsidR="003F5480">
          <w:rPr>
            <w:webHidden/>
          </w:rPr>
          <w:fldChar w:fldCharType="begin"/>
        </w:r>
        <w:r w:rsidR="003F5480">
          <w:rPr>
            <w:webHidden/>
          </w:rPr>
          <w:instrText xml:space="preserve"> PAGEREF _Toc201411605 \h </w:instrText>
        </w:r>
        <w:r w:rsidR="003F5480">
          <w:rPr>
            <w:webHidden/>
          </w:rPr>
        </w:r>
        <w:r w:rsidR="003F5480">
          <w:rPr>
            <w:webHidden/>
          </w:rPr>
          <w:fldChar w:fldCharType="separate"/>
        </w:r>
        <w:r w:rsidR="00BD214F">
          <w:rPr>
            <w:webHidden/>
          </w:rPr>
          <w:t>10</w:t>
        </w:r>
        <w:r w:rsidR="003F5480">
          <w:rPr>
            <w:webHidden/>
          </w:rPr>
          <w:fldChar w:fldCharType="end"/>
        </w:r>
      </w:hyperlink>
    </w:p>
    <w:p w14:paraId="32A57124" w14:textId="29C70680" w:rsidR="003F5480" w:rsidRDefault="00D955B2">
      <w:pPr>
        <w:pStyle w:val="32"/>
        <w:rPr>
          <w:rFonts w:asciiTheme="minorHAnsi" w:eastAsiaTheme="minorEastAsia" w:hAnsiTheme="minorHAnsi" w:cstheme="minorBidi"/>
          <w:kern w:val="0"/>
          <w:sz w:val="22"/>
          <w:szCs w:val="22"/>
          <w:lang w:val="ru-UA" w:eastAsia="ru-UA"/>
        </w:rPr>
      </w:pPr>
      <w:hyperlink w:anchor="_Toc201411606" w:history="1">
        <w:r w:rsidR="003F5480" w:rsidRPr="00015B6E">
          <w:rPr>
            <w:rStyle w:val="af8"/>
          </w:rPr>
          <w:t>1.2.2 Методи машинного навчання</w:t>
        </w:r>
        <w:r w:rsidR="003F5480">
          <w:rPr>
            <w:webHidden/>
          </w:rPr>
          <w:tab/>
        </w:r>
        <w:r w:rsidR="003F5480">
          <w:rPr>
            <w:webHidden/>
          </w:rPr>
          <w:fldChar w:fldCharType="begin"/>
        </w:r>
        <w:r w:rsidR="003F5480">
          <w:rPr>
            <w:webHidden/>
          </w:rPr>
          <w:instrText xml:space="preserve"> PAGEREF _Toc201411606 \h </w:instrText>
        </w:r>
        <w:r w:rsidR="003F5480">
          <w:rPr>
            <w:webHidden/>
          </w:rPr>
        </w:r>
        <w:r w:rsidR="003F5480">
          <w:rPr>
            <w:webHidden/>
          </w:rPr>
          <w:fldChar w:fldCharType="separate"/>
        </w:r>
        <w:r w:rsidR="00BD214F">
          <w:rPr>
            <w:webHidden/>
          </w:rPr>
          <w:t>12</w:t>
        </w:r>
        <w:r w:rsidR="003F5480">
          <w:rPr>
            <w:webHidden/>
          </w:rPr>
          <w:fldChar w:fldCharType="end"/>
        </w:r>
      </w:hyperlink>
    </w:p>
    <w:p w14:paraId="0FF241CE" w14:textId="6D2B7E73" w:rsidR="003F5480" w:rsidRDefault="00D955B2">
      <w:pPr>
        <w:pStyle w:val="32"/>
        <w:rPr>
          <w:rFonts w:asciiTheme="minorHAnsi" w:eastAsiaTheme="minorEastAsia" w:hAnsiTheme="minorHAnsi" w:cstheme="minorBidi"/>
          <w:kern w:val="0"/>
          <w:sz w:val="22"/>
          <w:szCs w:val="22"/>
          <w:lang w:val="ru-UA" w:eastAsia="ru-UA"/>
        </w:rPr>
      </w:pPr>
      <w:hyperlink w:anchor="_Toc201411607" w:history="1">
        <w:r w:rsidR="003F5480" w:rsidRPr="00015B6E">
          <w:rPr>
            <w:rStyle w:val="af8"/>
          </w:rPr>
          <w:t>1.2.3 Штучні нейронні мережі та глибоке навчання</w:t>
        </w:r>
        <w:r w:rsidR="003F5480">
          <w:rPr>
            <w:webHidden/>
          </w:rPr>
          <w:tab/>
        </w:r>
        <w:r w:rsidR="003F5480">
          <w:rPr>
            <w:webHidden/>
          </w:rPr>
          <w:fldChar w:fldCharType="begin"/>
        </w:r>
        <w:r w:rsidR="003F5480">
          <w:rPr>
            <w:webHidden/>
          </w:rPr>
          <w:instrText xml:space="preserve"> PAGEREF _Toc201411607 \h </w:instrText>
        </w:r>
        <w:r w:rsidR="003F5480">
          <w:rPr>
            <w:webHidden/>
          </w:rPr>
        </w:r>
        <w:r w:rsidR="003F5480">
          <w:rPr>
            <w:webHidden/>
          </w:rPr>
          <w:fldChar w:fldCharType="separate"/>
        </w:r>
        <w:r w:rsidR="00BD214F">
          <w:rPr>
            <w:webHidden/>
          </w:rPr>
          <w:t>13</w:t>
        </w:r>
        <w:r w:rsidR="003F5480">
          <w:rPr>
            <w:webHidden/>
          </w:rPr>
          <w:fldChar w:fldCharType="end"/>
        </w:r>
      </w:hyperlink>
    </w:p>
    <w:p w14:paraId="5BD33980" w14:textId="42FFBB44" w:rsidR="003F5480" w:rsidRDefault="00D955B2">
      <w:pPr>
        <w:pStyle w:val="32"/>
        <w:rPr>
          <w:rFonts w:asciiTheme="minorHAnsi" w:eastAsiaTheme="minorEastAsia" w:hAnsiTheme="minorHAnsi" w:cstheme="minorBidi"/>
          <w:kern w:val="0"/>
          <w:sz w:val="22"/>
          <w:szCs w:val="22"/>
          <w:lang w:val="ru-UA" w:eastAsia="ru-UA"/>
        </w:rPr>
      </w:pPr>
      <w:hyperlink w:anchor="_Toc201411608" w:history="1">
        <w:r w:rsidR="003F5480" w:rsidRPr="00015B6E">
          <w:rPr>
            <w:rStyle w:val="af8"/>
          </w:rPr>
          <w:t>1.2.4 Підсилене навчання</w:t>
        </w:r>
        <w:r w:rsidR="003F5480">
          <w:rPr>
            <w:webHidden/>
          </w:rPr>
          <w:tab/>
        </w:r>
        <w:r w:rsidR="003F5480">
          <w:rPr>
            <w:webHidden/>
          </w:rPr>
          <w:fldChar w:fldCharType="begin"/>
        </w:r>
        <w:r w:rsidR="003F5480">
          <w:rPr>
            <w:webHidden/>
          </w:rPr>
          <w:instrText xml:space="preserve"> PAGEREF _Toc201411608 \h </w:instrText>
        </w:r>
        <w:r w:rsidR="003F5480">
          <w:rPr>
            <w:webHidden/>
          </w:rPr>
        </w:r>
        <w:r w:rsidR="003F5480">
          <w:rPr>
            <w:webHidden/>
          </w:rPr>
          <w:fldChar w:fldCharType="separate"/>
        </w:r>
        <w:r w:rsidR="00BD214F">
          <w:rPr>
            <w:webHidden/>
          </w:rPr>
          <w:t>15</w:t>
        </w:r>
        <w:r w:rsidR="003F5480">
          <w:rPr>
            <w:webHidden/>
          </w:rPr>
          <w:fldChar w:fldCharType="end"/>
        </w:r>
      </w:hyperlink>
    </w:p>
    <w:p w14:paraId="5151D025" w14:textId="47E11D2E" w:rsidR="003F5480" w:rsidRDefault="00D955B2">
      <w:pPr>
        <w:pStyle w:val="32"/>
        <w:rPr>
          <w:rFonts w:asciiTheme="minorHAnsi" w:eastAsiaTheme="minorEastAsia" w:hAnsiTheme="minorHAnsi" w:cstheme="minorBidi"/>
          <w:kern w:val="0"/>
          <w:sz w:val="22"/>
          <w:szCs w:val="22"/>
          <w:lang w:val="ru-UA" w:eastAsia="ru-UA"/>
        </w:rPr>
      </w:pPr>
      <w:hyperlink w:anchor="_Toc201411609" w:history="1">
        <w:r w:rsidR="003F5480" w:rsidRPr="00015B6E">
          <w:rPr>
            <w:rStyle w:val="af8"/>
          </w:rPr>
          <w:t>1.2.5 Еволюційні алгоритми</w:t>
        </w:r>
        <w:r w:rsidR="003F5480">
          <w:rPr>
            <w:webHidden/>
          </w:rPr>
          <w:tab/>
        </w:r>
        <w:r w:rsidR="003F5480">
          <w:rPr>
            <w:webHidden/>
          </w:rPr>
          <w:fldChar w:fldCharType="begin"/>
        </w:r>
        <w:r w:rsidR="003F5480">
          <w:rPr>
            <w:webHidden/>
          </w:rPr>
          <w:instrText xml:space="preserve"> PAGEREF _Toc201411609 \h </w:instrText>
        </w:r>
        <w:r w:rsidR="003F5480">
          <w:rPr>
            <w:webHidden/>
          </w:rPr>
        </w:r>
        <w:r w:rsidR="003F5480">
          <w:rPr>
            <w:webHidden/>
          </w:rPr>
          <w:fldChar w:fldCharType="separate"/>
        </w:r>
        <w:r w:rsidR="00BD214F">
          <w:rPr>
            <w:webHidden/>
          </w:rPr>
          <w:t>17</w:t>
        </w:r>
        <w:r w:rsidR="003F5480">
          <w:rPr>
            <w:webHidden/>
          </w:rPr>
          <w:fldChar w:fldCharType="end"/>
        </w:r>
      </w:hyperlink>
    </w:p>
    <w:p w14:paraId="4AAB03D1" w14:textId="260C4DFD" w:rsidR="003F5480" w:rsidRDefault="00D955B2">
      <w:pPr>
        <w:pStyle w:val="23"/>
        <w:rPr>
          <w:rFonts w:asciiTheme="minorHAnsi" w:eastAsiaTheme="minorEastAsia" w:hAnsiTheme="minorHAnsi" w:cstheme="minorBidi"/>
          <w:kern w:val="0"/>
          <w:sz w:val="22"/>
          <w:szCs w:val="22"/>
          <w:lang w:val="ru-UA" w:eastAsia="ru-UA"/>
        </w:rPr>
      </w:pPr>
      <w:hyperlink w:anchor="_Toc201411610" w:history="1">
        <w:r w:rsidR="003F5480" w:rsidRPr="00015B6E">
          <w:rPr>
            <w:rStyle w:val="af8"/>
          </w:rPr>
          <w:t>1.3 Сучасні архітектури інтелектуальних систем керування</w:t>
        </w:r>
        <w:r w:rsidR="003F5480">
          <w:rPr>
            <w:webHidden/>
          </w:rPr>
          <w:tab/>
        </w:r>
        <w:r w:rsidR="003F5480">
          <w:rPr>
            <w:webHidden/>
          </w:rPr>
          <w:fldChar w:fldCharType="begin"/>
        </w:r>
        <w:r w:rsidR="003F5480">
          <w:rPr>
            <w:webHidden/>
          </w:rPr>
          <w:instrText xml:space="preserve"> PAGEREF _Toc201411610 \h </w:instrText>
        </w:r>
        <w:r w:rsidR="003F5480">
          <w:rPr>
            <w:webHidden/>
          </w:rPr>
        </w:r>
        <w:r w:rsidR="003F5480">
          <w:rPr>
            <w:webHidden/>
          </w:rPr>
          <w:fldChar w:fldCharType="separate"/>
        </w:r>
        <w:r w:rsidR="00BD214F">
          <w:rPr>
            <w:webHidden/>
          </w:rPr>
          <w:t>17</w:t>
        </w:r>
        <w:r w:rsidR="003F5480">
          <w:rPr>
            <w:webHidden/>
          </w:rPr>
          <w:fldChar w:fldCharType="end"/>
        </w:r>
      </w:hyperlink>
    </w:p>
    <w:p w14:paraId="1DBE43BE" w14:textId="6BC3524B" w:rsidR="003F5480" w:rsidRDefault="00D955B2">
      <w:pPr>
        <w:pStyle w:val="32"/>
        <w:rPr>
          <w:rFonts w:asciiTheme="minorHAnsi" w:eastAsiaTheme="minorEastAsia" w:hAnsiTheme="minorHAnsi" w:cstheme="minorBidi"/>
          <w:kern w:val="0"/>
          <w:sz w:val="22"/>
          <w:szCs w:val="22"/>
          <w:lang w:val="ru-UA" w:eastAsia="ru-UA"/>
        </w:rPr>
      </w:pPr>
      <w:hyperlink w:anchor="_Toc201411611" w:history="1">
        <w:r w:rsidR="003F5480" w:rsidRPr="00015B6E">
          <w:rPr>
            <w:rStyle w:val="af8"/>
          </w:rPr>
          <w:t>1.3.1 Роль Інтернету речей (</w:t>
        </w:r>
        <w:r w:rsidR="003F5480" w:rsidRPr="00015B6E">
          <w:rPr>
            <w:rStyle w:val="af8"/>
            <w:lang w:val="en-US"/>
          </w:rPr>
          <w:t>IoT</w:t>
        </w:r>
        <w:r w:rsidR="003F5480" w:rsidRPr="00015B6E">
          <w:rPr>
            <w:rStyle w:val="af8"/>
            <w:lang w:val="ru-RU"/>
          </w:rPr>
          <w:t xml:space="preserve">) </w:t>
        </w:r>
        <w:r w:rsidR="003F5480" w:rsidRPr="00015B6E">
          <w:rPr>
            <w:rStyle w:val="af8"/>
          </w:rPr>
          <w:t>та сенсорних мереж</w:t>
        </w:r>
        <w:r w:rsidR="003F5480">
          <w:rPr>
            <w:webHidden/>
          </w:rPr>
          <w:tab/>
        </w:r>
        <w:r w:rsidR="003F5480">
          <w:rPr>
            <w:webHidden/>
          </w:rPr>
          <w:fldChar w:fldCharType="begin"/>
        </w:r>
        <w:r w:rsidR="003F5480">
          <w:rPr>
            <w:webHidden/>
          </w:rPr>
          <w:instrText xml:space="preserve"> PAGEREF _Toc201411611 \h </w:instrText>
        </w:r>
        <w:r w:rsidR="003F5480">
          <w:rPr>
            <w:webHidden/>
          </w:rPr>
        </w:r>
        <w:r w:rsidR="003F5480">
          <w:rPr>
            <w:webHidden/>
          </w:rPr>
          <w:fldChar w:fldCharType="separate"/>
        </w:r>
        <w:r w:rsidR="00BD214F">
          <w:rPr>
            <w:webHidden/>
          </w:rPr>
          <w:t>18</w:t>
        </w:r>
        <w:r w:rsidR="003F5480">
          <w:rPr>
            <w:webHidden/>
          </w:rPr>
          <w:fldChar w:fldCharType="end"/>
        </w:r>
      </w:hyperlink>
    </w:p>
    <w:p w14:paraId="27398932" w14:textId="0616E430" w:rsidR="003F5480" w:rsidRDefault="00D955B2">
      <w:pPr>
        <w:pStyle w:val="32"/>
        <w:rPr>
          <w:rFonts w:asciiTheme="minorHAnsi" w:eastAsiaTheme="minorEastAsia" w:hAnsiTheme="minorHAnsi" w:cstheme="minorBidi"/>
          <w:kern w:val="0"/>
          <w:sz w:val="22"/>
          <w:szCs w:val="22"/>
          <w:lang w:val="ru-UA" w:eastAsia="ru-UA"/>
        </w:rPr>
      </w:pPr>
      <w:hyperlink w:anchor="_Toc201411612" w:history="1">
        <w:r w:rsidR="003F5480" w:rsidRPr="00015B6E">
          <w:rPr>
            <w:rStyle w:val="af8"/>
          </w:rPr>
          <w:t>1.3.2 Принципи побудови систем на базі мікросервісної архітектури</w:t>
        </w:r>
        <w:r w:rsidR="003F5480">
          <w:rPr>
            <w:webHidden/>
          </w:rPr>
          <w:tab/>
        </w:r>
        <w:r w:rsidR="003F5480">
          <w:rPr>
            <w:webHidden/>
          </w:rPr>
          <w:fldChar w:fldCharType="begin"/>
        </w:r>
        <w:r w:rsidR="003F5480">
          <w:rPr>
            <w:webHidden/>
          </w:rPr>
          <w:instrText xml:space="preserve"> PAGEREF _Toc201411612 \h </w:instrText>
        </w:r>
        <w:r w:rsidR="003F5480">
          <w:rPr>
            <w:webHidden/>
          </w:rPr>
        </w:r>
        <w:r w:rsidR="003F5480">
          <w:rPr>
            <w:webHidden/>
          </w:rPr>
          <w:fldChar w:fldCharType="separate"/>
        </w:r>
        <w:r w:rsidR="00BD214F">
          <w:rPr>
            <w:webHidden/>
          </w:rPr>
          <w:t>19</w:t>
        </w:r>
        <w:r w:rsidR="003F5480">
          <w:rPr>
            <w:webHidden/>
          </w:rPr>
          <w:fldChar w:fldCharType="end"/>
        </w:r>
      </w:hyperlink>
    </w:p>
    <w:p w14:paraId="65510D57" w14:textId="2CFC784C" w:rsidR="003F5480" w:rsidRDefault="00D955B2">
      <w:pPr>
        <w:pStyle w:val="23"/>
        <w:rPr>
          <w:rFonts w:asciiTheme="minorHAnsi" w:eastAsiaTheme="minorEastAsia" w:hAnsiTheme="minorHAnsi" w:cstheme="minorBidi"/>
          <w:kern w:val="0"/>
          <w:sz w:val="22"/>
          <w:szCs w:val="22"/>
          <w:lang w:val="ru-UA" w:eastAsia="ru-UA"/>
        </w:rPr>
      </w:pPr>
      <w:hyperlink w:anchor="_Toc201411613" w:history="1">
        <w:r w:rsidR="003F5480" w:rsidRPr="00015B6E">
          <w:rPr>
            <w:rStyle w:val="af8"/>
          </w:rPr>
          <w:t>1.4 Аналіз існуючих інтелектуальних систем та визначення напрямку дослідження</w:t>
        </w:r>
        <w:r w:rsidR="003F5480">
          <w:rPr>
            <w:webHidden/>
          </w:rPr>
          <w:tab/>
        </w:r>
        <w:r w:rsidR="003F5480">
          <w:rPr>
            <w:webHidden/>
          </w:rPr>
          <w:fldChar w:fldCharType="begin"/>
        </w:r>
        <w:r w:rsidR="003F5480">
          <w:rPr>
            <w:webHidden/>
          </w:rPr>
          <w:instrText xml:space="preserve"> PAGEREF _Toc201411613 \h </w:instrText>
        </w:r>
        <w:r w:rsidR="003F5480">
          <w:rPr>
            <w:webHidden/>
          </w:rPr>
        </w:r>
        <w:r w:rsidR="003F5480">
          <w:rPr>
            <w:webHidden/>
          </w:rPr>
          <w:fldChar w:fldCharType="separate"/>
        </w:r>
        <w:r w:rsidR="00BD214F">
          <w:rPr>
            <w:webHidden/>
          </w:rPr>
          <w:t>20</w:t>
        </w:r>
        <w:r w:rsidR="003F5480">
          <w:rPr>
            <w:webHidden/>
          </w:rPr>
          <w:fldChar w:fldCharType="end"/>
        </w:r>
      </w:hyperlink>
    </w:p>
    <w:p w14:paraId="7179BC10" w14:textId="486DE9BD" w:rsidR="003F5480" w:rsidRDefault="00D955B2">
      <w:pPr>
        <w:pStyle w:val="23"/>
        <w:rPr>
          <w:rFonts w:asciiTheme="minorHAnsi" w:eastAsiaTheme="minorEastAsia" w:hAnsiTheme="minorHAnsi" w:cstheme="minorBidi"/>
          <w:kern w:val="0"/>
          <w:sz w:val="22"/>
          <w:szCs w:val="22"/>
          <w:lang w:val="ru-UA" w:eastAsia="ru-UA"/>
        </w:rPr>
      </w:pPr>
      <w:hyperlink w:anchor="_Toc201411614" w:history="1">
        <w:r w:rsidR="003F5480" w:rsidRPr="00015B6E">
          <w:rPr>
            <w:rStyle w:val="af8"/>
          </w:rPr>
          <w:t>1.5 Мета і задачі роботи</w:t>
        </w:r>
        <w:r w:rsidR="003F5480">
          <w:rPr>
            <w:webHidden/>
          </w:rPr>
          <w:tab/>
        </w:r>
        <w:r w:rsidR="003F5480">
          <w:rPr>
            <w:webHidden/>
          </w:rPr>
          <w:fldChar w:fldCharType="begin"/>
        </w:r>
        <w:r w:rsidR="003F5480">
          <w:rPr>
            <w:webHidden/>
          </w:rPr>
          <w:instrText xml:space="preserve"> PAGEREF _Toc201411614 \h </w:instrText>
        </w:r>
        <w:r w:rsidR="003F5480">
          <w:rPr>
            <w:webHidden/>
          </w:rPr>
        </w:r>
        <w:r w:rsidR="003F5480">
          <w:rPr>
            <w:webHidden/>
          </w:rPr>
          <w:fldChar w:fldCharType="separate"/>
        </w:r>
        <w:r w:rsidR="00BD214F">
          <w:rPr>
            <w:webHidden/>
          </w:rPr>
          <w:t>24</w:t>
        </w:r>
        <w:r w:rsidR="003F5480">
          <w:rPr>
            <w:webHidden/>
          </w:rPr>
          <w:fldChar w:fldCharType="end"/>
        </w:r>
      </w:hyperlink>
    </w:p>
    <w:p w14:paraId="66309C82" w14:textId="6DF403EE" w:rsidR="003F5480" w:rsidRDefault="00D955B2">
      <w:pPr>
        <w:pStyle w:val="10"/>
        <w:rPr>
          <w:rFonts w:asciiTheme="minorHAnsi" w:eastAsiaTheme="minorEastAsia" w:hAnsiTheme="minorHAnsi" w:cstheme="minorBidi"/>
          <w:kern w:val="0"/>
          <w:sz w:val="22"/>
          <w:szCs w:val="22"/>
          <w:lang w:val="ru-UA" w:eastAsia="ru-UA"/>
        </w:rPr>
      </w:pPr>
      <w:hyperlink w:anchor="_Toc201411615" w:history="1">
        <w:r w:rsidR="003F5480" w:rsidRPr="00015B6E">
          <w:rPr>
            <w:rStyle w:val="af8"/>
          </w:rPr>
          <w:t>2 Теоретичні засади та підходи до інтелектуального керування кліматом</w:t>
        </w:r>
        <w:r w:rsidR="003F5480">
          <w:rPr>
            <w:webHidden/>
          </w:rPr>
          <w:tab/>
        </w:r>
        <w:r w:rsidR="003F5480">
          <w:rPr>
            <w:webHidden/>
          </w:rPr>
          <w:fldChar w:fldCharType="begin"/>
        </w:r>
        <w:r w:rsidR="003F5480">
          <w:rPr>
            <w:webHidden/>
          </w:rPr>
          <w:instrText xml:space="preserve"> PAGEREF _Toc201411615 \h </w:instrText>
        </w:r>
        <w:r w:rsidR="003F5480">
          <w:rPr>
            <w:webHidden/>
          </w:rPr>
        </w:r>
        <w:r w:rsidR="003F5480">
          <w:rPr>
            <w:webHidden/>
          </w:rPr>
          <w:fldChar w:fldCharType="separate"/>
        </w:r>
        <w:r w:rsidR="00BD214F">
          <w:rPr>
            <w:webHidden/>
          </w:rPr>
          <w:t>25</w:t>
        </w:r>
        <w:r w:rsidR="003F5480">
          <w:rPr>
            <w:webHidden/>
          </w:rPr>
          <w:fldChar w:fldCharType="end"/>
        </w:r>
      </w:hyperlink>
    </w:p>
    <w:p w14:paraId="71F11A3D" w14:textId="6C422F7C" w:rsidR="003F5480" w:rsidRDefault="00D955B2">
      <w:pPr>
        <w:pStyle w:val="23"/>
        <w:rPr>
          <w:rFonts w:asciiTheme="minorHAnsi" w:eastAsiaTheme="minorEastAsia" w:hAnsiTheme="minorHAnsi" w:cstheme="minorBidi"/>
          <w:kern w:val="0"/>
          <w:sz w:val="22"/>
          <w:szCs w:val="22"/>
          <w:lang w:val="ru-UA" w:eastAsia="ru-UA"/>
        </w:rPr>
      </w:pPr>
      <w:hyperlink w:anchor="_Toc201411616" w:history="1">
        <w:r w:rsidR="003F5480" w:rsidRPr="00015B6E">
          <w:rPr>
            <w:rStyle w:val="af8"/>
          </w:rPr>
          <w:t>2.1 Математична модель теплових процесів у приміщенні</w:t>
        </w:r>
        <w:r w:rsidR="003F5480">
          <w:rPr>
            <w:webHidden/>
          </w:rPr>
          <w:tab/>
        </w:r>
        <w:r w:rsidR="003F5480">
          <w:rPr>
            <w:webHidden/>
          </w:rPr>
          <w:fldChar w:fldCharType="begin"/>
        </w:r>
        <w:r w:rsidR="003F5480">
          <w:rPr>
            <w:webHidden/>
          </w:rPr>
          <w:instrText xml:space="preserve"> PAGEREF _Toc201411616 \h </w:instrText>
        </w:r>
        <w:r w:rsidR="003F5480">
          <w:rPr>
            <w:webHidden/>
          </w:rPr>
        </w:r>
        <w:r w:rsidR="003F5480">
          <w:rPr>
            <w:webHidden/>
          </w:rPr>
          <w:fldChar w:fldCharType="separate"/>
        </w:r>
        <w:r w:rsidR="00BD214F">
          <w:rPr>
            <w:webHidden/>
          </w:rPr>
          <w:t>25</w:t>
        </w:r>
        <w:r w:rsidR="003F5480">
          <w:rPr>
            <w:webHidden/>
          </w:rPr>
          <w:fldChar w:fldCharType="end"/>
        </w:r>
      </w:hyperlink>
    </w:p>
    <w:p w14:paraId="49888F65" w14:textId="132C52DD" w:rsidR="003F5480" w:rsidRDefault="00D955B2">
      <w:pPr>
        <w:pStyle w:val="23"/>
        <w:rPr>
          <w:rFonts w:asciiTheme="minorHAnsi" w:eastAsiaTheme="minorEastAsia" w:hAnsiTheme="minorHAnsi" w:cstheme="minorBidi"/>
          <w:kern w:val="0"/>
          <w:sz w:val="22"/>
          <w:szCs w:val="22"/>
          <w:lang w:val="ru-UA" w:eastAsia="ru-UA"/>
        </w:rPr>
      </w:pPr>
      <w:hyperlink w:anchor="_Toc201411617" w:history="1">
        <w:r w:rsidR="003F5480" w:rsidRPr="00015B6E">
          <w:rPr>
            <w:rStyle w:val="af8"/>
          </w:rPr>
          <w:t>2.2 Класичні методи керування на основі ПІД-регулятора</w:t>
        </w:r>
        <w:r w:rsidR="003F5480">
          <w:rPr>
            <w:webHidden/>
          </w:rPr>
          <w:tab/>
        </w:r>
        <w:r w:rsidR="003F5480">
          <w:rPr>
            <w:webHidden/>
          </w:rPr>
          <w:fldChar w:fldCharType="begin"/>
        </w:r>
        <w:r w:rsidR="003F5480">
          <w:rPr>
            <w:webHidden/>
          </w:rPr>
          <w:instrText xml:space="preserve"> PAGEREF _Toc201411617 \h </w:instrText>
        </w:r>
        <w:r w:rsidR="003F5480">
          <w:rPr>
            <w:webHidden/>
          </w:rPr>
        </w:r>
        <w:r w:rsidR="003F5480">
          <w:rPr>
            <w:webHidden/>
          </w:rPr>
          <w:fldChar w:fldCharType="separate"/>
        </w:r>
        <w:r w:rsidR="00BD214F">
          <w:rPr>
            <w:webHidden/>
          </w:rPr>
          <w:t>28</w:t>
        </w:r>
        <w:r w:rsidR="003F5480">
          <w:rPr>
            <w:webHidden/>
          </w:rPr>
          <w:fldChar w:fldCharType="end"/>
        </w:r>
      </w:hyperlink>
    </w:p>
    <w:p w14:paraId="16F1EBA3" w14:textId="3F9DD1CF" w:rsidR="003F5480" w:rsidRDefault="00D955B2">
      <w:pPr>
        <w:pStyle w:val="23"/>
        <w:rPr>
          <w:rFonts w:asciiTheme="minorHAnsi" w:eastAsiaTheme="minorEastAsia" w:hAnsiTheme="minorHAnsi" w:cstheme="minorBidi"/>
          <w:kern w:val="0"/>
          <w:sz w:val="22"/>
          <w:szCs w:val="22"/>
          <w:lang w:val="ru-UA" w:eastAsia="ru-UA"/>
        </w:rPr>
      </w:pPr>
      <w:hyperlink w:anchor="_Toc201411618" w:history="1">
        <w:r w:rsidR="003F5480" w:rsidRPr="00015B6E">
          <w:rPr>
            <w:rStyle w:val="af8"/>
          </w:rPr>
          <w:t>2.3 Нейронні мережі та прогнозування часових рядів</w:t>
        </w:r>
        <w:r w:rsidR="003F5480">
          <w:rPr>
            <w:webHidden/>
          </w:rPr>
          <w:tab/>
        </w:r>
        <w:r w:rsidR="003F5480">
          <w:rPr>
            <w:webHidden/>
          </w:rPr>
          <w:fldChar w:fldCharType="begin"/>
        </w:r>
        <w:r w:rsidR="003F5480">
          <w:rPr>
            <w:webHidden/>
          </w:rPr>
          <w:instrText xml:space="preserve"> PAGEREF _Toc201411618 \h </w:instrText>
        </w:r>
        <w:r w:rsidR="003F5480">
          <w:rPr>
            <w:webHidden/>
          </w:rPr>
        </w:r>
        <w:r w:rsidR="003F5480">
          <w:rPr>
            <w:webHidden/>
          </w:rPr>
          <w:fldChar w:fldCharType="separate"/>
        </w:r>
        <w:r w:rsidR="00BD214F">
          <w:rPr>
            <w:webHidden/>
          </w:rPr>
          <w:t>30</w:t>
        </w:r>
        <w:r w:rsidR="003F5480">
          <w:rPr>
            <w:webHidden/>
          </w:rPr>
          <w:fldChar w:fldCharType="end"/>
        </w:r>
      </w:hyperlink>
    </w:p>
    <w:p w14:paraId="59E98CCD" w14:textId="625CCCA8" w:rsidR="003F5480" w:rsidRDefault="00D955B2">
      <w:pPr>
        <w:pStyle w:val="23"/>
        <w:rPr>
          <w:rFonts w:asciiTheme="minorHAnsi" w:eastAsiaTheme="minorEastAsia" w:hAnsiTheme="minorHAnsi" w:cstheme="minorBidi"/>
          <w:kern w:val="0"/>
          <w:sz w:val="22"/>
          <w:szCs w:val="22"/>
          <w:lang w:val="ru-UA" w:eastAsia="ru-UA"/>
        </w:rPr>
      </w:pPr>
      <w:hyperlink w:anchor="_Toc201411619" w:history="1">
        <w:r w:rsidR="003F5480" w:rsidRPr="00015B6E">
          <w:rPr>
            <w:rStyle w:val="af8"/>
          </w:rPr>
          <w:t>2.4 Методи навчання з підкріпленням в керуванні</w:t>
        </w:r>
        <w:r w:rsidR="003F5480">
          <w:rPr>
            <w:webHidden/>
          </w:rPr>
          <w:tab/>
        </w:r>
        <w:r w:rsidR="003F5480">
          <w:rPr>
            <w:webHidden/>
          </w:rPr>
          <w:fldChar w:fldCharType="begin"/>
        </w:r>
        <w:r w:rsidR="003F5480">
          <w:rPr>
            <w:webHidden/>
          </w:rPr>
          <w:instrText xml:space="preserve"> PAGEREF _Toc201411619 \h </w:instrText>
        </w:r>
        <w:r w:rsidR="003F5480">
          <w:rPr>
            <w:webHidden/>
          </w:rPr>
        </w:r>
        <w:r w:rsidR="003F5480">
          <w:rPr>
            <w:webHidden/>
          </w:rPr>
          <w:fldChar w:fldCharType="separate"/>
        </w:r>
        <w:r w:rsidR="00BD214F">
          <w:rPr>
            <w:webHidden/>
          </w:rPr>
          <w:t>32</w:t>
        </w:r>
        <w:r w:rsidR="003F5480">
          <w:rPr>
            <w:webHidden/>
          </w:rPr>
          <w:fldChar w:fldCharType="end"/>
        </w:r>
      </w:hyperlink>
    </w:p>
    <w:p w14:paraId="6FCB8457" w14:textId="10F298D0" w:rsidR="003F5480" w:rsidRDefault="00D955B2">
      <w:pPr>
        <w:pStyle w:val="23"/>
        <w:rPr>
          <w:rFonts w:asciiTheme="minorHAnsi" w:eastAsiaTheme="minorEastAsia" w:hAnsiTheme="minorHAnsi" w:cstheme="minorBidi"/>
          <w:kern w:val="0"/>
          <w:sz w:val="22"/>
          <w:szCs w:val="22"/>
          <w:lang w:val="ru-UA" w:eastAsia="ru-UA"/>
        </w:rPr>
      </w:pPr>
      <w:hyperlink w:anchor="_Toc201411620" w:history="1">
        <w:r w:rsidR="003F5480" w:rsidRPr="00015B6E">
          <w:rPr>
            <w:rStyle w:val="af8"/>
          </w:rPr>
          <w:t>2.5 Розподілені системи керування та їх реалізація на базі мікросервісної архітектури</w:t>
        </w:r>
        <w:r w:rsidR="003F5480">
          <w:rPr>
            <w:webHidden/>
          </w:rPr>
          <w:tab/>
        </w:r>
        <w:r w:rsidR="003F5480">
          <w:rPr>
            <w:webHidden/>
          </w:rPr>
          <w:fldChar w:fldCharType="begin"/>
        </w:r>
        <w:r w:rsidR="003F5480">
          <w:rPr>
            <w:webHidden/>
          </w:rPr>
          <w:instrText xml:space="preserve"> PAGEREF _Toc201411620 \h </w:instrText>
        </w:r>
        <w:r w:rsidR="003F5480">
          <w:rPr>
            <w:webHidden/>
          </w:rPr>
        </w:r>
        <w:r w:rsidR="003F5480">
          <w:rPr>
            <w:webHidden/>
          </w:rPr>
          <w:fldChar w:fldCharType="separate"/>
        </w:r>
        <w:r w:rsidR="00BD214F">
          <w:rPr>
            <w:webHidden/>
          </w:rPr>
          <w:t>34</w:t>
        </w:r>
        <w:r w:rsidR="003F5480">
          <w:rPr>
            <w:webHidden/>
          </w:rPr>
          <w:fldChar w:fldCharType="end"/>
        </w:r>
      </w:hyperlink>
    </w:p>
    <w:p w14:paraId="6DA0DEB6" w14:textId="4EC980CB" w:rsidR="003F5480" w:rsidRDefault="00D955B2">
      <w:pPr>
        <w:pStyle w:val="23"/>
        <w:rPr>
          <w:rFonts w:asciiTheme="minorHAnsi" w:eastAsiaTheme="minorEastAsia" w:hAnsiTheme="minorHAnsi" w:cstheme="minorBidi"/>
          <w:kern w:val="0"/>
          <w:sz w:val="22"/>
          <w:szCs w:val="22"/>
          <w:lang w:val="ru-UA" w:eastAsia="ru-UA"/>
        </w:rPr>
      </w:pPr>
      <w:hyperlink w:anchor="_Toc201411621" w:history="1">
        <w:r w:rsidR="003F5480" w:rsidRPr="00015B6E">
          <w:rPr>
            <w:rStyle w:val="af8"/>
          </w:rPr>
          <w:t>2.6 Критерії оцінки ефективності систем керування</w:t>
        </w:r>
        <w:r w:rsidR="003F5480">
          <w:rPr>
            <w:webHidden/>
          </w:rPr>
          <w:tab/>
        </w:r>
        <w:r w:rsidR="003F5480">
          <w:rPr>
            <w:webHidden/>
          </w:rPr>
          <w:fldChar w:fldCharType="begin"/>
        </w:r>
        <w:r w:rsidR="003F5480">
          <w:rPr>
            <w:webHidden/>
          </w:rPr>
          <w:instrText xml:space="preserve"> PAGEREF _Toc201411621 \h </w:instrText>
        </w:r>
        <w:r w:rsidR="003F5480">
          <w:rPr>
            <w:webHidden/>
          </w:rPr>
        </w:r>
        <w:r w:rsidR="003F5480">
          <w:rPr>
            <w:webHidden/>
          </w:rPr>
          <w:fldChar w:fldCharType="separate"/>
        </w:r>
        <w:r w:rsidR="00BD214F">
          <w:rPr>
            <w:webHidden/>
          </w:rPr>
          <w:t>36</w:t>
        </w:r>
        <w:r w:rsidR="003F5480">
          <w:rPr>
            <w:webHidden/>
          </w:rPr>
          <w:fldChar w:fldCharType="end"/>
        </w:r>
      </w:hyperlink>
    </w:p>
    <w:p w14:paraId="4F8CD58A" w14:textId="084460D8" w:rsidR="003F5480" w:rsidRDefault="00D955B2">
      <w:pPr>
        <w:pStyle w:val="10"/>
        <w:rPr>
          <w:rFonts w:asciiTheme="minorHAnsi" w:eastAsiaTheme="minorEastAsia" w:hAnsiTheme="minorHAnsi" w:cstheme="minorBidi"/>
          <w:kern w:val="0"/>
          <w:sz w:val="22"/>
          <w:szCs w:val="22"/>
          <w:lang w:val="ru-UA" w:eastAsia="ru-UA"/>
        </w:rPr>
      </w:pPr>
      <w:hyperlink w:anchor="_Toc201411622" w:history="1">
        <w:r w:rsidR="003F5480" w:rsidRPr="00015B6E">
          <w:rPr>
            <w:rStyle w:val="af8"/>
          </w:rPr>
          <w:t>3 Проектування, архітектура та реалізація інтелектуальної системи керування температурою</w:t>
        </w:r>
        <w:r w:rsidR="003F5480">
          <w:rPr>
            <w:webHidden/>
          </w:rPr>
          <w:tab/>
        </w:r>
        <w:r w:rsidR="003F5480">
          <w:rPr>
            <w:webHidden/>
          </w:rPr>
          <w:fldChar w:fldCharType="begin"/>
        </w:r>
        <w:r w:rsidR="003F5480">
          <w:rPr>
            <w:webHidden/>
          </w:rPr>
          <w:instrText xml:space="preserve"> PAGEREF _Toc201411622 \h </w:instrText>
        </w:r>
        <w:r w:rsidR="003F5480">
          <w:rPr>
            <w:webHidden/>
          </w:rPr>
        </w:r>
        <w:r w:rsidR="003F5480">
          <w:rPr>
            <w:webHidden/>
          </w:rPr>
          <w:fldChar w:fldCharType="separate"/>
        </w:r>
        <w:r w:rsidR="00BD214F">
          <w:rPr>
            <w:webHidden/>
          </w:rPr>
          <w:t>40</w:t>
        </w:r>
        <w:r w:rsidR="003F5480">
          <w:rPr>
            <w:webHidden/>
          </w:rPr>
          <w:fldChar w:fldCharType="end"/>
        </w:r>
      </w:hyperlink>
    </w:p>
    <w:p w14:paraId="68E8FED9" w14:textId="464EE3F0" w:rsidR="003F5480" w:rsidRDefault="00D955B2">
      <w:pPr>
        <w:pStyle w:val="23"/>
        <w:rPr>
          <w:rFonts w:asciiTheme="minorHAnsi" w:eastAsiaTheme="minorEastAsia" w:hAnsiTheme="minorHAnsi" w:cstheme="minorBidi"/>
          <w:kern w:val="0"/>
          <w:sz w:val="22"/>
          <w:szCs w:val="22"/>
          <w:lang w:val="ru-UA" w:eastAsia="ru-UA"/>
        </w:rPr>
      </w:pPr>
      <w:hyperlink w:anchor="_Toc201411623" w:history="1">
        <w:r w:rsidR="003F5480" w:rsidRPr="00015B6E">
          <w:rPr>
            <w:rStyle w:val="af8"/>
          </w:rPr>
          <w:t>3.1 Загальна програмна архітектура системи</w:t>
        </w:r>
        <w:r w:rsidR="003F5480">
          <w:rPr>
            <w:webHidden/>
          </w:rPr>
          <w:tab/>
        </w:r>
        <w:r w:rsidR="003F5480">
          <w:rPr>
            <w:webHidden/>
          </w:rPr>
          <w:fldChar w:fldCharType="begin"/>
        </w:r>
        <w:r w:rsidR="003F5480">
          <w:rPr>
            <w:webHidden/>
          </w:rPr>
          <w:instrText xml:space="preserve"> PAGEREF _Toc201411623 \h </w:instrText>
        </w:r>
        <w:r w:rsidR="003F5480">
          <w:rPr>
            <w:webHidden/>
          </w:rPr>
        </w:r>
        <w:r w:rsidR="003F5480">
          <w:rPr>
            <w:webHidden/>
          </w:rPr>
          <w:fldChar w:fldCharType="separate"/>
        </w:r>
        <w:r w:rsidR="00BD214F">
          <w:rPr>
            <w:webHidden/>
          </w:rPr>
          <w:t>40</w:t>
        </w:r>
        <w:r w:rsidR="003F5480">
          <w:rPr>
            <w:webHidden/>
          </w:rPr>
          <w:fldChar w:fldCharType="end"/>
        </w:r>
      </w:hyperlink>
    </w:p>
    <w:p w14:paraId="4D85C45D" w14:textId="06A24563" w:rsidR="003F5480" w:rsidRDefault="00D955B2">
      <w:pPr>
        <w:pStyle w:val="32"/>
        <w:rPr>
          <w:rFonts w:asciiTheme="minorHAnsi" w:eastAsiaTheme="minorEastAsia" w:hAnsiTheme="minorHAnsi" w:cstheme="minorBidi"/>
          <w:kern w:val="0"/>
          <w:sz w:val="22"/>
          <w:szCs w:val="22"/>
          <w:lang w:val="ru-UA" w:eastAsia="ru-UA"/>
        </w:rPr>
      </w:pPr>
      <w:hyperlink w:anchor="_Toc201411624" w:history="1">
        <w:r w:rsidR="003F5480" w:rsidRPr="00015B6E">
          <w:rPr>
            <w:rStyle w:val="af8"/>
          </w:rPr>
          <w:t>3.1.1 Локальне керування на периферійному рівні (</w:t>
        </w:r>
        <w:r w:rsidR="003F5480" w:rsidRPr="00015B6E">
          <w:rPr>
            <w:rStyle w:val="af8"/>
            <w:lang w:val="en-US"/>
          </w:rPr>
          <w:t>edge</w:t>
        </w:r>
        <w:r w:rsidR="003F5480" w:rsidRPr="00015B6E">
          <w:rPr>
            <w:rStyle w:val="af8"/>
            <w:lang w:val="ru-RU"/>
          </w:rPr>
          <w:t>-</w:t>
        </w:r>
        <w:r w:rsidR="003F5480" w:rsidRPr="00015B6E">
          <w:rPr>
            <w:rStyle w:val="af8"/>
          </w:rPr>
          <w:t>рівень)</w:t>
        </w:r>
        <w:r w:rsidR="003F5480">
          <w:rPr>
            <w:webHidden/>
          </w:rPr>
          <w:tab/>
        </w:r>
        <w:r w:rsidR="003F5480">
          <w:rPr>
            <w:webHidden/>
          </w:rPr>
          <w:fldChar w:fldCharType="begin"/>
        </w:r>
        <w:r w:rsidR="003F5480">
          <w:rPr>
            <w:webHidden/>
          </w:rPr>
          <w:instrText xml:space="preserve"> PAGEREF _Toc201411624 \h </w:instrText>
        </w:r>
        <w:r w:rsidR="003F5480">
          <w:rPr>
            <w:webHidden/>
          </w:rPr>
        </w:r>
        <w:r w:rsidR="003F5480">
          <w:rPr>
            <w:webHidden/>
          </w:rPr>
          <w:fldChar w:fldCharType="separate"/>
        </w:r>
        <w:r w:rsidR="00BD214F">
          <w:rPr>
            <w:webHidden/>
          </w:rPr>
          <w:t>41</w:t>
        </w:r>
        <w:r w:rsidR="003F5480">
          <w:rPr>
            <w:webHidden/>
          </w:rPr>
          <w:fldChar w:fldCharType="end"/>
        </w:r>
      </w:hyperlink>
    </w:p>
    <w:p w14:paraId="1FCB1574" w14:textId="07189AE0" w:rsidR="003F5480" w:rsidRDefault="00D955B2">
      <w:pPr>
        <w:pStyle w:val="32"/>
        <w:rPr>
          <w:rFonts w:asciiTheme="minorHAnsi" w:eastAsiaTheme="minorEastAsia" w:hAnsiTheme="minorHAnsi" w:cstheme="minorBidi"/>
          <w:kern w:val="0"/>
          <w:sz w:val="22"/>
          <w:szCs w:val="22"/>
          <w:lang w:val="ru-UA" w:eastAsia="ru-UA"/>
        </w:rPr>
      </w:pPr>
      <w:hyperlink w:anchor="_Toc201411625" w:history="1">
        <w:r w:rsidR="003F5480" w:rsidRPr="00015B6E">
          <w:rPr>
            <w:rStyle w:val="af8"/>
          </w:rPr>
          <w:t>3.1.2 Центральний серверний кластер</w:t>
        </w:r>
        <w:r w:rsidR="003F5480">
          <w:rPr>
            <w:webHidden/>
          </w:rPr>
          <w:tab/>
        </w:r>
        <w:r w:rsidR="003F5480">
          <w:rPr>
            <w:webHidden/>
          </w:rPr>
          <w:fldChar w:fldCharType="begin"/>
        </w:r>
        <w:r w:rsidR="003F5480">
          <w:rPr>
            <w:webHidden/>
          </w:rPr>
          <w:instrText xml:space="preserve"> PAGEREF _Toc201411625 \h </w:instrText>
        </w:r>
        <w:r w:rsidR="003F5480">
          <w:rPr>
            <w:webHidden/>
          </w:rPr>
        </w:r>
        <w:r w:rsidR="003F5480">
          <w:rPr>
            <w:webHidden/>
          </w:rPr>
          <w:fldChar w:fldCharType="separate"/>
        </w:r>
        <w:r w:rsidR="00BD214F">
          <w:rPr>
            <w:webHidden/>
          </w:rPr>
          <w:t>42</w:t>
        </w:r>
        <w:r w:rsidR="003F5480">
          <w:rPr>
            <w:webHidden/>
          </w:rPr>
          <w:fldChar w:fldCharType="end"/>
        </w:r>
      </w:hyperlink>
    </w:p>
    <w:p w14:paraId="4D02CBAC" w14:textId="79AFCB08" w:rsidR="003F5480" w:rsidRDefault="00D955B2">
      <w:pPr>
        <w:pStyle w:val="32"/>
        <w:rPr>
          <w:rFonts w:asciiTheme="minorHAnsi" w:eastAsiaTheme="minorEastAsia" w:hAnsiTheme="minorHAnsi" w:cstheme="minorBidi"/>
          <w:kern w:val="0"/>
          <w:sz w:val="22"/>
          <w:szCs w:val="22"/>
          <w:lang w:val="ru-UA" w:eastAsia="ru-UA"/>
        </w:rPr>
      </w:pPr>
      <w:hyperlink w:anchor="_Toc201411626" w:history="1">
        <w:r w:rsidR="003F5480" w:rsidRPr="00015B6E">
          <w:rPr>
            <w:rStyle w:val="af8"/>
            <w:bCs/>
          </w:rPr>
          <w:t>3.1.3 Масштабування, контейнерізація і відмовостійкість</w:t>
        </w:r>
        <w:r w:rsidR="003F5480">
          <w:rPr>
            <w:webHidden/>
          </w:rPr>
          <w:tab/>
        </w:r>
        <w:r w:rsidR="003F5480">
          <w:rPr>
            <w:webHidden/>
          </w:rPr>
          <w:fldChar w:fldCharType="begin"/>
        </w:r>
        <w:r w:rsidR="003F5480">
          <w:rPr>
            <w:webHidden/>
          </w:rPr>
          <w:instrText xml:space="preserve"> PAGEREF _Toc201411626 \h </w:instrText>
        </w:r>
        <w:r w:rsidR="003F5480">
          <w:rPr>
            <w:webHidden/>
          </w:rPr>
        </w:r>
        <w:r w:rsidR="003F5480">
          <w:rPr>
            <w:webHidden/>
          </w:rPr>
          <w:fldChar w:fldCharType="separate"/>
        </w:r>
        <w:r w:rsidR="00BD214F">
          <w:rPr>
            <w:webHidden/>
          </w:rPr>
          <w:t>52</w:t>
        </w:r>
        <w:r w:rsidR="003F5480">
          <w:rPr>
            <w:webHidden/>
          </w:rPr>
          <w:fldChar w:fldCharType="end"/>
        </w:r>
      </w:hyperlink>
    </w:p>
    <w:p w14:paraId="7F4C58BA" w14:textId="50557483" w:rsidR="003F5480" w:rsidRDefault="00D955B2">
      <w:pPr>
        <w:pStyle w:val="23"/>
        <w:rPr>
          <w:rFonts w:asciiTheme="minorHAnsi" w:eastAsiaTheme="minorEastAsia" w:hAnsiTheme="minorHAnsi" w:cstheme="minorBidi"/>
          <w:kern w:val="0"/>
          <w:sz w:val="22"/>
          <w:szCs w:val="22"/>
          <w:lang w:val="ru-UA" w:eastAsia="ru-UA"/>
        </w:rPr>
      </w:pPr>
      <w:hyperlink w:anchor="_Toc201411627" w:history="1">
        <w:r w:rsidR="003F5480" w:rsidRPr="00015B6E">
          <w:rPr>
            <w:rStyle w:val="af8"/>
          </w:rPr>
          <w:t>3.2 Реалізація системи симуляції керування температурою</w:t>
        </w:r>
        <w:r w:rsidR="003F5480">
          <w:rPr>
            <w:webHidden/>
          </w:rPr>
          <w:tab/>
        </w:r>
        <w:r w:rsidR="003F5480">
          <w:rPr>
            <w:webHidden/>
          </w:rPr>
          <w:fldChar w:fldCharType="begin"/>
        </w:r>
        <w:r w:rsidR="003F5480">
          <w:rPr>
            <w:webHidden/>
          </w:rPr>
          <w:instrText xml:space="preserve"> PAGEREF _Toc201411627 \h </w:instrText>
        </w:r>
        <w:r w:rsidR="003F5480">
          <w:rPr>
            <w:webHidden/>
          </w:rPr>
        </w:r>
        <w:r w:rsidR="003F5480">
          <w:rPr>
            <w:webHidden/>
          </w:rPr>
          <w:fldChar w:fldCharType="separate"/>
        </w:r>
        <w:r w:rsidR="00BD214F">
          <w:rPr>
            <w:webHidden/>
          </w:rPr>
          <w:t>54</w:t>
        </w:r>
        <w:r w:rsidR="003F5480">
          <w:rPr>
            <w:webHidden/>
          </w:rPr>
          <w:fldChar w:fldCharType="end"/>
        </w:r>
      </w:hyperlink>
    </w:p>
    <w:p w14:paraId="2EF4D035" w14:textId="7E862984" w:rsidR="003F5480" w:rsidRDefault="00D955B2">
      <w:pPr>
        <w:pStyle w:val="32"/>
        <w:rPr>
          <w:rFonts w:asciiTheme="minorHAnsi" w:eastAsiaTheme="minorEastAsia" w:hAnsiTheme="minorHAnsi" w:cstheme="minorBidi"/>
          <w:kern w:val="0"/>
          <w:sz w:val="22"/>
          <w:szCs w:val="22"/>
          <w:lang w:val="ru-UA" w:eastAsia="ru-UA"/>
        </w:rPr>
      </w:pPr>
      <w:hyperlink w:anchor="_Toc201411628" w:history="1">
        <w:r w:rsidR="003F5480" w:rsidRPr="00015B6E">
          <w:rPr>
            <w:rStyle w:val="af8"/>
          </w:rPr>
          <w:t>3.2.1 Фронтенд (панель керування)</w:t>
        </w:r>
        <w:r w:rsidR="003F5480">
          <w:rPr>
            <w:webHidden/>
          </w:rPr>
          <w:tab/>
        </w:r>
        <w:r w:rsidR="003F5480">
          <w:rPr>
            <w:webHidden/>
          </w:rPr>
          <w:fldChar w:fldCharType="begin"/>
        </w:r>
        <w:r w:rsidR="003F5480">
          <w:rPr>
            <w:webHidden/>
          </w:rPr>
          <w:instrText xml:space="preserve"> PAGEREF _Toc201411628 \h </w:instrText>
        </w:r>
        <w:r w:rsidR="003F5480">
          <w:rPr>
            <w:webHidden/>
          </w:rPr>
        </w:r>
        <w:r w:rsidR="003F5480">
          <w:rPr>
            <w:webHidden/>
          </w:rPr>
          <w:fldChar w:fldCharType="separate"/>
        </w:r>
        <w:r w:rsidR="00BD214F">
          <w:rPr>
            <w:webHidden/>
          </w:rPr>
          <w:t>54</w:t>
        </w:r>
        <w:r w:rsidR="003F5480">
          <w:rPr>
            <w:webHidden/>
          </w:rPr>
          <w:fldChar w:fldCharType="end"/>
        </w:r>
      </w:hyperlink>
    </w:p>
    <w:p w14:paraId="00E445D1" w14:textId="4EBF63D9" w:rsidR="003F5480" w:rsidRDefault="00D955B2">
      <w:pPr>
        <w:pStyle w:val="32"/>
        <w:rPr>
          <w:rFonts w:asciiTheme="minorHAnsi" w:eastAsiaTheme="minorEastAsia" w:hAnsiTheme="minorHAnsi" w:cstheme="minorBidi"/>
          <w:kern w:val="0"/>
          <w:sz w:val="22"/>
          <w:szCs w:val="22"/>
          <w:lang w:val="ru-UA" w:eastAsia="ru-UA"/>
        </w:rPr>
      </w:pPr>
      <w:hyperlink w:anchor="_Toc201411629" w:history="1">
        <w:r w:rsidR="003F5480" w:rsidRPr="00015B6E">
          <w:rPr>
            <w:rStyle w:val="af8"/>
            <w:lang w:val="en-US"/>
          </w:rPr>
          <w:t>3.2.2</w:t>
        </w:r>
        <w:r w:rsidR="003F5480" w:rsidRPr="00015B6E">
          <w:rPr>
            <w:rStyle w:val="af8"/>
          </w:rPr>
          <w:t xml:space="preserve"> Сервіс збереження даних (</w:t>
        </w:r>
        <w:r w:rsidR="003F5480" w:rsidRPr="00015B6E">
          <w:rPr>
            <w:rStyle w:val="af8"/>
            <w:lang w:val="en-US"/>
          </w:rPr>
          <w:t>Storage</w:t>
        </w:r>
        <w:r w:rsidR="003F5480" w:rsidRPr="00015B6E">
          <w:rPr>
            <w:rStyle w:val="af8"/>
          </w:rPr>
          <w:t xml:space="preserve"> </w:t>
        </w:r>
        <w:r w:rsidR="003F5480" w:rsidRPr="00015B6E">
          <w:rPr>
            <w:rStyle w:val="af8"/>
            <w:lang w:val="en-US"/>
          </w:rPr>
          <w:t>service)</w:t>
        </w:r>
        <w:r w:rsidR="003F5480">
          <w:rPr>
            <w:webHidden/>
          </w:rPr>
          <w:tab/>
        </w:r>
        <w:r w:rsidR="003F5480">
          <w:rPr>
            <w:webHidden/>
          </w:rPr>
          <w:fldChar w:fldCharType="begin"/>
        </w:r>
        <w:r w:rsidR="003F5480">
          <w:rPr>
            <w:webHidden/>
          </w:rPr>
          <w:instrText xml:space="preserve"> PAGEREF _Toc201411629 \h </w:instrText>
        </w:r>
        <w:r w:rsidR="003F5480">
          <w:rPr>
            <w:webHidden/>
          </w:rPr>
        </w:r>
        <w:r w:rsidR="003F5480">
          <w:rPr>
            <w:webHidden/>
          </w:rPr>
          <w:fldChar w:fldCharType="separate"/>
        </w:r>
        <w:r w:rsidR="00BD214F">
          <w:rPr>
            <w:webHidden/>
          </w:rPr>
          <w:t>55</w:t>
        </w:r>
        <w:r w:rsidR="003F5480">
          <w:rPr>
            <w:webHidden/>
          </w:rPr>
          <w:fldChar w:fldCharType="end"/>
        </w:r>
      </w:hyperlink>
    </w:p>
    <w:p w14:paraId="50571E1E" w14:textId="31FD4FA9" w:rsidR="003F5480" w:rsidRDefault="00D955B2">
      <w:pPr>
        <w:pStyle w:val="32"/>
        <w:rPr>
          <w:rFonts w:asciiTheme="minorHAnsi" w:eastAsiaTheme="minorEastAsia" w:hAnsiTheme="minorHAnsi" w:cstheme="minorBidi"/>
          <w:kern w:val="0"/>
          <w:sz w:val="22"/>
          <w:szCs w:val="22"/>
          <w:lang w:val="ru-UA" w:eastAsia="ru-UA"/>
        </w:rPr>
      </w:pPr>
      <w:hyperlink w:anchor="_Toc201411630" w:history="1">
        <w:r w:rsidR="003F5480" w:rsidRPr="00015B6E">
          <w:rPr>
            <w:rStyle w:val="af8"/>
            <w:lang w:val="en-US"/>
          </w:rPr>
          <w:t>3.2.3</w:t>
        </w:r>
        <w:r w:rsidR="003F5480" w:rsidRPr="00015B6E">
          <w:rPr>
            <w:rStyle w:val="af8"/>
          </w:rPr>
          <w:t xml:space="preserve"> ПІД контролер </w:t>
        </w:r>
        <w:r w:rsidR="003F5480" w:rsidRPr="00015B6E">
          <w:rPr>
            <w:rStyle w:val="af8"/>
            <w:lang w:val="en-US"/>
          </w:rPr>
          <w:t>(PID controller service)</w:t>
        </w:r>
        <w:r w:rsidR="003F5480">
          <w:rPr>
            <w:webHidden/>
          </w:rPr>
          <w:tab/>
        </w:r>
        <w:r w:rsidR="003F5480">
          <w:rPr>
            <w:webHidden/>
          </w:rPr>
          <w:fldChar w:fldCharType="begin"/>
        </w:r>
        <w:r w:rsidR="003F5480">
          <w:rPr>
            <w:webHidden/>
          </w:rPr>
          <w:instrText xml:space="preserve"> PAGEREF _Toc201411630 \h </w:instrText>
        </w:r>
        <w:r w:rsidR="003F5480">
          <w:rPr>
            <w:webHidden/>
          </w:rPr>
        </w:r>
        <w:r w:rsidR="003F5480">
          <w:rPr>
            <w:webHidden/>
          </w:rPr>
          <w:fldChar w:fldCharType="separate"/>
        </w:r>
        <w:r w:rsidR="00BD214F">
          <w:rPr>
            <w:webHidden/>
          </w:rPr>
          <w:t>56</w:t>
        </w:r>
        <w:r w:rsidR="003F5480">
          <w:rPr>
            <w:webHidden/>
          </w:rPr>
          <w:fldChar w:fldCharType="end"/>
        </w:r>
      </w:hyperlink>
    </w:p>
    <w:p w14:paraId="392B51C5" w14:textId="5500C4AD" w:rsidR="003F5480" w:rsidRDefault="00D955B2">
      <w:pPr>
        <w:pStyle w:val="32"/>
        <w:rPr>
          <w:rFonts w:asciiTheme="minorHAnsi" w:eastAsiaTheme="minorEastAsia" w:hAnsiTheme="minorHAnsi" w:cstheme="minorBidi"/>
          <w:kern w:val="0"/>
          <w:sz w:val="22"/>
          <w:szCs w:val="22"/>
          <w:lang w:val="ru-UA" w:eastAsia="ru-UA"/>
        </w:rPr>
      </w:pPr>
      <w:hyperlink w:anchor="_Toc201411631" w:history="1">
        <w:r w:rsidR="003F5480" w:rsidRPr="00015B6E">
          <w:rPr>
            <w:rStyle w:val="af8"/>
            <w:lang w:val="en-US"/>
          </w:rPr>
          <w:t>3.2.4</w:t>
        </w:r>
        <w:r w:rsidR="003F5480" w:rsidRPr="00015B6E">
          <w:rPr>
            <w:rStyle w:val="af8"/>
          </w:rPr>
          <w:t xml:space="preserve"> Сервіс симуляції кімнати (</w:t>
        </w:r>
        <w:r w:rsidR="003F5480" w:rsidRPr="00015B6E">
          <w:rPr>
            <w:rStyle w:val="af8"/>
            <w:lang w:val="en-US"/>
          </w:rPr>
          <w:t>Room</w:t>
        </w:r>
        <w:r w:rsidR="003F5480" w:rsidRPr="00015B6E">
          <w:rPr>
            <w:rStyle w:val="af8"/>
          </w:rPr>
          <w:t xml:space="preserve"> </w:t>
        </w:r>
        <w:r w:rsidR="003F5480" w:rsidRPr="00015B6E">
          <w:rPr>
            <w:rStyle w:val="af8"/>
            <w:lang w:val="en-US"/>
          </w:rPr>
          <w:t>simulation service)</w:t>
        </w:r>
        <w:r w:rsidR="003F5480">
          <w:rPr>
            <w:webHidden/>
          </w:rPr>
          <w:tab/>
        </w:r>
        <w:r w:rsidR="003F5480">
          <w:rPr>
            <w:webHidden/>
          </w:rPr>
          <w:fldChar w:fldCharType="begin"/>
        </w:r>
        <w:r w:rsidR="003F5480">
          <w:rPr>
            <w:webHidden/>
          </w:rPr>
          <w:instrText xml:space="preserve"> PAGEREF _Toc201411631 \h </w:instrText>
        </w:r>
        <w:r w:rsidR="003F5480">
          <w:rPr>
            <w:webHidden/>
          </w:rPr>
        </w:r>
        <w:r w:rsidR="003F5480">
          <w:rPr>
            <w:webHidden/>
          </w:rPr>
          <w:fldChar w:fldCharType="separate"/>
        </w:r>
        <w:r w:rsidR="00BD214F">
          <w:rPr>
            <w:webHidden/>
          </w:rPr>
          <w:t>57</w:t>
        </w:r>
        <w:r w:rsidR="003F5480">
          <w:rPr>
            <w:webHidden/>
          </w:rPr>
          <w:fldChar w:fldCharType="end"/>
        </w:r>
      </w:hyperlink>
    </w:p>
    <w:p w14:paraId="4DECD4F2" w14:textId="476A1B85" w:rsidR="003F5480" w:rsidRDefault="00D955B2">
      <w:pPr>
        <w:pStyle w:val="32"/>
        <w:rPr>
          <w:rFonts w:asciiTheme="minorHAnsi" w:eastAsiaTheme="minorEastAsia" w:hAnsiTheme="minorHAnsi" w:cstheme="minorBidi"/>
          <w:kern w:val="0"/>
          <w:sz w:val="22"/>
          <w:szCs w:val="22"/>
          <w:lang w:val="ru-UA" w:eastAsia="ru-UA"/>
        </w:rPr>
      </w:pPr>
      <w:hyperlink w:anchor="_Toc201411632" w:history="1">
        <w:r w:rsidR="003F5480" w:rsidRPr="00015B6E">
          <w:rPr>
            <w:rStyle w:val="af8"/>
            <w:lang w:val="en-US"/>
          </w:rPr>
          <w:t>3.2.5</w:t>
        </w:r>
        <w:r w:rsidR="003F5480" w:rsidRPr="00015B6E">
          <w:rPr>
            <w:rStyle w:val="af8"/>
          </w:rPr>
          <w:t xml:space="preserve"> Сервіс навчання </w:t>
        </w:r>
        <w:r w:rsidR="003F5480" w:rsidRPr="00015B6E">
          <w:rPr>
            <w:rStyle w:val="af8"/>
            <w:lang w:val="en-US"/>
          </w:rPr>
          <w:t>RL</w:t>
        </w:r>
        <w:r w:rsidR="003F5480" w:rsidRPr="00015B6E">
          <w:rPr>
            <w:rStyle w:val="af8"/>
          </w:rPr>
          <w:t xml:space="preserve"> (</w:t>
        </w:r>
        <w:r w:rsidR="003F5480" w:rsidRPr="00015B6E">
          <w:rPr>
            <w:rStyle w:val="af8"/>
            <w:lang w:val="en-US"/>
          </w:rPr>
          <w:t>RL</w:t>
        </w:r>
        <w:r w:rsidR="003F5480" w:rsidRPr="00015B6E">
          <w:rPr>
            <w:rStyle w:val="af8"/>
          </w:rPr>
          <w:t xml:space="preserve"> </w:t>
        </w:r>
        <w:r w:rsidR="003F5480" w:rsidRPr="00015B6E">
          <w:rPr>
            <w:rStyle w:val="af8"/>
            <w:lang w:val="en-US"/>
          </w:rPr>
          <w:t>trainer service)</w:t>
        </w:r>
        <w:r w:rsidR="003F5480">
          <w:rPr>
            <w:webHidden/>
          </w:rPr>
          <w:tab/>
        </w:r>
        <w:r w:rsidR="003F5480">
          <w:rPr>
            <w:webHidden/>
          </w:rPr>
          <w:fldChar w:fldCharType="begin"/>
        </w:r>
        <w:r w:rsidR="003F5480">
          <w:rPr>
            <w:webHidden/>
          </w:rPr>
          <w:instrText xml:space="preserve"> PAGEREF _Toc201411632 \h </w:instrText>
        </w:r>
        <w:r w:rsidR="003F5480">
          <w:rPr>
            <w:webHidden/>
          </w:rPr>
        </w:r>
        <w:r w:rsidR="003F5480">
          <w:rPr>
            <w:webHidden/>
          </w:rPr>
          <w:fldChar w:fldCharType="separate"/>
        </w:r>
        <w:r w:rsidR="00BD214F">
          <w:rPr>
            <w:webHidden/>
          </w:rPr>
          <w:t>58</w:t>
        </w:r>
        <w:r w:rsidR="003F5480">
          <w:rPr>
            <w:webHidden/>
          </w:rPr>
          <w:fldChar w:fldCharType="end"/>
        </w:r>
      </w:hyperlink>
    </w:p>
    <w:p w14:paraId="11B234B7" w14:textId="5F1DBFE5" w:rsidR="003F5480" w:rsidRDefault="00D955B2">
      <w:pPr>
        <w:pStyle w:val="32"/>
        <w:rPr>
          <w:rFonts w:asciiTheme="minorHAnsi" w:eastAsiaTheme="minorEastAsia" w:hAnsiTheme="minorHAnsi" w:cstheme="minorBidi"/>
          <w:kern w:val="0"/>
          <w:sz w:val="22"/>
          <w:szCs w:val="22"/>
          <w:lang w:val="ru-UA" w:eastAsia="ru-UA"/>
        </w:rPr>
      </w:pPr>
      <w:hyperlink w:anchor="_Toc201411633" w:history="1">
        <w:r w:rsidR="003F5480" w:rsidRPr="00015B6E">
          <w:rPr>
            <w:rStyle w:val="af8"/>
            <w:lang w:val="en-US"/>
          </w:rPr>
          <w:t>3.2.6</w:t>
        </w:r>
        <w:r w:rsidR="003F5480" w:rsidRPr="00015B6E">
          <w:rPr>
            <w:rStyle w:val="af8"/>
          </w:rPr>
          <w:t xml:space="preserve"> Сервіс навчання </w:t>
        </w:r>
        <w:r w:rsidR="003F5480" w:rsidRPr="00015B6E">
          <w:rPr>
            <w:rStyle w:val="af8"/>
            <w:lang w:val="en-US"/>
          </w:rPr>
          <w:t>LSTM</w:t>
        </w:r>
        <w:r w:rsidR="003F5480" w:rsidRPr="00015B6E">
          <w:rPr>
            <w:rStyle w:val="af8"/>
          </w:rPr>
          <w:t xml:space="preserve"> (</w:t>
        </w:r>
        <w:r w:rsidR="003F5480" w:rsidRPr="00015B6E">
          <w:rPr>
            <w:rStyle w:val="af8"/>
            <w:lang w:val="en-US"/>
          </w:rPr>
          <w:t>LSTM</w:t>
        </w:r>
        <w:r w:rsidR="003F5480" w:rsidRPr="00015B6E">
          <w:rPr>
            <w:rStyle w:val="af8"/>
          </w:rPr>
          <w:t xml:space="preserve"> </w:t>
        </w:r>
        <w:r w:rsidR="003F5480" w:rsidRPr="00015B6E">
          <w:rPr>
            <w:rStyle w:val="af8"/>
            <w:lang w:val="en-US"/>
          </w:rPr>
          <w:t>trainer service)</w:t>
        </w:r>
        <w:r w:rsidR="003F5480">
          <w:rPr>
            <w:webHidden/>
          </w:rPr>
          <w:tab/>
        </w:r>
        <w:r w:rsidR="003F5480">
          <w:rPr>
            <w:webHidden/>
          </w:rPr>
          <w:fldChar w:fldCharType="begin"/>
        </w:r>
        <w:r w:rsidR="003F5480">
          <w:rPr>
            <w:webHidden/>
          </w:rPr>
          <w:instrText xml:space="preserve"> PAGEREF _Toc201411633 \h </w:instrText>
        </w:r>
        <w:r w:rsidR="003F5480">
          <w:rPr>
            <w:webHidden/>
          </w:rPr>
        </w:r>
        <w:r w:rsidR="003F5480">
          <w:rPr>
            <w:webHidden/>
          </w:rPr>
          <w:fldChar w:fldCharType="separate"/>
        </w:r>
        <w:r w:rsidR="00BD214F">
          <w:rPr>
            <w:webHidden/>
          </w:rPr>
          <w:t>59</w:t>
        </w:r>
        <w:r w:rsidR="003F5480">
          <w:rPr>
            <w:webHidden/>
          </w:rPr>
          <w:fldChar w:fldCharType="end"/>
        </w:r>
      </w:hyperlink>
    </w:p>
    <w:p w14:paraId="7C9CFA10" w14:textId="21F34EF1" w:rsidR="003F5480" w:rsidRDefault="00D955B2">
      <w:pPr>
        <w:pStyle w:val="32"/>
        <w:rPr>
          <w:rFonts w:asciiTheme="minorHAnsi" w:eastAsiaTheme="minorEastAsia" w:hAnsiTheme="minorHAnsi" w:cstheme="minorBidi"/>
          <w:kern w:val="0"/>
          <w:sz w:val="22"/>
          <w:szCs w:val="22"/>
          <w:lang w:val="ru-UA" w:eastAsia="ru-UA"/>
        </w:rPr>
      </w:pPr>
      <w:hyperlink w:anchor="_Toc201411634" w:history="1">
        <w:r w:rsidR="003F5480" w:rsidRPr="00015B6E">
          <w:rPr>
            <w:rStyle w:val="af8"/>
          </w:rPr>
          <w:t>3.2.7 Сервіс використання моделей штучного інтелекту</w:t>
        </w:r>
        <w:r w:rsidR="003F5480" w:rsidRPr="00015B6E">
          <w:rPr>
            <w:rStyle w:val="af8"/>
            <w:lang w:val="ru-RU"/>
          </w:rPr>
          <w:t xml:space="preserve"> (</w:t>
        </w:r>
        <w:r w:rsidR="003F5480" w:rsidRPr="00015B6E">
          <w:rPr>
            <w:rStyle w:val="af8"/>
            <w:lang w:val="en-US"/>
          </w:rPr>
          <w:t>AI</w:t>
        </w:r>
        <w:r w:rsidR="003F5480" w:rsidRPr="00015B6E">
          <w:rPr>
            <w:rStyle w:val="af8"/>
            <w:lang w:val="ru-RU"/>
          </w:rPr>
          <w:t xml:space="preserve"> </w:t>
        </w:r>
        <w:r w:rsidR="003F5480" w:rsidRPr="00015B6E">
          <w:rPr>
            <w:rStyle w:val="af8"/>
            <w:lang w:val="en-US"/>
          </w:rPr>
          <w:t>inference</w:t>
        </w:r>
        <w:r w:rsidR="003F5480" w:rsidRPr="00015B6E">
          <w:rPr>
            <w:rStyle w:val="af8"/>
            <w:lang w:val="ru-RU"/>
          </w:rPr>
          <w:t xml:space="preserve"> </w:t>
        </w:r>
        <w:r w:rsidR="003F5480" w:rsidRPr="00015B6E">
          <w:rPr>
            <w:rStyle w:val="af8"/>
            <w:lang w:val="en-US"/>
          </w:rPr>
          <w:t>service</w:t>
        </w:r>
        <w:r w:rsidR="003F5480" w:rsidRPr="00015B6E">
          <w:rPr>
            <w:rStyle w:val="af8"/>
            <w:lang w:val="ru-RU"/>
          </w:rPr>
          <w:t>)</w:t>
        </w:r>
        <w:r w:rsidR="003F5480">
          <w:rPr>
            <w:webHidden/>
          </w:rPr>
          <w:tab/>
        </w:r>
        <w:r w:rsidR="003F5480">
          <w:rPr>
            <w:webHidden/>
          </w:rPr>
          <w:fldChar w:fldCharType="begin"/>
        </w:r>
        <w:r w:rsidR="003F5480">
          <w:rPr>
            <w:webHidden/>
          </w:rPr>
          <w:instrText xml:space="preserve"> PAGEREF _Toc201411634 \h </w:instrText>
        </w:r>
        <w:r w:rsidR="003F5480">
          <w:rPr>
            <w:webHidden/>
          </w:rPr>
        </w:r>
        <w:r w:rsidR="003F5480">
          <w:rPr>
            <w:webHidden/>
          </w:rPr>
          <w:fldChar w:fldCharType="separate"/>
        </w:r>
        <w:r w:rsidR="00BD214F">
          <w:rPr>
            <w:webHidden/>
          </w:rPr>
          <w:t>60</w:t>
        </w:r>
        <w:r w:rsidR="003F5480">
          <w:rPr>
            <w:webHidden/>
          </w:rPr>
          <w:fldChar w:fldCharType="end"/>
        </w:r>
      </w:hyperlink>
    </w:p>
    <w:p w14:paraId="2D3230C0" w14:textId="37457402" w:rsidR="003F5480" w:rsidRDefault="00D955B2">
      <w:pPr>
        <w:pStyle w:val="32"/>
        <w:rPr>
          <w:rFonts w:asciiTheme="minorHAnsi" w:eastAsiaTheme="minorEastAsia" w:hAnsiTheme="minorHAnsi" w:cstheme="minorBidi"/>
          <w:kern w:val="0"/>
          <w:sz w:val="22"/>
          <w:szCs w:val="22"/>
          <w:lang w:val="ru-UA" w:eastAsia="ru-UA"/>
        </w:rPr>
      </w:pPr>
      <w:hyperlink w:anchor="_Toc201411635" w:history="1">
        <w:r w:rsidR="003F5480" w:rsidRPr="00015B6E">
          <w:rPr>
            <w:rStyle w:val="af8"/>
          </w:rPr>
          <w:t>3.2.8 Сервіс автотюнингу ПІД-регулятора</w:t>
        </w:r>
        <w:r w:rsidR="003F5480">
          <w:rPr>
            <w:webHidden/>
          </w:rPr>
          <w:tab/>
        </w:r>
        <w:r w:rsidR="003F5480">
          <w:rPr>
            <w:webHidden/>
          </w:rPr>
          <w:fldChar w:fldCharType="begin"/>
        </w:r>
        <w:r w:rsidR="003F5480">
          <w:rPr>
            <w:webHidden/>
          </w:rPr>
          <w:instrText xml:space="preserve"> PAGEREF _Toc201411635 \h </w:instrText>
        </w:r>
        <w:r w:rsidR="003F5480">
          <w:rPr>
            <w:webHidden/>
          </w:rPr>
        </w:r>
        <w:r w:rsidR="003F5480">
          <w:rPr>
            <w:webHidden/>
          </w:rPr>
          <w:fldChar w:fldCharType="separate"/>
        </w:r>
        <w:r w:rsidR="00BD214F">
          <w:rPr>
            <w:webHidden/>
          </w:rPr>
          <w:t>61</w:t>
        </w:r>
        <w:r w:rsidR="003F5480">
          <w:rPr>
            <w:webHidden/>
          </w:rPr>
          <w:fldChar w:fldCharType="end"/>
        </w:r>
      </w:hyperlink>
    </w:p>
    <w:p w14:paraId="7984EFD1" w14:textId="171BD7FE" w:rsidR="003F5480" w:rsidRDefault="00D955B2">
      <w:pPr>
        <w:pStyle w:val="32"/>
        <w:rPr>
          <w:rFonts w:asciiTheme="minorHAnsi" w:eastAsiaTheme="minorEastAsia" w:hAnsiTheme="minorHAnsi" w:cstheme="minorBidi"/>
          <w:kern w:val="0"/>
          <w:sz w:val="22"/>
          <w:szCs w:val="22"/>
          <w:lang w:val="ru-UA" w:eastAsia="ru-UA"/>
        </w:rPr>
      </w:pPr>
      <w:hyperlink w:anchor="_Toc201411636" w:history="1">
        <w:r w:rsidR="003F5480" w:rsidRPr="00015B6E">
          <w:rPr>
            <w:rStyle w:val="af8"/>
          </w:rPr>
          <w:t xml:space="preserve">3.2.9 Запуск системи в </w:t>
        </w:r>
        <w:r w:rsidR="003F5480" w:rsidRPr="00015B6E">
          <w:rPr>
            <w:rStyle w:val="af8"/>
            <w:lang w:val="en-US"/>
          </w:rPr>
          <w:t>Docker</w:t>
        </w:r>
        <w:r w:rsidR="003F5480">
          <w:rPr>
            <w:webHidden/>
          </w:rPr>
          <w:tab/>
        </w:r>
        <w:r w:rsidR="003F5480">
          <w:rPr>
            <w:webHidden/>
          </w:rPr>
          <w:fldChar w:fldCharType="begin"/>
        </w:r>
        <w:r w:rsidR="003F5480">
          <w:rPr>
            <w:webHidden/>
          </w:rPr>
          <w:instrText xml:space="preserve"> PAGEREF _Toc201411636 \h </w:instrText>
        </w:r>
        <w:r w:rsidR="003F5480">
          <w:rPr>
            <w:webHidden/>
          </w:rPr>
        </w:r>
        <w:r w:rsidR="003F5480">
          <w:rPr>
            <w:webHidden/>
          </w:rPr>
          <w:fldChar w:fldCharType="separate"/>
        </w:r>
        <w:r w:rsidR="00BD214F">
          <w:rPr>
            <w:webHidden/>
          </w:rPr>
          <w:t>61</w:t>
        </w:r>
        <w:r w:rsidR="003F5480">
          <w:rPr>
            <w:webHidden/>
          </w:rPr>
          <w:fldChar w:fldCharType="end"/>
        </w:r>
      </w:hyperlink>
    </w:p>
    <w:p w14:paraId="7BF11C5C" w14:textId="24761725" w:rsidR="003F5480" w:rsidRDefault="00D955B2">
      <w:pPr>
        <w:pStyle w:val="23"/>
        <w:rPr>
          <w:rFonts w:asciiTheme="minorHAnsi" w:eastAsiaTheme="minorEastAsia" w:hAnsiTheme="minorHAnsi" w:cstheme="minorBidi"/>
          <w:kern w:val="0"/>
          <w:sz w:val="22"/>
          <w:szCs w:val="22"/>
          <w:lang w:val="ru-UA" w:eastAsia="ru-UA"/>
        </w:rPr>
      </w:pPr>
      <w:hyperlink w:anchor="_Toc201411637" w:history="1">
        <w:r w:rsidR="003F5480" w:rsidRPr="00015B6E">
          <w:rPr>
            <w:rStyle w:val="af8"/>
          </w:rPr>
          <w:t>3.3 Оцінка ефективності інтелектуальних методів керування</w:t>
        </w:r>
        <w:r w:rsidR="003F5480">
          <w:rPr>
            <w:webHidden/>
          </w:rPr>
          <w:tab/>
        </w:r>
        <w:r w:rsidR="003F5480">
          <w:rPr>
            <w:webHidden/>
          </w:rPr>
          <w:fldChar w:fldCharType="begin"/>
        </w:r>
        <w:r w:rsidR="003F5480">
          <w:rPr>
            <w:webHidden/>
          </w:rPr>
          <w:instrText xml:space="preserve"> PAGEREF _Toc201411637 \h </w:instrText>
        </w:r>
        <w:r w:rsidR="003F5480">
          <w:rPr>
            <w:webHidden/>
          </w:rPr>
        </w:r>
        <w:r w:rsidR="003F5480">
          <w:rPr>
            <w:webHidden/>
          </w:rPr>
          <w:fldChar w:fldCharType="separate"/>
        </w:r>
        <w:r w:rsidR="00BD214F">
          <w:rPr>
            <w:webHidden/>
          </w:rPr>
          <w:t>62</w:t>
        </w:r>
        <w:r w:rsidR="003F5480">
          <w:rPr>
            <w:webHidden/>
          </w:rPr>
          <w:fldChar w:fldCharType="end"/>
        </w:r>
      </w:hyperlink>
    </w:p>
    <w:p w14:paraId="6BD9E3F0" w14:textId="1FD1515F" w:rsidR="003F5480" w:rsidRDefault="00D955B2">
      <w:pPr>
        <w:pStyle w:val="10"/>
        <w:rPr>
          <w:rFonts w:asciiTheme="minorHAnsi" w:eastAsiaTheme="minorEastAsia" w:hAnsiTheme="minorHAnsi" w:cstheme="minorBidi"/>
          <w:kern w:val="0"/>
          <w:sz w:val="22"/>
          <w:szCs w:val="22"/>
          <w:lang w:val="ru-UA" w:eastAsia="ru-UA"/>
        </w:rPr>
      </w:pPr>
      <w:hyperlink w:anchor="_Toc201411638" w:history="1">
        <w:r w:rsidR="003F5480" w:rsidRPr="00015B6E">
          <w:rPr>
            <w:rStyle w:val="af8"/>
          </w:rPr>
          <w:t>Висновки</w:t>
        </w:r>
        <w:r w:rsidR="003F5480">
          <w:rPr>
            <w:webHidden/>
          </w:rPr>
          <w:tab/>
        </w:r>
        <w:r w:rsidR="003F5480">
          <w:rPr>
            <w:webHidden/>
          </w:rPr>
          <w:fldChar w:fldCharType="begin"/>
        </w:r>
        <w:r w:rsidR="003F5480">
          <w:rPr>
            <w:webHidden/>
          </w:rPr>
          <w:instrText xml:space="preserve"> PAGEREF _Toc201411638 \h </w:instrText>
        </w:r>
        <w:r w:rsidR="003F5480">
          <w:rPr>
            <w:webHidden/>
          </w:rPr>
        </w:r>
        <w:r w:rsidR="003F5480">
          <w:rPr>
            <w:webHidden/>
          </w:rPr>
          <w:fldChar w:fldCharType="separate"/>
        </w:r>
        <w:r w:rsidR="00BD214F">
          <w:rPr>
            <w:webHidden/>
          </w:rPr>
          <w:t>81</w:t>
        </w:r>
        <w:r w:rsidR="003F5480">
          <w:rPr>
            <w:webHidden/>
          </w:rPr>
          <w:fldChar w:fldCharType="end"/>
        </w:r>
      </w:hyperlink>
    </w:p>
    <w:p w14:paraId="210A6B65" w14:textId="6941890F" w:rsidR="003F5480" w:rsidRDefault="00D955B2">
      <w:pPr>
        <w:pStyle w:val="10"/>
        <w:rPr>
          <w:rFonts w:asciiTheme="minorHAnsi" w:eastAsiaTheme="minorEastAsia" w:hAnsiTheme="minorHAnsi" w:cstheme="minorBidi"/>
          <w:kern w:val="0"/>
          <w:sz w:val="22"/>
          <w:szCs w:val="22"/>
          <w:lang w:val="ru-UA" w:eastAsia="ru-UA"/>
        </w:rPr>
      </w:pPr>
      <w:hyperlink w:anchor="_Toc201411639" w:history="1">
        <w:r w:rsidR="003F5480" w:rsidRPr="00015B6E">
          <w:rPr>
            <w:rStyle w:val="af8"/>
          </w:rPr>
          <w:t>Список джерел інформації</w:t>
        </w:r>
        <w:r w:rsidR="003F5480">
          <w:rPr>
            <w:webHidden/>
          </w:rPr>
          <w:tab/>
        </w:r>
        <w:r w:rsidR="003F5480">
          <w:rPr>
            <w:webHidden/>
          </w:rPr>
          <w:fldChar w:fldCharType="begin"/>
        </w:r>
        <w:r w:rsidR="003F5480">
          <w:rPr>
            <w:webHidden/>
          </w:rPr>
          <w:instrText xml:space="preserve"> PAGEREF _Toc201411639 \h </w:instrText>
        </w:r>
        <w:r w:rsidR="003F5480">
          <w:rPr>
            <w:webHidden/>
          </w:rPr>
        </w:r>
        <w:r w:rsidR="003F5480">
          <w:rPr>
            <w:webHidden/>
          </w:rPr>
          <w:fldChar w:fldCharType="separate"/>
        </w:r>
        <w:r w:rsidR="00BD214F">
          <w:rPr>
            <w:webHidden/>
          </w:rPr>
          <w:t>83</w:t>
        </w:r>
        <w:r w:rsidR="003F5480">
          <w:rPr>
            <w:webHidden/>
          </w:rPr>
          <w:fldChar w:fldCharType="end"/>
        </w:r>
      </w:hyperlink>
    </w:p>
    <w:p w14:paraId="27C6C940" w14:textId="6E8CA464" w:rsidR="003F5480" w:rsidRDefault="00D955B2">
      <w:pPr>
        <w:pStyle w:val="10"/>
        <w:rPr>
          <w:rFonts w:asciiTheme="minorHAnsi" w:eastAsiaTheme="minorEastAsia" w:hAnsiTheme="minorHAnsi" w:cstheme="minorBidi"/>
          <w:kern w:val="0"/>
          <w:sz w:val="22"/>
          <w:szCs w:val="22"/>
          <w:lang w:val="ru-UA" w:eastAsia="ru-UA"/>
        </w:rPr>
      </w:pPr>
      <w:hyperlink w:anchor="_Toc201411640" w:history="1">
        <w:r w:rsidR="003F5480" w:rsidRPr="00015B6E">
          <w:rPr>
            <w:rStyle w:val="af8"/>
            <w:caps/>
          </w:rPr>
          <w:t>Додаток А</w:t>
        </w:r>
        <w:r w:rsidR="003F5480" w:rsidRPr="00015B6E">
          <w:rPr>
            <w:rStyle w:val="af8"/>
            <w:lang w:val="ru-RU"/>
          </w:rPr>
          <w:t xml:space="preserve"> Код </w:t>
        </w:r>
        <w:r w:rsidR="003F5480" w:rsidRPr="00015B6E">
          <w:rPr>
            <w:rStyle w:val="af8"/>
          </w:rPr>
          <w:t>бізнес-логіки, моделей і контролерів</w:t>
        </w:r>
        <w:r w:rsidR="003F5480" w:rsidRPr="00015B6E">
          <w:rPr>
            <w:rStyle w:val="af8"/>
            <w:lang w:val="ru-RU"/>
          </w:rPr>
          <w:t xml:space="preserve"> </w:t>
        </w:r>
        <w:r w:rsidR="003F5480" w:rsidRPr="00015B6E">
          <w:rPr>
            <w:rStyle w:val="af8"/>
          </w:rPr>
          <w:t>мікросервісів системи управління</w:t>
        </w:r>
        <w:r w:rsidR="003F5480">
          <w:rPr>
            <w:webHidden/>
          </w:rPr>
          <w:tab/>
        </w:r>
        <w:r w:rsidR="003F5480">
          <w:rPr>
            <w:webHidden/>
          </w:rPr>
          <w:fldChar w:fldCharType="begin"/>
        </w:r>
        <w:r w:rsidR="003F5480">
          <w:rPr>
            <w:webHidden/>
          </w:rPr>
          <w:instrText xml:space="preserve"> PAGEREF _Toc201411640 \h </w:instrText>
        </w:r>
        <w:r w:rsidR="003F5480">
          <w:rPr>
            <w:webHidden/>
          </w:rPr>
        </w:r>
        <w:r w:rsidR="003F5480">
          <w:rPr>
            <w:webHidden/>
          </w:rPr>
          <w:fldChar w:fldCharType="separate"/>
        </w:r>
        <w:r w:rsidR="00BD214F">
          <w:rPr>
            <w:webHidden/>
          </w:rPr>
          <w:t>87</w:t>
        </w:r>
        <w:r w:rsidR="003F5480">
          <w:rPr>
            <w:webHidden/>
          </w:rPr>
          <w:fldChar w:fldCharType="end"/>
        </w:r>
      </w:hyperlink>
    </w:p>
    <w:p w14:paraId="29D6B04F" w14:textId="102361A3" w:rsidR="00FD225B" w:rsidRPr="00FA195E" w:rsidRDefault="00B2062C" w:rsidP="00FD225B">
      <w:pPr>
        <w:pStyle w:val="10"/>
      </w:pPr>
      <w:r>
        <w:rPr>
          <w:b/>
          <w:noProof w:val="0"/>
          <w:kern w:val="0"/>
          <w:sz w:val="24"/>
        </w:rPr>
        <w:fldChar w:fldCharType="end"/>
      </w:r>
      <w:r w:rsidR="00FD225B" w:rsidRPr="00FA195E">
        <w:t xml:space="preserve"> </w:t>
      </w:r>
    </w:p>
    <w:p w14:paraId="55DCFFA3" w14:textId="274316E9" w:rsidR="000C302F" w:rsidRDefault="00CF7D61" w:rsidP="00F06BD2">
      <w:pPr>
        <w:pStyle w:val="aa"/>
      </w:pPr>
      <w:bookmarkStart w:id="0" w:name="_Toc201411600"/>
      <w:r>
        <w:lastRenderedPageBreak/>
        <w:t>Перелік</w:t>
      </w:r>
      <w:r w:rsidR="00E81F49" w:rsidRPr="00E81F49">
        <w:t xml:space="preserve"> </w:t>
      </w:r>
      <w:r w:rsidR="00DC6B01" w:rsidRPr="00B7204D">
        <w:t>позна</w:t>
      </w:r>
      <w:r w:rsidR="00373A90">
        <w:t>к</w:t>
      </w:r>
      <w:r w:rsidR="00DC6B01" w:rsidRPr="00B7204D">
        <w:t xml:space="preserve"> і скорочень</w:t>
      </w:r>
      <w:bookmarkEnd w:id="0"/>
    </w:p>
    <w:p w14:paraId="53D2ABEE" w14:textId="1D9E4B25" w:rsidR="0042683B" w:rsidRPr="0042683B" w:rsidRDefault="0042683B" w:rsidP="0042683B">
      <w:pPr>
        <w:pStyle w:val="a5"/>
        <w:ind w:firstLine="0"/>
      </w:pPr>
    </w:p>
    <w:tbl>
      <w:tblPr>
        <w:tblStyle w:val="af9"/>
        <w:tblW w:w="0" w:type="auto"/>
        <w:jc w:val="lef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1"/>
        <w:gridCol w:w="7830"/>
      </w:tblGrid>
      <w:tr w:rsidR="00FA5BCC" w14:paraId="75A0CD2D" w14:textId="77777777" w:rsidTr="004B19AB">
        <w:trPr>
          <w:trHeight w:val="413"/>
          <w:jc w:val="left"/>
        </w:trPr>
        <w:tc>
          <w:tcPr>
            <w:tcW w:w="1711" w:type="dxa"/>
          </w:tcPr>
          <w:p w14:paraId="7BC13750" w14:textId="162649B8" w:rsidR="00DF370A" w:rsidRDefault="004B19AB" w:rsidP="00DF370A">
            <w:pPr>
              <w:pStyle w:val="af2"/>
            </w:pPr>
            <w:r>
              <w:t>ОВК</w:t>
            </w:r>
          </w:p>
          <w:p w14:paraId="55E6D73B" w14:textId="4B831471" w:rsidR="00CE64CC" w:rsidRPr="00CE64CC" w:rsidRDefault="00CE64CC" w:rsidP="00CE64CC">
            <w:pPr>
              <w:pStyle w:val="a5"/>
              <w:ind w:firstLine="0"/>
            </w:pPr>
            <w:r>
              <w:t>ПІД</w:t>
            </w:r>
          </w:p>
          <w:p w14:paraId="48F88EDB" w14:textId="36739EB4" w:rsidR="00047E1C" w:rsidRPr="00047E1C" w:rsidRDefault="00047E1C" w:rsidP="00047E1C">
            <w:pPr>
              <w:pStyle w:val="a5"/>
              <w:ind w:firstLine="0"/>
            </w:pPr>
            <w:r>
              <w:t>ШІ</w:t>
            </w:r>
          </w:p>
          <w:p w14:paraId="1850FEB9" w14:textId="18D32BDA" w:rsidR="00CE64CC" w:rsidRPr="00BD6AC6" w:rsidRDefault="00CE64CC" w:rsidP="00DF370A">
            <w:pPr>
              <w:pStyle w:val="a5"/>
              <w:ind w:firstLine="0"/>
            </w:pPr>
            <w:r>
              <w:rPr>
                <w:lang w:val="en-US"/>
              </w:rPr>
              <w:t>AI</w:t>
            </w:r>
          </w:p>
          <w:p w14:paraId="784604F0" w14:textId="4BA578C6" w:rsidR="00C77805" w:rsidRPr="00BD6AC6" w:rsidRDefault="00C77805" w:rsidP="00DF370A">
            <w:pPr>
              <w:pStyle w:val="a5"/>
              <w:ind w:firstLine="0"/>
            </w:pPr>
            <w:r>
              <w:t>ANN</w:t>
            </w:r>
          </w:p>
          <w:p w14:paraId="7BD91113" w14:textId="6F472B32" w:rsidR="00DC47A6" w:rsidRDefault="00DC47A6" w:rsidP="00DF370A">
            <w:pPr>
              <w:pStyle w:val="a5"/>
              <w:ind w:firstLine="0"/>
            </w:pPr>
            <w:r>
              <w:t>API</w:t>
            </w:r>
          </w:p>
          <w:p w14:paraId="11D6C0EA" w14:textId="79545C59" w:rsidR="00DC47A6" w:rsidRPr="00DC47A6" w:rsidRDefault="00DC47A6" w:rsidP="00DF370A">
            <w:pPr>
              <w:pStyle w:val="a5"/>
              <w:ind w:firstLine="0"/>
            </w:pPr>
            <w:r>
              <w:t>EA</w:t>
            </w:r>
          </w:p>
        </w:tc>
        <w:tc>
          <w:tcPr>
            <w:tcW w:w="7830" w:type="dxa"/>
          </w:tcPr>
          <w:p w14:paraId="10C8159E" w14:textId="0BAB9FDA" w:rsidR="00FA5BCC" w:rsidRDefault="00CE64CC" w:rsidP="00D12D06">
            <w:pPr>
              <w:pStyle w:val="af2"/>
            </w:pPr>
            <w:r>
              <w:t>о</w:t>
            </w:r>
            <w:r w:rsidR="004B19AB">
              <w:t>палення, вентиляція та кондиціюнування</w:t>
            </w:r>
          </w:p>
          <w:p w14:paraId="08B4AB8F" w14:textId="52203826" w:rsidR="00CE64CC" w:rsidRPr="00CE64CC" w:rsidRDefault="00CE64CC" w:rsidP="00CE64CC">
            <w:pPr>
              <w:pStyle w:val="a5"/>
              <w:ind w:firstLine="0"/>
            </w:pPr>
            <w:r w:rsidRPr="003D647A">
              <w:t>пропорційно-інтегрально-диференціальн</w:t>
            </w:r>
            <w:r>
              <w:t>ий</w:t>
            </w:r>
          </w:p>
          <w:p w14:paraId="7E9468EC" w14:textId="16FF4062" w:rsidR="00047E1C" w:rsidRPr="00BD6AC6" w:rsidRDefault="00CE64CC" w:rsidP="00DF370A">
            <w:pPr>
              <w:pStyle w:val="a5"/>
              <w:ind w:firstLine="0"/>
              <w:rPr>
                <w:lang w:val="en-US"/>
              </w:rPr>
            </w:pPr>
            <w:r>
              <w:t>ш</w:t>
            </w:r>
            <w:r w:rsidR="00047E1C">
              <w:t>тучний інтелект</w:t>
            </w:r>
          </w:p>
          <w:p w14:paraId="14C1F0FF" w14:textId="2CCF9D91" w:rsidR="00CE64CC" w:rsidRDefault="00CE64CC" w:rsidP="00DF370A">
            <w:pPr>
              <w:pStyle w:val="a5"/>
              <w:ind w:firstLine="0"/>
            </w:pPr>
            <w:r>
              <w:t>artificial intelligence</w:t>
            </w:r>
          </w:p>
          <w:p w14:paraId="33DC7D4C" w14:textId="0AE62E21" w:rsidR="00C77805" w:rsidRPr="00CE64CC" w:rsidRDefault="00C77805" w:rsidP="00DF370A">
            <w:pPr>
              <w:pStyle w:val="a5"/>
              <w:ind w:firstLine="0"/>
              <w:rPr>
                <w:lang w:val="en-US"/>
              </w:rPr>
            </w:pPr>
            <w:r>
              <w:rPr>
                <w:lang w:val="en-US"/>
              </w:rPr>
              <w:t>a</w:t>
            </w:r>
            <w:r>
              <w:t xml:space="preserve">rtificial </w:t>
            </w:r>
            <w:r>
              <w:rPr>
                <w:lang w:val="en-US"/>
              </w:rPr>
              <w:t>n</w:t>
            </w:r>
            <w:r>
              <w:t xml:space="preserve">eural </w:t>
            </w:r>
            <w:r>
              <w:rPr>
                <w:lang w:val="en-US"/>
              </w:rPr>
              <w:t>n</w:t>
            </w:r>
            <w:r>
              <w:t>etwork</w:t>
            </w:r>
          </w:p>
          <w:p w14:paraId="70DC4D43" w14:textId="028D3770" w:rsidR="00DC47A6" w:rsidRPr="00DC47A6" w:rsidRDefault="00DF370A" w:rsidP="00DF370A">
            <w:pPr>
              <w:pStyle w:val="a5"/>
              <w:ind w:firstLine="0"/>
            </w:pPr>
            <w:r>
              <w:t>Application Programming Interface</w:t>
            </w:r>
          </w:p>
          <w:p w14:paraId="3E3DD234" w14:textId="28A460F9" w:rsidR="004B19AB" w:rsidRPr="004B19AB" w:rsidRDefault="00CE64CC" w:rsidP="00DF370A">
            <w:pPr>
              <w:pStyle w:val="a5"/>
              <w:ind w:firstLine="0"/>
            </w:pPr>
            <w:r>
              <w:t>evolutionary algorithms</w:t>
            </w:r>
          </w:p>
        </w:tc>
      </w:tr>
      <w:tr w:rsidR="00DC47A6" w14:paraId="35C4FDB6" w14:textId="77777777" w:rsidTr="004B19AB">
        <w:trPr>
          <w:trHeight w:val="403"/>
          <w:jc w:val="left"/>
        </w:trPr>
        <w:tc>
          <w:tcPr>
            <w:tcW w:w="1711" w:type="dxa"/>
          </w:tcPr>
          <w:p w14:paraId="0B075CFC" w14:textId="116C3650" w:rsidR="00DC47A6" w:rsidRPr="00DC47A6" w:rsidRDefault="00DC47A6" w:rsidP="00D12D06">
            <w:pPr>
              <w:pStyle w:val="af2"/>
            </w:pPr>
            <w:r>
              <w:t>FLC</w:t>
            </w:r>
          </w:p>
        </w:tc>
        <w:tc>
          <w:tcPr>
            <w:tcW w:w="7830" w:type="dxa"/>
          </w:tcPr>
          <w:p w14:paraId="636A6826" w14:textId="0D956FCC" w:rsidR="00DC47A6" w:rsidRDefault="00CE64CC" w:rsidP="00D12D06">
            <w:pPr>
              <w:pStyle w:val="af2"/>
            </w:pPr>
            <w:r>
              <w:t>fuzzy logic controller</w:t>
            </w:r>
          </w:p>
        </w:tc>
      </w:tr>
      <w:tr w:rsidR="00DC47A6" w14:paraId="1F72B800" w14:textId="77777777" w:rsidTr="004B19AB">
        <w:trPr>
          <w:trHeight w:val="413"/>
          <w:jc w:val="left"/>
        </w:trPr>
        <w:tc>
          <w:tcPr>
            <w:tcW w:w="1711" w:type="dxa"/>
          </w:tcPr>
          <w:p w14:paraId="1B0B55D3" w14:textId="39AC3CCA" w:rsidR="00DC47A6" w:rsidRDefault="00DC47A6" w:rsidP="00D12D06">
            <w:pPr>
              <w:pStyle w:val="af2"/>
            </w:pPr>
            <w:r>
              <w:t>GA</w:t>
            </w:r>
          </w:p>
          <w:p w14:paraId="1725EF54" w14:textId="77777777" w:rsidR="00C20CA1" w:rsidRDefault="00DF370A" w:rsidP="00DF370A">
            <w:pPr>
              <w:pStyle w:val="a5"/>
              <w:ind w:firstLine="0"/>
              <w:rPr>
                <w:lang w:val="en-US"/>
              </w:rPr>
            </w:pPr>
            <w:r>
              <w:rPr>
                <w:lang w:val="en-US"/>
              </w:rPr>
              <w:t>HPA</w:t>
            </w:r>
          </w:p>
          <w:p w14:paraId="57382882" w14:textId="2FC6225A" w:rsidR="00DF370A" w:rsidRPr="00DF370A" w:rsidRDefault="00DF370A" w:rsidP="00DF370A">
            <w:pPr>
              <w:pStyle w:val="a5"/>
              <w:ind w:firstLine="0"/>
              <w:rPr>
                <w:lang w:val="en-US"/>
              </w:rPr>
            </w:pPr>
            <w:r>
              <w:t>HTTP</w:t>
            </w:r>
          </w:p>
        </w:tc>
        <w:tc>
          <w:tcPr>
            <w:tcW w:w="7830" w:type="dxa"/>
          </w:tcPr>
          <w:p w14:paraId="11AC774F" w14:textId="1FABFA8A" w:rsidR="00DC47A6" w:rsidRDefault="00CE64CC" w:rsidP="00D12D06">
            <w:pPr>
              <w:pStyle w:val="af2"/>
            </w:pPr>
            <w:r>
              <w:t>genetic algorithms</w:t>
            </w:r>
          </w:p>
          <w:p w14:paraId="624EEADD" w14:textId="77777777" w:rsidR="00C20CA1" w:rsidRDefault="00DF370A" w:rsidP="00DF370A">
            <w:pPr>
              <w:pStyle w:val="a5"/>
              <w:ind w:firstLine="0"/>
              <w:rPr>
                <w:lang w:val="en-US"/>
              </w:rPr>
            </w:pPr>
            <w:r>
              <w:t>Horizontal Pod Autoscale</w:t>
            </w:r>
            <w:r>
              <w:rPr>
                <w:lang w:val="en-US"/>
              </w:rPr>
              <w:t>r</w:t>
            </w:r>
          </w:p>
          <w:p w14:paraId="32B15431" w14:textId="5A97CDDD" w:rsidR="00DF370A" w:rsidRPr="00DF370A" w:rsidRDefault="00DF370A" w:rsidP="00DF370A">
            <w:pPr>
              <w:pStyle w:val="a5"/>
              <w:ind w:firstLine="0"/>
              <w:rPr>
                <w:lang w:val="en-US"/>
              </w:rPr>
            </w:pPr>
            <w:r>
              <w:t>Hypertext Transfer Protocol</w:t>
            </w:r>
          </w:p>
        </w:tc>
      </w:tr>
      <w:tr w:rsidR="00DC47A6" w14:paraId="2143883F" w14:textId="77777777" w:rsidTr="004B19AB">
        <w:trPr>
          <w:trHeight w:val="403"/>
          <w:jc w:val="left"/>
        </w:trPr>
        <w:tc>
          <w:tcPr>
            <w:tcW w:w="1711" w:type="dxa"/>
          </w:tcPr>
          <w:p w14:paraId="0E17F2ED" w14:textId="77777777" w:rsidR="00DC47A6" w:rsidRDefault="00DC47A6" w:rsidP="00D12D06">
            <w:pPr>
              <w:pStyle w:val="af2"/>
            </w:pPr>
            <w:r>
              <w:t>IoT</w:t>
            </w:r>
          </w:p>
          <w:p w14:paraId="1D3887C9" w14:textId="4C9F2657" w:rsidR="00DF370A" w:rsidRPr="00DF370A" w:rsidRDefault="00DF370A" w:rsidP="00DF370A">
            <w:pPr>
              <w:pStyle w:val="a5"/>
              <w:ind w:firstLine="0"/>
            </w:pPr>
            <w:r>
              <w:t>JSON</w:t>
            </w:r>
          </w:p>
        </w:tc>
        <w:tc>
          <w:tcPr>
            <w:tcW w:w="7830" w:type="dxa"/>
          </w:tcPr>
          <w:p w14:paraId="4F17343A" w14:textId="00F6AA46" w:rsidR="00DC47A6" w:rsidRDefault="00DF370A" w:rsidP="00D12D06">
            <w:pPr>
              <w:pStyle w:val="af2"/>
            </w:pPr>
            <w:r>
              <w:t xml:space="preserve">Internet of </w:t>
            </w:r>
            <w:r w:rsidR="00CE64CC">
              <w:rPr>
                <w:lang w:val="en-US"/>
              </w:rPr>
              <w:t>t</w:t>
            </w:r>
            <w:r>
              <w:t>hings</w:t>
            </w:r>
          </w:p>
          <w:p w14:paraId="36FABD55" w14:textId="36B40130" w:rsidR="00DF370A" w:rsidRPr="00DF370A" w:rsidRDefault="00DF370A" w:rsidP="00DF370A">
            <w:pPr>
              <w:pStyle w:val="a5"/>
              <w:ind w:firstLine="0"/>
            </w:pPr>
            <w:r>
              <w:t xml:space="preserve">JavaScript </w:t>
            </w:r>
            <w:r w:rsidR="00CE64CC">
              <w:rPr>
                <w:lang w:val="en-US"/>
              </w:rPr>
              <w:t>o</w:t>
            </w:r>
            <w:r>
              <w:t xml:space="preserve">bject </w:t>
            </w:r>
            <w:r w:rsidR="00CE64CC">
              <w:rPr>
                <w:lang w:val="en-US"/>
              </w:rPr>
              <w:t>n</w:t>
            </w:r>
            <w:r>
              <w:t>otation</w:t>
            </w:r>
          </w:p>
        </w:tc>
      </w:tr>
      <w:tr w:rsidR="00DC47A6" w14:paraId="4B1D477B" w14:textId="77777777" w:rsidTr="004B19AB">
        <w:trPr>
          <w:trHeight w:val="413"/>
          <w:jc w:val="left"/>
        </w:trPr>
        <w:tc>
          <w:tcPr>
            <w:tcW w:w="1711" w:type="dxa"/>
          </w:tcPr>
          <w:p w14:paraId="65BE1F1D" w14:textId="5682476C" w:rsidR="00DC47A6" w:rsidRDefault="00DC47A6" w:rsidP="00D12D06">
            <w:pPr>
              <w:pStyle w:val="af2"/>
            </w:pPr>
            <w:r>
              <w:t>LSTM</w:t>
            </w:r>
          </w:p>
        </w:tc>
        <w:tc>
          <w:tcPr>
            <w:tcW w:w="7830" w:type="dxa"/>
          </w:tcPr>
          <w:p w14:paraId="6AFAB436" w14:textId="6499F2FE" w:rsidR="00DC47A6" w:rsidRDefault="00CE64CC" w:rsidP="00D12D06">
            <w:pPr>
              <w:pStyle w:val="af2"/>
            </w:pPr>
            <w:r>
              <w:t>long short-term memory</w:t>
            </w:r>
          </w:p>
        </w:tc>
      </w:tr>
      <w:tr w:rsidR="00DC47A6" w14:paraId="042C5D41" w14:textId="77777777" w:rsidTr="004B19AB">
        <w:trPr>
          <w:trHeight w:val="403"/>
          <w:jc w:val="left"/>
        </w:trPr>
        <w:tc>
          <w:tcPr>
            <w:tcW w:w="1711" w:type="dxa"/>
          </w:tcPr>
          <w:p w14:paraId="4D2E12B8" w14:textId="04CDC0E3" w:rsidR="00DC47A6" w:rsidRDefault="00DC47A6" w:rsidP="00D12D06">
            <w:pPr>
              <w:pStyle w:val="af2"/>
            </w:pPr>
            <w:r>
              <w:t>ML</w:t>
            </w:r>
          </w:p>
        </w:tc>
        <w:tc>
          <w:tcPr>
            <w:tcW w:w="7830" w:type="dxa"/>
          </w:tcPr>
          <w:p w14:paraId="308F224F" w14:textId="0AE55710" w:rsidR="00DC47A6" w:rsidRDefault="00CE64CC" w:rsidP="00D12D06">
            <w:pPr>
              <w:pStyle w:val="af2"/>
            </w:pPr>
            <w:r>
              <w:t>machine learning</w:t>
            </w:r>
          </w:p>
        </w:tc>
      </w:tr>
      <w:tr w:rsidR="00DC47A6" w14:paraId="5E6D6F63" w14:textId="77777777" w:rsidTr="004B19AB">
        <w:trPr>
          <w:trHeight w:val="413"/>
          <w:jc w:val="left"/>
        </w:trPr>
        <w:tc>
          <w:tcPr>
            <w:tcW w:w="1711" w:type="dxa"/>
          </w:tcPr>
          <w:p w14:paraId="3872A938" w14:textId="77777777" w:rsidR="00DC47A6" w:rsidRDefault="00DC47A6" w:rsidP="00D12D06">
            <w:pPr>
              <w:pStyle w:val="af2"/>
              <w:rPr>
                <w:rStyle w:val="afff4"/>
                <w:b w:val="0"/>
                <w:bCs w:val="0"/>
              </w:rPr>
            </w:pPr>
            <w:r w:rsidRPr="004B19AB">
              <w:rPr>
                <w:rStyle w:val="afff4"/>
                <w:b w:val="0"/>
                <w:bCs w:val="0"/>
              </w:rPr>
              <w:t>MLP</w:t>
            </w:r>
          </w:p>
          <w:p w14:paraId="4F0445E0" w14:textId="6E41C437" w:rsidR="00DF370A" w:rsidRDefault="00DF370A" w:rsidP="00DF370A">
            <w:pPr>
              <w:pStyle w:val="a5"/>
              <w:ind w:firstLine="0"/>
              <w:rPr>
                <w:lang w:val="en-US"/>
              </w:rPr>
            </w:pPr>
            <w:r>
              <w:rPr>
                <w:lang w:val="en-US"/>
              </w:rPr>
              <w:t>MPC</w:t>
            </w:r>
          </w:p>
          <w:p w14:paraId="6C1164FE" w14:textId="67700439" w:rsidR="00DF370A" w:rsidRDefault="00DF370A" w:rsidP="00DF370A">
            <w:pPr>
              <w:pStyle w:val="a5"/>
              <w:ind w:firstLine="0"/>
              <w:rPr>
                <w:lang w:val="en-US"/>
              </w:rPr>
            </w:pPr>
            <w:r>
              <w:t>MQTT</w:t>
            </w:r>
          </w:p>
          <w:p w14:paraId="5D0A6174" w14:textId="008DD7E6" w:rsidR="00DF370A" w:rsidRDefault="00DF370A" w:rsidP="00DF370A">
            <w:pPr>
              <w:pStyle w:val="a5"/>
              <w:ind w:firstLine="0"/>
              <w:rPr>
                <w:lang w:val="en-US"/>
              </w:rPr>
            </w:pPr>
            <w:r>
              <w:rPr>
                <w:lang w:val="en-US"/>
              </w:rPr>
              <w:t>NoSQL</w:t>
            </w:r>
          </w:p>
          <w:p w14:paraId="5CA04F2C" w14:textId="08B2DEB6" w:rsidR="00CE64CC" w:rsidRDefault="00CE64CC" w:rsidP="00DF370A">
            <w:pPr>
              <w:pStyle w:val="a5"/>
              <w:ind w:firstLine="0"/>
              <w:rPr>
                <w:lang w:val="en-US"/>
              </w:rPr>
            </w:pPr>
            <w:r>
              <w:rPr>
                <w:lang w:val="en-US"/>
              </w:rPr>
              <w:t>PID</w:t>
            </w:r>
          </w:p>
          <w:p w14:paraId="3AC4A07D" w14:textId="77777777" w:rsidR="00DF370A" w:rsidRDefault="00DF370A" w:rsidP="00DF370A">
            <w:pPr>
              <w:pStyle w:val="a5"/>
              <w:ind w:firstLine="0"/>
              <w:rPr>
                <w:lang w:val="en-US"/>
              </w:rPr>
            </w:pPr>
            <w:r>
              <w:rPr>
                <w:lang w:val="en-US"/>
              </w:rPr>
              <w:t>PSO</w:t>
            </w:r>
          </w:p>
          <w:p w14:paraId="025B34C4" w14:textId="77777777" w:rsidR="00DF370A" w:rsidRDefault="00DF370A" w:rsidP="00DF370A">
            <w:pPr>
              <w:pStyle w:val="a5"/>
              <w:ind w:firstLine="0"/>
              <w:rPr>
                <w:lang w:val="en-US"/>
              </w:rPr>
            </w:pPr>
            <w:r>
              <w:rPr>
                <w:lang w:val="en-US"/>
              </w:rPr>
              <w:t>RL</w:t>
            </w:r>
          </w:p>
          <w:p w14:paraId="7B969857" w14:textId="2FE8E0EA" w:rsidR="00DF370A" w:rsidRPr="00DF370A" w:rsidRDefault="00DF370A" w:rsidP="00DF370A">
            <w:pPr>
              <w:pStyle w:val="a5"/>
              <w:ind w:firstLine="0"/>
              <w:rPr>
                <w:lang w:val="en-US"/>
              </w:rPr>
            </w:pPr>
            <w:r>
              <w:rPr>
                <w:lang w:val="en-US"/>
              </w:rPr>
              <w:t>RNN</w:t>
            </w:r>
          </w:p>
        </w:tc>
        <w:tc>
          <w:tcPr>
            <w:tcW w:w="7830" w:type="dxa"/>
          </w:tcPr>
          <w:p w14:paraId="1C5BCACE" w14:textId="419D452C" w:rsidR="00DF370A" w:rsidRDefault="00CE64CC" w:rsidP="00DF370A">
            <w:pPr>
              <w:pStyle w:val="af2"/>
            </w:pPr>
            <w:r>
              <w:t>multilayer perceptron</w:t>
            </w:r>
          </w:p>
          <w:p w14:paraId="31A77829" w14:textId="70F6D0B5" w:rsidR="00DF370A" w:rsidRDefault="00CE64CC" w:rsidP="00DF370A">
            <w:pPr>
              <w:pStyle w:val="af2"/>
            </w:pPr>
            <w:r>
              <w:t>model predictive control</w:t>
            </w:r>
          </w:p>
          <w:p w14:paraId="7C1D0495" w14:textId="6332AD0F" w:rsidR="00DF370A" w:rsidRDefault="00DF370A" w:rsidP="00DF370A">
            <w:pPr>
              <w:pStyle w:val="af2"/>
            </w:pPr>
            <w:r>
              <w:t>Message Queuing Telemetry Transport</w:t>
            </w:r>
          </w:p>
          <w:p w14:paraId="1FB32B7D" w14:textId="27871C9E" w:rsidR="00DF370A" w:rsidRDefault="00CE64CC" w:rsidP="00DF370A">
            <w:pPr>
              <w:pStyle w:val="af2"/>
            </w:pPr>
            <w:r>
              <w:t>non-relational databases</w:t>
            </w:r>
          </w:p>
          <w:p w14:paraId="6BF27C04" w14:textId="1CCCF632" w:rsidR="00CE64CC" w:rsidRPr="00CE64CC" w:rsidRDefault="00CE64CC" w:rsidP="00CE64CC">
            <w:pPr>
              <w:pStyle w:val="a5"/>
              <w:ind w:firstLine="0"/>
            </w:pPr>
            <w:r>
              <w:t>proportional–integral–derivative</w:t>
            </w:r>
          </w:p>
          <w:p w14:paraId="19D6E4CA" w14:textId="33C6E582" w:rsidR="00DF370A" w:rsidRDefault="00CE64CC" w:rsidP="00DF370A">
            <w:pPr>
              <w:pStyle w:val="af2"/>
            </w:pPr>
            <w:r>
              <w:t>particle swarm optimization</w:t>
            </w:r>
          </w:p>
          <w:p w14:paraId="5A14AC00" w14:textId="49989968" w:rsidR="00DF370A" w:rsidRDefault="00CE64CC" w:rsidP="00DF370A">
            <w:pPr>
              <w:pStyle w:val="a5"/>
              <w:ind w:firstLine="0"/>
            </w:pPr>
            <w:r>
              <w:t>reinforcement learning</w:t>
            </w:r>
          </w:p>
          <w:p w14:paraId="0FE634FD" w14:textId="1BBEECC0" w:rsidR="00DF370A" w:rsidRPr="00CE64CC" w:rsidRDefault="00CE64CC" w:rsidP="00DF370A">
            <w:pPr>
              <w:pStyle w:val="a5"/>
              <w:ind w:firstLine="0"/>
              <w:rPr>
                <w:lang w:val="en-US"/>
              </w:rPr>
            </w:pPr>
            <w:r>
              <w:t>recurrent neural network</w:t>
            </w:r>
          </w:p>
        </w:tc>
      </w:tr>
      <w:tr w:rsidR="004B19AB" w14:paraId="52E845AE" w14:textId="77777777" w:rsidTr="00F028B2">
        <w:trPr>
          <w:trHeight w:val="413"/>
          <w:jc w:val="left"/>
        </w:trPr>
        <w:tc>
          <w:tcPr>
            <w:tcW w:w="1711" w:type="dxa"/>
          </w:tcPr>
          <w:p w14:paraId="1E0CF9CB" w14:textId="77DAC261" w:rsidR="004B19AB" w:rsidRPr="00DF370A" w:rsidRDefault="004B19AB" w:rsidP="00DF370A">
            <w:pPr>
              <w:spacing w:line="240" w:lineRule="auto"/>
              <w:ind w:firstLine="0"/>
              <w:jc w:val="left"/>
              <w:rPr>
                <w:lang w:val="en-US"/>
              </w:rPr>
            </w:pPr>
          </w:p>
        </w:tc>
        <w:tc>
          <w:tcPr>
            <w:tcW w:w="7830" w:type="dxa"/>
          </w:tcPr>
          <w:p w14:paraId="72D79126" w14:textId="504811AC" w:rsidR="004B19AB" w:rsidRDefault="004B19AB" w:rsidP="00D12D06">
            <w:pPr>
              <w:pStyle w:val="af2"/>
            </w:pPr>
          </w:p>
        </w:tc>
      </w:tr>
      <w:tr w:rsidR="004B19AB" w14:paraId="791B2BFE" w14:textId="77777777" w:rsidTr="00F028B2">
        <w:trPr>
          <w:trHeight w:val="403"/>
          <w:jc w:val="left"/>
        </w:trPr>
        <w:tc>
          <w:tcPr>
            <w:tcW w:w="1711" w:type="dxa"/>
          </w:tcPr>
          <w:p w14:paraId="33C60D30" w14:textId="685F0C10" w:rsidR="004B19AB" w:rsidRDefault="004B19AB" w:rsidP="00D12D06">
            <w:pPr>
              <w:pStyle w:val="af2"/>
            </w:pPr>
          </w:p>
        </w:tc>
        <w:tc>
          <w:tcPr>
            <w:tcW w:w="7830" w:type="dxa"/>
          </w:tcPr>
          <w:p w14:paraId="4FF4B045" w14:textId="4C64C05D" w:rsidR="004B19AB" w:rsidRDefault="004B19AB" w:rsidP="00D12D06">
            <w:pPr>
              <w:pStyle w:val="af2"/>
            </w:pPr>
          </w:p>
        </w:tc>
      </w:tr>
      <w:tr w:rsidR="004B19AB" w14:paraId="4CC63DE2" w14:textId="77777777" w:rsidTr="00F028B2">
        <w:trPr>
          <w:trHeight w:val="413"/>
          <w:jc w:val="left"/>
        </w:trPr>
        <w:tc>
          <w:tcPr>
            <w:tcW w:w="1711" w:type="dxa"/>
          </w:tcPr>
          <w:p w14:paraId="2273A2D1" w14:textId="6DE10257" w:rsidR="004B19AB" w:rsidRPr="00DC47A6" w:rsidRDefault="004B19AB" w:rsidP="00D12D06">
            <w:pPr>
              <w:pStyle w:val="af2"/>
            </w:pPr>
          </w:p>
        </w:tc>
        <w:tc>
          <w:tcPr>
            <w:tcW w:w="7830" w:type="dxa"/>
          </w:tcPr>
          <w:p w14:paraId="4939E2FF" w14:textId="503482BB" w:rsidR="004B19AB" w:rsidRDefault="004B19AB" w:rsidP="00D12D06">
            <w:pPr>
              <w:pStyle w:val="af2"/>
            </w:pPr>
          </w:p>
        </w:tc>
      </w:tr>
    </w:tbl>
    <w:p w14:paraId="237349C5" w14:textId="77777777" w:rsidR="004B19AB" w:rsidRDefault="004B19AB" w:rsidP="00D12D06">
      <w:pPr>
        <w:pStyle w:val="a5"/>
      </w:pPr>
    </w:p>
    <w:p w14:paraId="0C1AC90E" w14:textId="631FB4AB" w:rsidR="003818BA" w:rsidRDefault="00E81F49" w:rsidP="00F06BD2">
      <w:pPr>
        <w:pStyle w:val="aa"/>
      </w:pPr>
      <w:bookmarkStart w:id="1" w:name="_Toc201411601"/>
      <w:r w:rsidRPr="00E81F49">
        <w:lastRenderedPageBreak/>
        <w:t>Вступ</w:t>
      </w:r>
      <w:bookmarkEnd w:id="1"/>
    </w:p>
    <w:p w14:paraId="5262E441" w14:textId="77777777" w:rsidR="00F06BD2" w:rsidRPr="00F06BD2" w:rsidRDefault="00F06BD2" w:rsidP="00F06BD2">
      <w:pPr>
        <w:pStyle w:val="a5"/>
      </w:pPr>
    </w:p>
    <w:p w14:paraId="300079F4" w14:textId="21663F8F" w:rsidR="00BE4FDC" w:rsidRDefault="00FF5A23" w:rsidP="00D12D06">
      <w:pPr>
        <w:pStyle w:val="a5"/>
      </w:pPr>
      <w:r w:rsidRPr="008D5DF5">
        <w:t xml:space="preserve">Системи "розумний будинок" стають дедалі популярнішими, оскільки забезпечують автоматизацію численних аспектів життєдіяльності людини, серед яких освітлення, безпека, управління побутовими приладами та підтримання комфортних умов у приміщенні. </w:t>
      </w:r>
      <w:r w:rsidRPr="00A17F3F">
        <w:t>Одним із ключових аспектів таких систем є управління температурою в будинку, що дозволяє створити комфортні умови для проживання</w:t>
      </w:r>
      <w:r>
        <w:t>, але</w:t>
      </w:r>
      <w:r w:rsidRPr="00A17F3F">
        <w:t xml:space="preserve"> суттєво впливає на енергоспоживання будівлі. В умовах зростання цін на енергоресурси</w:t>
      </w:r>
      <w:r w:rsidRPr="00A547FC">
        <w:t>,</w:t>
      </w:r>
      <w:r>
        <w:t xml:space="preserve"> </w:t>
      </w:r>
      <w:r w:rsidRPr="00A547FC">
        <w:t>а також глобального посилення уваги до екологічних проблем,</w:t>
      </w:r>
      <w:r>
        <w:t xml:space="preserve"> </w:t>
      </w:r>
      <w:r w:rsidRPr="00A17F3F">
        <w:t xml:space="preserve">зокрема скорочення викидів CO₂, </w:t>
      </w:r>
      <w:r w:rsidRPr="00A547FC">
        <w:t>завдання оптимізації енергоспоживання</w:t>
      </w:r>
      <w:r>
        <w:t xml:space="preserve"> </w:t>
      </w:r>
      <w:r w:rsidRPr="00A17F3F">
        <w:t>системами опалення, вентиляції та кондиціонування (ОВК) набуває першочергового значення.</w:t>
      </w:r>
    </w:p>
    <w:p w14:paraId="106A0631" w14:textId="77777777" w:rsidR="00FF5A23" w:rsidRPr="00047E1C" w:rsidRDefault="00FF5A23" w:rsidP="00D12D06">
      <w:pPr>
        <w:pStyle w:val="affd"/>
        <w:rPr>
          <w:sz w:val="28"/>
          <w:szCs w:val="28"/>
        </w:rPr>
      </w:pPr>
      <w:r w:rsidRPr="00047E1C">
        <w:rPr>
          <w:sz w:val="28"/>
          <w:szCs w:val="28"/>
        </w:rPr>
        <w:t>Хоча традиційні методи контролю температури, такі як прості термостати чи статично налаштовані PID-регулятори, є досить поширеними, їхня ефективність обмежена. Ці методи недостатньо враховують динамічний характер внутрішнього середовища приміщень та мінливість зовнішніх чинників, що спричиняє надмірні витрати енергії та нестабільність підтримання бажаного мікроклімату.</w:t>
      </w:r>
    </w:p>
    <w:p w14:paraId="4E7C4976" w14:textId="77777777" w:rsidR="00FF5A23" w:rsidRPr="00047E1C" w:rsidRDefault="00FF5A23" w:rsidP="00D12D06">
      <w:pPr>
        <w:pStyle w:val="affd"/>
        <w:rPr>
          <w:sz w:val="28"/>
          <w:szCs w:val="28"/>
        </w:rPr>
      </w:pPr>
      <w:r w:rsidRPr="00047E1C">
        <w:rPr>
          <w:sz w:val="28"/>
          <w:szCs w:val="28"/>
        </w:rPr>
        <w:t>Перспективним напрямом вирішення зазначених проблем є застосування інтелектуальних систем керування, які базуються на методах штучного інтелекту (ШІ), включаючи нейронні мережі та алгоритми машинного навчання. Впровадження таких технологій дозволяє створювати адаптивні системи, здатні в режимі реального часу аналізувати інформацію з численних датчиків, прогнозувати майбутній стан системи та приймати оптимальні рішення щодо використання нагрівальних та охолоджувальних пристроїв.</w:t>
      </w:r>
    </w:p>
    <w:p w14:paraId="111B0E89" w14:textId="77777777" w:rsidR="00FF5A23" w:rsidRPr="00047E1C" w:rsidRDefault="00FF5A23" w:rsidP="00D12D06">
      <w:pPr>
        <w:pStyle w:val="affd"/>
        <w:rPr>
          <w:sz w:val="28"/>
          <w:szCs w:val="28"/>
        </w:rPr>
      </w:pPr>
      <w:r w:rsidRPr="00047E1C">
        <w:rPr>
          <w:sz w:val="28"/>
          <w:szCs w:val="28"/>
        </w:rPr>
        <w:t>Ефективна реалізація зазначених інтелектуальних систем вимагає використання відповідних архітектурних рішень. Мікросервісна архітектура є сучасним підходом, що забезпечує гнучкість, масштабованість та високу відмовостійкість, спрощуючи інтеграцію нових функцій і підтримку системи.</w:t>
      </w:r>
    </w:p>
    <w:p w14:paraId="2DD841D4" w14:textId="0BD69962" w:rsidR="0026329D" w:rsidRDefault="00FF5A23" w:rsidP="00047E1C">
      <w:pPr>
        <w:pStyle w:val="a2"/>
        <w:numPr>
          <w:ilvl w:val="0"/>
          <w:numId w:val="0"/>
        </w:numPr>
        <w:ind w:firstLine="851"/>
      </w:pPr>
      <w:r w:rsidRPr="00A34C83">
        <w:lastRenderedPageBreak/>
        <w:t xml:space="preserve">Таким чином, актуальність теми роботи визначається необхідністю забезпечення енергоефективності та комфорту в будівлях, використовуючи сучасні технології </w:t>
      </w:r>
      <w:r>
        <w:t>ШІ</w:t>
      </w:r>
      <w:r w:rsidRPr="00A34C83">
        <w:t xml:space="preserve"> та мікросервісну архітектуру</w:t>
      </w:r>
      <w:r>
        <w:t>.</w:t>
      </w:r>
    </w:p>
    <w:p w14:paraId="4670AB6C" w14:textId="42209CBC" w:rsidR="0026329D" w:rsidRDefault="00FF5A23" w:rsidP="00047E1C">
      <w:pPr>
        <w:pStyle w:val="a2"/>
        <w:numPr>
          <w:ilvl w:val="0"/>
          <w:numId w:val="0"/>
        </w:numPr>
        <w:ind w:firstLine="851"/>
      </w:pPr>
      <w:r w:rsidRPr="00A34C83">
        <w:t xml:space="preserve">Метою </w:t>
      </w:r>
      <w:r>
        <w:t xml:space="preserve">даної </w:t>
      </w:r>
      <w:r w:rsidRPr="00A34C83">
        <w:t>роботи є розробка інтелектуальної системи управління температурою в розумному будинку, яка завдяки використанню методів штучного інтелекту та мікросервісної архітектури дозволить ефективно адаптувати температурний режим приміщень, оптимізувати енергоспоживання та підвищити зручність експлуатації</w:t>
      </w:r>
      <w:r>
        <w:t>.</w:t>
      </w:r>
    </w:p>
    <w:p w14:paraId="30B8C47C" w14:textId="52A60DE3" w:rsidR="003818BA" w:rsidRDefault="00FF5A23" w:rsidP="00D870F4">
      <w:pPr>
        <w:pStyle w:val="1"/>
      </w:pPr>
      <w:bookmarkStart w:id="2" w:name="_Toc201411602"/>
      <w:r>
        <w:lastRenderedPageBreak/>
        <w:t>Сучасні інтелектуальні системи керування температурою</w:t>
      </w:r>
      <w:bookmarkEnd w:id="2"/>
    </w:p>
    <w:p w14:paraId="476FA23E" w14:textId="77777777" w:rsidR="00F06BD2" w:rsidRPr="00F06BD2" w:rsidRDefault="00F06BD2" w:rsidP="00F06BD2">
      <w:pPr>
        <w:pStyle w:val="a5"/>
      </w:pPr>
    </w:p>
    <w:p w14:paraId="75240FA0" w14:textId="77777777" w:rsidR="00FF5A23" w:rsidRPr="00047E1C" w:rsidRDefault="00FF5A23" w:rsidP="00D12D06">
      <w:pPr>
        <w:pStyle w:val="affd"/>
        <w:rPr>
          <w:sz w:val="28"/>
          <w:szCs w:val="28"/>
        </w:rPr>
      </w:pPr>
      <w:r w:rsidRPr="00047E1C">
        <w:rPr>
          <w:sz w:val="28"/>
          <w:szCs w:val="28"/>
        </w:rPr>
        <w:t>Зростання вартості енергетичних ресурсів, а також загострення екологічних проблем спонукають до постійного пошуку нових шляхів підвищення ефективності роботи систем опалення, вентиляції та кондиціонування повітря (ОВК). Саме ці системи становлять найбільшу частку енергоспоживання у сучасних будівлях, нерідко досягаючи 40-50% загальних витрат на енергію [1-7].</w:t>
      </w:r>
    </w:p>
    <w:p w14:paraId="03786C95" w14:textId="77777777" w:rsidR="00FF5A23" w:rsidRPr="00047E1C" w:rsidRDefault="00FF5A23" w:rsidP="00D12D06">
      <w:pPr>
        <w:pStyle w:val="affd"/>
        <w:rPr>
          <w:sz w:val="28"/>
          <w:szCs w:val="28"/>
        </w:rPr>
      </w:pPr>
      <w:r w:rsidRPr="00047E1C">
        <w:rPr>
          <w:sz w:val="28"/>
          <w:szCs w:val="28"/>
        </w:rPr>
        <w:t xml:space="preserve">Традиційні системи регулювання, зокрема механічні та електронні термостати, що працюють за принципом "увімкнено/вимкнено", а також прості PID-регулятори, вже не відповідають вимогам сучасності через свою обмежену здатність реагувати на складні динамічні умови. Такі підходи не здатні ефективно передбачати зміни у внутрішніх і зовнішніх умовах, що призводить до частих перерегулювань температури [2, 8-11], значних коливань комфорту </w:t>
      </w:r>
      <w:r w:rsidRPr="00047E1C">
        <w:rPr>
          <w:sz w:val="28"/>
          <w:szCs w:val="28"/>
        </w:rPr>
        <w:br/>
        <w:t>[8-11] та підвищених витрат енергії.</w:t>
      </w:r>
    </w:p>
    <w:p w14:paraId="3DEA428E" w14:textId="77777777" w:rsidR="00FF5A23" w:rsidRPr="00047E1C" w:rsidRDefault="00FF5A23" w:rsidP="00D12D06">
      <w:pPr>
        <w:pStyle w:val="affd"/>
        <w:rPr>
          <w:sz w:val="28"/>
          <w:szCs w:val="28"/>
        </w:rPr>
      </w:pPr>
      <w:r w:rsidRPr="00047E1C">
        <w:rPr>
          <w:sz w:val="28"/>
          <w:szCs w:val="28"/>
        </w:rPr>
        <w:t xml:space="preserve">Поява і розвиток Інтернету речей (IoT) та штучного інтелекту відкривають нові перспективи для вдосконалення систем управління температурою. Сучасні інтелектуальні термостати, які базуються на методах машинного навчання та нейронних мережах, здатні обробляти значні обсяги даних, отриманих з різноманітних датчиків температури, вологості, тиску тощо. Завдяки прогнозуванню майбутніх станів, вони забезпечують стабільний і комфортний температурний режим, одночасно мінімізуючи енергоспоживання [2, 5]. </w:t>
      </w:r>
      <w:r w:rsidRPr="00047E1C">
        <w:rPr>
          <w:sz w:val="28"/>
          <w:szCs w:val="28"/>
          <w:shd w:val="clear" w:color="auto" w:fill="FFFFFF" w:themeFill="background1"/>
        </w:rPr>
        <w:t>В результаті використання таких інтелектуальних систем економія енергії на опаленні та кондиціонуванні може досягати відчутних показників від 5% до 40%, а комфорт у приміщенні збільшується на 15-40% [2, 3].</w:t>
      </w:r>
    </w:p>
    <w:p w14:paraId="5F0824CA" w14:textId="77777777" w:rsidR="00FF5A23" w:rsidRPr="00047E1C" w:rsidRDefault="00FF5A23" w:rsidP="00D12D06">
      <w:pPr>
        <w:pStyle w:val="affd"/>
        <w:rPr>
          <w:sz w:val="28"/>
          <w:szCs w:val="28"/>
        </w:rPr>
      </w:pPr>
      <w:r w:rsidRPr="00047E1C">
        <w:rPr>
          <w:sz w:val="28"/>
          <w:szCs w:val="28"/>
        </w:rPr>
        <w:t xml:space="preserve">Побудова таких складних, функціонально насичених та надійних систем вимагає відповідних архітектурних рішень. Концепція розумного будинку передбачає об'єднання великої кількості різнорідних пристроїв та сервісів у єдину мережу. Мікросервісна архітектура дозволяє розподілити загальну </w:t>
      </w:r>
      <w:r w:rsidRPr="00047E1C">
        <w:rPr>
          <w:sz w:val="28"/>
          <w:szCs w:val="28"/>
        </w:rPr>
        <w:lastRenderedPageBreak/>
        <w:t>функціональність на окремі незалежні сервіси, кожен з яких відповідає за конкретні функції, як-от збір данних, керування тощо. Створення легких окремих сервісів спрощує розробку, тестування та масштабування. Це забезпечує гнучкість системи, її легку інтеграцію з новими пристроями та можливість постійного розвитку [12].</w:t>
      </w:r>
    </w:p>
    <w:p w14:paraId="19329369" w14:textId="1CB45D4F" w:rsidR="00FF5A23" w:rsidRDefault="00FF5A23" w:rsidP="00D12D06">
      <w:pPr>
        <w:pStyle w:val="a5"/>
        <w:rPr>
          <w:lang w:eastAsia="ru-UA"/>
        </w:rPr>
      </w:pPr>
      <w:r w:rsidRPr="00047E1C">
        <w:rPr>
          <w:szCs w:val="28"/>
          <w:lang w:eastAsia="ru-UA"/>
        </w:rPr>
        <w:t>Отже, розробка інтелектуальних систем управління температурою є перспективним напрямком цифровізації [6], що відповідає сучасним викликам та забезпечує як економічні, так і екологічні переваги</w:t>
      </w:r>
      <w:r>
        <w:rPr>
          <w:lang w:eastAsia="ru-UA"/>
        </w:rPr>
        <w:t>.</w:t>
      </w:r>
    </w:p>
    <w:p w14:paraId="4E6C7052" w14:textId="77777777" w:rsidR="000B1BB7" w:rsidRDefault="000B1BB7" w:rsidP="00D12D06">
      <w:pPr>
        <w:pStyle w:val="a5"/>
        <w:rPr>
          <w:lang w:eastAsia="ru-UA"/>
        </w:rPr>
      </w:pPr>
    </w:p>
    <w:p w14:paraId="274BD944" w14:textId="770D5958" w:rsidR="003818BA" w:rsidRPr="00E81F49" w:rsidRDefault="00FF5A23" w:rsidP="000B1BB7">
      <w:pPr>
        <w:pStyle w:val="21"/>
      </w:pPr>
      <w:bookmarkStart w:id="3" w:name="_Toc201411603"/>
      <w:r>
        <w:t>Огляд традиційних методів керування температурою</w:t>
      </w:r>
      <w:bookmarkEnd w:id="3"/>
    </w:p>
    <w:p w14:paraId="3EC52E67" w14:textId="77777777" w:rsidR="00FF5A23" w:rsidRDefault="00FF5A23" w:rsidP="00FF5A23">
      <w:pPr>
        <w:rPr>
          <w:snapToGrid/>
          <w:color w:val="auto"/>
          <w:szCs w:val="28"/>
        </w:rPr>
      </w:pPr>
      <w:r>
        <w:rPr>
          <w:szCs w:val="28"/>
        </w:rPr>
        <w:t>Найбільш простим способом автоматичного регулювання температури в приміщенні є двопозиційне регулювання типу «увімкнено/вимкнено» (on-off), яке також відоме як релейний регулятор. Його робота базується на бінарному принципі: нагрівальний пристрій вмикається, коли температура приміщення опускається нижче заданого нижнього порогу, і вимикається після досягнення верхнього порогу. Незважаючи на свою простоту та низьку вартість реалізації, такі двопозиційні термостати мають суттєві недоліки: вони не забезпечують стабільного температурного режиму, спричиняють постійні коливання температури навколо встановленої точки, часті цикли вмикання-вимикання призводять до підвищеного зношення обладнання, а також зумовлюють нераціональне споживання енергетичних ресурсів [11, 13, 14].</w:t>
      </w:r>
    </w:p>
    <w:p w14:paraId="2D9200E8" w14:textId="160B53AA" w:rsidR="00FF5A23" w:rsidRDefault="00FF5A23" w:rsidP="00FF5A23">
      <w:pPr>
        <w:rPr>
          <w:szCs w:val="28"/>
        </w:rPr>
      </w:pPr>
      <w:r>
        <w:rPr>
          <w:szCs w:val="28"/>
        </w:rPr>
        <w:t>З метою усунення цих недоліків та забезпечення більш плавного та точного регулювання температури у системах автоматичного керування традиційно застосовуються ПІД-регулятори (пропорційно-інтегрально-диференці</w:t>
      </w:r>
      <w:r w:rsidR="00F60CCB">
        <w:rPr>
          <w:szCs w:val="28"/>
        </w:rPr>
        <w:t>аль</w:t>
      </w:r>
      <w:r>
        <w:rPr>
          <w:szCs w:val="28"/>
        </w:rPr>
        <w:t>ні), які поступово замінили двопозиційні [11, 13, 14]. ПІД-регулятор є одним із найпоширеніших алгоритмів керування завдяки своїй універсальності, здатності ефективно працювати для широкого класу об'єктів та відносній простоті налаштування в типових умовах експлуатації [2, 15, 16]. Він формує керуючий сигнал, у нашому випадку - вихідну потужність нагріву, як суму трьох компонентів:</w:t>
      </w:r>
    </w:p>
    <w:p w14:paraId="553995CD" w14:textId="77777777" w:rsidR="00FF5A23" w:rsidRDefault="00FF5A23" w:rsidP="00A94CE5">
      <w:pPr>
        <w:pStyle w:val="afff3"/>
        <w:numPr>
          <w:ilvl w:val="0"/>
          <w:numId w:val="13"/>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пропорційна складова (П), що прямо пропорційна до поточної похибки між заданим і фактичним значенням температури;</w:t>
      </w:r>
    </w:p>
    <w:p w14:paraId="1D34CB4B" w14:textId="77777777" w:rsidR="00FF5A23" w:rsidRDefault="00FF5A23" w:rsidP="00A94CE5">
      <w:pPr>
        <w:pStyle w:val="afff3"/>
        <w:numPr>
          <w:ilvl w:val="0"/>
          <w:numId w:val="13"/>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інтегральна складова (I), що враховує накопичену похибку за певний проміжок часу та дозволяє усунути статичну похибку;</w:t>
      </w:r>
    </w:p>
    <w:p w14:paraId="0D67AC5A" w14:textId="201956B1" w:rsidR="00FF5A23" w:rsidRDefault="00FF5A23" w:rsidP="00A94CE5">
      <w:pPr>
        <w:pStyle w:val="afff3"/>
        <w:numPr>
          <w:ilvl w:val="0"/>
          <w:numId w:val="13"/>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диференці</w:t>
      </w:r>
      <w:r w:rsidR="00F60CCB">
        <w:rPr>
          <w:rFonts w:ascii="Times New Roman" w:hAnsi="Times New Roman" w:cs="Times New Roman"/>
          <w:sz w:val="28"/>
          <w:szCs w:val="28"/>
          <w:lang w:val="uk-UA"/>
        </w:rPr>
        <w:t>аль</w:t>
      </w:r>
      <w:r>
        <w:rPr>
          <w:rFonts w:ascii="Times New Roman" w:hAnsi="Times New Roman" w:cs="Times New Roman"/>
          <w:sz w:val="28"/>
          <w:szCs w:val="28"/>
          <w:lang w:val="uk-UA"/>
        </w:rPr>
        <w:t>на складова (Д), яка враховує швидкість зміни похибки у часі та сприяє стабілізації перехідного процесу.</w:t>
      </w:r>
    </w:p>
    <w:p w14:paraId="5D4BC3B2" w14:textId="77777777" w:rsidR="00FF5A23" w:rsidRDefault="00FF5A23" w:rsidP="00FF5A23">
      <w:pPr>
        <w:rPr>
          <w:szCs w:val="28"/>
        </w:rPr>
      </w:pPr>
      <w:r>
        <w:rPr>
          <w:szCs w:val="28"/>
        </w:rPr>
        <w:t>Правильно підібрані коефіцієнти зазначених компонентів дозволяють забезпечити стабільність підтримання температури, швидке відпрацювання збурень та мінімальне відхилення від заданого значення в статичному режимі. Завдяки цим якостям ПІД-регулятори отримали широке впровадження у промислових системах ОВК та інших галузях автоматизації [8, 15, 16].</w:t>
      </w:r>
    </w:p>
    <w:p w14:paraId="3E9F7D0C" w14:textId="77777777" w:rsidR="00FF5A23" w:rsidRDefault="00FF5A23" w:rsidP="00FF5A23">
      <w:pPr>
        <w:rPr>
          <w:szCs w:val="28"/>
        </w:rPr>
      </w:pPr>
      <w:r>
        <w:rPr>
          <w:szCs w:val="28"/>
        </w:rPr>
        <w:t>Проте, незважаючи на свою ефективність, основним недоліком ПІД-регулятора є його обмежена адаптивність [8-10, 16-18]. Параметри, налаштовані в статичних умовах, можуть виявитися недостатньо ефективними за умови змінних зовнішніх та внутрішніх факторів: коливання зовнішньої температури, періодичне відчинення вікон, зміна кількості людей у приміщенні, тощо. Це може призводити або до надлишкового перерегулювання, або ж навпаки – до занадто повільного реагування на зміни, що негативно впливає на комфорт та енергоефективність. Відсутність у класичних ПІД механізмів вбудованого механізму самонавчання або здатності прогнозування майбутніх станів системи обмежує його можливості для задач динамічної оптимізації та адаптивного керування [8-10, 16-18].</w:t>
      </w:r>
    </w:p>
    <w:p w14:paraId="2BDB0A7A" w14:textId="191A1638" w:rsidR="00FF5A23" w:rsidRPr="008D5DF5" w:rsidRDefault="00FF5A23" w:rsidP="00C77805">
      <w:pPr>
        <w:pStyle w:val="a5"/>
      </w:pPr>
      <w:r w:rsidRPr="008D5DF5">
        <w:t>Зазначені обмеження традиційних методів керування стимулювали активний пошук та розробку більш досконалих, адаптивних та інтелектуальних систем керування, які здатні не тільки реагувати на поточні зміни, але й передбачати майбутні зміни умов, адаптувати свої параметри в режимі реального часу та оптимізувати процес керування на основі комплексного аналізу отримуваних даних.</w:t>
      </w:r>
    </w:p>
    <w:p w14:paraId="0B423265" w14:textId="20251DB9" w:rsidR="007063C4" w:rsidRDefault="00FF5A23" w:rsidP="000B1BB7">
      <w:pPr>
        <w:pStyle w:val="21"/>
      </w:pPr>
      <w:bookmarkStart w:id="4" w:name="_Toc201411604"/>
      <w:r>
        <w:lastRenderedPageBreak/>
        <w:t>Огляд інтелектуальних методів керування температурою</w:t>
      </w:r>
      <w:bookmarkEnd w:id="4"/>
    </w:p>
    <w:p w14:paraId="0F1A02B3" w14:textId="4BA98D51" w:rsidR="00FF5A23" w:rsidRDefault="00FF5A23" w:rsidP="00FF5A23">
      <w:pPr>
        <w:rPr>
          <w:snapToGrid/>
          <w:color w:val="auto"/>
          <w:szCs w:val="28"/>
        </w:rPr>
      </w:pPr>
      <w:r>
        <w:rPr>
          <w:szCs w:val="28"/>
        </w:rPr>
        <w:t>Як було розглянуто в попередньому підрозділі (п 1.1), традиційні методи керування температурою, зокрема двопозиційне («on-off») регулювання та ПІД-регулювання, мають низку суттєвих обмежень, серед яких недостатня адаптивність до змінних умов, обмежена точність підтримання заданого режиму та відсутність механізмів прогнозування. Ці недоліки стали стимулом до розвитку новітніх підходів, заснованих на технологіях штучного інтелекту (ШІ) та машинного навчання (</w:t>
      </w:r>
      <w:r w:rsidR="004C29B2">
        <w:rPr>
          <w:szCs w:val="28"/>
          <w:lang w:val="en-US"/>
        </w:rPr>
        <w:t>ML</w:t>
      </w:r>
      <w:r>
        <w:rPr>
          <w:szCs w:val="28"/>
        </w:rPr>
        <w:t>). Впровадження інтелектуальних технологій відкриває нові можливості для підвищення гнучкості, точності та енергоефективності систем керування температурою у будівлях.</w:t>
      </w:r>
    </w:p>
    <w:p w14:paraId="73E639FB" w14:textId="77777777" w:rsidR="00FF5A23" w:rsidRDefault="00FF5A23" w:rsidP="00FF5A23">
      <w:pPr>
        <w:rPr>
          <w:szCs w:val="28"/>
        </w:rPr>
      </w:pPr>
      <w:r>
        <w:rPr>
          <w:szCs w:val="28"/>
        </w:rPr>
        <w:t>Основною відмінністю інтелектуальних методів від класичних є їхня здатність навчатися на основі накопичених даних, працювати з нечіткою та неповною інформацією, а також апроксимувати складні нелінійні процеси без необхідності точної аналітичної моделі об'єкта керування. Завдяки цьому забезпечується можливість не тільки реагувати на поточні зміни параметрів, але й прогнозувати майбутні стани системи, здійснюючи адаптивне керування у реальному часі.</w:t>
      </w:r>
    </w:p>
    <w:p w14:paraId="79075E8A" w14:textId="4223BB84" w:rsidR="00FF5A23" w:rsidRDefault="00FF5A23" w:rsidP="00FF5A23">
      <w:r>
        <w:t>Надалі буде представлено огляд найбільш поширених методів інтелектуального керування температурою, визначених у результаті аналізу наукових джерел.</w:t>
      </w:r>
    </w:p>
    <w:p w14:paraId="6FDD82B4" w14:textId="77777777" w:rsidR="00FF5A23" w:rsidRPr="00391F1D" w:rsidRDefault="00FF5A23" w:rsidP="00FF5A23">
      <w:pPr>
        <w:rPr>
          <w:lang w:val="ru-RU"/>
        </w:rPr>
      </w:pPr>
    </w:p>
    <w:p w14:paraId="3A5C8DB3" w14:textId="1F101ED3" w:rsidR="007063C4" w:rsidRDefault="00FF5A23" w:rsidP="000B1BB7">
      <w:pPr>
        <w:pStyle w:val="31"/>
      </w:pPr>
      <w:bookmarkStart w:id="5" w:name="_Toc201411605"/>
      <w:r>
        <w:t>Нечітка логіка</w:t>
      </w:r>
      <w:bookmarkEnd w:id="5"/>
    </w:p>
    <w:p w14:paraId="63A73351" w14:textId="77777777" w:rsidR="00FF5A23" w:rsidRDefault="00FF5A23" w:rsidP="00FF5A23">
      <w:pPr>
        <w:rPr>
          <w:snapToGrid/>
          <w:color w:val="auto"/>
          <w:szCs w:val="28"/>
        </w:rPr>
      </w:pPr>
      <w:r>
        <w:rPr>
          <w:szCs w:val="28"/>
        </w:rPr>
        <w:t>Нечітка логіка (Fuzzy Logic) – це метод, що дозволяє формалізувати експертні знання та оперувати якісними поняттями, наприклад, «трохи холодно» або «дуже гаряче», у якому істинність висловлювань описується ступенями належності в інтервалі [0, 1], а не бінарними значеннями «істина/хиба». Нечітке керування ефективне в умовах, коли складно визначити чіткі межі між режимами роботи та немає однозначних кількісних критеріїв керування.</w:t>
      </w:r>
    </w:p>
    <w:p w14:paraId="2068A071" w14:textId="77777777" w:rsidR="00FF5A23" w:rsidRDefault="00FF5A23" w:rsidP="00FF5A23">
      <w:pPr>
        <w:rPr>
          <w:szCs w:val="28"/>
        </w:rPr>
      </w:pPr>
      <w:r>
        <w:rPr>
          <w:szCs w:val="28"/>
        </w:rPr>
        <w:t>Типова структура нечіткого контролера складається з трьох основних етапів:</w:t>
      </w:r>
    </w:p>
    <w:p w14:paraId="68DFC5BF" w14:textId="77777777" w:rsidR="00FF5A23" w:rsidRDefault="00FF5A23" w:rsidP="00A94CE5">
      <w:pPr>
        <w:pStyle w:val="afff3"/>
        <w:numPr>
          <w:ilvl w:val="0"/>
          <w:numId w:val="14"/>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Фазифікація (Fuzzification): перетворення вхідних змінних (температура, різниця температур, швидкість зміни, концентрація CO₂ тощо) на ступені належності до нечітких множин (наприклад, «холодно», «помірно», «тепло») за допомогою функцій належності (трапецієвидних, трикутних, гаусіанських тощо).</w:t>
      </w:r>
    </w:p>
    <w:p w14:paraId="6BB22127" w14:textId="77777777" w:rsidR="00FF5A23" w:rsidRDefault="00FF5A23" w:rsidP="00A94CE5">
      <w:pPr>
        <w:pStyle w:val="afff3"/>
        <w:numPr>
          <w:ilvl w:val="0"/>
          <w:numId w:val="14"/>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Нечітке виведення (Inference): на основі бази нечітких правил (як-от «Якщо температура – «помірно холодно» і швидкість зниження температури – «висока», тоді потужність нагріву – «середня»») здійснюється логічний висновок із застосуванням операторів «І», «АБО» та «НЕ».</w:t>
      </w:r>
    </w:p>
    <w:p w14:paraId="2BAEBD2C" w14:textId="77777777" w:rsidR="00FF5A23" w:rsidRDefault="00FF5A23" w:rsidP="00A94CE5">
      <w:pPr>
        <w:pStyle w:val="afff3"/>
        <w:numPr>
          <w:ilvl w:val="0"/>
          <w:numId w:val="14"/>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Дефазифікація (Defuzzification): перетворення отриманих нечітких рекомендацій у конкретне значення керуючого сигналу (наприклад, рівень потужності обігрівача) за допомогою методів (центр ваг, середина максимуму, площинні методи тощо).</w:t>
      </w:r>
    </w:p>
    <w:p w14:paraId="699BF8F4" w14:textId="77777777" w:rsidR="00FF5A23" w:rsidRDefault="00FF5A23" w:rsidP="00FF5A23">
      <w:pPr>
        <w:rPr>
          <w:szCs w:val="28"/>
        </w:rPr>
      </w:pPr>
      <w:r>
        <w:rPr>
          <w:szCs w:val="28"/>
        </w:rPr>
        <w:t>Завдяки такій архітектурі нечіткі контролери здатні:</w:t>
      </w:r>
    </w:p>
    <w:p w14:paraId="1FAA9CC8" w14:textId="77777777" w:rsidR="00FF5A23" w:rsidRDefault="00FF5A23" w:rsidP="00A94CE5">
      <w:pPr>
        <w:pStyle w:val="afff3"/>
        <w:numPr>
          <w:ilvl w:val="0"/>
          <w:numId w:val="15"/>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працювати з неповною або розмитою інформацією, де важко задати точну аналітичну модель процесу;</w:t>
      </w:r>
    </w:p>
    <w:p w14:paraId="6F4D6CF6" w14:textId="77777777" w:rsidR="00FF5A23" w:rsidRDefault="00FF5A23" w:rsidP="00A94CE5">
      <w:pPr>
        <w:pStyle w:val="afff3"/>
        <w:numPr>
          <w:ilvl w:val="0"/>
          <w:numId w:val="15"/>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формалізувати досвід операторів через нечіткі правила, що полегшує налаштування системи без глибинних математичних знань;</w:t>
      </w:r>
    </w:p>
    <w:p w14:paraId="0859FE13" w14:textId="77777777" w:rsidR="00FF5A23" w:rsidRDefault="00FF5A23" w:rsidP="00A94CE5">
      <w:pPr>
        <w:pStyle w:val="afff3"/>
        <w:numPr>
          <w:ilvl w:val="0"/>
          <w:numId w:val="15"/>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гнучко адаптуватися до змін зовнішніх умов та поведінки користувачів (наприклад, присутності людей, відкривання вікон) і тим самим підвищувати енергоефективність.</w:t>
      </w:r>
    </w:p>
    <w:p w14:paraId="7F74D72C" w14:textId="77777777" w:rsidR="00FF5A23" w:rsidRDefault="00FF5A23" w:rsidP="00FF5A23">
      <w:pPr>
        <w:rPr>
          <w:szCs w:val="28"/>
        </w:rPr>
      </w:pPr>
      <w:r>
        <w:rPr>
          <w:szCs w:val="28"/>
        </w:rPr>
        <w:t>Нечіткі системи дозволяють гнучкіше адаптувати роботу ОВК до мінливих зовнішніх умов і поведінки мешканців, що додатково сприяє зниженню енергоспоживання [19].</w:t>
      </w:r>
    </w:p>
    <w:p w14:paraId="3FE0E32B" w14:textId="6841CBA1" w:rsidR="00FF5A23" w:rsidRDefault="00FF5A23" w:rsidP="00D12D06">
      <w:pPr>
        <w:pStyle w:val="a5"/>
      </w:pPr>
      <w:r>
        <w:t xml:space="preserve">Зазвичай контролери на основі нечіткої логіки (FLC) у дослідженнях застосовуються як альтернатива класичним ПІД-регуляторам. Нечіткі контролери краще справляються зі складними динамічними процесами без необхідності точного математичного моделювання об'єкта керування. Їх впровадження в реальних системах ОВК дозволило заощадити близько 15-25% </w:t>
      </w:r>
      <w:r>
        <w:lastRenderedPageBreak/>
        <w:t xml:space="preserve">електроенергії, в порівнянні з традиційним керуванням, без втрат комфорту </w:t>
      </w:r>
      <w:r>
        <w:br/>
        <w:t>[11, 19</w:t>
      </w:r>
      <w:r w:rsidRPr="00FF5A23">
        <w:t>].</w:t>
      </w:r>
    </w:p>
    <w:p w14:paraId="3F2DCBFC" w14:textId="77777777" w:rsidR="00FF5A23" w:rsidRPr="00FF5A23" w:rsidRDefault="00FF5A23" w:rsidP="00D12D06">
      <w:pPr>
        <w:pStyle w:val="a5"/>
      </w:pPr>
    </w:p>
    <w:p w14:paraId="236B6774" w14:textId="2ADDB6BE" w:rsidR="007063C4" w:rsidRDefault="00FF5A23" w:rsidP="000B1BB7">
      <w:pPr>
        <w:pStyle w:val="31"/>
      </w:pPr>
      <w:bookmarkStart w:id="6" w:name="_Toc201411606"/>
      <w:r>
        <w:t>Методи машинного навчання</w:t>
      </w:r>
      <w:bookmarkEnd w:id="6"/>
    </w:p>
    <w:p w14:paraId="4DD80475" w14:textId="77777777" w:rsidR="00FF5A23" w:rsidRDefault="00FF5A23" w:rsidP="00FF5A23">
      <w:pPr>
        <w:rPr>
          <w:snapToGrid/>
          <w:color w:val="auto"/>
          <w:szCs w:val="28"/>
        </w:rPr>
      </w:pPr>
      <w:r>
        <w:rPr>
          <w:szCs w:val="28"/>
        </w:rPr>
        <w:t xml:space="preserve">Методи машинного навчання (ML) є ширшою категорією інтелектуальних алгоритмів, до якої входять не лише нейронні мережі, але й інші підходи — наприклад, методи опорних векторів, дерева рішень, ансамблеві методи, кластеризація, методи виявлення аномалій та інші. </w:t>
      </w:r>
    </w:p>
    <w:p w14:paraId="732FE819" w14:textId="77777777" w:rsidR="00FF5A23" w:rsidRDefault="00FF5A23" w:rsidP="00FF5A23">
      <w:pPr>
        <w:rPr>
          <w:szCs w:val="28"/>
        </w:rPr>
      </w:pPr>
      <w:r>
        <w:rPr>
          <w:szCs w:val="28"/>
        </w:rPr>
        <w:t>Основні напрямки застосування ML у керуванні температурою:</w:t>
      </w:r>
    </w:p>
    <w:p w14:paraId="0FE800FE" w14:textId="32E52495" w:rsidR="00FF5A23" w:rsidRDefault="00FF5A23" w:rsidP="00A94CE5">
      <w:pPr>
        <w:pStyle w:val="afff3"/>
        <w:numPr>
          <w:ilvl w:val="0"/>
          <w:numId w:val="16"/>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Прогнозування енергоспоживання та температурних змін (Regression models). LSSVM, Random Forest, Gradient Boosting використовуються для побудови моделей прогнозу майбутнього навантаження </w:t>
      </w:r>
      <w:r w:rsidR="004C29B2">
        <w:rPr>
          <w:rFonts w:ascii="Times New Roman" w:hAnsi="Times New Roman" w:cs="Times New Roman"/>
          <w:sz w:val="28"/>
          <w:szCs w:val="28"/>
          <w:lang w:val="uk-UA"/>
        </w:rPr>
        <w:t>ОВК</w:t>
      </w:r>
      <w:r>
        <w:rPr>
          <w:rFonts w:ascii="Times New Roman" w:hAnsi="Times New Roman" w:cs="Times New Roman"/>
          <w:sz w:val="28"/>
          <w:szCs w:val="28"/>
          <w:lang w:val="uk-UA"/>
        </w:rPr>
        <w:t xml:space="preserve"> або внутрішньої температури на основі історичних даних (температура зовнішня/внутрішня, вологість, освітленість, графік роботи будівлі тощо). У своїй роботі Xin Wan, Xiaoling Cai та Lele Dai [20] застосували LS-SVM, оптимізовану генетичним алгоритмом, для передбачення енергоспоживання кондиціонера й досягли точності прогнозу ~97 %.</w:t>
      </w:r>
    </w:p>
    <w:p w14:paraId="527AD821" w14:textId="77777777" w:rsidR="00FF5A23" w:rsidRDefault="00FF5A23" w:rsidP="00A94CE5">
      <w:pPr>
        <w:pStyle w:val="afff3"/>
        <w:numPr>
          <w:ilvl w:val="0"/>
          <w:numId w:val="16"/>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Класифікація режимів роботи та виявлення аномалій (Classification, Anomaly Detection). Дерева рішень та методи виявлення аномалій допомагають визначати, коли система працює в нетипових умовах (наприклад, відкрити вікна під час опалювального сезону) і у разі потреби автоматично активувати аварійні або енергозберігаючі стратегії. Автори Huilong Wang, Daran Mai, Qian Li та Zhikun Ding [21] інтегрували дерево рішень у модель прогнозового керування MPC — точність класифікації режимів приміщення дозволила зменшити споживання енергії на 17,5-20 % порівняно з класичним MPC без ML-підтримки.</w:t>
      </w:r>
    </w:p>
    <w:p w14:paraId="4DC24B3F" w14:textId="77777777" w:rsidR="00FF5A23" w:rsidRDefault="00FF5A23" w:rsidP="00A94CE5">
      <w:pPr>
        <w:pStyle w:val="afff3"/>
        <w:numPr>
          <w:ilvl w:val="0"/>
          <w:numId w:val="16"/>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Оптимізація параметрів контролерів (Hyperparameter tuning). Ансамблеві методи (Random Forest, XGBoost) зазвичай мають безліч </w:t>
      </w:r>
      <w:r>
        <w:rPr>
          <w:rFonts w:ascii="Times New Roman" w:hAnsi="Times New Roman" w:cs="Times New Roman"/>
          <w:sz w:val="28"/>
          <w:szCs w:val="28"/>
          <w:lang w:val="uk-UA"/>
        </w:rPr>
        <w:lastRenderedPageBreak/>
        <w:t>гіперпараметрів; автоматичне налаштування їх робить моделі більш стабільними й точними.</w:t>
      </w:r>
    </w:p>
    <w:p w14:paraId="0FAB2D30" w14:textId="1B73435B" w:rsidR="00FF5A23" w:rsidRPr="008D5DF5" w:rsidRDefault="00FF5A23" w:rsidP="00D12D06">
      <w:pPr>
        <w:pStyle w:val="a5"/>
        <w:rPr>
          <w:lang w:val="en-US"/>
        </w:rPr>
      </w:pPr>
      <w:r>
        <w:t>Оптимальні</w:t>
      </w:r>
      <w:r w:rsidRPr="008D5DF5">
        <w:rPr>
          <w:lang w:val="en-US"/>
        </w:rPr>
        <w:t xml:space="preserve"> </w:t>
      </w:r>
      <w:r>
        <w:t>криві</w:t>
      </w:r>
      <w:r w:rsidRPr="008D5DF5">
        <w:rPr>
          <w:lang w:val="en-US"/>
        </w:rPr>
        <w:t xml:space="preserve"> set-point (Control setpoint optimization). </w:t>
      </w:r>
      <w:r>
        <w:t>Методи</w:t>
      </w:r>
      <w:r w:rsidRPr="008D5DF5">
        <w:rPr>
          <w:lang w:val="en-US"/>
        </w:rPr>
        <w:t xml:space="preserve"> </w:t>
      </w:r>
      <w:r>
        <w:t>кластеризації</w:t>
      </w:r>
      <w:r w:rsidRPr="008D5DF5">
        <w:rPr>
          <w:lang w:val="en-US"/>
        </w:rPr>
        <w:t xml:space="preserve"> (k-means, DBSCAN) </w:t>
      </w:r>
      <w:r>
        <w:t>допомагають</w:t>
      </w:r>
      <w:r w:rsidRPr="008D5DF5">
        <w:rPr>
          <w:lang w:val="en-US"/>
        </w:rPr>
        <w:t xml:space="preserve"> </w:t>
      </w:r>
      <w:r>
        <w:t>виділити</w:t>
      </w:r>
      <w:r w:rsidRPr="008D5DF5">
        <w:rPr>
          <w:lang w:val="en-US"/>
        </w:rPr>
        <w:t xml:space="preserve"> </w:t>
      </w:r>
      <w:r>
        <w:t>типові</w:t>
      </w:r>
      <w:r w:rsidRPr="008D5DF5">
        <w:rPr>
          <w:lang w:val="en-US"/>
        </w:rPr>
        <w:t xml:space="preserve"> </w:t>
      </w:r>
      <w:r>
        <w:t>профілі</w:t>
      </w:r>
      <w:r w:rsidRPr="008D5DF5">
        <w:rPr>
          <w:lang w:val="en-US"/>
        </w:rPr>
        <w:t xml:space="preserve"> </w:t>
      </w:r>
      <w:r>
        <w:t>використання</w:t>
      </w:r>
      <w:r w:rsidRPr="008D5DF5">
        <w:rPr>
          <w:lang w:val="en-US"/>
        </w:rPr>
        <w:t xml:space="preserve"> </w:t>
      </w:r>
      <w:r>
        <w:t>будівлі</w:t>
      </w:r>
      <w:r w:rsidRPr="008D5DF5">
        <w:rPr>
          <w:lang w:val="en-US"/>
        </w:rPr>
        <w:t xml:space="preserve"> (</w:t>
      </w:r>
      <w:r>
        <w:t>день</w:t>
      </w:r>
      <w:r w:rsidRPr="008D5DF5">
        <w:rPr>
          <w:lang w:val="en-US"/>
        </w:rPr>
        <w:t>/</w:t>
      </w:r>
      <w:r>
        <w:t>ніч</w:t>
      </w:r>
      <w:r w:rsidRPr="008D5DF5">
        <w:rPr>
          <w:lang w:val="en-US"/>
        </w:rPr>
        <w:t xml:space="preserve">, </w:t>
      </w:r>
      <w:r>
        <w:t>будній</w:t>
      </w:r>
      <w:r w:rsidRPr="008D5DF5">
        <w:rPr>
          <w:lang w:val="en-US"/>
        </w:rPr>
        <w:t>/</w:t>
      </w:r>
      <w:r>
        <w:t>святковий</w:t>
      </w:r>
      <w:r w:rsidRPr="008D5DF5">
        <w:rPr>
          <w:lang w:val="en-US"/>
        </w:rPr>
        <w:t xml:space="preserve">), </w:t>
      </w:r>
      <w:r>
        <w:t>а</w:t>
      </w:r>
      <w:r w:rsidRPr="008D5DF5">
        <w:rPr>
          <w:lang w:val="en-US"/>
        </w:rPr>
        <w:t xml:space="preserve"> </w:t>
      </w:r>
      <w:r>
        <w:t>потім</w:t>
      </w:r>
      <w:r w:rsidRPr="008D5DF5">
        <w:rPr>
          <w:lang w:val="en-US"/>
        </w:rPr>
        <w:t xml:space="preserve"> </w:t>
      </w:r>
      <w:r>
        <w:t>на</w:t>
      </w:r>
      <w:r w:rsidRPr="008D5DF5">
        <w:rPr>
          <w:lang w:val="en-US"/>
        </w:rPr>
        <w:t xml:space="preserve"> </w:t>
      </w:r>
      <w:r>
        <w:t>основі</w:t>
      </w:r>
      <w:r w:rsidRPr="008D5DF5">
        <w:rPr>
          <w:lang w:val="en-US"/>
        </w:rPr>
        <w:t xml:space="preserve"> </w:t>
      </w:r>
      <w:r>
        <w:t>цих</w:t>
      </w:r>
      <w:r w:rsidRPr="008D5DF5">
        <w:rPr>
          <w:lang w:val="en-US"/>
        </w:rPr>
        <w:t xml:space="preserve"> </w:t>
      </w:r>
      <w:r>
        <w:t>профілів</w:t>
      </w:r>
      <w:r w:rsidRPr="008D5DF5">
        <w:rPr>
          <w:lang w:val="en-US"/>
        </w:rPr>
        <w:t xml:space="preserve"> </w:t>
      </w:r>
      <w:r>
        <w:t>формувати</w:t>
      </w:r>
      <w:r w:rsidRPr="008D5DF5">
        <w:rPr>
          <w:lang w:val="en-US"/>
        </w:rPr>
        <w:t xml:space="preserve"> </w:t>
      </w:r>
      <w:r>
        <w:t>оптимальні</w:t>
      </w:r>
      <w:r w:rsidRPr="008D5DF5">
        <w:rPr>
          <w:lang w:val="en-US"/>
        </w:rPr>
        <w:t xml:space="preserve"> </w:t>
      </w:r>
      <w:r>
        <w:t>температурні</w:t>
      </w:r>
      <w:r w:rsidRPr="008D5DF5">
        <w:rPr>
          <w:lang w:val="en-US"/>
        </w:rPr>
        <w:t xml:space="preserve"> </w:t>
      </w:r>
      <w:r>
        <w:t>графіки</w:t>
      </w:r>
      <w:r w:rsidRPr="008D5DF5">
        <w:rPr>
          <w:lang w:val="en-US"/>
        </w:rPr>
        <w:t>.</w:t>
      </w:r>
    </w:p>
    <w:p w14:paraId="2FEBC6DD" w14:textId="77777777" w:rsidR="00C60F46" w:rsidRPr="008D5DF5" w:rsidRDefault="00C60F46" w:rsidP="00D12D06">
      <w:pPr>
        <w:pStyle w:val="a5"/>
        <w:rPr>
          <w:lang w:val="en-US"/>
        </w:rPr>
      </w:pPr>
    </w:p>
    <w:p w14:paraId="5FB3C5D2" w14:textId="120A1B96" w:rsidR="00FF5A23" w:rsidRDefault="00FF5A23" w:rsidP="000B1BB7">
      <w:pPr>
        <w:pStyle w:val="31"/>
      </w:pPr>
      <w:bookmarkStart w:id="7" w:name="_Toc201411607"/>
      <w:r>
        <w:t>Штучні нейронні мережі та глибоке навчання</w:t>
      </w:r>
      <w:bookmarkEnd w:id="7"/>
    </w:p>
    <w:p w14:paraId="2874AB3E" w14:textId="77777777" w:rsidR="00C60F46" w:rsidRDefault="00C60F46" w:rsidP="00C60F46">
      <w:pPr>
        <w:rPr>
          <w:snapToGrid/>
          <w:color w:val="auto"/>
          <w:szCs w:val="28"/>
        </w:rPr>
      </w:pPr>
      <w:r>
        <w:rPr>
          <w:szCs w:val="28"/>
        </w:rPr>
        <w:t>Штучні нейронні мережі (ANN) — це клас моделей, натхненних біологічними нейронами, які складаються з пов’язаних між собою шарів «перцептронів» (нейронів). Класичні багатошарові перцептрони (Multilayer Perceptron, MLP) мають вхідний, один або кілька прихованих та вихідний шари. Зважування зв’язків між нейронами та зворотне поширення помилки (back-propagation) дозволяють ANN апроксимувати будь-які нелінійні залежності за наявності достатньої кількості даних і нейронів.</w:t>
      </w:r>
    </w:p>
    <w:p w14:paraId="1EDA3248" w14:textId="5A1D1979" w:rsidR="00C60F46" w:rsidRDefault="00C60F46" w:rsidP="00C60F46">
      <w:pPr>
        <w:rPr>
          <w:szCs w:val="28"/>
        </w:rPr>
      </w:pPr>
      <w:r>
        <w:rPr>
          <w:szCs w:val="28"/>
        </w:rPr>
        <w:t xml:space="preserve">У контексті </w:t>
      </w:r>
      <w:r w:rsidR="004C29B2">
        <w:rPr>
          <w:szCs w:val="28"/>
        </w:rPr>
        <w:t>ОВК</w:t>
      </w:r>
      <w:r>
        <w:rPr>
          <w:szCs w:val="28"/>
        </w:rPr>
        <w:t>-систем ANN широко застосовуються для прогнозування динаміки теплового режиму будівлі на основі історичних даних:</w:t>
      </w:r>
    </w:p>
    <w:p w14:paraId="33C7B5F2" w14:textId="77777777" w:rsidR="00C60F46" w:rsidRDefault="00C60F46" w:rsidP="00A94CE5">
      <w:pPr>
        <w:pStyle w:val="afff3"/>
        <w:numPr>
          <w:ilvl w:val="0"/>
          <w:numId w:val="17"/>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вхідні ознаки: зовнішня/внутрішня температура, вологість, інтенсивність сонячного випромінювання, присутність людей, час доби, добовий/сезонний графік роботи тощо;</w:t>
      </w:r>
    </w:p>
    <w:p w14:paraId="0F9BCAD3" w14:textId="77777777" w:rsidR="00C60F46" w:rsidRDefault="00C60F46" w:rsidP="00A94CE5">
      <w:pPr>
        <w:pStyle w:val="afff3"/>
        <w:numPr>
          <w:ilvl w:val="0"/>
          <w:numId w:val="17"/>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вихід: прогнозоване значення температури або енергоспоживання на кілька кроків вперед.</w:t>
      </w:r>
    </w:p>
    <w:p w14:paraId="66C0C62F" w14:textId="77777777" w:rsidR="00C60F46" w:rsidRDefault="00C60F46" w:rsidP="00C60F46">
      <w:pPr>
        <w:rPr>
          <w:szCs w:val="28"/>
        </w:rPr>
      </w:pPr>
      <w:r>
        <w:rPr>
          <w:szCs w:val="28"/>
        </w:rPr>
        <w:t>Застосування ANN дозволяє передавати отримані прогнози в контури МРС або адаптивних контролерів. Але на покращення ANN приходять RNN.</w:t>
      </w:r>
    </w:p>
    <w:p w14:paraId="0C7FE87F" w14:textId="77777777" w:rsidR="00C60F46" w:rsidRDefault="00C60F46" w:rsidP="00C60F46">
      <w:pPr>
        <w:rPr>
          <w:szCs w:val="28"/>
        </w:rPr>
      </w:pPr>
      <w:r>
        <w:rPr>
          <w:szCs w:val="28"/>
        </w:rPr>
        <w:t>Рекурентні нейронні мережі (Recurrent Neural Networks, RNN) — це підтип ANN, призначений для обробки послідовних (тимчасових) даних. На відміну від звичайних MLP, RNN мають зворотні зв’язки, через які стан мережі накопичує інформацію про попередні кроки. Це дає змогу RNN:</w:t>
      </w:r>
    </w:p>
    <w:p w14:paraId="22070770" w14:textId="77777777" w:rsidR="00C60F46" w:rsidRDefault="00C60F46" w:rsidP="00A94CE5">
      <w:pPr>
        <w:pStyle w:val="afff3"/>
        <w:numPr>
          <w:ilvl w:val="0"/>
          <w:numId w:val="18"/>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зберігати короткострокову пам’ять про попередні значення;</w:t>
      </w:r>
    </w:p>
    <w:p w14:paraId="02B5091E" w14:textId="77777777" w:rsidR="00C60F46" w:rsidRDefault="00C60F46" w:rsidP="00A94CE5">
      <w:pPr>
        <w:pStyle w:val="afff3"/>
        <w:numPr>
          <w:ilvl w:val="0"/>
          <w:numId w:val="18"/>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моделювати часові залежності, ключові для прогнозування температури, яка залежить від попередніх станів системи.</w:t>
      </w:r>
    </w:p>
    <w:p w14:paraId="762B6490" w14:textId="77777777" w:rsidR="00C60F46" w:rsidRDefault="00C60F46" w:rsidP="00C60F46">
      <w:pPr>
        <w:rPr>
          <w:szCs w:val="28"/>
        </w:rPr>
      </w:pPr>
      <w:r>
        <w:rPr>
          <w:szCs w:val="28"/>
        </w:rPr>
        <w:t>Однак звичайні RNN страждають від проблеми «згасання» або «вибуху» градієнта при довгих послідовностях, що обмежує їхню здатність враховувати віддалені у часі події. На допомогу приходять моделі LSTM.</w:t>
      </w:r>
    </w:p>
    <w:p w14:paraId="79BDF002" w14:textId="77777777" w:rsidR="00C60F46" w:rsidRDefault="00C60F46" w:rsidP="00C60F46">
      <w:pPr>
        <w:rPr>
          <w:szCs w:val="28"/>
        </w:rPr>
      </w:pPr>
      <w:r>
        <w:rPr>
          <w:szCs w:val="28"/>
        </w:rPr>
        <w:t>Long Short-Term Memory (LSTM) — це архітектура RNN, яка вирішує проблему згасання градієнта завдяки механізмам керування пам’яттю [22]. Вона складається з:</w:t>
      </w:r>
    </w:p>
    <w:p w14:paraId="06AD6BB3" w14:textId="77777777" w:rsidR="00C60F46" w:rsidRDefault="00C60F46" w:rsidP="00A94CE5">
      <w:pPr>
        <w:pStyle w:val="afff3"/>
        <w:numPr>
          <w:ilvl w:val="0"/>
          <w:numId w:val="19"/>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вхідного (input) гейту;</w:t>
      </w:r>
    </w:p>
    <w:p w14:paraId="460965F4" w14:textId="77777777" w:rsidR="00C60F46" w:rsidRDefault="00C60F46" w:rsidP="00A94CE5">
      <w:pPr>
        <w:pStyle w:val="afff3"/>
        <w:numPr>
          <w:ilvl w:val="0"/>
          <w:numId w:val="19"/>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забуваючого (forget) гейту;</w:t>
      </w:r>
    </w:p>
    <w:p w14:paraId="719916C2" w14:textId="77777777" w:rsidR="00C60F46" w:rsidRDefault="00C60F46" w:rsidP="00A94CE5">
      <w:pPr>
        <w:pStyle w:val="afff3"/>
        <w:numPr>
          <w:ilvl w:val="0"/>
          <w:numId w:val="19"/>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вихідного (output) гейту;</w:t>
      </w:r>
    </w:p>
    <w:p w14:paraId="190AF781" w14:textId="77777777" w:rsidR="00C60F46" w:rsidRDefault="00C60F46" w:rsidP="00A94CE5">
      <w:pPr>
        <w:pStyle w:val="afff3"/>
        <w:numPr>
          <w:ilvl w:val="0"/>
          <w:numId w:val="19"/>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комірки пам’яті (cell state).</w:t>
      </w:r>
    </w:p>
    <w:p w14:paraId="54C5E069" w14:textId="77777777" w:rsidR="00C60F46" w:rsidRDefault="00C60F46" w:rsidP="00C60F46">
      <w:pPr>
        <w:rPr>
          <w:szCs w:val="28"/>
        </w:rPr>
      </w:pPr>
      <w:r>
        <w:rPr>
          <w:szCs w:val="28"/>
        </w:rPr>
        <w:t>Гейти регулюють потік інформації у/із комірки пам’яті, що дозволяє LSTM зберігати релевантну інформацію на довгі часові інтервали.</w:t>
      </w:r>
    </w:p>
    <w:p w14:paraId="463F0019" w14:textId="77777777" w:rsidR="00C60F46" w:rsidRDefault="00C60F46" w:rsidP="00C60F46">
      <w:pPr>
        <w:rPr>
          <w:szCs w:val="28"/>
        </w:rPr>
      </w:pPr>
      <w:r>
        <w:rPr>
          <w:szCs w:val="28"/>
        </w:rPr>
        <w:t>У практиці управління кліматом LSTM-моделі показали відчутно кращі результати прогнозування, ніж RNN чи звичайні ANN:</w:t>
      </w:r>
    </w:p>
    <w:p w14:paraId="79F3A4C2" w14:textId="77777777" w:rsidR="00C60F46" w:rsidRDefault="00C60F46" w:rsidP="00C60F46">
      <w:pPr>
        <w:rPr>
          <w:szCs w:val="28"/>
        </w:rPr>
      </w:pPr>
      <w:r>
        <w:rPr>
          <w:szCs w:val="28"/>
        </w:rPr>
        <w:t>У роботі авторів Po-Ching Hsu, Lei Gao та Yunho Hwang [5] було порівняно класичну штучну нейронну мережу ANN та сучасну глубоку рекурентну мережу LSTM у задачі прогнозування енергоспоживання системи змінної холодопродуктивності VRF. Дослідники виявили, що LSTM модель дала точніший прогноз споживаної потужності ОВК і водночас вимагала менше ресурсів. Згідно з результатами, LSTM краще враховує часові залежності попиту на охолодження/нагрів, досягаючи точності вище 90%, а отже може стати ефективним інструментом для інтелектуального керування VRF-системами.</w:t>
      </w:r>
    </w:p>
    <w:p w14:paraId="130492FA" w14:textId="77777777" w:rsidR="00C60F46" w:rsidRDefault="00C60F46" w:rsidP="00C60F46">
      <w:pPr>
        <w:rPr>
          <w:szCs w:val="28"/>
        </w:rPr>
      </w:pPr>
      <w:r>
        <w:rPr>
          <w:szCs w:val="28"/>
        </w:rPr>
        <w:t>Дослідження Mtibaa Fatma, Nguyen Kim-Khoa, Azam Muhammad та співавторів [23] показує, що LSTM-моделі дали значно точніший прогноз температури, скоротивши помилку приблизно на 50% порівняно з класичними MLP. Це підтверджує, що LSTM здатні моделювати нелінійну термодинаміку будівлі краще за традиційні нейромережі без пам'яті.</w:t>
      </w:r>
    </w:p>
    <w:p w14:paraId="318734E6" w14:textId="4B818C9F" w:rsidR="00C60F46" w:rsidRDefault="00C60F46" w:rsidP="00C60F46">
      <w:pPr>
        <w:rPr>
          <w:szCs w:val="28"/>
        </w:rPr>
      </w:pPr>
      <w:r>
        <w:rPr>
          <w:szCs w:val="28"/>
        </w:rPr>
        <w:lastRenderedPageBreak/>
        <w:t>У дослідженні авторів Byung-Ki Jeon та Eui-Jong Kim [24] LSTM</w:t>
      </w:r>
      <w:r w:rsidR="007E6528">
        <w:rPr>
          <w:szCs w:val="28"/>
        </w:rPr>
        <w:t xml:space="preserve"> </w:t>
      </w:r>
      <w:r>
        <w:rPr>
          <w:szCs w:val="28"/>
        </w:rPr>
        <w:t xml:space="preserve">модель, використана як модель прогнозування температури в МРС, забезпечила зниження добового споживання електроенергії приблизно на 30 % порівняно з еталонною фізичною моделлю будівл </w:t>
      </w:r>
    </w:p>
    <w:p w14:paraId="0EEE1BF9" w14:textId="17061A68" w:rsidR="00FF5A23" w:rsidRPr="008D5DF5" w:rsidRDefault="00C60F46" w:rsidP="00D12D06">
      <w:pPr>
        <w:pStyle w:val="a5"/>
      </w:pPr>
      <w:r w:rsidRPr="008D5DF5">
        <w:t xml:space="preserve">Отже, інтеграція прогнозних моделей на основі </w:t>
      </w:r>
      <w:r>
        <w:t>LSTM</w:t>
      </w:r>
      <w:r w:rsidRPr="008D5DF5">
        <w:t xml:space="preserve"> у рамках </w:t>
      </w:r>
      <w:r>
        <w:t>MPC</w:t>
      </w:r>
      <w:r w:rsidRPr="008D5DF5">
        <w:t xml:space="preserve"> засвідчує високий потенціал для оптимізації енергоефективності ОВК-систем у розумних та комерційних будівлях, дозволяючи одночасно підвищити точність підтримання температурного режиму й знизити енергоспоживання [22].</w:t>
      </w:r>
    </w:p>
    <w:p w14:paraId="602FB842" w14:textId="77777777" w:rsidR="00C60F46" w:rsidRPr="008D5DF5" w:rsidRDefault="00C60F46" w:rsidP="00D12D06">
      <w:pPr>
        <w:pStyle w:val="a5"/>
      </w:pPr>
    </w:p>
    <w:p w14:paraId="4E854A3E" w14:textId="0074D387" w:rsidR="00C60F46" w:rsidRDefault="00C60F46" w:rsidP="000B1BB7">
      <w:pPr>
        <w:pStyle w:val="31"/>
      </w:pPr>
      <w:bookmarkStart w:id="8" w:name="_Toc201411608"/>
      <w:r>
        <w:t>Підсилене навчання</w:t>
      </w:r>
      <w:bookmarkEnd w:id="8"/>
    </w:p>
    <w:p w14:paraId="3D80B340" w14:textId="77777777" w:rsidR="00C60F46" w:rsidRDefault="00C60F46" w:rsidP="00C60F46">
      <w:pPr>
        <w:rPr>
          <w:snapToGrid/>
          <w:color w:val="auto"/>
          <w:szCs w:val="28"/>
        </w:rPr>
      </w:pPr>
      <w:r>
        <w:rPr>
          <w:szCs w:val="28"/>
        </w:rPr>
        <w:t>Підсилене навчання (Reinforcement Learning, RL) — це підхід машинного навчання, у якому агент навчається оптимальній стратегії дій шляхом взаємодії з навколишнім середовищем. У контексті систем ОВК, агент отримує інформацію про поточний стан системи (наприклад, температуру, вологість, рівень CO₂), виконує дії (зміна уставки термостата, регулювання потужності вентилятора тощо) та отримує винагороду, яка відображає досягнення цілей, таких як енергоефективність та комфорт мешканців.</w:t>
      </w:r>
    </w:p>
    <w:p w14:paraId="0D696416" w14:textId="77777777" w:rsidR="00C60F46" w:rsidRDefault="00C60F46" w:rsidP="00C60F46">
      <w:pPr>
        <w:rPr>
          <w:szCs w:val="28"/>
        </w:rPr>
      </w:pPr>
      <w:r>
        <w:rPr>
          <w:szCs w:val="28"/>
        </w:rPr>
        <w:t>На відміну від традиційних методів керування, RL не потребує попередньо визначеної математичної моделі системи. Агент навчається шляхом проб і помилок, балансуючи між дослідженням нових стратегій (exploration) та використанням набутих знань (exploitation). Це дозволяє системі адаптуватися до змін у зовнішньому середовищі та внутрішніх умовах будівлі. Дуже популярним стало поєднання RL з глибоким навчанням, що дає значні результати [29]. Також можливе використання попередньо навченої нейромережі як старту для агента.</w:t>
      </w:r>
    </w:p>
    <w:p w14:paraId="1F315E8F" w14:textId="77777777" w:rsidR="00C60F46" w:rsidRDefault="00C60F46" w:rsidP="00C60F46">
      <w:pPr>
        <w:rPr>
          <w:szCs w:val="28"/>
        </w:rPr>
      </w:pPr>
      <w:r>
        <w:rPr>
          <w:szCs w:val="28"/>
        </w:rPr>
        <w:t>Дослідження демонструють значний потенціал RL у зниженні енергоспоживання та підтриманні комфортного мікроклімату:</w:t>
      </w:r>
    </w:p>
    <w:p w14:paraId="44056120" w14:textId="77777777" w:rsidR="00C60F46" w:rsidRDefault="00C60F46" w:rsidP="00A94CE5">
      <w:pPr>
        <w:pStyle w:val="afff3"/>
        <w:numPr>
          <w:ilvl w:val="0"/>
          <w:numId w:val="20"/>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симуляційних експериментах роботи Youssef Boutahri, Amine Tilioua [7], RL-агент досяг зниження споживання енергії на 26,3% порівняно з традиційним PI-контролером. Реальні випробування в житловій </w:t>
      </w:r>
      <w:r>
        <w:rPr>
          <w:rFonts w:ascii="Times New Roman" w:hAnsi="Times New Roman" w:cs="Times New Roman"/>
          <w:sz w:val="28"/>
          <w:szCs w:val="28"/>
          <w:lang w:val="uk-UA"/>
        </w:rPr>
        <w:lastRenderedPageBreak/>
        <w:t xml:space="preserve">будівлі в Марокко показали економію енергії на 8,8% без погіршення комфорту мешканців. </w:t>
      </w:r>
    </w:p>
    <w:p w14:paraId="1D6BE5EA" w14:textId="77777777" w:rsidR="00C60F46" w:rsidRDefault="00C60F46" w:rsidP="00A94CE5">
      <w:pPr>
        <w:pStyle w:val="afff3"/>
        <w:numPr>
          <w:ilvl w:val="0"/>
          <w:numId w:val="20"/>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Інше дослідження Gupta Anchal, Badr Youakim та співавторів [3] продемонструвало, що застосування глибокого RL дозволяє зменшити енергоспоживання системи ОВК на 15-30% при збереженні комфортних умов у приміщенні. </w:t>
      </w:r>
    </w:p>
    <w:p w14:paraId="4F5FFAF4" w14:textId="77777777" w:rsidR="00C60F46" w:rsidRDefault="00C60F46" w:rsidP="00A94CE5">
      <w:pPr>
        <w:pStyle w:val="afff3"/>
        <w:numPr>
          <w:ilvl w:val="0"/>
          <w:numId w:val="20"/>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Експеримент Xuyang Zhong, Zhiang Zhang та співавторів [25] також показує високу ефективність RL. Навіть прості реалізації агенту досягли ~8% економії витрат, а з використанням глибоких нейронних мереж результати стабільно досягають 10-30% економії.</w:t>
      </w:r>
    </w:p>
    <w:p w14:paraId="302B3E47" w14:textId="77777777" w:rsidR="00C60F46" w:rsidRDefault="00C60F46" w:rsidP="00C60F46">
      <w:pPr>
        <w:rPr>
          <w:szCs w:val="28"/>
        </w:rPr>
      </w:pPr>
      <w:r>
        <w:rPr>
          <w:szCs w:val="28"/>
        </w:rPr>
        <w:t>Переваги RL у керуванні ОВК:</w:t>
      </w:r>
    </w:p>
    <w:p w14:paraId="06010941" w14:textId="77777777" w:rsidR="00C60F46" w:rsidRDefault="00C60F46" w:rsidP="00A94CE5">
      <w:pPr>
        <w:pStyle w:val="afff3"/>
        <w:numPr>
          <w:ilvl w:val="0"/>
          <w:numId w:val="21"/>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Адаптивність: RL-агенти здатні адаптуватися до змін у поведінці мешканців, погодних умовах та інших зовнішніх факторах без необхідності ручного налаштування.</w:t>
      </w:r>
    </w:p>
    <w:p w14:paraId="70CCC5D2" w14:textId="77777777" w:rsidR="00C60F46" w:rsidRDefault="00C60F46" w:rsidP="00A94CE5">
      <w:pPr>
        <w:pStyle w:val="afff3"/>
        <w:numPr>
          <w:ilvl w:val="0"/>
          <w:numId w:val="21"/>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Модель-незалежність: на відміну від методів, що вимагають точного математичного моделювання системи, RL працює без необхідності попередньої моделі, що спрощує впровадження в різних типах будівель.</w:t>
      </w:r>
    </w:p>
    <w:p w14:paraId="7ACE06DE" w14:textId="77777777" w:rsidR="00C60F46" w:rsidRDefault="00C60F46" w:rsidP="00A94CE5">
      <w:pPr>
        <w:pStyle w:val="afff3"/>
        <w:numPr>
          <w:ilvl w:val="0"/>
          <w:numId w:val="21"/>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Оптимізація в режимі реального часу: RL дозволяє системі навчатися та оптимізувати свою поведінку в реальному часі, реагуючи на зміни в середовищі.</w:t>
      </w:r>
    </w:p>
    <w:p w14:paraId="61927047" w14:textId="05E2E777" w:rsidR="00C60F46" w:rsidRDefault="00C60F46" w:rsidP="00D12D06">
      <w:pPr>
        <w:pStyle w:val="a5"/>
      </w:pPr>
      <w:r w:rsidRPr="008D5DF5">
        <w:t xml:space="preserve">Підсилене навчання це найпопулярніший і один з найбільш перспективних підходів для оптимізації роботи систем ОВК, забезпечуючи значне зниження енергоспоживання та підтримання комфортних умов у приміщеннях [26]. </w:t>
      </w:r>
      <w:r>
        <w:t>Його здатність до адаптації та навчання в реальному часі робить його особливо привабливим для застосування в розумних будівлях та системах управління енергією.</w:t>
      </w:r>
    </w:p>
    <w:p w14:paraId="6CD683E3" w14:textId="77777777" w:rsidR="00C60F46" w:rsidRDefault="00C60F46" w:rsidP="00D12D06">
      <w:pPr>
        <w:pStyle w:val="a5"/>
      </w:pPr>
    </w:p>
    <w:p w14:paraId="7EC9A14B" w14:textId="4BC09BD9" w:rsidR="00C60F46" w:rsidRDefault="00C60F46" w:rsidP="000B1BB7">
      <w:pPr>
        <w:pStyle w:val="31"/>
      </w:pPr>
      <w:bookmarkStart w:id="9" w:name="_Toc201411609"/>
      <w:r>
        <w:lastRenderedPageBreak/>
        <w:t>Еволюційні алгоритми</w:t>
      </w:r>
      <w:bookmarkEnd w:id="9"/>
    </w:p>
    <w:p w14:paraId="2F4E2C7A" w14:textId="77777777" w:rsidR="00C60F46" w:rsidRDefault="00C60F46" w:rsidP="00C60F46">
      <w:pPr>
        <w:rPr>
          <w:snapToGrid/>
          <w:color w:val="auto"/>
          <w:szCs w:val="28"/>
        </w:rPr>
      </w:pPr>
      <w:r>
        <w:rPr>
          <w:szCs w:val="28"/>
        </w:rPr>
        <w:t>Еволюційні алгоритми (Evolutionary Algorithms, EA) є класом методів оптимізації, що базуються на принципах природної еволюції, таких як селекція, мутація та рекомбінація. Ці методи імітують процес адаптації популяцій у природі для знаходження оптимальних або близьких до оптимальних рішень у складних багатовимірних просторах.</w:t>
      </w:r>
    </w:p>
    <w:p w14:paraId="650D037C" w14:textId="77777777" w:rsidR="00C60F46" w:rsidRDefault="00C60F46" w:rsidP="00C60F46">
      <w:pPr>
        <w:rPr>
          <w:szCs w:val="28"/>
        </w:rPr>
      </w:pPr>
      <w:r>
        <w:rPr>
          <w:szCs w:val="28"/>
        </w:rPr>
        <w:t>У сфері керування температурою в будівлях еволюційні алгоритми, зокрема генетичні алгоритми (GA) та метод роїння частинок (PSO), застосовуються для оптимізації різноманітних аспектів роботи систем ОВК.</w:t>
      </w:r>
    </w:p>
    <w:p w14:paraId="3F4B8A9B" w14:textId="77777777" w:rsidR="00C60F46" w:rsidRDefault="00C60F46" w:rsidP="00C60F46">
      <w:pPr>
        <w:rPr>
          <w:szCs w:val="28"/>
        </w:rPr>
      </w:pPr>
      <w:r>
        <w:rPr>
          <w:szCs w:val="28"/>
        </w:rPr>
        <w:t>Зокрема, вони використовуються для:</w:t>
      </w:r>
    </w:p>
    <w:p w14:paraId="50113EFD" w14:textId="77777777" w:rsidR="00C60F46" w:rsidRDefault="00C60F46" w:rsidP="00A94CE5">
      <w:pPr>
        <w:pStyle w:val="afff3"/>
        <w:numPr>
          <w:ilvl w:val="0"/>
          <w:numId w:val="22"/>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оптимізації графіків змін температурних уставок (setpoints) протягом доби;</w:t>
      </w:r>
    </w:p>
    <w:p w14:paraId="40AA5237" w14:textId="77777777" w:rsidR="00C60F46" w:rsidRDefault="00C60F46" w:rsidP="00A94CE5">
      <w:pPr>
        <w:pStyle w:val="afff3"/>
        <w:numPr>
          <w:ilvl w:val="0"/>
          <w:numId w:val="22"/>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автоматичного налаштування параметрів ПІД-регуляторів;</w:t>
      </w:r>
    </w:p>
    <w:p w14:paraId="6120EDCE" w14:textId="77777777" w:rsidR="00C60F46" w:rsidRDefault="00C60F46" w:rsidP="00A94CE5">
      <w:pPr>
        <w:pStyle w:val="afff3"/>
        <w:numPr>
          <w:ilvl w:val="0"/>
          <w:numId w:val="22"/>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пошуку оптимальних параметрів нечітких контролерів (FLC);</w:t>
      </w:r>
    </w:p>
    <w:p w14:paraId="474FF245" w14:textId="77777777" w:rsidR="00C60F46" w:rsidRDefault="00C60F46" w:rsidP="00A94CE5">
      <w:pPr>
        <w:pStyle w:val="afff3"/>
        <w:numPr>
          <w:ilvl w:val="0"/>
          <w:numId w:val="22"/>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оптимізації архітектури та ваг нейронних мереж (нейроеволюція).</w:t>
      </w:r>
    </w:p>
    <w:p w14:paraId="610E1343" w14:textId="77777777" w:rsidR="00C60F46" w:rsidRDefault="00C60F46" w:rsidP="00C60F46">
      <w:pPr>
        <w:rPr>
          <w:szCs w:val="28"/>
        </w:rPr>
      </w:pPr>
      <w:r>
        <w:rPr>
          <w:szCs w:val="28"/>
        </w:rPr>
        <w:t>У випадку інтелектуальних систем керування будинком еволюційні алгоритми зазвичай поєднуються з іншими методами регулювання температури та дозволяють знаходити конфігурації, які мінімізують енергоспоживання без погіршення умов комфорту мешканців.</w:t>
      </w:r>
    </w:p>
    <w:p w14:paraId="235B51C0" w14:textId="311DE4B7" w:rsidR="00C60F46" w:rsidRDefault="00C60F46" w:rsidP="00D12D06">
      <w:pPr>
        <w:pStyle w:val="a5"/>
      </w:pPr>
      <w:r w:rsidRPr="008D5DF5">
        <w:t xml:space="preserve">Практичні дослідження підтверджують високу ефективність еволюційних підходів. Так </w:t>
      </w:r>
      <w:r>
        <w:t>Dongyeob</w:t>
      </w:r>
      <w:r w:rsidRPr="008D5DF5">
        <w:t xml:space="preserve"> </w:t>
      </w:r>
      <w:r>
        <w:t>Han</w:t>
      </w:r>
      <w:r w:rsidRPr="008D5DF5">
        <w:t xml:space="preserve">, </w:t>
      </w:r>
      <w:r>
        <w:t>Suk</w:t>
      </w:r>
      <w:r w:rsidRPr="008D5DF5">
        <w:t xml:space="preserve"> </w:t>
      </w:r>
      <w:r>
        <w:t>Bae</w:t>
      </w:r>
      <w:r w:rsidRPr="008D5DF5">
        <w:t xml:space="preserve"> </w:t>
      </w:r>
      <w:r>
        <w:t>Lee</w:t>
      </w:r>
      <w:r w:rsidRPr="008D5DF5">
        <w:t xml:space="preserve">, </w:t>
      </w:r>
      <w:r>
        <w:t>Mihwa</w:t>
      </w:r>
      <w:r w:rsidRPr="008D5DF5">
        <w:t xml:space="preserve"> </w:t>
      </w:r>
      <w:r>
        <w:t>Song</w:t>
      </w:r>
      <w:r w:rsidRPr="008D5DF5">
        <w:t xml:space="preserve"> та </w:t>
      </w:r>
      <w:r w:rsidRPr="008D5DF5">
        <w:br/>
      </w:r>
      <w:r>
        <w:t>Jun</w:t>
      </w:r>
      <w:r w:rsidRPr="008D5DF5">
        <w:t xml:space="preserve"> </w:t>
      </w:r>
      <w:r>
        <w:t>Sang</w:t>
      </w:r>
      <w:r w:rsidRPr="008D5DF5">
        <w:t xml:space="preserve"> </w:t>
      </w:r>
      <w:r>
        <w:t>Cho</w:t>
      </w:r>
      <w:r w:rsidRPr="008D5DF5">
        <w:t xml:space="preserve"> [27] застосували генетичний алгоритм для оптимізації добових кривих змін температурних уставок у промисловій будівлі, що дозволило знизити добове споживання енергії ОВК-системою приблизно на 24%.</w:t>
      </w:r>
    </w:p>
    <w:p w14:paraId="62DBFBAC" w14:textId="77777777" w:rsidR="000B1BB7" w:rsidRPr="008D5DF5" w:rsidRDefault="000B1BB7" w:rsidP="00D12D06">
      <w:pPr>
        <w:pStyle w:val="a5"/>
      </w:pPr>
    </w:p>
    <w:p w14:paraId="2CF7C89D" w14:textId="6A5BEA29" w:rsidR="007063C4" w:rsidRDefault="00C60F46" w:rsidP="000B1BB7">
      <w:pPr>
        <w:pStyle w:val="21"/>
      </w:pPr>
      <w:bookmarkStart w:id="10" w:name="_Toc201411610"/>
      <w:r>
        <w:t>Сучасні архітектури інтелектуальних систем керування</w:t>
      </w:r>
      <w:bookmarkEnd w:id="10"/>
    </w:p>
    <w:p w14:paraId="60FCD48D" w14:textId="1BB94677" w:rsidR="00C60F46" w:rsidRDefault="00C60F46" w:rsidP="00C60F46">
      <w:pPr>
        <w:rPr>
          <w:szCs w:val="28"/>
        </w:rPr>
      </w:pPr>
      <w:r>
        <w:rPr>
          <w:szCs w:val="28"/>
        </w:rPr>
        <w:t xml:space="preserve">Для ефективного впровадження інтелектуальних алгоритмів керування в реальних системах, особливо в таких динамічних та розподілених середовищах, як розумний будинок, необхідні відповідні програмні та апаратні архітектурні рішення. Сучасні інтелектуальні системи керування кліматом покладаються на </w:t>
      </w:r>
      <w:r>
        <w:rPr>
          <w:szCs w:val="28"/>
        </w:rPr>
        <w:lastRenderedPageBreak/>
        <w:t>мережеві технології для збору даних та взаємодії компонентів, а також на принципи розподілених обчислень для забезпечення масштабованості, гнучкості та надійності [6]. Ключовими концепціями тут є Інтернет речей (IoT) та мікросервісна архітектура.</w:t>
      </w:r>
    </w:p>
    <w:p w14:paraId="2DD11102" w14:textId="77777777" w:rsidR="004C29B2" w:rsidRPr="00C60F46" w:rsidRDefault="004C29B2" w:rsidP="00C60F46"/>
    <w:p w14:paraId="16682860" w14:textId="5B9B266F" w:rsidR="00D375E2" w:rsidRDefault="00C60F46" w:rsidP="000B1BB7">
      <w:pPr>
        <w:pStyle w:val="31"/>
      </w:pPr>
      <w:bookmarkStart w:id="11" w:name="_Toc201411611"/>
      <w:r>
        <w:t>Роль Інтернету речей (</w:t>
      </w:r>
      <w:r>
        <w:rPr>
          <w:lang w:val="en-US"/>
        </w:rPr>
        <w:t>IoT</w:t>
      </w:r>
      <w:r w:rsidRPr="00C60F46">
        <w:rPr>
          <w:lang w:val="ru-RU"/>
        </w:rPr>
        <w:t xml:space="preserve">) </w:t>
      </w:r>
      <w:r>
        <w:t>та сенсорних мереж</w:t>
      </w:r>
      <w:bookmarkEnd w:id="11"/>
    </w:p>
    <w:p w14:paraId="67A3C63C" w14:textId="77777777" w:rsidR="00C60F46" w:rsidRDefault="00C60F46" w:rsidP="00C60F46">
      <w:pPr>
        <w:rPr>
          <w:snapToGrid/>
          <w:color w:val="auto"/>
          <w:szCs w:val="28"/>
        </w:rPr>
      </w:pPr>
      <w:r>
        <w:rPr>
          <w:szCs w:val="28"/>
        </w:rPr>
        <w:t xml:space="preserve">Інтернет речей (Internet of Things, IoT) відіграє фундаментальну роль у побудові сучасних інтелектуальних систем керування будинком. IoT-підхід полягає у підключенні різноманітних фізичних пристроїв (сенсорів, актуаторів, побутової техніки) до мережі Інтернет або локальної мережі, що дозволяє їм збирати та обмінюватися даними, а також отримувати команди управління </w:t>
      </w:r>
      <w:r>
        <w:rPr>
          <w:szCs w:val="28"/>
        </w:rPr>
        <w:br/>
        <w:t>[6, 28]. У контексті керування температурою, IoT забезпечує можливість безперервного збору деталізованих даних з різноманітних сенсорів, розташованих у різних зонах приміщення або поза ним. Це можуть бути датчики температури, вологості, CO₂, освітлення, детектори руху або присутності людей, датчики стану вікон/дверей тощо.</w:t>
      </w:r>
    </w:p>
    <w:p w14:paraId="10F8D719" w14:textId="77777777" w:rsidR="00C60F46" w:rsidRDefault="00C60F46" w:rsidP="00C60F46">
      <w:pPr>
        <w:rPr>
          <w:szCs w:val="28"/>
        </w:rPr>
      </w:pPr>
      <w:r>
        <w:rPr>
          <w:szCs w:val="28"/>
        </w:rPr>
        <w:t xml:space="preserve">Ці сенсори зазвичай об’єднані в локальну IoT-мережу за допомогою спеціалізованих протоколів, оптимізованих для бездротового зв'язку та низького енергоспоживання, таких як ZigBee, Z-Wave, Bluetooth Low Energy (BLE), або використовують стандартний Wi-Fi для підключення до домашнього маршрутизатора [6, 28]. Наявність такої розгалуженої сенсорної мережі та доступ до великої кількості даних є критично важливим для реалізації гнучкого та точного інтелектуального керування. </w:t>
      </w:r>
    </w:p>
    <w:p w14:paraId="411A13DC" w14:textId="48864208" w:rsidR="00C60F46" w:rsidRPr="004C29B2" w:rsidRDefault="00C60F46" w:rsidP="004C29B2">
      <w:pPr>
        <w:pStyle w:val="a5"/>
        <w:rPr>
          <w:lang w:val="en-US"/>
        </w:rPr>
      </w:pPr>
      <w:r w:rsidRPr="008D5DF5">
        <w:t xml:space="preserve">Детальні дані дозволяють алгоритмам керування точніше оцінювати поточний стан мікроклімату, а аналітичним методам виявляти патерни використання приміщень, враховувати вплив локальних факторів та підвищувати точність прогнозів, що є необхідною умовою для ефективної роботи адаптивних та прогнозуючих контролерів. Завдяки чому, </w:t>
      </w:r>
      <w:r>
        <w:t>IoT</w:t>
      </w:r>
      <w:r w:rsidRPr="008D5DF5">
        <w:t xml:space="preserve">-рішення полегшує інтеграцію сторонніх сервісів і закладає основу для подальшого енергоефективного управління будівлею </w:t>
      </w:r>
      <w:r>
        <w:t>[12, 28</w:t>
      </w:r>
      <w:r>
        <w:rPr>
          <w:lang w:val="en-US"/>
        </w:rPr>
        <w:t>].</w:t>
      </w:r>
    </w:p>
    <w:p w14:paraId="22B7C401" w14:textId="22B298E4" w:rsidR="00AB67BA" w:rsidRPr="00E81F49" w:rsidRDefault="00C60F46" w:rsidP="000B1BB7">
      <w:pPr>
        <w:pStyle w:val="31"/>
      </w:pPr>
      <w:bookmarkStart w:id="12" w:name="_Toc201411612"/>
      <w:r>
        <w:lastRenderedPageBreak/>
        <w:t>Принципи побудови систем на базі мікросервісної архітектури</w:t>
      </w:r>
      <w:bookmarkEnd w:id="12"/>
    </w:p>
    <w:p w14:paraId="18B52868" w14:textId="77777777" w:rsidR="00C60F46" w:rsidRDefault="00C60F46" w:rsidP="00C60F46">
      <w:pPr>
        <w:rPr>
          <w:snapToGrid/>
          <w:color w:val="auto"/>
          <w:szCs w:val="28"/>
        </w:rPr>
      </w:pPr>
      <w:r>
        <w:rPr>
          <w:szCs w:val="28"/>
        </w:rPr>
        <w:t>У сучасних IoT-рішеннях для розумного дому спостерігається зростання кількості підключених сенсорів, контролерів та виконавчих пристроїв, а також ускладнення алгоритмів збору й обробки даних. У зв’язку з цим дедалі більшої актуальності набуває застосування мікросервісної архітектури [12]. На відміну від монолітного підходу, де вся функціональність реалізована в межах одного великого програмного застосунку, мікросервісна архітектура передбачає декомпозицію системи на набір невеликих, автономних сервісів. Кожен такий сервіс відповідає за виконання конкретної, чітко визначеної бізнес-функції. Наприклад: сервіс збору даних, сервіс керування опаленням, сервіс прогнозування, сервіс зберігання даних, сервіс користувацького інтерфейсу та інші.</w:t>
      </w:r>
    </w:p>
    <w:p w14:paraId="78DBD0B1" w14:textId="77777777" w:rsidR="00C60F46" w:rsidRDefault="00C60F46" w:rsidP="00C60F46">
      <w:pPr>
        <w:rPr>
          <w:szCs w:val="28"/>
        </w:rPr>
      </w:pPr>
      <w:r>
        <w:rPr>
          <w:szCs w:val="28"/>
        </w:rPr>
        <w:t>Застосування мікросервісного підходу є особливо вигідним для систем керування розумним будинком завдяки низці ключових переваг [12]:</w:t>
      </w:r>
    </w:p>
    <w:p w14:paraId="23E2139F" w14:textId="77777777" w:rsidR="00C60F46" w:rsidRDefault="00C60F46" w:rsidP="00A94CE5">
      <w:pPr>
        <w:pStyle w:val="afff3"/>
        <w:numPr>
          <w:ilvl w:val="0"/>
          <w:numId w:val="2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Масштабованість: кожен мікросервіс можна масштабувати незалежно, залежно від навантаження. Наприклад, якщо модуль прогнозування на основі нейронних мереж вимагає значних обчислювальних ресурсів, його можна розгорнути на більш потужному обладнанні та масштабувати горизонтально, додаючи кілька копій сервісу, без впливу на простіші сервіси, такі як збір даних чи базове керування.</w:t>
      </w:r>
    </w:p>
    <w:p w14:paraId="331779A1" w14:textId="77777777" w:rsidR="00C60F46" w:rsidRDefault="00C60F46" w:rsidP="00A94CE5">
      <w:pPr>
        <w:pStyle w:val="afff3"/>
        <w:numPr>
          <w:ilvl w:val="0"/>
          <w:numId w:val="2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Модульність та підтримуваність: система складається з невеликих, сфокусованих компонентів. Завдяки ізоляції функцій, зміни або оновлення в одному сервісі мають мінімальний вплив на інші, за умови дотримання визначених інтерфейсів взаємодії. Це спрощує розробку, тестування та й безперервне розгортання (CI/CD).</w:t>
      </w:r>
    </w:p>
    <w:p w14:paraId="26A1D82D" w14:textId="77777777" w:rsidR="00C60F46" w:rsidRDefault="00C60F46" w:rsidP="00A94CE5">
      <w:pPr>
        <w:pStyle w:val="afff3"/>
        <w:numPr>
          <w:ilvl w:val="0"/>
          <w:numId w:val="2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Надійність та відмовостійкість: збій окремого мікросервісу не призводить до зупинки всієї системи — інші сервіси продовжують обробляти запити або можуть переходити до резервних механізмів.</w:t>
      </w:r>
    </w:p>
    <w:p w14:paraId="29EF0327" w14:textId="77777777" w:rsidR="00C60F46" w:rsidRDefault="00C60F46" w:rsidP="00A94CE5">
      <w:pPr>
        <w:pStyle w:val="afff3"/>
        <w:numPr>
          <w:ilvl w:val="0"/>
          <w:numId w:val="2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 xml:space="preserve">Гнучкість та технологічна різноманітність (поліглотність): різні сервіси можуть бути розроблені з використанням різних мов </w:t>
      </w:r>
      <w:r>
        <w:rPr>
          <w:rFonts w:ascii="Times New Roman" w:eastAsia="Times New Roman" w:hAnsi="Times New Roman" w:cs="Times New Roman"/>
          <w:sz w:val="28"/>
          <w:szCs w:val="28"/>
          <w:lang w:val="uk-UA"/>
        </w:rPr>
        <w:lastRenderedPageBreak/>
        <w:t>програмування, фреймворків та баз даних, які найкраще підходять для конкретного завдання сервісу. Це дозволяє використовувати оптимальні технологічні рішення для кожного компонента.</w:t>
      </w:r>
    </w:p>
    <w:p w14:paraId="5158A99C" w14:textId="77777777" w:rsidR="00C60F46" w:rsidRDefault="00C60F46" w:rsidP="00C60F46">
      <w:pPr>
        <w:rPr>
          <w:szCs w:val="28"/>
        </w:rPr>
      </w:pPr>
      <w:r>
        <w:rPr>
          <w:szCs w:val="28"/>
        </w:rPr>
        <w:t>Мікросервіси взаємодіють між собою за допомогою легковагих протоколів, найпоширенішими з яких у сфері IoT є HTTP/REST та MQTT. HTTP є найрозповсюдженим протоколом взаємодії сервісів між собою, а також користувачем, використовуючи формат JSON-файлів для синхронних запитів-відповідей. MQTT, будучи легким протоколом обміну повідомленнями за моделлю "публікація/підписка", ідеально підходить для асинхронної взаємодії між пристроями та сервісами. Наприклад, датчик температури публікує повідомлення на певному topic, а зацікавлені сервіси підписуються на нього та отримують дані в реальному часі.</w:t>
      </w:r>
    </w:p>
    <w:p w14:paraId="734FAB73" w14:textId="7DB3AC44" w:rsidR="00C60F46" w:rsidRDefault="00C60F46" w:rsidP="00D12D06">
      <w:pPr>
        <w:pStyle w:val="a5"/>
      </w:pPr>
      <w:r>
        <w:t>Застосування мікросервісної архітектури є сучасним трендом у розробці складних розподілених систем, зокрема в сферах IoT та інтелектуального управління. Воно забезпечує необхідну гнучкість, масштабованість та надійність для побудови ефективних систем керування температурою в розумних будинках, дозволяючи легко інтегрувати різноманітні датчики, алгоритми ШІ та користувацькі інтерфейси, що дозволяє підтримувати безперервний розвиток системи.</w:t>
      </w:r>
    </w:p>
    <w:p w14:paraId="70E4B3B9" w14:textId="77777777" w:rsidR="000B1BB7" w:rsidRPr="00C60F46" w:rsidRDefault="000B1BB7" w:rsidP="00D12D06">
      <w:pPr>
        <w:pStyle w:val="a5"/>
      </w:pPr>
    </w:p>
    <w:p w14:paraId="3C63DBA7" w14:textId="54DEBF3A" w:rsidR="00C60F46" w:rsidRDefault="00C60F46" w:rsidP="000B1BB7">
      <w:pPr>
        <w:pStyle w:val="21"/>
      </w:pPr>
      <w:bookmarkStart w:id="13" w:name="_Toc201411613"/>
      <w:r>
        <w:t>Аналіз існуючих інтелектуальних систем та визначення напрямку дослідження</w:t>
      </w:r>
      <w:bookmarkEnd w:id="13"/>
    </w:p>
    <w:p w14:paraId="1C9CA778" w14:textId="77777777" w:rsidR="00C60F46" w:rsidRDefault="00C60F46" w:rsidP="00C60F46">
      <w:pPr>
        <w:rPr>
          <w:snapToGrid/>
          <w:color w:val="auto"/>
          <w:szCs w:val="28"/>
        </w:rPr>
      </w:pPr>
      <w:r>
        <w:rPr>
          <w:szCs w:val="28"/>
        </w:rPr>
        <w:t xml:space="preserve">У роботі Ghezlane Halhoul Merabet, Mohamed Essaaidi та співавторів [4] зазначено, що підтримання внутрішнього комфорту при мінімальному споживанні енергії є складним оптимізаційним завданням, що потребує інтелектуальних підходів. За всю історію було реалізовано більше 20 різних алгоритмів штучного інтелекту для ідентифікації закономірностей, оптимізації, прогнозування тощо, які дозволили економити 21,8-44,4% енергії та підвищувати комфорт на 21,7-85,8%. І хоч огляд показує перспективність використання штучного інтелекту в задачі пошуку балансу між комфортом і </w:t>
      </w:r>
      <w:r>
        <w:rPr>
          <w:szCs w:val="28"/>
        </w:rPr>
        <w:lastRenderedPageBreak/>
        <w:t>споживанням енергії, але автори також підкреслюють, що такі алгоритми мають обмеження:</w:t>
      </w:r>
    </w:p>
    <w:p w14:paraId="40D160D0" w14:textId="77777777" w:rsidR="00C60F46" w:rsidRDefault="00C60F46" w:rsidP="00A94CE5">
      <w:pPr>
        <w:pStyle w:val="afff3"/>
        <w:numPr>
          <w:ilvl w:val="0"/>
          <w:numId w:val="24"/>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Нестача реальних якісних даних. Для тренування гарного ШІ потрібно багато точних даних із реальних будівель, яких часто немає. Близько 80% досліджень у цій сфері – це симуляції, а не дані з реальних будівель [2].</w:t>
      </w:r>
    </w:p>
    <w:p w14:paraId="3B7BEA92" w14:textId="77777777" w:rsidR="00C60F46" w:rsidRDefault="00C60F46" w:rsidP="00A94CE5">
      <w:pPr>
        <w:pStyle w:val="afff3"/>
        <w:numPr>
          <w:ilvl w:val="0"/>
          <w:numId w:val="24"/>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Непередбачуваність людської поведінки. Звичайні аналітичні моделі не враховують особисті переваги користувачів. Також рекомендується розробка персоналізованих моделей комфорту для кожної людини чи групи людей.</w:t>
      </w:r>
    </w:p>
    <w:p w14:paraId="1BE2C92B" w14:textId="77777777" w:rsidR="00C60F46" w:rsidRDefault="00C60F46" w:rsidP="00A94CE5">
      <w:pPr>
        <w:pStyle w:val="afff3"/>
        <w:numPr>
          <w:ilvl w:val="0"/>
          <w:numId w:val="24"/>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Складність системної інтеграції. Інтеграція сенсорів, ОВК-систем і ШІ-алгоритмів у працюючу будівлю вимагає високої координації та наднадійного проєктування.</w:t>
      </w:r>
    </w:p>
    <w:p w14:paraId="664C4033" w14:textId="77777777" w:rsidR="00C60F46" w:rsidRDefault="00C60F46" w:rsidP="00A94CE5">
      <w:pPr>
        <w:pStyle w:val="afff3"/>
        <w:numPr>
          <w:ilvl w:val="0"/>
          <w:numId w:val="24"/>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Проблеми адаптивності і масштабування. Більшість рішень штучного інтелекту добре працюють для окремої будівлі, але важко переносяться на інші об'єкти без переналаштування.</w:t>
      </w:r>
    </w:p>
    <w:p w14:paraId="1647CC9B" w14:textId="77777777" w:rsidR="00C60F46" w:rsidRDefault="00C60F46" w:rsidP="00C60F46">
      <w:pPr>
        <w:rPr>
          <w:szCs w:val="28"/>
        </w:rPr>
      </w:pPr>
      <w:r>
        <w:rPr>
          <w:szCs w:val="28"/>
        </w:rPr>
        <w:t>Згідно з аналізу інших наукових досліджень, на практиці дедалі частіше застосовуються саме гібридні системи, які поєднують переваги різних методів, а також використовують сучасні архітектурні принципи для забезпечення функціональності.</w:t>
      </w:r>
    </w:p>
    <w:p w14:paraId="5B81153F" w14:textId="77777777" w:rsidR="00C60F46" w:rsidRDefault="00C60F46" w:rsidP="00C60F46">
      <w:pPr>
        <w:rPr>
          <w:szCs w:val="28"/>
        </w:rPr>
      </w:pPr>
      <w:r>
        <w:rPr>
          <w:szCs w:val="28"/>
        </w:rPr>
        <w:t>Існуючі інтелектуальні системи керування кліматом часто інтегрують методи ШІ у класичні контури регулювання або використовують їх для виконання специфічних завдань. Поширеними стратегіями є:</w:t>
      </w:r>
    </w:p>
    <w:p w14:paraId="021901E9" w14:textId="77777777" w:rsidR="00C60F46" w:rsidRDefault="00C60F46" w:rsidP="00A94CE5">
      <w:pPr>
        <w:numPr>
          <w:ilvl w:val="0"/>
          <w:numId w:val="25"/>
        </w:numPr>
        <w:ind w:left="1208" w:hanging="357"/>
        <w:rPr>
          <w:szCs w:val="28"/>
        </w:rPr>
      </w:pPr>
      <w:r>
        <w:rPr>
          <w:szCs w:val="28"/>
        </w:rPr>
        <w:t>Адаптивне налаштування класичних регуляторів: наприклад, використання еволюційних методів або підсиленого навчання для автоматичної корекції коефіцієнтів ПІД залежно від умов експлуатації (самонастроювальні ПІД).</w:t>
      </w:r>
    </w:p>
    <w:p w14:paraId="146AE9F7" w14:textId="77777777" w:rsidR="00C60F46" w:rsidRDefault="00C60F46" w:rsidP="00A94CE5">
      <w:pPr>
        <w:numPr>
          <w:ilvl w:val="0"/>
          <w:numId w:val="25"/>
        </w:numPr>
        <w:ind w:left="1208" w:hanging="357"/>
        <w:rPr>
          <w:szCs w:val="28"/>
        </w:rPr>
      </w:pPr>
      <w:r>
        <w:rPr>
          <w:szCs w:val="28"/>
        </w:rPr>
        <w:t>Нечітко-нейронні системи (Neuro-Fuzzy): нейро-нечіткі системи, які поєднують структуру FLC зі здатністю нейромереж навчатися з даних для налаштування функцій належності або бази правил.</w:t>
      </w:r>
    </w:p>
    <w:p w14:paraId="649E638D" w14:textId="77777777" w:rsidR="00C60F46" w:rsidRDefault="00C60F46" w:rsidP="00A94CE5">
      <w:pPr>
        <w:numPr>
          <w:ilvl w:val="0"/>
          <w:numId w:val="25"/>
        </w:numPr>
        <w:ind w:left="1208" w:hanging="357"/>
        <w:rPr>
          <w:szCs w:val="28"/>
        </w:rPr>
      </w:pPr>
      <w:r>
        <w:rPr>
          <w:szCs w:val="28"/>
        </w:rPr>
        <w:lastRenderedPageBreak/>
        <w:t>Навчання моделей об’єкта (Data-driven system identification): застосування нейронних мереж (MLP, RNN, LSTM), Gaussian Processes та інших ML-методів для побудови прогнозних моделей теплової динаміки будівлі на основі історичних даних.</w:t>
      </w:r>
    </w:p>
    <w:p w14:paraId="2B5DF942" w14:textId="77777777" w:rsidR="00C60F46" w:rsidRDefault="00C60F46" w:rsidP="00A94CE5">
      <w:pPr>
        <w:numPr>
          <w:ilvl w:val="0"/>
          <w:numId w:val="25"/>
        </w:numPr>
        <w:ind w:left="1208" w:hanging="357"/>
        <w:rPr>
          <w:szCs w:val="28"/>
        </w:rPr>
      </w:pPr>
      <w:r>
        <w:rPr>
          <w:szCs w:val="28"/>
        </w:rPr>
        <w:t>Прогнозуюче керування з використанням навчених моделей (Data-driven MPC): MPC із внутрішньою моделлю, навченою на даних (LSTM, ANN, тощо). Контролер прогнозує майбутній стан системи та розв’язує оптимізаційну задачу на кожному кроці. Реалізацією може бути використання ПІД та LSTM разом.</w:t>
      </w:r>
    </w:p>
    <w:p w14:paraId="4F301512" w14:textId="77777777" w:rsidR="00C60F46" w:rsidRDefault="00C60F46" w:rsidP="00A94CE5">
      <w:pPr>
        <w:numPr>
          <w:ilvl w:val="0"/>
          <w:numId w:val="25"/>
        </w:numPr>
        <w:ind w:left="1208" w:hanging="357"/>
        <w:rPr>
          <w:szCs w:val="28"/>
        </w:rPr>
      </w:pPr>
      <w:r>
        <w:rPr>
          <w:szCs w:val="28"/>
        </w:rPr>
        <w:t>Нейроеволюційні методи: поєднання нейронних мереж і еволюційних алгоритмів: еволюційні стратегії оптимізують архітектуру та ваги мережі, яка потім використовується як контролер або прогнозна модель.</w:t>
      </w:r>
    </w:p>
    <w:p w14:paraId="02A520F2" w14:textId="77777777" w:rsidR="00C60F46" w:rsidRDefault="00C60F46" w:rsidP="00A94CE5">
      <w:pPr>
        <w:numPr>
          <w:ilvl w:val="0"/>
          <w:numId w:val="25"/>
        </w:numPr>
        <w:ind w:left="1208" w:hanging="357"/>
        <w:rPr>
          <w:szCs w:val="28"/>
        </w:rPr>
      </w:pPr>
      <w:r>
        <w:rPr>
          <w:szCs w:val="28"/>
        </w:rPr>
        <w:t>Комплексна комбінація кількох інтелектуальних підходів разом: у найсучасніших рішеннях для керування кліматом у розумних будинках інтелектуальні методи поєднуються в гібридні стратегії, що охоплюють прогнозування, адаптацію та оптимізацію в одному контурі. Наприклад використання LSTM для прогнозу, RL для керування та додатковий метод оптимізації на основі ML.</w:t>
      </w:r>
    </w:p>
    <w:p w14:paraId="13ED8962" w14:textId="4047EB22" w:rsidR="00C60F46" w:rsidRDefault="00C60F46" w:rsidP="00C60F46">
      <w:pPr>
        <w:rPr>
          <w:szCs w:val="28"/>
        </w:rPr>
      </w:pPr>
      <w:r>
        <w:rPr>
          <w:szCs w:val="28"/>
        </w:rPr>
        <w:t xml:space="preserve">Реалізація таких складних, багатокомпонентних систем, що включають збір даних від множини IoT-пристроїв, виконання ресурсоємних обчислень (особливо, навчання та інференс нейромереж) та взаємодію з користувачем, вимагає сучасної та надійної програмної архітектури. А аналіз досліджень зі створення системи розумного будинку також показує тренд на створення хмарних рішень, коли сенсори та простий контролер знаходяться </w:t>
      </w:r>
      <w:r w:rsidR="00E75551">
        <w:rPr>
          <w:szCs w:val="28"/>
        </w:rPr>
        <w:t>фізично</w:t>
      </w:r>
      <w:r>
        <w:rPr>
          <w:szCs w:val="28"/>
        </w:rPr>
        <w:t xml:space="preserve"> в домі, і взаємодіють із сервісами, що знаходяться на віддаленному сервері через Інтернет. Це також знижує інженерні роботи і залишає потреби покращувати обчислювальні ресурси локальних машин [2, 6, 12]. </w:t>
      </w:r>
    </w:p>
    <w:p w14:paraId="1ABC2130" w14:textId="77777777" w:rsidR="00C60F46" w:rsidRDefault="00C60F46" w:rsidP="00C60F46">
      <w:pPr>
        <w:rPr>
          <w:szCs w:val="28"/>
        </w:rPr>
      </w:pPr>
      <w:r>
        <w:rPr>
          <w:szCs w:val="28"/>
        </w:rPr>
        <w:t xml:space="preserve">Як було показано в п. 1.4, мікросервісна архітектура є найбільш відповідним рішенням для побудови гнучких та відмовостійких систем у сфері </w:t>
      </w:r>
      <w:r>
        <w:rPr>
          <w:szCs w:val="28"/>
        </w:rPr>
        <w:lastRenderedPageBreak/>
        <w:t>Інтернету речей та автоматизації будівель. Вона дозволяє розгортати та оновлювати окремі компоненти незалежно, використовувати оптимальні технології для кожного сервісу, ефективно керувати взаємодією між ними, а також масштабувати систему для великої кількості кімнат або будинків.</w:t>
      </w:r>
    </w:p>
    <w:p w14:paraId="3E51FBD7" w14:textId="77777777" w:rsidR="00C60F46" w:rsidRDefault="00C60F46" w:rsidP="00C60F46">
      <w:pPr>
        <w:rPr>
          <w:szCs w:val="28"/>
        </w:rPr>
      </w:pPr>
      <w:r>
        <w:rPr>
          <w:szCs w:val="28"/>
        </w:rPr>
        <w:t>Виходячи з проведеного аналізу та актуальних тенденцій у сфері інтелектуального керування кліматом, напрямком даного дослідження обрано розробку інтелектуальної системи керування температурою для житлового приміщення, яка базується на гібридному підході, що поєднує класичний ПІД-регулятор з механізмом корекції уставки на основі прогнозу температури, отриманого за допомогою нейронної мережі типу LSTM. Інтеграція прогнозування на основі даних та адаптивних алгоритмів у структуру перевірених часом методів керування, реалізована на базі сучасної розподіленої архітектури, є перспективним напрямком для підвищення ефективності систем керування температурою.</w:t>
      </w:r>
    </w:p>
    <w:p w14:paraId="6A3732EE" w14:textId="77777777" w:rsidR="00C60F46" w:rsidRDefault="00C60F46" w:rsidP="00C60F46">
      <w:pPr>
        <w:rPr>
          <w:szCs w:val="28"/>
        </w:rPr>
      </w:pPr>
      <w:r>
        <w:rPr>
          <w:szCs w:val="28"/>
        </w:rPr>
        <w:t>Окрім гібридної схеми ПІД + LSTM, у межах роботи буде розроблено й досліджено не менш популярного RL агента, який напряму навчається політиці керування ОВК без явного прогнозу чи математичної моделі, та слугує повною заміною ПІД-регулятора. Deep RL-методи, як показано в дослідженнях, часто характеризуються низькою вибірковою ефективністю, високою обчислювальною вартістю та значною чутливістю до налаштування гіперпараметрів [3, 25]. У свою чергу, застосування більш простих алгоритмів RL дозволяє прискорити розробку, спростити аналіз отриманих результатів та знизити вимоги до обчислювальних ресурсів, тому для подальшого дослідження було обрано саме його.</w:t>
      </w:r>
    </w:p>
    <w:p w14:paraId="5C9F7014" w14:textId="2C4D6344" w:rsidR="00C60F46" w:rsidRPr="00C60F46" w:rsidRDefault="00C60F46" w:rsidP="00C60F46">
      <w:r>
        <w:rPr>
          <w:szCs w:val="28"/>
        </w:rPr>
        <w:t>Реалізація системи здійснюється на базі мікросервісної архітектури, що спрощує розвиток і розгортання нових алгоритмічних блоків. Також, такий підхід дозволить легко дослідити ефективність інтеграції прогнозування у класичний контур керування та ефективність RL агента за рахунок ізольованих тестів</w:t>
      </w:r>
      <w:r w:rsidR="00E75551">
        <w:rPr>
          <w:szCs w:val="28"/>
        </w:rPr>
        <w:t>.</w:t>
      </w:r>
    </w:p>
    <w:p w14:paraId="7FA52BEB" w14:textId="042D01B3" w:rsidR="00521144" w:rsidRDefault="00533259" w:rsidP="000B1BB7">
      <w:pPr>
        <w:pStyle w:val="21"/>
      </w:pPr>
      <w:bookmarkStart w:id="14" w:name="_Toc201411614"/>
      <w:r>
        <w:lastRenderedPageBreak/>
        <w:t>Мета і за</w:t>
      </w:r>
      <w:r w:rsidR="008D666C" w:rsidRPr="008D666C">
        <w:t>д</w:t>
      </w:r>
      <w:r>
        <w:t>ачі</w:t>
      </w:r>
      <w:r w:rsidR="008D666C" w:rsidRPr="008D666C">
        <w:t xml:space="preserve"> роботи</w:t>
      </w:r>
      <w:bookmarkEnd w:id="14"/>
    </w:p>
    <w:p w14:paraId="33D22F41" w14:textId="77777777" w:rsidR="00C60F46" w:rsidRDefault="00C60F46" w:rsidP="00C60F46">
      <w:pPr>
        <w:rPr>
          <w:snapToGrid/>
          <w:color w:val="auto"/>
          <w:szCs w:val="28"/>
        </w:rPr>
      </w:pPr>
      <w:r>
        <w:rPr>
          <w:szCs w:val="28"/>
        </w:rPr>
        <w:t>Виходячи з актуальності проблеми підвищення енергоефективності та комфорту в будівлях шляхом впровадження інтелектуальних систем керування, а також потреби у сучасних, гнучких архітектурних рішеннях для їх реалізації, сформульовано мету даної дипломної роботи.</w:t>
      </w:r>
    </w:p>
    <w:p w14:paraId="216B8D4F" w14:textId="77777777" w:rsidR="00C60F46" w:rsidRPr="008D5DF5" w:rsidRDefault="00C60F46" w:rsidP="00D12D06">
      <w:pPr>
        <w:pStyle w:val="a5"/>
      </w:pPr>
      <w:bookmarkStart w:id="15" w:name="_Hlk191391473"/>
      <w:bookmarkStart w:id="16" w:name="_Hlk197862051"/>
      <w:r w:rsidRPr="008D5DF5">
        <w:t>Метою даної дипломної роботи є розробка інтелектуальної системи управління температурою для розумного будинку з використанням мікросервісної архітектури та методів штучного інтелекту, що забезпечить адаптивне регулювання температури, оптимізацію енергоспоживання та зручність користування.</w:t>
      </w:r>
      <w:bookmarkEnd w:id="15"/>
    </w:p>
    <w:p w14:paraId="3618C81F" w14:textId="77777777" w:rsidR="00C60F46" w:rsidRDefault="00C60F46" w:rsidP="00D12D06">
      <w:pPr>
        <w:pStyle w:val="a5"/>
      </w:pPr>
      <w:r>
        <w:t>Для досягнення поставленої мети дипломної роботи необхідно вирішити такі задачі:</w:t>
      </w:r>
    </w:p>
    <w:bookmarkEnd w:id="16"/>
    <w:p w14:paraId="6FC21E7B" w14:textId="77777777" w:rsidR="00C60F46" w:rsidRDefault="00C60F46" w:rsidP="00D12D06">
      <w:pPr>
        <w:pStyle w:val="a1"/>
        <w:numPr>
          <w:ilvl w:val="0"/>
          <w:numId w:val="26"/>
        </w:numPr>
      </w:pPr>
      <w:r>
        <w:t>Провести аналіз існуючих рішень та підходів до керування температурою в будинках.</w:t>
      </w:r>
    </w:p>
    <w:p w14:paraId="051850FE" w14:textId="77777777" w:rsidR="00C60F46" w:rsidRDefault="00C60F46" w:rsidP="00D12D06">
      <w:pPr>
        <w:pStyle w:val="a1"/>
        <w:numPr>
          <w:ilvl w:val="0"/>
          <w:numId w:val="26"/>
        </w:numPr>
      </w:pPr>
      <w:r>
        <w:t>Розробити загальну архітектуру системи на базі мікросервісів, спроектувати взаємодію між основними компонентами системи.</w:t>
      </w:r>
    </w:p>
    <w:p w14:paraId="10E7E0F1" w14:textId="77777777" w:rsidR="00C60F46" w:rsidRDefault="00C60F46" w:rsidP="00D12D06">
      <w:pPr>
        <w:pStyle w:val="a1"/>
        <w:numPr>
          <w:ilvl w:val="0"/>
          <w:numId w:val="26"/>
        </w:numPr>
      </w:pPr>
      <w:r>
        <w:t>Реалізувати інтелектуальні алгоритми керування для автоматичного прогнозування та точнішого регулювання температурою.</w:t>
      </w:r>
    </w:p>
    <w:p w14:paraId="2AAD27AA" w14:textId="77777777" w:rsidR="00C60F46" w:rsidRDefault="00C60F46" w:rsidP="00D12D06">
      <w:pPr>
        <w:pStyle w:val="a1"/>
        <w:numPr>
          <w:ilvl w:val="0"/>
          <w:numId w:val="26"/>
        </w:numPr>
      </w:pPr>
      <w:r>
        <w:t xml:space="preserve">Виконати експериментальне дослідження: проаналізувати точність розробленої системи, оцінити показники енергоефективності та порівняти з традиційними методами управління. </w:t>
      </w:r>
    </w:p>
    <w:p w14:paraId="582F1412" w14:textId="377B5E3C" w:rsidR="008D666C" w:rsidRDefault="00C60F46" w:rsidP="00D12D06">
      <w:pPr>
        <w:pStyle w:val="a1"/>
        <w:numPr>
          <w:ilvl w:val="0"/>
          <w:numId w:val="26"/>
        </w:numPr>
      </w:pPr>
      <w:r>
        <w:t>Розгорнути систему з вебінтерфейсом та API для взаємодії та візуалізації даних.</w:t>
      </w:r>
    </w:p>
    <w:p w14:paraId="6779EA8D" w14:textId="20B00A21" w:rsidR="003818BA" w:rsidRDefault="003E2FC7" w:rsidP="00D870F4">
      <w:pPr>
        <w:pStyle w:val="1"/>
      </w:pPr>
      <w:bookmarkStart w:id="17" w:name="_Toc201411615"/>
      <w:r>
        <w:lastRenderedPageBreak/>
        <w:t>Теоретичні засади та підходи до інтелектуального керування кліматом</w:t>
      </w:r>
      <w:bookmarkEnd w:id="17"/>
    </w:p>
    <w:p w14:paraId="1C815328" w14:textId="77777777" w:rsidR="00F06BD2" w:rsidRPr="00F06BD2" w:rsidRDefault="00F06BD2" w:rsidP="00F06BD2">
      <w:pPr>
        <w:pStyle w:val="a5"/>
      </w:pPr>
    </w:p>
    <w:p w14:paraId="1D9E5156" w14:textId="77777777" w:rsidR="00E75551" w:rsidRPr="004C29B2" w:rsidRDefault="00E75551" w:rsidP="00D12D06">
      <w:pPr>
        <w:pStyle w:val="affd"/>
        <w:rPr>
          <w:snapToGrid/>
          <w:color w:val="auto"/>
          <w:sz w:val="28"/>
          <w:szCs w:val="28"/>
        </w:rPr>
      </w:pPr>
      <w:r w:rsidRPr="004C29B2">
        <w:rPr>
          <w:sz w:val="28"/>
          <w:szCs w:val="28"/>
        </w:rPr>
        <w:t>Побудова ефективних інтелектуальних систем керування температурою вимагає глибокого розуміння як об'єкта керування – теплових процесів у приміщенні, так і теоретичних засад методів та алгоритмів, що використовуються для його контролю. Аналіз та вибір відповідних математичних моделей, алгоритмів регулювання, принципів функціонування інтелектуальних компонентів та архітектурних рішень є запорукою надійної, адаптивної та енергоефективної роботи системи.</w:t>
      </w:r>
    </w:p>
    <w:p w14:paraId="5DA30BCF" w14:textId="77777777" w:rsidR="00E75551" w:rsidRPr="004C29B2" w:rsidRDefault="00E75551" w:rsidP="00D12D06">
      <w:pPr>
        <w:pStyle w:val="affd"/>
        <w:rPr>
          <w:sz w:val="28"/>
          <w:szCs w:val="28"/>
        </w:rPr>
      </w:pPr>
      <w:r w:rsidRPr="004C29B2">
        <w:rPr>
          <w:sz w:val="28"/>
          <w:szCs w:val="28"/>
        </w:rPr>
        <w:t>Метою цього розділу є виклад необхідних теоретичних та математичних основ, що стосуються моделювання теплових процесів у будівлі, принципів класичного та інтелектуального керування, а також підходів до побудови сучасних розподілених систем, які лягли в основу розробленої системи.</w:t>
      </w:r>
    </w:p>
    <w:p w14:paraId="53260592" w14:textId="0AAFCE5A" w:rsidR="00E75551" w:rsidRDefault="00E75551" w:rsidP="00D12D06">
      <w:pPr>
        <w:pStyle w:val="a5"/>
      </w:pPr>
      <w:r>
        <w:t>В цьому розділі розглядаються математична модель теплових процесів, теоретичні засади ПІД-регулювання, принципи функціонування нейронних мереж для прогнозування, основи гібридних підходів до керування та керування агента RL, архітектурні принципи розподілених систем та методи оцінки ефективності систем керування.</w:t>
      </w:r>
    </w:p>
    <w:p w14:paraId="158C0307" w14:textId="77777777" w:rsidR="000B1BB7" w:rsidRPr="00E75551" w:rsidRDefault="000B1BB7" w:rsidP="00D12D06">
      <w:pPr>
        <w:pStyle w:val="a5"/>
      </w:pPr>
    </w:p>
    <w:p w14:paraId="01247193" w14:textId="0C00A9AE" w:rsidR="003818BA" w:rsidRDefault="00E75551" w:rsidP="000B1BB7">
      <w:pPr>
        <w:pStyle w:val="21"/>
      </w:pPr>
      <w:bookmarkStart w:id="18" w:name="_Toc201411616"/>
      <w:r>
        <w:t>Математична модель теплових процесів у приміщенні</w:t>
      </w:r>
      <w:bookmarkEnd w:id="18"/>
    </w:p>
    <w:p w14:paraId="30797DCC" w14:textId="77777777" w:rsidR="00E75551" w:rsidRDefault="00E75551" w:rsidP="00E75551">
      <w:pPr>
        <w:rPr>
          <w:snapToGrid/>
          <w:color w:val="auto"/>
          <w:szCs w:val="28"/>
        </w:rPr>
      </w:pPr>
      <w:r>
        <w:rPr>
          <w:szCs w:val="28"/>
        </w:rPr>
        <w:t>Для ефективного керування температурою в приміщенні, особливо при застосуванні прогностичних та оптимізаційних алгоритмів, необхідне розуміння динаміки теплових процесів, що в ньому відбуваються. Математична модель дозволяє формалізувати ці процеси, передбачати зміну температури під впливом зовнішніх та внутрішніх факторів, а також оцінювати реакцію системи на керуючі дії (наприклад, зміну потужності нагрівача).</w:t>
      </w:r>
    </w:p>
    <w:p w14:paraId="3FDBCA89" w14:textId="77777777" w:rsidR="00E75551" w:rsidRDefault="00E75551" w:rsidP="00E75551">
      <w:pPr>
        <w:rPr>
          <w:szCs w:val="28"/>
        </w:rPr>
      </w:pPr>
      <w:r>
        <w:rPr>
          <w:szCs w:val="28"/>
        </w:rPr>
        <w:t xml:space="preserve">Основні теплові процеси в будівлі включають теплопередачу через огороджуючі конструкції (стіни, вікна, двері, стеля), конвективний теплообмін (між повітрям та поверхнями, а також за рахунок вентиляції), теплове </w:t>
      </w:r>
      <w:r>
        <w:rPr>
          <w:szCs w:val="28"/>
        </w:rPr>
        <w:lastRenderedPageBreak/>
        <w:t>випромінювання та акумуляцію тепла масивними елементами будівлі. Ці процеси можуть бути описані за допомогою законів теплообміну та термодинаміки.</w:t>
      </w:r>
    </w:p>
    <w:p w14:paraId="6DF5B1EC" w14:textId="77777777" w:rsidR="00E75551" w:rsidRDefault="00E75551" w:rsidP="00E75551">
      <w:pPr>
        <w:rPr>
          <w:szCs w:val="28"/>
        </w:rPr>
      </w:pPr>
      <w:r>
        <w:rPr>
          <w:szCs w:val="28"/>
        </w:rPr>
        <w:t xml:space="preserve">Широко розповсюдженим підходом до моделювання теплових процесів у будівлях є використання електротеплової аналогії, де тепловий потік відповідає електричному струму, різниця температур – електричній напрузі, тепловий </w:t>
      </w:r>
      <w:r>
        <w:rPr>
          <w:szCs w:val="28"/>
        </w:rPr>
        <w:br/>
        <w:t xml:space="preserve">опір – електричному опору (R), а теплова ємність – електричній ємності (C). Найпростішою динамічною моделлю приміщення є модель 1R1C (один опір, одна ємність), яка розглядає приміщення як єдиний об'єкт з однією тепловою ємністю (ємність повітря в кімнаті) та одним тепловим опором (що враховує теплопередачу через всі огороджуючі конструкції). Але для більш точного врахування теплоємності огороджувальних конструкцій та інерційних ефектів застосовують моделі 2R2C, де один контур описує внутрішнє повітря й «мілку» теплову масу, а другий — «глибоку» теплову масу (стіни, стеля). Rabl у своїй роботі 1988 року систематизував RC-схеми до 5R5C, відзначаючи, що 2R2C є мінімально необхідним порядком для коректного опису короткотермінових коливань внутрішньої температури у добре ізольованих будівлях [29]. </w:t>
      </w:r>
    </w:p>
    <w:p w14:paraId="05B7A7DE" w14:textId="77777777" w:rsidR="00E75551" w:rsidRDefault="00E75551" w:rsidP="00E75551">
      <w:pPr>
        <w:rPr>
          <w:szCs w:val="28"/>
        </w:rPr>
      </w:pPr>
      <w:r>
        <w:rPr>
          <w:szCs w:val="28"/>
        </w:rPr>
        <w:t>Динаміка зміни температури повітря в приміщенні в рамках моделі 2R2C задається системою лінійних диференціальних рівнянь:</w:t>
      </w:r>
    </w:p>
    <w:p w14:paraId="71AFB04F" w14:textId="77777777" w:rsidR="00E75551" w:rsidRDefault="00E75551" w:rsidP="00E75551">
      <w:pPr>
        <w:pStyle w:val="af1"/>
        <w:rPr>
          <w:lang w:val="uk-UA"/>
        </w:rPr>
      </w:pPr>
      <w:r>
        <w:rPr>
          <w:lang w:val="uk-UA"/>
        </w:rPr>
        <w:tab/>
      </w:r>
      <m:oMath>
        <m:sSub>
          <m:sSubPr>
            <m:ctrlPr>
              <w:rPr>
                <w:rFonts w:ascii="Cambria Math" w:hAnsi="Cambria Math"/>
                <w:i/>
                <w:lang w:val="uk-UA"/>
              </w:rPr>
            </m:ctrlPr>
          </m:sSubPr>
          <m:e>
            <m:r>
              <w:rPr>
                <w:rFonts w:ascii="Cambria Math" w:hAnsi="Cambria Math"/>
                <w:lang w:val="uk-UA"/>
              </w:rPr>
              <m:t>C</m:t>
            </m:r>
          </m:e>
          <m:sub>
            <m:r>
              <w:rPr>
                <w:rFonts w:ascii="Cambria Math" w:hAnsi="Cambria Math"/>
                <w:lang w:val="uk-UA"/>
              </w:rPr>
              <m:t>air</m:t>
            </m:r>
          </m:sub>
        </m:sSub>
        <m:f>
          <m:fPr>
            <m:ctrlPr>
              <w:rPr>
                <w:rFonts w:ascii="Cambria Math" w:hAnsi="Cambria Math"/>
                <w:i/>
                <w:lang w:val="uk-UA"/>
              </w:rPr>
            </m:ctrlPr>
          </m:fPr>
          <m:num>
            <m:r>
              <w:rPr>
                <w:rFonts w:ascii="Cambria Math" w:hAnsi="Cambria Math"/>
                <w:lang w:val="uk-UA"/>
              </w:rPr>
              <m:t>d</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room</m:t>
                </m:r>
              </m:sub>
            </m:sSub>
          </m:num>
          <m:den>
            <m:r>
              <w:rPr>
                <w:rFonts w:ascii="Cambria Math" w:hAnsi="Cambria Math"/>
                <w:lang w:val="uk-UA"/>
              </w:rPr>
              <m:t>dt</m:t>
            </m:r>
          </m:den>
        </m:f>
        <m:r>
          <w:rPr>
            <w:rFonts w:ascii="Cambria Math" w:hAnsi="Cambria Math"/>
            <w:lang w:val="uk-UA"/>
          </w:rPr>
          <m:t>=</m:t>
        </m:r>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in</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heat</m:t>
            </m:r>
          </m:sub>
        </m:sSub>
        <m:r>
          <w:rPr>
            <w:rFonts w:ascii="Cambria Math" w:hAnsi="Cambria Math"/>
            <w:lang w:val="uk-UA"/>
          </w:rPr>
          <m:t>-</m:t>
        </m:r>
        <m:f>
          <m:fPr>
            <m:ctrlPr>
              <w:rPr>
                <w:rFonts w:ascii="Cambria Math" w:hAnsi="Cambria Math"/>
                <w:i/>
                <w:lang w:val="uk-UA"/>
              </w:rPr>
            </m:ctrlPr>
          </m:fPr>
          <m:num>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room</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mat</m:t>
                </m:r>
              </m:sub>
            </m:sSub>
          </m:num>
          <m:den>
            <m:sSub>
              <m:sSubPr>
                <m:ctrlPr>
                  <w:rPr>
                    <w:rFonts w:ascii="Cambria Math" w:hAnsi="Cambria Math"/>
                    <w:i/>
                    <w:lang w:val="uk-UA"/>
                  </w:rPr>
                </m:ctrlPr>
              </m:sSubPr>
              <m:e>
                <m:r>
                  <w:rPr>
                    <w:rFonts w:ascii="Cambria Math" w:hAnsi="Cambria Math"/>
                    <w:lang w:val="uk-UA"/>
                  </w:rPr>
                  <m:t>R</m:t>
                </m:r>
              </m:e>
              <m:sub>
                <m:r>
                  <w:rPr>
                    <w:rFonts w:ascii="Cambria Math" w:hAnsi="Cambria Math"/>
                    <w:lang w:val="uk-UA"/>
                  </w:rPr>
                  <m:t>in</m:t>
                </m:r>
              </m:sub>
            </m:sSub>
          </m:den>
        </m:f>
      </m:oMath>
      <w:r>
        <w:rPr>
          <w:lang w:val="uk-UA"/>
        </w:rPr>
        <w:t xml:space="preserve">,    </w:t>
      </w:r>
      <w:r>
        <w:rPr>
          <w:lang w:val="uk-UA"/>
        </w:rPr>
        <w:tab/>
        <w:t>(2.1)</w:t>
      </w:r>
    </w:p>
    <w:p w14:paraId="7C0BBD88" w14:textId="77777777" w:rsidR="00E75551" w:rsidRDefault="00E75551" w:rsidP="00E75551">
      <w:pPr>
        <w:pStyle w:val="af1"/>
        <w:rPr>
          <w:lang w:val="uk-UA"/>
        </w:rPr>
      </w:pPr>
      <w:r>
        <w:rPr>
          <w:lang w:val="uk-UA"/>
        </w:rPr>
        <w:tab/>
      </w:r>
      <w:bookmarkStart w:id="19" w:name="_Hlk198168663"/>
      <m:oMath>
        <m:sSub>
          <m:sSubPr>
            <m:ctrlPr>
              <w:rPr>
                <w:rFonts w:ascii="Cambria Math" w:hAnsi="Cambria Math"/>
                <w:i/>
                <w:lang w:val="uk-UA"/>
              </w:rPr>
            </m:ctrlPr>
          </m:sSubPr>
          <m:e>
            <m:r>
              <w:rPr>
                <w:rFonts w:ascii="Cambria Math" w:hAnsi="Cambria Math"/>
                <w:lang w:val="uk-UA"/>
              </w:rPr>
              <m:t>C</m:t>
            </m:r>
          </m:e>
          <m:sub>
            <m:r>
              <w:rPr>
                <w:rFonts w:ascii="Cambria Math" w:hAnsi="Cambria Math"/>
                <w:lang w:val="uk-UA"/>
              </w:rPr>
              <m:t>mat</m:t>
            </m:r>
          </m:sub>
        </m:sSub>
        <m:f>
          <m:fPr>
            <m:ctrlPr>
              <w:rPr>
                <w:rFonts w:ascii="Cambria Math" w:hAnsi="Cambria Math"/>
                <w:i/>
                <w:lang w:val="uk-UA"/>
              </w:rPr>
            </m:ctrlPr>
          </m:fPr>
          <m:num>
            <m:r>
              <w:rPr>
                <w:rFonts w:ascii="Cambria Math" w:hAnsi="Cambria Math"/>
                <w:lang w:val="uk-UA"/>
              </w:rPr>
              <m:t>d</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mat</m:t>
                </m:r>
              </m:sub>
            </m:sSub>
          </m:num>
          <m:den>
            <m:r>
              <w:rPr>
                <w:rFonts w:ascii="Cambria Math" w:hAnsi="Cambria Math"/>
                <w:lang w:val="uk-UA"/>
              </w:rPr>
              <m:t>dt</m:t>
            </m:r>
          </m:den>
        </m:f>
        <m:r>
          <w:rPr>
            <w:rFonts w:ascii="Cambria Math" w:hAnsi="Cambria Math"/>
            <w:lang w:val="uk-UA"/>
          </w:rPr>
          <m:t>=</m:t>
        </m:r>
        <m:f>
          <m:fPr>
            <m:ctrlPr>
              <w:rPr>
                <w:rFonts w:ascii="Cambria Math" w:hAnsi="Cambria Math"/>
                <w:i/>
                <w:lang w:val="uk-UA"/>
              </w:rPr>
            </m:ctrlPr>
          </m:fPr>
          <m:num>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room</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mat</m:t>
                </m:r>
              </m:sub>
            </m:sSub>
          </m:num>
          <m:den>
            <m:sSub>
              <m:sSubPr>
                <m:ctrlPr>
                  <w:rPr>
                    <w:rFonts w:ascii="Cambria Math" w:hAnsi="Cambria Math"/>
                    <w:i/>
                    <w:lang w:val="uk-UA"/>
                  </w:rPr>
                </m:ctrlPr>
              </m:sSubPr>
              <m:e>
                <m:r>
                  <w:rPr>
                    <w:rFonts w:ascii="Cambria Math" w:hAnsi="Cambria Math"/>
                    <w:lang w:val="uk-UA"/>
                  </w:rPr>
                  <m:t>R</m:t>
                </m:r>
              </m:e>
              <m:sub>
                <m:r>
                  <w:rPr>
                    <w:rFonts w:ascii="Cambria Math" w:hAnsi="Cambria Math"/>
                    <w:lang w:val="uk-UA"/>
                  </w:rPr>
                  <m:t>in</m:t>
                </m:r>
              </m:sub>
            </m:sSub>
          </m:den>
        </m:f>
        <m:r>
          <w:rPr>
            <w:rFonts w:ascii="Cambria Math" w:hAnsi="Cambria Math"/>
            <w:lang w:val="uk-UA"/>
          </w:rPr>
          <m:t>-</m:t>
        </m:r>
        <m:f>
          <m:fPr>
            <m:ctrlPr>
              <w:rPr>
                <w:rFonts w:ascii="Cambria Math" w:hAnsi="Cambria Math"/>
                <w:i/>
                <w:lang w:val="uk-UA"/>
              </w:rPr>
            </m:ctrlPr>
          </m:fPr>
          <m:num>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mat</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out</m:t>
                </m:r>
              </m:sub>
            </m:sSub>
          </m:num>
          <m:den>
            <m:sSub>
              <m:sSubPr>
                <m:ctrlPr>
                  <w:rPr>
                    <w:rFonts w:ascii="Cambria Math" w:hAnsi="Cambria Math"/>
                    <w:i/>
                    <w:lang w:val="uk-UA"/>
                  </w:rPr>
                </m:ctrlPr>
              </m:sSubPr>
              <m:e>
                <m:r>
                  <w:rPr>
                    <w:rFonts w:ascii="Cambria Math" w:hAnsi="Cambria Math"/>
                    <w:lang w:val="uk-UA"/>
                  </w:rPr>
                  <m:t>R</m:t>
                </m:r>
              </m:e>
              <m:sub>
                <m:r>
                  <w:rPr>
                    <w:rFonts w:ascii="Cambria Math" w:hAnsi="Cambria Math"/>
                    <w:lang w:val="uk-UA"/>
                  </w:rPr>
                  <m:t>out</m:t>
                </m:r>
              </m:sub>
            </m:sSub>
          </m:den>
        </m:f>
      </m:oMath>
      <w:r>
        <w:rPr>
          <w:lang w:val="uk-UA"/>
        </w:rPr>
        <w:t>,</w:t>
      </w:r>
      <w:r>
        <w:rPr>
          <w:lang w:val="uk-UA"/>
        </w:rPr>
        <w:tab/>
        <w:t>(2.2)</w:t>
      </w:r>
      <w:bookmarkEnd w:id="19"/>
    </w:p>
    <w:p w14:paraId="69730DE7" w14:textId="24F3CFB6" w:rsidR="00E75551" w:rsidRDefault="00E75551" w:rsidP="00CF13BC">
      <w:pPr>
        <w:ind w:firstLine="0"/>
        <w:rPr>
          <w:szCs w:val="28"/>
        </w:rPr>
      </w:pPr>
      <w:r>
        <w:rPr>
          <w:szCs w:val="28"/>
        </w:rPr>
        <w:t>де:</w:t>
      </w:r>
    </w:p>
    <w:p w14:paraId="7DE94EBA" w14:textId="77777777" w:rsidR="00E75551" w:rsidRDefault="00D955B2" w:rsidP="00A94CE5">
      <w:pPr>
        <w:pStyle w:val="afff3"/>
        <w:numPr>
          <w:ilvl w:val="0"/>
          <w:numId w:val="27"/>
        </w:numPr>
        <w:spacing w:after="0" w:line="360" w:lineRule="auto"/>
        <w:ind w:left="1208" w:hanging="357"/>
        <w:jc w:val="both"/>
        <w:rPr>
          <w:rFonts w:ascii="Times New Roman" w:eastAsia="Times New Roman" w:hAnsi="Times New Roman" w:cs="Times New Roman"/>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T</m:t>
            </m:r>
          </m:e>
          <m:sub>
            <m:r>
              <w:rPr>
                <w:rFonts w:ascii="Cambria Math" w:hAnsi="Cambria Math"/>
                <w:sz w:val="28"/>
                <w:szCs w:val="28"/>
                <w:lang w:val="uk-UA"/>
              </w:rPr>
              <m:t>room</m:t>
            </m:r>
          </m:sub>
        </m:sSub>
      </m:oMath>
      <w:r w:rsidR="00E75551">
        <w:rPr>
          <w:rFonts w:ascii="Times New Roman" w:eastAsia="Times New Roman" w:hAnsi="Times New Roman" w:cs="Times New Roman"/>
          <w:sz w:val="28"/>
          <w:szCs w:val="28"/>
          <w:lang w:val="uk-UA"/>
        </w:rPr>
        <w:t xml:space="preserve"> — температура повітря в приміщенні в момент часу t (°C);</w:t>
      </w:r>
    </w:p>
    <w:p w14:paraId="7A7E206A" w14:textId="77777777" w:rsidR="00E75551" w:rsidRDefault="00D955B2" w:rsidP="00A94CE5">
      <w:pPr>
        <w:pStyle w:val="afff3"/>
        <w:numPr>
          <w:ilvl w:val="0"/>
          <w:numId w:val="27"/>
        </w:numPr>
        <w:spacing w:after="0" w:line="360" w:lineRule="auto"/>
        <w:ind w:left="1208" w:hanging="357"/>
        <w:jc w:val="both"/>
        <w:rPr>
          <w:rFonts w:ascii="Times New Roman" w:eastAsia="Times New Roman" w:hAnsi="Times New Roman" w:cs="Times New Roman"/>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T</m:t>
            </m:r>
          </m:e>
          <m:sub>
            <m:r>
              <w:rPr>
                <w:rFonts w:ascii="Cambria Math" w:hAnsi="Cambria Math"/>
                <w:sz w:val="28"/>
                <w:szCs w:val="28"/>
                <w:lang w:val="uk-UA"/>
              </w:rPr>
              <m:t>mat</m:t>
            </m:r>
          </m:sub>
        </m:sSub>
      </m:oMath>
      <w:r w:rsidR="00E75551">
        <w:rPr>
          <w:rFonts w:ascii="Times New Roman" w:eastAsia="Times New Roman" w:hAnsi="Times New Roman" w:cs="Times New Roman"/>
          <w:sz w:val="28"/>
          <w:szCs w:val="28"/>
          <w:lang w:val="uk-UA"/>
        </w:rPr>
        <w:t xml:space="preserve"> — температура матеріалу оболонкою в момент часу t (°C);</w:t>
      </w:r>
    </w:p>
    <w:p w14:paraId="53AE839C" w14:textId="77777777" w:rsidR="00E75551" w:rsidRDefault="00D955B2" w:rsidP="00A94CE5">
      <w:pPr>
        <w:pStyle w:val="afff3"/>
        <w:numPr>
          <w:ilvl w:val="0"/>
          <w:numId w:val="27"/>
        </w:numPr>
        <w:spacing w:after="0" w:line="360" w:lineRule="auto"/>
        <w:ind w:left="1208" w:hanging="357"/>
        <w:jc w:val="both"/>
        <w:rPr>
          <w:rFonts w:ascii="Times New Roman" w:eastAsia="Times New Roman" w:hAnsi="Times New Roman" w:cs="Times New Roman"/>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T</m:t>
            </m:r>
          </m:e>
          <m:sub>
            <m:r>
              <w:rPr>
                <w:rFonts w:ascii="Cambria Math" w:hAnsi="Cambria Math"/>
                <w:sz w:val="28"/>
                <w:szCs w:val="28"/>
                <w:lang w:val="uk-UA"/>
              </w:rPr>
              <m:t>out</m:t>
            </m:r>
          </m:sub>
        </m:sSub>
      </m:oMath>
      <w:r w:rsidR="00E75551">
        <w:rPr>
          <w:rFonts w:ascii="Times New Roman" w:eastAsia="Times New Roman" w:hAnsi="Times New Roman" w:cs="Times New Roman"/>
          <w:sz w:val="28"/>
          <w:szCs w:val="28"/>
          <w:lang w:val="uk-UA"/>
        </w:rPr>
        <w:t xml:space="preserve"> — температура вулиці або суміжного приміщення в момент часу t (°C);</w:t>
      </w:r>
    </w:p>
    <w:p w14:paraId="68FBD04F" w14:textId="71943416" w:rsidR="00E75551" w:rsidRDefault="00D955B2" w:rsidP="00A94CE5">
      <w:pPr>
        <w:pStyle w:val="afff3"/>
        <w:numPr>
          <w:ilvl w:val="0"/>
          <w:numId w:val="27"/>
        </w:numPr>
        <w:spacing w:after="0" w:line="360" w:lineRule="auto"/>
        <w:ind w:left="1208" w:hanging="357"/>
        <w:jc w:val="both"/>
        <w:rPr>
          <w:rFonts w:ascii="Times New Roman" w:eastAsia="Times New Roman" w:hAnsi="Times New Roman" w:cs="Times New Roman"/>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Q</m:t>
            </m:r>
          </m:e>
          <m:sub>
            <m:r>
              <w:rPr>
                <w:rFonts w:ascii="Cambria Math" w:hAnsi="Cambria Math"/>
                <w:sz w:val="28"/>
                <w:szCs w:val="28"/>
                <w:lang w:val="uk-UA"/>
              </w:rPr>
              <m:t>int</m:t>
            </m:r>
          </m:sub>
        </m:sSub>
      </m:oMath>
      <w:r w:rsidR="00E75551">
        <w:rPr>
          <w:rFonts w:ascii="Times New Roman" w:eastAsia="Times New Roman" w:hAnsi="Times New Roman" w:cs="Times New Roman"/>
          <w:sz w:val="28"/>
          <w:szCs w:val="28"/>
          <w:lang w:val="uk-UA"/>
        </w:rPr>
        <w:t xml:space="preserve"> — сумарна потужність внутрішніх теплових надходжень в момент часу t (Вт). Вона включає тепло, що виділяється людьми, електроприладами, освітленням, а також сонячну радіацію, що надходить через вікна;</w:t>
      </w:r>
    </w:p>
    <w:p w14:paraId="1F736255" w14:textId="77777777" w:rsidR="00E75551" w:rsidRDefault="00D955B2" w:rsidP="00A94CE5">
      <w:pPr>
        <w:pStyle w:val="afff3"/>
        <w:numPr>
          <w:ilvl w:val="0"/>
          <w:numId w:val="27"/>
        </w:numPr>
        <w:spacing w:after="0" w:line="360" w:lineRule="auto"/>
        <w:ind w:left="1208" w:hanging="357"/>
        <w:jc w:val="both"/>
        <w:rPr>
          <w:rFonts w:ascii="Times New Roman" w:eastAsia="Times New Roman" w:hAnsi="Times New Roman" w:cs="Times New Roman"/>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Q</m:t>
            </m:r>
          </m:e>
          <m:sub>
            <m:r>
              <w:rPr>
                <w:rFonts w:ascii="Cambria Math" w:hAnsi="Cambria Math"/>
                <w:sz w:val="28"/>
                <w:szCs w:val="28"/>
                <w:lang w:val="uk-UA"/>
              </w:rPr>
              <m:t>heat</m:t>
            </m:r>
          </m:sub>
        </m:sSub>
      </m:oMath>
      <w:r w:rsidR="00E75551">
        <w:rPr>
          <w:rFonts w:ascii="Times New Roman" w:eastAsia="Times New Roman" w:hAnsi="Times New Roman" w:cs="Times New Roman"/>
          <w:sz w:val="28"/>
          <w:szCs w:val="28"/>
          <w:lang w:val="uk-UA"/>
        </w:rPr>
        <w:t xml:space="preserve"> — теплова потужність, що надходить від системи опалення в момент часу t (Вт). Цей параметр є основним керуючим впливом;</w:t>
      </w:r>
    </w:p>
    <w:p w14:paraId="2890257B" w14:textId="77777777" w:rsidR="00E75551" w:rsidRDefault="00D955B2" w:rsidP="00A94CE5">
      <w:pPr>
        <w:pStyle w:val="afff3"/>
        <w:numPr>
          <w:ilvl w:val="0"/>
          <w:numId w:val="27"/>
        </w:numPr>
        <w:spacing w:after="0" w:line="360" w:lineRule="auto"/>
        <w:ind w:left="1208" w:hanging="357"/>
        <w:jc w:val="both"/>
        <w:rPr>
          <w:rFonts w:ascii="Times New Roman" w:eastAsia="Times New Roman" w:hAnsi="Times New Roman" w:cs="Times New Roman"/>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R</m:t>
            </m:r>
          </m:e>
          <m:sub>
            <m:r>
              <w:rPr>
                <w:rFonts w:ascii="Cambria Math" w:hAnsi="Cambria Math"/>
                <w:sz w:val="28"/>
                <w:szCs w:val="28"/>
                <w:lang w:val="uk-UA"/>
              </w:rPr>
              <m:t>in</m:t>
            </m:r>
          </m:sub>
        </m:sSub>
      </m:oMath>
      <w:r w:rsidR="00E75551">
        <w:rPr>
          <w:rFonts w:ascii="Times New Roman" w:eastAsia="Times New Roman" w:hAnsi="Times New Roman" w:cs="Times New Roman"/>
          <w:sz w:val="28"/>
          <w:szCs w:val="28"/>
          <w:lang w:val="uk-UA"/>
        </w:rPr>
        <w:t xml:space="preserve"> — тепловий опір між повітрям кімнати і оболонкою (К/Вт);</w:t>
      </w:r>
    </w:p>
    <w:p w14:paraId="3CFAA7EA" w14:textId="77777777" w:rsidR="00E75551" w:rsidRDefault="00D955B2" w:rsidP="00A94CE5">
      <w:pPr>
        <w:pStyle w:val="afff3"/>
        <w:numPr>
          <w:ilvl w:val="0"/>
          <w:numId w:val="27"/>
        </w:numPr>
        <w:spacing w:after="0" w:line="360" w:lineRule="auto"/>
        <w:ind w:left="1208" w:hanging="357"/>
        <w:jc w:val="both"/>
        <w:rPr>
          <w:rFonts w:ascii="Times New Roman" w:eastAsia="Times New Roman" w:hAnsi="Times New Roman" w:cs="Times New Roman"/>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R</m:t>
            </m:r>
          </m:e>
          <m:sub>
            <m:r>
              <w:rPr>
                <w:rFonts w:ascii="Cambria Math" w:hAnsi="Cambria Math"/>
                <w:sz w:val="28"/>
                <w:szCs w:val="28"/>
                <w:lang w:val="uk-UA"/>
              </w:rPr>
              <m:t>out</m:t>
            </m:r>
          </m:sub>
        </m:sSub>
      </m:oMath>
      <w:r w:rsidR="00E75551">
        <w:rPr>
          <w:rFonts w:ascii="Times New Roman" w:eastAsia="Times New Roman" w:hAnsi="Times New Roman" w:cs="Times New Roman"/>
          <w:sz w:val="28"/>
          <w:szCs w:val="28"/>
          <w:lang w:val="uk-UA"/>
        </w:rPr>
        <w:t xml:space="preserve"> — тепловий опір між оболонкою та зовнішнім повітрям (К/Вт);</w:t>
      </w:r>
    </w:p>
    <w:p w14:paraId="770899BD" w14:textId="77777777" w:rsidR="00E75551" w:rsidRDefault="00D955B2" w:rsidP="00A94CE5">
      <w:pPr>
        <w:pStyle w:val="afff3"/>
        <w:numPr>
          <w:ilvl w:val="0"/>
          <w:numId w:val="27"/>
        </w:numPr>
        <w:spacing w:after="0" w:line="360" w:lineRule="auto"/>
        <w:ind w:left="1208" w:hanging="357"/>
        <w:jc w:val="both"/>
        <w:rPr>
          <w:rFonts w:ascii="Times New Roman" w:eastAsia="Times New Roman" w:hAnsi="Times New Roman" w:cs="Times New Roman"/>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C</m:t>
            </m:r>
          </m:e>
          <m:sub>
            <m:r>
              <w:rPr>
                <w:rFonts w:ascii="Cambria Math" w:hAnsi="Cambria Math"/>
                <w:sz w:val="28"/>
                <w:szCs w:val="28"/>
                <w:lang w:val="uk-UA"/>
              </w:rPr>
              <m:t>air</m:t>
            </m:r>
          </m:sub>
        </m:sSub>
      </m:oMath>
      <w:r w:rsidR="00E75551">
        <w:rPr>
          <w:rFonts w:ascii="Times New Roman" w:eastAsia="Times New Roman" w:hAnsi="Times New Roman" w:cs="Times New Roman"/>
          <w:sz w:val="28"/>
          <w:szCs w:val="28"/>
          <w:lang w:val="uk-UA"/>
        </w:rPr>
        <w:t xml:space="preserve"> — теплова ємність повітря в приміщенні (Дж/К). Вона визначається масою повітря </w:t>
      </w:r>
      <m:oMath>
        <m:sSub>
          <m:sSubPr>
            <m:ctrlPr>
              <w:rPr>
                <w:rFonts w:ascii="Cambria Math" w:hAnsi="Cambria Math"/>
                <w:i/>
                <w:sz w:val="28"/>
                <w:szCs w:val="28"/>
                <w:lang w:val="uk-UA"/>
              </w:rPr>
            </m:ctrlPr>
          </m:sSubPr>
          <m:e>
            <m:r>
              <w:rPr>
                <w:rFonts w:ascii="Cambria Math" w:hAnsi="Cambria Math"/>
                <w:sz w:val="28"/>
                <w:szCs w:val="28"/>
                <w:lang w:val="uk-UA"/>
              </w:rPr>
              <m:t>m</m:t>
            </m:r>
          </m:e>
          <m:sub>
            <m:r>
              <w:rPr>
                <w:rFonts w:ascii="Cambria Math" w:hAnsi="Cambria Math"/>
                <w:sz w:val="28"/>
                <w:szCs w:val="28"/>
                <w:lang w:val="uk-UA"/>
              </w:rPr>
              <m:t>air</m:t>
            </m:r>
          </m:sub>
        </m:sSub>
      </m:oMath>
      <w:r w:rsidR="00E75551">
        <w:rPr>
          <w:rFonts w:ascii="Times New Roman" w:eastAsia="Times New Roman" w:hAnsi="Times New Roman" w:cs="Times New Roman"/>
          <w:sz w:val="28"/>
          <w:szCs w:val="28"/>
          <w:lang w:val="uk-UA"/>
        </w:rPr>
        <w:t xml:space="preserve"> та питомою теплоємністю </w:t>
      </w:r>
      <m:oMath>
        <m:sSub>
          <m:sSubPr>
            <m:ctrlPr>
              <w:rPr>
                <w:rFonts w:ascii="Cambria Math" w:eastAsia="Times New Roman" w:hAnsi="Cambria Math" w:cs="Times New Roman"/>
                <w:i/>
                <w:iCs/>
                <w:sz w:val="28"/>
                <w:szCs w:val="28"/>
                <w:lang w:val="uk-UA"/>
              </w:rPr>
            </m:ctrlPr>
          </m:sSubPr>
          <m:e>
            <m:r>
              <w:rPr>
                <w:rFonts w:ascii="Cambria Math" w:eastAsia="Times New Roman" w:hAnsi="Cambria Math" w:cs="Times New Roman"/>
                <w:sz w:val="28"/>
                <w:szCs w:val="28"/>
                <w:lang w:val="uk-UA"/>
              </w:rPr>
              <m:t>c</m:t>
            </m:r>
          </m:e>
          <m:sub>
            <m:r>
              <w:rPr>
                <w:rFonts w:ascii="Cambria Math" w:eastAsia="Times New Roman" w:hAnsi="Cambria Math" w:cs="Times New Roman"/>
                <w:sz w:val="28"/>
                <w:szCs w:val="28"/>
                <w:lang w:val="uk-UA"/>
              </w:rPr>
              <m:t>air</m:t>
            </m:r>
          </m:sub>
        </m:sSub>
      </m:oMath>
      <w:r w:rsidR="00E75551">
        <w:rPr>
          <w:rFonts w:ascii="Times New Roman" w:eastAsia="Times New Roman" w:hAnsi="Times New Roman" w:cs="Times New Roman"/>
          <w:sz w:val="28"/>
          <w:szCs w:val="28"/>
          <w:lang w:val="uk-UA"/>
        </w:rPr>
        <w:t xml:space="preserve"> при сталому об'ємі:</w:t>
      </w:r>
    </w:p>
    <w:p w14:paraId="1FFEF0C8" w14:textId="77777777" w:rsidR="00E75551" w:rsidRDefault="00E75551" w:rsidP="00E75551">
      <w:pPr>
        <w:pStyle w:val="af1"/>
        <w:rPr>
          <w:lang w:val="uk-UA"/>
        </w:rPr>
      </w:pPr>
      <w:r>
        <w:rPr>
          <w:lang w:val="uk-UA"/>
        </w:rPr>
        <w:tab/>
      </w:r>
      <m:oMath>
        <m:sSub>
          <m:sSubPr>
            <m:ctrlPr>
              <w:rPr>
                <w:rFonts w:ascii="Cambria Math" w:hAnsi="Cambria Math"/>
                <w:i/>
                <w:szCs w:val="28"/>
                <w:lang w:val="uk-UA" w:eastAsia="en-US"/>
              </w:rPr>
            </m:ctrlPr>
          </m:sSubPr>
          <m:e>
            <m:r>
              <w:rPr>
                <w:rFonts w:ascii="Cambria Math" w:hAnsi="Cambria Math"/>
                <w:szCs w:val="28"/>
                <w:lang w:val="uk-UA"/>
              </w:rPr>
              <m:t>C</m:t>
            </m:r>
          </m:e>
          <m:sub>
            <m:r>
              <w:rPr>
                <w:rFonts w:ascii="Cambria Math" w:hAnsi="Cambria Math"/>
                <w:szCs w:val="28"/>
                <w:lang w:val="uk-UA"/>
              </w:rPr>
              <m:t>air</m:t>
            </m:r>
          </m:sub>
        </m:sSub>
        <m:r>
          <w:rPr>
            <w:rFonts w:ascii="Cambria Math" w:hAnsi="Cambria Math"/>
            <w:szCs w:val="28"/>
            <w:lang w:val="uk-UA"/>
          </w:rPr>
          <m:t>=</m:t>
        </m:r>
        <m:sSub>
          <m:sSubPr>
            <m:ctrlPr>
              <w:rPr>
                <w:rFonts w:ascii="Cambria Math" w:hAnsi="Cambria Math"/>
                <w:i/>
                <w:szCs w:val="28"/>
                <w:lang w:val="uk-UA" w:eastAsia="en-US"/>
              </w:rPr>
            </m:ctrlPr>
          </m:sSubPr>
          <m:e>
            <m:r>
              <w:rPr>
                <w:rFonts w:ascii="Cambria Math" w:hAnsi="Cambria Math"/>
                <w:szCs w:val="28"/>
                <w:lang w:val="uk-UA"/>
              </w:rPr>
              <m:t>m</m:t>
            </m:r>
          </m:e>
          <m:sub>
            <m:r>
              <w:rPr>
                <w:rFonts w:ascii="Cambria Math" w:hAnsi="Cambria Math"/>
                <w:szCs w:val="28"/>
                <w:lang w:val="uk-UA"/>
              </w:rPr>
              <m:t>air</m:t>
            </m:r>
          </m:sub>
        </m:sSub>
        <m:r>
          <w:rPr>
            <w:rFonts w:ascii="Cambria Math" w:hAnsi="Cambria Math"/>
            <w:szCs w:val="28"/>
            <w:lang w:val="uk-UA"/>
          </w:rPr>
          <m:t>*</m:t>
        </m:r>
        <m:sSub>
          <m:sSubPr>
            <m:ctrlPr>
              <w:rPr>
                <w:rFonts w:ascii="Cambria Math" w:hAnsi="Cambria Math"/>
                <w:i/>
                <w:iCs/>
                <w:szCs w:val="28"/>
                <w:lang w:val="uk-UA"/>
              </w:rPr>
            </m:ctrlPr>
          </m:sSubPr>
          <m:e>
            <m:r>
              <w:rPr>
                <w:rFonts w:ascii="Cambria Math" w:hAnsi="Cambria Math"/>
                <w:szCs w:val="28"/>
                <w:lang w:val="uk-UA"/>
              </w:rPr>
              <m:t>c</m:t>
            </m:r>
          </m:e>
          <m:sub>
            <m:r>
              <w:rPr>
                <w:rFonts w:ascii="Cambria Math" w:hAnsi="Cambria Math"/>
                <w:szCs w:val="28"/>
                <w:lang w:val="uk-UA"/>
              </w:rPr>
              <m:t>air</m:t>
            </m:r>
          </m:sub>
        </m:sSub>
        <m:r>
          <w:rPr>
            <w:rFonts w:ascii="Cambria Math" w:hAnsi="Cambria Math"/>
            <w:szCs w:val="28"/>
            <w:lang w:val="uk-UA"/>
          </w:rPr>
          <m:t>​</m:t>
        </m:r>
      </m:oMath>
      <w:r>
        <w:rPr>
          <w:lang w:val="uk-UA"/>
        </w:rPr>
        <w:t>;</w:t>
      </w:r>
      <w:r>
        <w:rPr>
          <w:lang w:val="uk-UA"/>
        </w:rPr>
        <w:tab/>
        <w:t>(2.3)</w:t>
      </w:r>
    </w:p>
    <w:p w14:paraId="1267EBB8" w14:textId="77777777" w:rsidR="00E75551" w:rsidRDefault="00D955B2" w:rsidP="00A94CE5">
      <w:pPr>
        <w:pStyle w:val="afff3"/>
        <w:numPr>
          <w:ilvl w:val="0"/>
          <w:numId w:val="28"/>
        </w:numPr>
        <w:spacing w:after="0" w:line="360" w:lineRule="auto"/>
        <w:ind w:left="1208" w:hanging="357"/>
        <w:jc w:val="both"/>
        <w:rPr>
          <w:rFonts w:ascii="Times New Roman" w:eastAsia="Times New Roman" w:hAnsi="Times New Roman" w:cs="Times New Roman"/>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C</m:t>
            </m:r>
          </m:e>
          <m:sub>
            <m:r>
              <w:rPr>
                <w:rFonts w:ascii="Cambria Math" w:hAnsi="Cambria Math"/>
                <w:sz w:val="28"/>
                <w:szCs w:val="28"/>
                <w:lang w:val="uk-UA"/>
              </w:rPr>
              <m:t>mat</m:t>
            </m:r>
          </m:sub>
        </m:sSub>
      </m:oMath>
      <w:r w:rsidR="00E75551">
        <w:rPr>
          <w:rFonts w:ascii="Times New Roman" w:eastAsia="Times New Roman" w:hAnsi="Times New Roman" w:cs="Times New Roman"/>
          <w:sz w:val="28"/>
          <w:szCs w:val="28"/>
          <w:lang w:val="uk-UA"/>
        </w:rPr>
        <w:t xml:space="preserve"> — теплова ємність матеріалу (Дж/К). За аналогією з повітрям, визначається масою матеріалу </w:t>
      </w:r>
      <m:oMath>
        <m:sSub>
          <m:sSubPr>
            <m:ctrlPr>
              <w:rPr>
                <w:rFonts w:ascii="Cambria Math" w:hAnsi="Cambria Math"/>
                <w:i/>
                <w:sz w:val="28"/>
                <w:szCs w:val="28"/>
                <w:lang w:val="uk-UA"/>
              </w:rPr>
            </m:ctrlPr>
          </m:sSubPr>
          <m:e>
            <m:r>
              <w:rPr>
                <w:rFonts w:ascii="Cambria Math" w:hAnsi="Cambria Math"/>
                <w:sz w:val="28"/>
                <w:szCs w:val="28"/>
                <w:lang w:val="uk-UA"/>
              </w:rPr>
              <m:t>m</m:t>
            </m:r>
          </m:e>
          <m:sub>
            <m:r>
              <w:rPr>
                <w:rFonts w:ascii="Cambria Math" w:hAnsi="Cambria Math"/>
                <w:sz w:val="28"/>
                <w:szCs w:val="28"/>
                <w:lang w:val="uk-UA"/>
              </w:rPr>
              <m:t>mat</m:t>
            </m:r>
          </m:sub>
        </m:sSub>
      </m:oMath>
      <w:r w:rsidR="00E75551">
        <w:rPr>
          <w:rFonts w:ascii="Times New Roman" w:eastAsia="Times New Roman" w:hAnsi="Times New Roman" w:cs="Times New Roman"/>
          <w:sz w:val="28"/>
          <w:szCs w:val="28"/>
          <w:lang w:val="uk-UA"/>
        </w:rPr>
        <w:t xml:space="preserve"> та питомою теплоємністю </w:t>
      </w:r>
      <m:oMath>
        <m:sSub>
          <m:sSubPr>
            <m:ctrlPr>
              <w:rPr>
                <w:rFonts w:ascii="Cambria Math" w:eastAsia="Times New Roman" w:hAnsi="Cambria Math" w:cs="Times New Roman"/>
                <w:i/>
                <w:iCs/>
                <w:sz w:val="28"/>
                <w:szCs w:val="28"/>
                <w:lang w:val="uk-UA"/>
              </w:rPr>
            </m:ctrlPr>
          </m:sSubPr>
          <m:e>
            <m:r>
              <w:rPr>
                <w:rFonts w:ascii="Cambria Math" w:eastAsia="Times New Roman" w:hAnsi="Cambria Math" w:cs="Times New Roman"/>
                <w:sz w:val="28"/>
                <w:szCs w:val="28"/>
                <w:lang w:val="uk-UA"/>
              </w:rPr>
              <m:t>c</m:t>
            </m:r>
          </m:e>
          <m:sub>
            <m:r>
              <w:rPr>
                <w:rFonts w:ascii="Cambria Math" w:eastAsia="Times New Roman" w:hAnsi="Cambria Math" w:cs="Times New Roman"/>
                <w:sz w:val="28"/>
                <w:szCs w:val="28"/>
                <w:lang w:val="uk-UA"/>
              </w:rPr>
              <m:t>mat</m:t>
            </m:r>
          </m:sub>
        </m:sSub>
      </m:oMath>
      <w:r w:rsidR="00E75551">
        <w:rPr>
          <w:rFonts w:ascii="Times New Roman" w:eastAsia="Times New Roman" w:hAnsi="Times New Roman" w:cs="Times New Roman"/>
          <w:sz w:val="28"/>
          <w:szCs w:val="28"/>
          <w:lang w:val="uk-UA"/>
        </w:rPr>
        <w:t>:</w:t>
      </w:r>
    </w:p>
    <w:p w14:paraId="37CABB20" w14:textId="77777777" w:rsidR="00E75551" w:rsidRDefault="00E75551" w:rsidP="00E75551">
      <w:pPr>
        <w:pStyle w:val="af1"/>
        <w:rPr>
          <w:lang w:val="uk-UA"/>
        </w:rPr>
      </w:pPr>
      <w:r>
        <w:rPr>
          <w:lang w:val="uk-UA"/>
        </w:rPr>
        <w:tab/>
      </w:r>
      <m:oMath>
        <m:sSub>
          <m:sSubPr>
            <m:ctrlPr>
              <w:rPr>
                <w:rFonts w:ascii="Cambria Math" w:hAnsi="Cambria Math"/>
                <w:i/>
                <w:szCs w:val="28"/>
                <w:lang w:val="uk-UA" w:eastAsia="en-US"/>
              </w:rPr>
            </m:ctrlPr>
          </m:sSubPr>
          <m:e>
            <m:r>
              <w:rPr>
                <w:rFonts w:ascii="Cambria Math" w:hAnsi="Cambria Math"/>
                <w:szCs w:val="28"/>
                <w:lang w:val="uk-UA"/>
              </w:rPr>
              <m:t>C</m:t>
            </m:r>
          </m:e>
          <m:sub>
            <m:r>
              <w:rPr>
                <w:rFonts w:ascii="Cambria Math" w:hAnsi="Cambria Math"/>
                <w:szCs w:val="28"/>
                <w:lang w:val="uk-UA"/>
              </w:rPr>
              <m:t>mat</m:t>
            </m:r>
          </m:sub>
        </m:sSub>
        <m:r>
          <w:rPr>
            <w:rFonts w:ascii="Cambria Math" w:hAnsi="Cambria Math"/>
            <w:szCs w:val="28"/>
            <w:lang w:val="uk-UA"/>
          </w:rPr>
          <m:t>=</m:t>
        </m:r>
        <m:sSub>
          <m:sSubPr>
            <m:ctrlPr>
              <w:rPr>
                <w:rFonts w:ascii="Cambria Math" w:hAnsi="Cambria Math"/>
                <w:i/>
                <w:szCs w:val="28"/>
                <w:lang w:val="uk-UA" w:eastAsia="en-US"/>
              </w:rPr>
            </m:ctrlPr>
          </m:sSubPr>
          <m:e>
            <m:r>
              <w:rPr>
                <w:rFonts w:ascii="Cambria Math" w:hAnsi="Cambria Math"/>
                <w:szCs w:val="28"/>
                <w:lang w:val="uk-UA"/>
              </w:rPr>
              <m:t>m</m:t>
            </m:r>
          </m:e>
          <m:sub>
            <m:r>
              <w:rPr>
                <w:rFonts w:ascii="Cambria Math" w:hAnsi="Cambria Math"/>
                <w:szCs w:val="28"/>
                <w:lang w:val="uk-UA"/>
              </w:rPr>
              <m:t>mat</m:t>
            </m:r>
          </m:sub>
        </m:sSub>
        <m:r>
          <w:rPr>
            <w:rFonts w:ascii="Cambria Math" w:hAnsi="Cambria Math"/>
            <w:szCs w:val="28"/>
            <w:lang w:val="uk-UA"/>
          </w:rPr>
          <m:t>*</m:t>
        </m:r>
        <m:sSub>
          <m:sSubPr>
            <m:ctrlPr>
              <w:rPr>
                <w:rFonts w:ascii="Cambria Math" w:hAnsi="Cambria Math"/>
                <w:i/>
                <w:iCs/>
                <w:szCs w:val="28"/>
                <w:lang w:val="uk-UA"/>
              </w:rPr>
            </m:ctrlPr>
          </m:sSubPr>
          <m:e>
            <m:r>
              <w:rPr>
                <w:rFonts w:ascii="Cambria Math" w:hAnsi="Cambria Math"/>
                <w:szCs w:val="28"/>
                <w:lang w:val="uk-UA"/>
              </w:rPr>
              <m:t>c</m:t>
            </m:r>
          </m:e>
          <m:sub>
            <m:r>
              <w:rPr>
                <w:rFonts w:ascii="Cambria Math" w:hAnsi="Cambria Math"/>
                <w:szCs w:val="28"/>
                <w:lang w:val="uk-UA"/>
              </w:rPr>
              <m:t>mat</m:t>
            </m:r>
          </m:sub>
        </m:sSub>
        <m:r>
          <w:rPr>
            <w:rFonts w:ascii="Cambria Math" w:hAnsi="Cambria Math"/>
            <w:szCs w:val="28"/>
            <w:lang w:val="uk-UA"/>
          </w:rPr>
          <m:t>​</m:t>
        </m:r>
      </m:oMath>
      <w:r>
        <w:rPr>
          <w:lang w:val="uk-UA"/>
        </w:rPr>
        <w:t>.</w:t>
      </w:r>
      <w:r>
        <w:rPr>
          <w:lang w:val="uk-UA"/>
        </w:rPr>
        <w:tab/>
        <w:t>(2.4)</w:t>
      </w:r>
    </w:p>
    <w:p w14:paraId="777986D3" w14:textId="77777777" w:rsidR="00E75551" w:rsidRDefault="00E75551" w:rsidP="00D12D06">
      <w:pPr>
        <w:pStyle w:val="a5"/>
      </w:pPr>
      <w:r>
        <w:t>Зазвичай на практиці маса визначається за формулою:</w:t>
      </w:r>
    </w:p>
    <w:p w14:paraId="0C364271" w14:textId="77777777" w:rsidR="00E75551" w:rsidRDefault="00E75551" w:rsidP="00E75551">
      <w:pPr>
        <w:pStyle w:val="af1"/>
        <w:rPr>
          <w:lang w:val="uk-UA"/>
        </w:rPr>
      </w:pPr>
      <w:r>
        <w:rPr>
          <w:lang w:val="uk-UA"/>
        </w:rPr>
        <w:tab/>
      </w:r>
      <m:oMath>
        <m:r>
          <w:rPr>
            <w:rFonts w:ascii="Cambria Math" w:eastAsiaTheme="minorHAnsi" w:hAnsi="Cambria Math" w:cstheme="minorBidi"/>
            <w:szCs w:val="28"/>
            <w:lang w:val="uk-UA" w:eastAsia="en-US"/>
          </w:rPr>
          <m:t>m</m:t>
        </m:r>
        <m:r>
          <w:rPr>
            <w:rFonts w:ascii="Cambria Math" w:hAnsi="Cambria Math"/>
            <w:szCs w:val="28"/>
            <w:lang w:val="uk-UA"/>
          </w:rPr>
          <m:t>=</m:t>
        </m:r>
        <m:r>
          <w:rPr>
            <w:rFonts w:ascii="Cambria Math" w:eastAsiaTheme="minorHAnsi" w:hAnsi="Cambria Math" w:cstheme="minorBidi"/>
            <w:szCs w:val="28"/>
            <w:lang w:val="uk-UA" w:eastAsia="en-US"/>
          </w:rPr>
          <m:t>V</m:t>
        </m:r>
        <m:r>
          <w:rPr>
            <w:rFonts w:ascii="Cambria Math" w:hAnsi="Cambria Math"/>
            <w:szCs w:val="28"/>
            <w:lang w:val="uk-UA"/>
          </w:rPr>
          <m:t>*ρ​</m:t>
        </m:r>
      </m:oMath>
      <w:r>
        <w:rPr>
          <w:lang w:val="uk-UA"/>
        </w:rPr>
        <w:t>,</w:t>
      </w:r>
      <w:r>
        <w:rPr>
          <w:lang w:val="uk-UA"/>
        </w:rPr>
        <w:tab/>
        <w:t>(2.5)</w:t>
      </w:r>
    </w:p>
    <w:p w14:paraId="189FB136" w14:textId="06A71519" w:rsidR="00E75551" w:rsidRDefault="00E75551" w:rsidP="00BD6AC6">
      <w:pPr>
        <w:pStyle w:val="a5"/>
        <w:ind w:firstLine="0"/>
        <w:rPr>
          <w:i/>
        </w:rPr>
      </w:pPr>
      <w:r>
        <w:t xml:space="preserve">де </w:t>
      </w:r>
      <w:bookmarkStart w:id="20" w:name="_Hlk198169667"/>
      <m:oMath>
        <m:r>
          <w:rPr>
            <w:rFonts w:ascii="Cambria Math" w:eastAsiaTheme="minorHAnsi" w:hAnsi="Cambria Math" w:cstheme="minorBidi"/>
            <w:lang w:eastAsia="en-US"/>
          </w:rPr>
          <m:t>V</m:t>
        </m:r>
      </m:oMath>
      <w:r>
        <w:rPr>
          <w:lang w:eastAsia="en-US"/>
        </w:rPr>
        <w:t xml:space="preserve"> </w:t>
      </w:r>
      <w:r>
        <w:t>— об’єм (</w:t>
      </w:r>
      <m:oMath>
        <m:sSup>
          <m:sSupPr>
            <m:ctrlPr>
              <w:rPr>
                <w:rFonts w:ascii="Cambria Math" w:hAnsi="Cambria Math"/>
                <w:i/>
              </w:rPr>
            </m:ctrlPr>
          </m:sSupPr>
          <m:e>
            <m:r>
              <w:rPr>
                <w:rFonts w:ascii="Cambria Math" w:hAnsi="Cambria Math"/>
              </w:rPr>
              <m:t>м</m:t>
            </m:r>
          </m:e>
          <m:sup>
            <m:r>
              <w:rPr>
                <w:rFonts w:ascii="Cambria Math" w:hAnsi="Cambria Math"/>
              </w:rPr>
              <m:t>3</m:t>
            </m:r>
          </m:sup>
        </m:sSup>
      </m:oMath>
      <w:r>
        <w:t xml:space="preserve">), а </w:t>
      </w:r>
      <m:oMath>
        <m:r>
          <w:rPr>
            <w:rFonts w:ascii="Cambria Math" w:hAnsi="Cambria Math"/>
          </w:rPr>
          <m:t>ρ</m:t>
        </m:r>
      </m:oMath>
      <w:r>
        <w:t xml:space="preserve"> — густина (</w:t>
      </w:r>
      <m:oMath>
        <m:sSup>
          <m:sSupPr>
            <m:ctrlPr>
              <w:rPr>
                <w:rFonts w:ascii="Cambria Math" w:hAnsi="Cambria Math"/>
                <w:i/>
              </w:rPr>
            </m:ctrlPr>
          </m:sSupPr>
          <m:e>
            <m:r>
              <w:rPr>
                <w:rFonts w:ascii="Cambria Math" w:hAnsi="Cambria Math"/>
              </w:rPr>
              <m:t>м</m:t>
            </m:r>
          </m:e>
          <m:sup>
            <m:r>
              <w:rPr>
                <w:rFonts w:ascii="Cambria Math" w:hAnsi="Cambria Math"/>
              </w:rPr>
              <m:t>3</m:t>
            </m:r>
          </m:sup>
        </m:sSup>
      </m:oMath>
      <w:r>
        <w:t xml:space="preserve">). </w:t>
      </w:r>
      <w:bookmarkEnd w:id="20"/>
      <w:r>
        <w:t xml:space="preserve">Для повітря значення </w:t>
      </w:r>
      <w:r>
        <w:br/>
      </w:r>
      <m:oMath>
        <m:r>
          <w:rPr>
            <w:rFonts w:ascii="Cambria Math" w:hAnsi="Cambria Math"/>
          </w:rPr>
          <m:t>ρ</m:t>
        </m:r>
      </m:oMath>
      <w:r>
        <w:t xml:space="preserve"> = 1,226 </w:t>
      </w:r>
      <w:bookmarkStart w:id="21" w:name="_Hlk198170172"/>
      <w:r>
        <w:t>(</w:t>
      </w:r>
      <m:oMath>
        <m:r>
          <w:rPr>
            <w:rFonts w:ascii="Cambria Math" w:hAnsi="Cambria Math"/>
          </w:rPr>
          <m:t>кг</m:t>
        </m:r>
        <m:r>
          <w:rPr>
            <w:rFonts w:ascii="Cambria Math" w:hAnsi="Cambria Math"/>
            <w:lang w:val="ru-RU"/>
          </w:rPr>
          <m:t>/</m:t>
        </m:r>
        <m:sSup>
          <m:sSupPr>
            <m:ctrlPr>
              <w:rPr>
                <w:rFonts w:ascii="Cambria Math" w:hAnsi="Cambria Math"/>
                <w:i/>
              </w:rPr>
            </m:ctrlPr>
          </m:sSupPr>
          <m:e>
            <m:r>
              <w:rPr>
                <w:rFonts w:ascii="Cambria Math" w:hAnsi="Cambria Math"/>
              </w:rPr>
              <m:t>м</m:t>
            </m:r>
          </m:e>
          <m:sup>
            <m:r>
              <w:rPr>
                <w:rFonts w:ascii="Cambria Math" w:hAnsi="Cambria Math"/>
              </w:rPr>
              <m:t>3</m:t>
            </m:r>
          </m:sup>
        </m:sSup>
      </m:oMath>
      <w:r>
        <w:t xml:space="preserve">) </w:t>
      </w:r>
      <w:bookmarkEnd w:id="21"/>
      <w:r>
        <w:t xml:space="preserve">є константою, а </w:t>
      </w:r>
      <m:oMath>
        <m:r>
          <w:rPr>
            <w:rFonts w:ascii="Cambria Math" w:eastAsiaTheme="minorHAnsi" w:hAnsi="Cambria Math" w:cstheme="minorBidi"/>
            <w:lang w:eastAsia="en-US"/>
          </w:rPr>
          <m:t>V</m:t>
        </m:r>
      </m:oMath>
      <w:r>
        <w:t xml:space="preserve"> буде дорівнювати об’єму кімнати.</w:t>
      </w:r>
    </w:p>
    <w:p w14:paraId="415E1505" w14:textId="77777777" w:rsidR="00E75551" w:rsidRDefault="00E75551" w:rsidP="00E75551">
      <w:pPr>
        <w:rPr>
          <w:szCs w:val="28"/>
        </w:rPr>
      </w:pPr>
      <w:r>
        <w:rPr>
          <w:szCs w:val="28"/>
        </w:rPr>
        <w:t>Оскільки кімната має декілька поверхонь (оболонок), то повне рівняння теплового балансу для повітря в кімнаті стає сумою всіх теплових потоків:</w:t>
      </w:r>
    </w:p>
    <w:p w14:paraId="515947B1" w14:textId="77777777" w:rsidR="00E75551" w:rsidRDefault="00E75551" w:rsidP="00E75551">
      <w:pPr>
        <w:pStyle w:val="af1"/>
        <w:rPr>
          <w:lang w:val="uk-UA"/>
        </w:rPr>
      </w:pPr>
      <w:r>
        <w:rPr>
          <w:lang w:val="uk-UA"/>
        </w:rPr>
        <w:tab/>
      </w:r>
      <m:oMath>
        <m:sSub>
          <m:sSubPr>
            <m:ctrlPr>
              <w:rPr>
                <w:rFonts w:ascii="Cambria Math" w:hAnsi="Cambria Math"/>
                <w:i/>
                <w:lang w:val="uk-UA"/>
              </w:rPr>
            </m:ctrlPr>
          </m:sSubPr>
          <m:e>
            <m:r>
              <w:rPr>
                <w:rFonts w:ascii="Cambria Math" w:hAnsi="Cambria Math"/>
                <w:lang w:val="uk-UA"/>
              </w:rPr>
              <m:t>C</m:t>
            </m:r>
          </m:e>
          <m:sub>
            <m:r>
              <w:rPr>
                <w:rFonts w:ascii="Cambria Math" w:hAnsi="Cambria Math"/>
                <w:lang w:val="uk-UA"/>
              </w:rPr>
              <m:t>air</m:t>
            </m:r>
          </m:sub>
        </m:sSub>
        <m:f>
          <m:fPr>
            <m:ctrlPr>
              <w:rPr>
                <w:rFonts w:ascii="Cambria Math" w:hAnsi="Cambria Math"/>
                <w:i/>
                <w:lang w:val="uk-UA"/>
              </w:rPr>
            </m:ctrlPr>
          </m:fPr>
          <m:num>
            <m:r>
              <w:rPr>
                <w:rFonts w:ascii="Cambria Math" w:hAnsi="Cambria Math"/>
                <w:lang w:val="uk-UA"/>
              </w:rPr>
              <m:t>d</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room</m:t>
                </m:r>
              </m:sub>
            </m:sSub>
          </m:num>
          <m:den>
            <m:r>
              <w:rPr>
                <w:rFonts w:ascii="Cambria Math" w:hAnsi="Cambria Math"/>
                <w:lang w:val="uk-UA"/>
              </w:rPr>
              <m:t>dt</m:t>
            </m:r>
          </m:den>
        </m:f>
        <m:r>
          <w:rPr>
            <w:rFonts w:ascii="Cambria Math" w:hAnsi="Cambria Math"/>
            <w:lang w:val="uk-UA"/>
          </w:rPr>
          <m:t>=</m:t>
        </m:r>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in</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heat</m:t>
            </m:r>
          </m:sub>
        </m:sSub>
        <m:r>
          <w:rPr>
            <w:rFonts w:ascii="Cambria Math" w:hAnsi="Cambria Math"/>
            <w:lang w:val="uk-UA"/>
          </w:rPr>
          <m:t>-</m:t>
        </m:r>
        <m:nary>
          <m:naryPr>
            <m:chr m:val="∑"/>
            <m:limLoc m:val="undOvr"/>
            <m:ctrlPr>
              <w:rPr>
                <w:rFonts w:ascii="Cambria Math" w:hAnsi="Cambria Math"/>
                <w:i/>
                <w:lang w:val="uk-UA"/>
              </w:rPr>
            </m:ctrlPr>
          </m:naryPr>
          <m:sub>
            <m:r>
              <w:rPr>
                <w:rFonts w:ascii="Cambria Math" w:hAnsi="Cambria Math"/>
                <w:lang w:val="uk-UA"/>
              </w:rPr>
              <m:t>i</m:t>
            </m:r>
          </m:sub>
          <m:sup>
            <m:r>
              <w:rPr>
                <w:rFonts w:ascii="Cambria Math" w:hAnsi="Cambria Math"/>
                <w:lang w:val="uk-UA"/>
              </w:rPr>
              <m:t>n</m:t>
            </m:r>
          </m:sup>
          <m:e>
            <m:f>
              <m:fPr>
                <m:ctrlPr>
                  <w:rPr>
                    <w:rFonts w:ascii="Cambria Math" w:hAnsi="Cambria Math"/>
                    <w:i/>
                    <w:lang w:val="uk-UA"/>
                  </w:rPr>
                </m:ctrlPr>
              </m:fPr>
              <m:num>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room</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mat, i</m:t>
                    </m:r>
                  </m:sub>
                </m:sSub>
              </m:num>
              <m:den>
                <m:sSub>
                  <m:sSubPr>
                    <m:ctrlPr>
                      <w:rPr>
                        <w:rFonts w:ascii="Cambria Math" w:hAnsi="Cambria Math"/>
                        <w:i/>
                        <w:lang w:val="uk-UA"/>
                      </w:rPr>
                    </m:ctrlPr>
                  </m:sSubPr>
                  <m:e>
                    <m:r>
                      <w:rPr>
                        <w:rFonts w:ascii="Cambria Math" w:hAnsi="Cambria Math"/>
                        <w:lang w:val="uk-UA"/>
                      </w:rPr>
                      <m:t>R</m:t>
                    </m:r>
                  </m:e>
                  <m:sub>
                    <m:r>
                      <w:rPr>
                        <w:rFonts w:ascii="Cambria Math" w:hAnsi="Cambria Math"/>
                        <w:lang w:val="uk-UA"/>
                      </w:rPr>
                      <m:t>in, i</m:t>
                    </m:r>
                  </m:sub>
                </m:sSub>
              </m:den>
            </m:f>
          </m:e>
        </m:nary>
      </m:oMath>
      <w:r>
        <w:rPr>
          <w:lang w:val="uk-UA"/>
        </w:rPr>
        <w:t xml:space="preserve">,    </w:t>
      </w:r>
      <w:r>
        <w:rPr>
          <w:lang w:val="uk-UA"/>
        </w:rPr>
        <w:tab/>
        <w:t>(2.6)</w:t>
      </w:r>
    </w:p>
    <w:p w14:paraId="69203A33" w14:textId="77777777" w:rsidR="00E75551" w:rsidRDefault="00E75551" w:rsidP="00CF13BC">
      <w:pPr>
        <w:ind w:firstLine="0"/>
        <w:rPr>
          <w:i/>
          <w:szCs w:val="28"/>
        </w:rPr>
      </w:pPr>
      <w:r>
        <w:rPr>
          <w:szCs w:val="28"/>
        </w:rPr>
        <w:lastRenderedPageBreak/>
        <w:t xml:space="preserve">де </w:t>
      </w:r>
      <m:oMath>
        <m:r>
          <w:rPr>
            <w:rFonts w:ascii="Cambria Math" w:hAnsi="Cambria Math"/>
            <w:szCs w:val="28"/>
          </w:rPr>
          <m:t>n</m:t>
        </m:r>
      </m:oMath>
      <w:r>
        <w:rPr>
          <w:szCs w:val="28"/>
        </w:rPr>
        <w:t xml:space="preserve"> — кількість оболонок, </w:t>
      </w:r>
      <m:oMath>
        <m:r>
          <w:rPr>
            <w:rFonts w:ascii="Cambria Math" w:hAnsi="Cambria Math"/>
            <w:szCs w:val="28"/>
          </w:rPr>
          <m:t>i</m:t>
        </m:r>
      </m:oMath>
      <w:r>
        <w:rPr>
          <w:szCs w:val="28"/>
        </w:rPr>
        <w:t xml:space="preserve"> — номер оболонки, </w:t>
      </w:r>
      <m:oMath>
        <m:sSub>
          <m:sSubPr>
            <m:ctrlPr>
              <w:rPr>
                <w:rFonts w:ascii="Cambria Math" w:hAnsi="Cambria Math"/>
                <w:i/>
                <w:noProof/>
                <w:szCs w:val="28"/>
              </w:rPr>
            </m:ctrlPr>
          </m:sSubPr>
          <m:e>
            <m:r>
              <w:rPr>
                <w:rFonts w:ascii="Cambria Math" w:hAnsi="Cambria Math"/>
                <w:szCs w:val="28"/>
              </w:rPr>
              <m:t>T</m:t>
            </m:r>
          </m:e>
          <m:sub>
            <m:r>
              <w:rPr>
                <w:rFonts w:ascii="Cambria Math" w:hAnsi="Cambria Math"/>
                <w:szCs w:val="28"/>
              </w:rPr>
              <m:t>mat, i</m:t>
            </m:r>
          </m:sub>
        </m:sSub>
      </m:oMath>
      <w:r>
        <w:rPr>
          <w:szCs w:val="28"/>
        </w:rPr>
        <w:t xml:space="preserve"> — температура матеріалу </w:t>
      </w:r>
      <m:oMath>
        <m:r>
          <w:rPr>
            <w:rFonts w:ascii="Cambria Math" w:hAnsi="Cambria Math"/>
            <w:szCs w:val="28"/>
          </w:rPr>
          <m:t>i</m:t>
        </m:r>
      </m:oMath>
      <w:r>
        <w:rPr>
          <w:szCs w:val="28"/>
        </w:rPr>
        <w:t xml:space="preserve">-ої оболонки, яка рахується за формулою (2.2),  </w:t>
      </w:r>
      <m:oMath>
        <m:sSub>
          <m:sSubPr>
            <m:ctrlPr>
              <w:rPr>
                <w:rFonts w:ascii="Cambria Math" w:hAnsi="Cambria Math"/>
                <w:i/>
                <w:szCs w:val="28"/>
                <w:lang w:eastAsia="en-US"/>
              </w:rPr>
            </m:ctrlPr>
          </m:sSubPr>
          <m:e>
            <m:r>
              <w:rPr>
                <w:rFonts w:ascii="Cambria Math" w:hAnsi="Cambria Math"/>
                <w:szCs w:val="28"/>
              </w:rPr>
              <m:t>R</m:t>
            </m:r>
          </m:e>
          <m:sub>
            <m:r>
              <w:rPr>
                <w:rFonts w:ascii="Cambria Math" w:hAnsi="Cambria Math"/>
                <w:szCs w:val="28"/>
              </w:rPr>
              <m:t>in, i</m:t>
            </m:r>
          </m:sub>
        </m:sSub>
      </m:oMath>
      <w:r>
        <w:rPr>
          <w:szCs w:val="28"/>
        </w:rPr>
        <w:t xml:space="preserve"> — тепловий опір між повітрям і </w:t>
      </w:r>
      <m:oMath>
        <m:r>
          <w:rPr>
            <w:rFonts w:ascii="Cambria Math" w:hAnsi="Cambria Math"/>
            <w:szCs w:val="28"/>
          </w:rPr>
          <m:t>i</m:t>
        </m:r>
      </m:oMath>
      <w:r>
        <w:rPr>
          <w:szCs w:val="28"/>
        </w:rPr>
        <w:t>-ою оболонкою.</w:t>
      </w:r>
    </w:p>
    <w:p w14:paraId="54EB5002" w14:textId="427A91F2" w:rsidR="00E75551" w:rsidRDefault="00E75551" w:rsidP="00E75551">
      <w:pPr>
        <w:rPr>
          <w:szCs w:val="28"/>
        </w:rPr>
      </w:pPr>
      <w:r>
        <w:rPr>
          <w:szCs w:val="28"/>
        </w:rPr>
        <w:t>Незважаючи на можливу складність повної фізичної моделі, навіть спрощена модель теплового балансу, яка враховує основні теплові потоки та теплоємність повітря, є достатньою для розуміння ключових динамічних властивостей об'єкта керування (інерційність, час реакції) та може слугувати основою для розробки та тестування алгоритмів керування температурою</w:t>
      </w:r>
    </w:p>
    <w:p w14:paraId="733DB71F" w14:textId="77777777" w:rsidR="000B1BB7" w:rsidRPr="00E75551" w:rsidRDefault="000B1BB7" w:rsidP="00E75551"/>
    <w:p w14:paraId="3FA57ACA" w14:textId="44C6BB21" w:rsidR="00F60FFA" w:rsidRDefault="00E75551" w:rsidP="000B1BB7">
      <w:pPr>
        <w:pStyle w:val="21"/>
      </w:pPr>
      <w:bookmarkStart w:id="22" w:name="_Toc201411617"/>
      <w:r>
        <w:t>Класичні методи керування на основі ПІД-регулятора</w:t>
      </w:r>
      <w:bookmarkEnd w:id="22"/>
    </w:p>
    <w:p w14:paraId="2A9BFFE0" w14:textId="33EE3B27" w:rsidR="00E75551" w:rsidRDefault="00E75551" w:rsidP="00E75551">
      <w:pPr>
        <w:rPr>
          <w:snapToGrid/>
          <w:color w:val="auto"/>
          <w:szCs w:val="28"/>
        </w:rPr>
      </w:pPr>
      <w:r>
        <w:rPr>
          <w:szCs w:val="28"/>
        </w:rPr>
        <w:t>Серед класичних методів автоматичного керування ПІД-регулятор (пропорційно-інтегрально-диференці</w:t>
      </w:r>
      <w:r w:rsidR="00F60CCB">
        <w:rPr>
          <w:szCs w:val="28"/>
        </w:rPr>
        <w:t>аль</w:t>
      </w:r>
      <w:r>
        <w:rPr>
          <w:szCs w:val="28"/>
        </w:rPr>
        <w:t xml:space="preserve">ний регулятор) залишається однією з найпоширеніших схем в системах ОВК завдяки своїй простоті, надійності та ефективності. Незважаючи на розвиток інтелектуальних алгоритмів, </w:t>
      </w:r>
      <w:r>
        <w:rPr>
          <w:szCs w:val="28"/>
        </w:rPr>
        <w:br/>
        <w:t>ПІД-регулятор часто залишається як базовий елемент або використовується в комбінованих (гібридних) рішеннях.</w:t>
      </w:r>
    </w:p>
    <w:p w14:paraId="3DB3F976" w14:textId="77777777" w:rsidR="00E75551" w:rsidRDefault="00E75551" w:rsidP="00E75551">
      <w:pPr>
        <w:rPr>
          <w:szCs w:val="28"/>
        </w:rPr>
      </w:pPr>
      <w:r>
        <w:rPr>
          <w:szCs w:val="28"/>
        </w:rPr>
        <w:t>Основна ідея ПІД-регулювання полягає у формуванні керуючого сигналу:</w:t>
      </w:r>
    </w:p>
    <w:p w14:paraId="3C75E97A" w14:textId="1F2FC23B" w:rsidR="00E75551" w:rsidRDefault="00E75551" w:rsidP="00E75551">
      <w:pPr>
        <w:pStyle w:val="af1"/>
        <w:rPr>
          <w:lang w:val="uk-UA"/>
        </w:rPr>
      </w:pPr>
      <w:r>
        <w:rPr>
          <w:lang w:val="uk-UA"/>
        </w:rPr>
        <w:tab/>
      </w:r>
      <m:oMath>
        <m:r>
          <w:rPr>
            <w:rFonts w:ascii="Cambria Math" w:hAnsi="Cambria Math"/>
            <w:lang w:val="uk-UA"/>
          </w:rPr>
          <m:t>u</m:t>
        </m:r>
        <m:d>
          <m:dPr>
            <m:ctrlPr>
              <w:rPr>
                <w:rFonts w:ascii="Cambria Math" w:hAnsi="Cambria Math"/>
                <w:i/>
                <w:lang w:val="uk-UA"/>
              </w:rPr>
            </m:ctrlPr>
          </m:dPr>
          <m:e>
            <m:r>
              <w:rPr>
                <w:rFonts w:ascii="Cambria Math" w:hAnsi="Cambria Math"/>
                <w:lang w:val="uk-UA"/>
              </w:rPr>
              <m:t>t</m:t>
            </m:r>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p</m:t>
            </m:r>
          </m:sub>
        </m:sSub>
        <m:r>
          <w:rPr>
            <w:rFonts w:ascii="Cambria Math" w:hAnsi="Cambria Math"/>
            <w:lang w:val="uk-UA"/>
          </w:rPr>
          <m:t>e</m:t>
        </m:r>
        <m:d>
          <m:dPr>
            <m:ctrlPr>
              <w:rPr>
                <w:rFonts w:ascii="Cambria Math" w:hAnsi="Cambria Math"/>
                <w:i/>
                <w:lang w:val="uk-UA"/>
              </w:rPr>
            </m:ctrlPr>
          </m:dPr>
          <m:e>
            <m:r>
              <w:rPr>
                <w:rFonts w:ascii="Cambria Math" w:hAnsi="Cambria Math"/>
                <w:lang w:val="uk-UA"/>
              </w:rPr>
              <m:t>t</m:t>
            </m:r>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i</m:t>
            </m:r>
          </m:sub>
        </m:sSub>
        <m:nary>
          <m:naryPr>
            <m:limLoc m:val="subSup"/>
            <m:ctrlPr>
              <w:rPr>
                <w:rFonts w:ascii="Cambria Math" w:hAnsi="Cambria Math"/>
                <w:i/>
                <w:lang w:val="uk-UA"/>
              </w:rPr>
            </m:ctrlPr>
          </m:naryPr>
          <m:sub>
            <m:r>
              <w:rPr>
                <w:rFonts w:ascii="Cambria Math" w:hAnsi="Cambria Math"/>
                <w:lang w:val="uk-UA"/>
              </w:rPr>
              <m:t>0</m:t>
            </m:r>
          </m:sub>
          <m:sup>
            <m:r>
              <w:rPr>
                <w:rFonts w:ascii="Cambria Math" w:hAnsi="Cambria Math"/>
                <w:lang w:val="uk-UA"/>
              </w:rPr>
              <m:t>t</m:t>
            </m:r>
          </m:sup>
          <m:e>
            <m:r>
              <w:rPr>
                <w:rFonts w:ascii="Cambria Math" w:hAnsi="Cambria Math"/>
                <w:lang w:val="uk-UA"/>
              </w:rPr>
              <m:t>e</m:t>
            </m:r>
            <m:d>
              <m:dPr>
                <m:ctrlPr>
                  <w:rPr>
                    <w:rFonts w:ascii="Cambria Math" w:hAnsi="Cambria Math"/>
                    <w:i/>
                    <w:lang w:val="uk-UA"/>
                  </w:rPr>
                </m:ctrlPr>
              </m:dPr>
              <m:e>
                <m:r>
                  <w:rPr>
                    <w:rFonts w:ascii="Cambria Math" w:hAnsi="Cambria Math"/>
                    <w:lang w:val="uk-UA"/>
                  </w:rPr>
                  <m:t>τ</m:t>
                </m:r>
              </m:e>
            </m:d>
            <m:r>
              <w:rPr>
                <w:rFonts w:ascii="Cambria Math" w:hAnsi="Cambria Math"/>
                <w:lang w:val="uk-UA"/>
              </w:rPr>
              <m:t>dτ</m:t>
            </m:r>
          </m:e>
        </m:nary>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d</m:t>
            </m:r>
          </m:sub>
        </m:sSub>
        <m:f>
          <m:fPr>
            <m:ctrlPr>
              <w:rPr>
                <w:rFonts w:ascii="Cambria Math" w:hAnsi="Cambria Math"/>
                <w:i/>
                <w:lang w:val="uk-UA"/>
              </w:rPr>
            </m:ctrlPr>
          </m:fPr>
          <m:num>
            <m:r>
              <w:rPr>
                <w:rFonts w:ascii="Cambria Math" w:hAnsi="Cambria Math"/>
                <w:lang w:val="uk-UA"/>
              </w:rPr>
              <m:t>de</m:t>
            </m:r>
            <m:d>
              <m:dPr>
                <m:ctrlPr>
                  <w:rPr>
                    <w:rFonts w:ascii="Cambria Math" w:hAnsi="Cambria Math"/>
                    <w:i/>
                    <w:lang w:val="uk-UA"/>
                  </w:rPr>
                </m:ctrlPr>
              </m:dPr>
              <m:e>
                <m:r>
                  <w:rPr>
                    <w:rFonts w:ascii="Cambria Math" w:hAnsi="Cambria Math"/>
                    <w:lang w:val="uk-UA"/>
                  </w:rPr>
                  <m:t>t</m:t>
                </m:r>
              </m:e>
            </m:d>
          </m:num>
          <m:den>
            <m:r>
              <w:rPr>
                <w:rFonts w:ascii="Cambria Math" w:hAnsi="Cambria Math"/>
                <w:lang w:val="uk-UA"/>
              </w:rPr>
              <m:t>dt</m:t>
            </m:r>
          </m:den>
        </m:f>
      </m:oMath>
      <w:r>
        <w:rPr>
          <w:lang w:val="uk-UA"/>
        </w:rPr>
        <w:t xml:space="preserve">    </w:t>
      </w:r>
      <w:r>
        <w:rPr>
          <w:lang w:val="uk-UA"/>
        </w:rPr>
        <w:tab/>
        <w:t>(2.7)</w:t>
      </w:r>
    </w:p>
    <w:p w14:paraId="128ABD59" w14:textId="46AD8746" w:rsidR="00E75551" w:rsidRDefault="00E75551" w:rsidP="00CF13BC">
      <w:pPr>
        <w:ind w:firstLine="0"/>
        <w:rPr>
          <w:szCs w:val="28"/>
          <w:lang w:eastAsia="en-US"/>
        </w:rPr>
      </w:pPr>
      <w:r>
        <w:rPr>
          <w:szCs w:val="28"/>
        </w:rPr>
        <w:t xml:space="preserve">де </w:t>
      </w:r>
      <m:oMath>
        <m:r>
          <w:rPr>
            <w:rFonts w:ascii="Cambria Math" w:hAnsi="Cambria Math"/>
            <w:szCs w:val="28"/>
          </w:rPr>
          <m:t>e</m:t>
        </m:r>
        <m:d>
          <m:dPr>
            <m:ctrlPr>
              <w:rPr>
                <w:rFonts w:ascii="Cambria Math" w:hAnsi="Cambria Math"/>
                <w:i/>
                <w:szCs w:val="28"/>
                <w:lang w:eastAsia="en-US"/>
              </w:rPr>
            </m:ctrlPr>
          </m:dPr>
          <m:e>
            <m:r>
              <w:rPr>
                <w:rFonts w:ascii="Cambria Math" w:hAnsi="Cambria Math"/>
                <w:szCs w:val="28"/>
              </w:rPr>
              <m:t>t</m:t>
            </m:r>
          </m:e>
        </m:d>
        <m:r>
          <w:rPr>
            <w:rFonts w:ascii="Cambria Math" w:hAnsi="Cambria Math"/>
            <w:szCs w:val="28"/>
          </w:rPr>
          <m:t>=r</m:t>
        </m:r>
        <m:d>
          <m:dPr>
            <m:ctrlPr>
              <w:rPr>
                <w:rFonts w:ascii="Cambria Math" w:hAnsi="Cambria Math"/>
                <w:i/>
                <w:szCs w:val="28"/>
                <w:lang w:eastAsia="en-US"/>
              </w:rPr>
            </m:ctrlPr>
          </m:dPr>
          <m:e>
            <m:r>
              <w:rPr>
                <w:rFonts w:ascii="Cambria Math" w:hAnsi="Cambria Math"/>
                <w:szCs w:val="28"/>
              </w:rPr>
              <m:t>t</m:t>
            </m:r>
          </m:e>
        </m:d>
        <m:r>
          <w:rPr>
            <w:rFonts w:ascii="Cambria Math" w:hAnsi="Cambria Math"/>
            <w:szCs w:val="28"/>
          </w:rPr>
          <m:t>-y</m:t>
        </m:r>
        <m:d>
          <m:dPr>
            <m:ctrlPr>
              <w:rPr>
                <w:rFonts w:ascii="Cambria Math" w:hAnsi="Cambria Math"/>
                <w:i/>
                <w:szCs w:val="28"/>
                <w:lang w:eastAsia="en-US"/>
              </w:rPr>
            </m:ctrlPr>
          </m:dPr>
          <m:e>
            <m:r>
              <w:rPr>
                <w:rFonts w:ascii="Cambria Math" w:hAnsi="Cambria Math"/>
                <w:szCs w:val="28"/>
              </w:rPr>
              <m:t>t</m:t>
            </m:r>
          </m:e>
        </m:d>
      </m:oMath>
      <w:r>
        <w:rPr>
          <w:rStyle w:val="katex-mathml"/>
          <w:szCs w:val="28"/>
        </w:rPr>
        <w:t xml:space="preserve"> </w:t>
      </w:r>
      <w:r>
        <w:rPr>
          <w:szCs w:val="28"/>
        </w:rPr>
        <w:t xml:space="preserve">— похибка між заданим значенням </w:t>
      </w:r>
      <m:oMath>
        <m:r>
          <w:rPr>
            <w:rFonts w:ascii="Cambria Math" w:hAnsi="Cambria Math"/>
            <w:szCs w:val="28"/>
          </w:rPr>
          <m:t>r</m:t>
        </m:r>
        <m:d>
          <m:dPr>
            <m:ctrlPr>
              <w:rPr>
                <w:rFonts w:ascii="Cambria Math" w:hAnsi="Cambria Math"/>
                <w:i/>
                <w:szCs w:val="28"/>
                <w:lang w:eastAsia="en-US"/>
              </w:rPr>
            </m:ctrlPr>
          </m:dPr>
          <m:e>
            <m:r>
              <w:rPr>
                <w:rFonts w:ascii="Cambria Math" w:hAnsi="Cambria Math"/>
                <w:szCs w:val="28"/>
              </w:rPr>
              <m:t>t</m:t>
            </m:r>
          </m:e>
        </m:d>
      </m:oMath>
      <w:r>
        <w:rPr>
          <w:szCs w:val="28"/>
        </w:rPr>
        <w:t xml:space="preserve"> і виміряним виходом </w:t>
      </w:r>
      <m:oMath>
        <m:r>
          <w:rPr>
            <w:rFonts w:ascii="Cambria Math" w:hAnsi="Cambria Math"/>
            <w:szCs w:val="28"/>
          </w:rPr>
          <m:t>y</m:t>
        </m:r>
        <m:d>
          <m:dPr>
            <m:ctrlPr>
              <w:rPr>
                <w:rFonts w:ascii="Cambria Math" w:hAnsi="Cambria Math"/>
                <w:i/>
                <w:szCs w:val="28"/>
                <w:lang w:eastAsia="en-US"/>
              </w:rPr>
            </m:ctrlPr>
          </m:dPr>
          <m:e>
            <m:r>
              <w:rPr>
                <w:rFonts w:ascii="Cambria Math" w:hAnsi="Cambria Math"/>
                <w:szCs w:val="28"/>
              </w:rPr>
              <m:t>t</m:t>
            </m:r>
          </m:e>
        </m:d>
      </m:oMath>
      <w:r>
        <w:rPr>
          <w:rFonts w:eastAsiaTheme="minorEastAsia"/>
          <w:szCs w:val="28"/>
        </w:rPr>
        <w:t xml:space="preserve">, </w:t>
      </w:r>
      <w:r>
        <w:rPr>
          <w:szCs w:val="28"/>
        </w:rPr>
        <w:t xml:space="preserve">а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p</m:t>
            </m:r>
          </m:sub>
        </m:sSub>
      </m:oMath>
      <w:r>
        <w:rPr>
          <w:rStyle w:val="vlist-s"/>
          <w:szCs w:val="28"/>
        </w:rPr>
        <w:t>​</w:t>
      </w:r>
      <w:r>
        <w:rPr>
          <w:szCs w:val="28"/>
        </w:rPr>
        <w:t xml:space="preserve">,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i</m:t>
            </m:r>
          </m:sub>
        </m:sSub>
      </m:oMath>
      <w:r>
        <w:rPr>
          <w:rStyle w:val="vlist-s"/>
          <w:szCs w:val="28"/>
        </w:rPr>
        <w:t>​</w:t>
      </w:r>
      <w:r>
        <w:rPr>
          <w:szCs w:val="28"/>
        </w:rPr>
        <w:t xml:space="preserve">,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d</m:t>
            </m:r>
          </m:sub>
        </m:sSub>
      </m:oMath>
      <w:r>
        <w:rPr>
          <w:rFonts w:eastAsiaTheme="minorEastAsia"/>
          <w:szCs w:val="28"/>
        </w:rPr>
        <w:t xml:space="preserve"> </w:t>
      </w:r>
      <w:r>
        <w:rPr>
          <w:szCs w:val="28"/>
        </w:rPr>
        <w:t>— коефіцієнти пропорційної, інтегральної та диференці</w:t>
      </w:r>
      <w:r w:rsidR="00F60CCB">
        <w:rPr>
          <w:szCs w:val="28"/>
        </w:rPr>
        <w:t>аль</w:t>
      </w:r>
      <w:r>
        <w:rPr>
          <w:szCs w:val="28"/>
        </w:rPr>
        <w:t>ної складових відповідно [12-15].</w:t>
      </w:r>
    </w:p>
    <w:p w14:paraId="6F8EB281" w14:textId="77777777" w:rsidR="00E75551" w:rsidRDefault="00E75551" w:rsidP="00A94CE5">
      <w:pPr>
        <w:pStyle w:val="afff3"/>
        <w:numPr>
          <w:ilvl w:val="0"/>
          <w:numId w:val="29"/>
        </w:numPr>
        <w:spacing w:after="0" w:line="360" w:lineRule="auto"/>
        <w:ind w:left="1208" w:hanging="357"/>
        <w:jc w:val="both"/>
        <w:rPr>
          <w:rFonts w:ascii="Times New Roman" w:hAnsi="Times New Roman" w:cs="Times New Roman"/>
          <w:sz w:val="28"/>
          <w:szCs w:val="28"/>
          <w:lang w:val="uk-UA"/>
        </w:rPr>
      </w:pPr>
      <w:r>
        <w:rPr>
          <w:rFonts w:ascii="Times New Roman" w:eastAsia="Times New Roman" w:hAnsi="Times New Roman" w:cs="Times New Roman"/>
          <w:sz w:val="28"/>
          <w:szCs w:val="28"/>
          <w:lang w:val="uk-UA"/>
        </w:rPr>
        <w:t xml:space="preserve">Пропорційна (P): </w:t>
      </w:r>
      <m:oMath>
        <m:sSub>
          <m:sSubPr>
            <m:ctrlPr>
              <w:rPr>
                <w:rFonts w:ascii="Cambria Math" w:eastAsia="Times New Roman" w:hAnsi="Cambria Math" w:cs="Times New Roman"/>
                <w:i/>
                <w:noProof/>
                <w:sz w:val="28"/>
                <w:szCs w:val="28"/>
                <w:lang w:val="uk-UA" w:eastAsia="ru-RU"/>
              </w:rPr>
            </m:ctrlPr>
          </m:sSubPr>
          <m:e>
            <m:r>
              <w:rPr>
                <w:rFonts w:ascii="Cambria Math" w:hAnsi="Cambria Math"/>
                <w:sz w:val="28"/>
                <w:szCs w:val="28"/>
                <w:lang w:val="uk-UA"/>
              </w:rPr>
              <m:t>K</m:t>
            </m:r>
          </m:e>
          <m:sub>
            <m:r>
              <w:rPr>
                <w:rFonts w:ascii="Cambria Math" w:hAnsi="Cambria Math"/>
                <w:sz w:val="28"/>
                <w:szCs w:val="28"/>
                <w:lang w:val="uk-UA"/>
              </w:rPr>
              <m:t>p</m:t>
            </m:r>
          </m:sub>
        </m:sSub>
        <m:r>
          <w:rPr>
            <w:rFonts w:ascii="Cambria Math" w:hAnsi="Cambria Math"/>
            <w:sz w:val="28"/>
            <w:szCs w:val="28"/>
            <w:lang w:val="uk-UA"/>
          </w:rPr>
          <m:t>e</m:t>
        </m:r>
        <m:d>
          <m:dPr>
            <m:ctrlPr>
              <w:rPr>
                <w:rFonts w:ascii="Cambria Math" w:hAnsi="Cambria Math"/>
                <w:i/>
                <w:sz w:val="28"/>
                <w:szCs w:val="28"/>
                <w:lang w:val="uk-UA"/>
              </w:rPr>
            </m:ctrlPr>
          </m:dPr>
          <m:e>
            <m:r>
              <w:rPr>
                <w:rFonts w:ascii="Cambria Math" w:hAnsi="Cambria Math"/>
                <w:sz w:val="28"/>
                <w:szCs w:val="28"/>
                <w:lang w:val="uk-UA"/>
              </w:rPr>
              <m:t>t</m:t>
            </m:r>
          </m:e>
        </m:d>
      </m:oMath>
      <w:r>
        <w:rPr>
          <w:rFonts w:ascii="Times New Roman" w:eastAsia="Times New Roman" w:hAnsi="Times New Roman" w:cs="Times New Roman"/>
          <w:sz w:val="28"/>
          <w:szCs w:val="28"/>
          <w:lang w:val="uk-UA"/>
        </w:rPr>
        <w:t xml:space="preserve"> швидко реагує на поточну похибку, зменшуючи її амплітуду, проте самостійно призводить до залишкової похибки або коливань.</w:t>
      </w:r>
    </w:p>
    <w:p w14:paraId="50630163" w14:textId="77777777" w:rsidR="00E75551" w:rsidRDefault="00E75551" w:rsidP="00A94CE5">
      <w:pPr>
        <w:pStyle w:val="afff3"/>
        <w:numPr>
          <w:ilvl w:val="0"/>
          <w:numId w:val="29"/>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Інтегральна (I):  </w:t>
      </w:r>
      <m:oMath>
        <m:sSub>
          <m:sSubPr>
            <m:ctrlPr>
              <w:rPr>
                <w:rFonts w:ascii="Cambria Math" w:eastAsia="Times New Roman" w:hAnsi="Cambria Math" w:cs="Times New Roman"/>
                <w:i/>
                <w:noProof/>
                <w:sz w:val="28"/>
                <w:szCs w:val="28"/>
                <w:lang w:val="uk-UA" w:eastAsia="ru-RU"/>
              </w:rPr>
            </m:ctrlPr>
          </m:sSubPr>
          <m:e>
            <m:r>
              <w:rPr>
                <w:rFonts w:ascii="Cambria Math" w:hAnsi="Cambria Math"/>
                <w:sz w:val="28"/>
                <w:szCs w:val="28"/>
                <w:lang w:val="uk-UA"/>
              </w:rPr>
              <m:t>K</m:t>
            </m:r>
          </m:e>
          <m:sub>
            <m:r>
              <w:rPr>
                <w:rFonts w:ascii="Cambria Math" w:hAnsi="Cambria Math"/>
                <w:sz w:val="28"/>
                <w:szCs w:val="28"/>
                <w:lang w:val="uk-UA"/>
              </w:rPr>
              <m:t>i</m:t>
            </m:r>
          </m:sub>
        </m:sSub>
        <m:nary>
          <m:naryPr>
            <m:limLoc m:val="subSup"/>
            <m:ctrlPr>
              <w:rPr>
                <w:rFonts w:ascii="Cambria Math" w:eastAsia="Times New Roman" w:hAnsi="Cambria Math" w:cs="Times New Roman"/>
                <w:i/>
                <w:noProof/>
                <w:sz w:val="28"/>
                <w:szCs w:val="28"/>
                <w:lang w:val="uk-UA" w:eastAsia="ru-RU"/>
              </w:rPr>
            </m:ctrlPr>
          </m:naryPr>
          <m:sub>
            <m:r>
              <w:rPr>
                <w:rFonts w:ascii="Cambria Math" w:hAnsi="Cambria Math"/>
                <w:sz w:val="28"/>
                <w:szCs w:val="28"/>
                <w:lang w:val="uk-UA"/>
              </w:rPr>
              <m:t>0</m:t>
            </m:r>
          </m:sub>
          <m:sup>
            <m:r>
              <w:rPr>
                <w:rFonts w:ascii="Cambria Math" w:hAnsi="Cambria Math"/>
                <w:sz w:val="28"/>
                <w:szCs w:val="28"/>
                <w:lang w:val="uk-UA"/>
              </w:rPr>
              <m:t>t</m:t>
            </m:r>
          </m:sup>
          <m:e>
            <m:r>
              <w:rPr>
                <w:rFonts w:ascii="Cambria Math" w:hAnsi="Cambria Math"/>
                <w:sz w:val="28"/>
                <w:szCs w:val="28"/>
                <w:lang w:val="uk-UA"/>
              </w:rPr>
              <m:t>e</m:t>
            </m:r>
            <m:d>
              <m:dPr>
                <m:ctrlPr>
                  <w:rPr>
                    <w:rFonts w:ascii="Cambria Math" w:hAnsi="Cambria Math"/>
                    <w:i/>
                    <w:sz w:val="28"/>
                    <w:szCs w:val="28"/>
                    <w:lang w:val="uk-UA"/>
                  </w:rPr>
                </m:ctrlPr>
              </m:dPr>
              <m:e>
                <m:r>
                  <w:rPr>
                    <w:rFonts w:ascii="Cambria Math" w:hAnsi="Cambria Math"/>
                    <w:sz w:val="28"/>
                    <w:szCs w:val="28"/>
                    <w:lang w:val="uk-UA"/>
                  </w:rPr>
                  <m:t>τ</m:t>
                </m:r>
              </m:e>
            </m:d>
            <m:r>
              <w:rPr>
                <w:rFonts w:ascii="Cambria Math" w:hAnsi="Cambria Math"/>
                <w:sz w:val="28"/>
                <w:szCs w:val="28"/>
                <w:lang w:val="uk-UA"/>
              </w:rPr>
              <m:t>dτ</m:t>
            </m:r>
          </m:e>
        </m:nary>
      </m:oMath>
      <w:r>
        <w:rPr>
          <w:rFonts w:ascii="Times New Roman" w:eastAsia="Times New Roman" w:hAnsi="Times New Roman" w:cs="Times New Roman"/>
          <w:sz w:val="28"/>
          <w:szCs w:val="28"/>
          <w:lang w:val="uk-UA"/>
        </w:rPr>
        <w:t xml:space="preserve"> усуває сталу похибку, накопичуючи вплив відхилень у часі, але може спричиняти надмірне запізнення реакції.</w:t>
      </w:r>
    </w:p>
    <w:p w14:paraId="01391CFE" w14:textId="0784B443" w:rsidR="00E75551" w:rsidRDefault="00E75551" w:rsidP="00A94CE5">
      <w:pPr>
        <w:pStyle w:val="afff3"/>
        <w:numPr>
          <w:ilvl w:val="0"/>
          <w:numId w:val="29"/>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lastRenderedPageBreak/>
        <w:t>Диференці</w:t>
      </w:r>
      <w:r w:rsidR="00F60CCB">
        <w:rPr>
          <w:rFonts w:ascii="Times New Roman" w:eastAsia="Times New Roman" w:hAnsi="Times New Roman" w:cs="Times New Roman"/>
          <w:sz w:val="28"/>
          <w:szCs w:val="28"/>
          <w:lang w:val="uk-UA"/>
        </w:rPr>
        <w:t>аль</w:t>
      </w:r>
      <w:r>
        <w:rPr>
          <w:rFonts w:ascii="Times New Roman" w:eastAsia="Times New Roman" w:hAnsi="Times New Roman" w:cs="Times New Roman"/>
          <w:sz w:val="28"/>
          <w:szCs w:val="28"/>
          <w:lang w:val="uk-UA"/>
        </w:rPr>
        <w:t xml:space="preserve">на (D): </w:t>
      </w:r>
      <m:oMath>
        <m:sSub>
          <m:sSubPr>
            <m:ctrlPr>
              <w:rPr>
                <w:rFonts w:ascii="Cambria Math" w:eastAsia="Times New Roman" w:hAnsi="Cambria Math" w:cs="Times New Roman"/>
                <w:i/>
                <w:noProof/>
                <w:sz w:val="28"/>
                <w:szCs w:val="28"/>
                <w:lang w:val="uk-UA" w:eastAsia="ru-RU"/>
              </w:rPr>
            </m:ctrlPr>
          </m:sSubPr>
          <m:e>
            <m:r>
              <w:rPr>
                <w:rFonts w:ascii="Cambria Math" w:hAnsi="Cambria Math"/>
                <w:sz w:val="28"/>
                <w:szCs w:val="28"/>
                <w:lang w:val="uk-UA"/>
              </w:rPr>
              <m:t>K</m:t>
            </m:r>
          </m:e>
          <m:sub>
            <m:r>
              <w:rPr>
                <w:rFonts w:ascii="Cambria Math" w:hAnsi="Cambria Math"/>
                <w:sz w:val="28"/>
                <w:szCs w:val="28"/>
                <w:lang w:val="uk-UA"/>
              </w:rPr>
              <m:t>d</m:t>
            </m:r>
          </m:sub>
        </m:sSub>
        <m:f>
          <m:fPr>
            <m:ctrlPr>
              <w:rPr>
                <w:rFonts w:ascii="Cambria Math" w:hAnsi="Cambria Math"/>
                <w:i/>
                <w:sz w:val="28"/>
                <w:szCs w:val="28"/>
                <w:lang w:val="uk-UA"/>
              </w:rPr>
            </m:ctrlPr>
          </m:fPr>
          <m:num>
            <m:r>
              <w:rPr>
                <w:rFonts w:ascii="Cambria Math" w:hAnsi="Cambria Math"/>
                <w:sz w:val="28"/>
                <w:szCs w:val="28"/>
                <w:lang w:val="uk-UA"/>
              </w:rPr>
              <m:t>de</m:t>
            </m:r>
            <m:d>
              <m:dPr>
                <m:ctrlPr>
                  <w:rPr>
                    <w:rFonts w:ascii="Cambria Math" w:hAnsi="Cambria Math"/>
                    <w:i/>
                    <w:sz w:val="28"/>
                    <w:szCs w:val="28"/>
                    <w:lang w:val="uk-UA"/>
                  </w:rPr>
                </m:ctrlPr>
              </m:dPr>
              <m:e>
                <m:r>
                  <w:rPr>
                    <w:rFonts w:ascii="Cambria Math" w:hAnsi="Cambria Math"/>
                    <w:sz w:val="28"/>
                    <w:szCs w:val="28"/>
                    <w:lang w:val="uk-UA"/>
                  </w:rPr>
                  <m:t>t</m:t>
                </m:r>
              </m:e>
            </m:d>
          </m:num>
          <m:den>
            <m:r>
              <w:rPr>
                <w:rFonts w:ascii="Cambria Math" w:hAnsi="Cambria Math"/>
                <w:sz w:val="28"/>
                <w:szCs w:val="28"/>
                <w:lang w:val="uk-UA"/>
              </w:rPr>
              <m:t>dt</m:t>
            </m:r>
          </m:den>
        </m:f>
      </m:oMath>
      <w:r>
        <w:rPr>
          <w:rFonts w:ascii="Times New Roman" w:eastAsia="Times New Roman" w:hAnsi="Times New Roman" w:cs="Times New Roman"/>
          <w:sz w:val="28"/>
          <w:szCs w:val="28"/>
          <w:lang w:val="uk-UA"/>
        </w:rPr>
        <w:t xml:space="preserve"> передбачає напрямок зміни похибки, гальмуючи перерегулювання та покращуючи стабільність перехідних процесів.</w:t>
      </w:r>
    </w:p>
    <w:p w14:paraId="0719F094" w14:textId="77777777" w:rsidR="00E75551" w:rsidRDefault="00E75551" w:rsidP="00E75551">
      <w:pPr>
        <w:rPr>
          <w:szCs w:val="28"/>
        </w:rPr>
      </w:pPr>
      <w:r>
        <w:rPr>
          <w:szCs w:val="28"/>
        </w:rPr>
        <w:t xml:space="preserve">У цифрових системах керування, які реалізуються на мікроконтролерах або комп'ютерах, використовується дискретна форма ПІД-алгоритму. Керуючий сигнал обчислюється на кожному кроці дискретного часу </w:t>
      </w:r>
      <m:oMath>
        <m:r>
          <w:rPr>
            <w:rFonts w:ascii="Cambria Math" w:hAnsi="Cambria Math"/>
            <w:szCs w:val="28"/>
          </w:rPr>
          <m:t>∆t</m:t>
        </m:r>
      </m:oMath>
      <w:r>
        <w:rPr>
          <w:szCs w:val="28"/>
        </w:rPr>
        <w:t>. Існує кілька форм дискретного ПІД, однією з поширених є інкрементна форма або форма, що прямо відповідає розрахунку компонентів на кожному кроці:</w:t>
      </w:r>
    </w:p>
    <w:p w14:paraId="092F0901" w14:textId="77777777" w:rsidR="00E75551" w:rsidRDefault="00E75551" w:rsidP="00E75551">
      <w:pPr>
        <w:pStyle w:val="af1"/>
        <w:rPr>
          <w:lang w:val="uk-UA"/>
        </w:rPr>
      </w:pPr>
      <w:r>
        <w:rPr>
          <w:lang w:val="uk-UA"/>
        </w:rPr>
        <w:tab/>
      </w:r>
      <m:oMath>
        <m:r>
          <w:rPr>
            <w:rFonts w:ascii="Cambria Math" w:hAnsi="Cambria Math"/>
            <w:szCs w:val="28"/>
            <w:lang w:val="uk-UA"/>
          </w:rPr>
          <m:t>∆</m:t>
        </m:r>
        <m:r>
          <w:rPr>
            <w:rFonts w:ascii="Cambria Math" w:hAnsi="Cambria Math"/>
            <w:lang w:val="uk-UA"/>
          </w:rPr>
          <m:t>u</m:t>
        </m:r>
        <m:d>
          <m:dPr>
            <m:begChr m:val="["/>
            <m:endChr m:val="]"/>
            <m:ctrlPr>
              <w:rPr>
                <w:rFonts w:ascii="Cambria Math" w:hAnsi="Cambria Math"/>
                <w:i/>
                <w:lang w:val="uk-UA"/>
              </w:rPr>
            </m:ctrlPr>
          </m:dPr>
          <m:e>
            <m:r>
              <w:rPr>
                <w:rFonts w:ascii="Cambria Math" w:hAnsi="Cambria Math"/>
                <w:lang w:val="uk-UA"/>
              </w:rPr>
              <m:t>k</m:t>
            </m:r>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p</m:t>
            </m:r>
          </m:sub>
        </m:sSub>
        <m:d>
          <m:dPr>
            <m:ctrlPr>
              <w:rPr>
                <w:rFonts w:ascii="Cambria Math" w:hAnsi="Cambria Math"/>
                <w:i/>
                <w:lang w:val="uk-UA"/>
              </w:rPr>
            </m:ctrlPr>
          </m:dPr>
          <m:e>
            <m:r>
              <w:rPr>
                <w:rFonts w:ascii="Cambria Math" w:hAnsi="Cambria Math"/>
                <w:lang w:val="uk-UA"/>
              </w:rPr>
              <m:t>e</m:t>
            </m:r>
            <m:d>
              <m:dPr>
                <m:begChr m:val="["/>
                <m:endChr m:val="]"/>
                <m:ctrlPr>
                  <w:rPr>
                    <w:rFonts w:ascii="Cambria Math" w:hAnsi="Cambria Math"/>
                    <w:i/>
                    <w:lang w:val="uk-UA"/>
                  </w:rPr>
                </m:ctrlPr>
              </m:dPr>
              <m:e>
                <m:r>
                  <w:rPr>
                    <w:rFonts w:ascii="Cambria Math" w:hAnsi="Cambria Math"/>
                    <w:lang w:val="uk-UA"/>
                  </w:rPr>
                  <m:t>k</m:t>
                </m:r>
              </m:e>
            </m:d>
            <m:r>
              <w:rPr>
                <w:rFonts w:ascii="Cambria Math" w:hAnsi="Cambria Math"/>
                <w:lang w:val="uk-UA"/>
              </w:rPr>
              <m:t>-e</m:t>
            </m:r>
            <m:d>
              <m:dPr>
                <m:begChr m:val="["/>
                <m:endChr m:val="]"/>
                <m:ctrlPr>
                  <w:rPr>
                    <w:rFonts w:ascii="Cambria Math" w:hAnsi="Cambria Math"/>
                    <w:i/>
                    <w:lang w:val="uk-UA"/>
                  </w:rPr>
                </m:ctrlPr>
              </m:dPr>
              <m:e>
                <m:r>
                  <w:rPr>
                    <w:rFonts w:ascii="Cambria Math" w:hAnsi="Cambria Math"/>
                    <w:lang w:val="uk-UA"/>
                  </w:rPr>
                  <m:t>k-1</m:t>
                </m:r>
              </m:e>
            </m:d>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i</m:t>
            </m:r>
          </m:sub>
        </m:sSub>
        <m:r>
          <w:rPr>
            <w:rFonts w:ascii="Cambria Math" w:hAnsi="Cambria Math"/>
            <w:lang w:val="uk-UA"/>
          </w:rPr>
          <m:t>e</m:t>
        </m:r>
        <m:d>
          <m:dPr>
            <m:begChr m:val="["/>
            <m:endChr m:val="]"/>
            <m:ctrlPr>
              <w:rPr>
                <w:rFonts w:ascii="Cambria Math" w:hAnsi="Cambria Math"/>
                <w:i/>
                <w:szCs w:val="28"/>
                <w:lang w:val="uk-UA"/>
              </w:rPr>
            </m:ctrlPr>
          </m:dPr>
          <m:e>
            <m:r>
              <w:rPr>
                <w:rFonts w:ascii="Cambria Math" w:hAnsi="Cambria Math"/>
                <w:szCs w:val="28"/>
                <w:lang w:val="uk-UA"/>
              </w:rPr>
              <m:t>k</m:t>
            </m:r>
          </m:e>
        </m:d>
        <m:r>
          <w:rPr>
            <w:rFonts w:ascii="Cambria Math" w:hAnsi="Cambria Math"/>
            <w:szCs w:val="28"/>
            <w:lang w:val="uk-UA"/>
          </w:rPr>
          <m:t>∆t</m:t>
        </m:r>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d</m:t>
            </m:r>
          </m:sub>
        </m:sSub>
        <m:d>
          <m:dPr>
            <m:ctrlPr>
              <w:rPr>
                <w:rFonts w:ascii="Cambria Math" w:hAnsi="Cambria Math"/>
                <w:i/>
                <w:lang w:val="uk-UA"/>
              </w:rPr>
            </m:ctrlPr>
          </m:dPr>
          <m:e>
            <m:f>
              <m:fPr>
                <m:ctrlPr>
                  <w:rPr>
                    <w:rFonts w:ascii="Cambria Math" w:hAnsi="Cambria Math"/>
                    <w:i/>
                    <w:lang w:val="uk-UA"/>
                  </w:rPr>
                </m:ctrlPr>
              </m:fPr>
              <m:num>
                <m:r>
                  <w:rPr>
                    <w:rFonts w:ascii="Cambria Math" w:hAnsi="Cambria Math"/>
                    <w:lang w:val="uk-UA"/>
                  </w:rPr>
                  <m:t>e</m:t>
                </m:r>
                <m:d>
                  <m:dPr>
                    <m:begChr m:val="["/>
                    <m:endChr m:val="]"/>
                    <m:ctrlPr>
                      <w:rPr>
                        <w:rFonts w:ascii="Cambria Math" w:hAnsi="Cambria Math"/>
                        <w:i/>
                        <w:lang w:val="uk-UA"/>
                      </w:rPr>
                    </m:ctrlPr>
                  </m:dPr>
                  <m:e>
                    <m:r>
                      <w:rPr>
                        <w:rFonts w:ascii="Cambria Math" w:hAnsi="Cambria Math"/>
                        <w:lang w:val="uk-UA"/>
                      </w:rPr>
                      <m:t>k</m:t>
                    </m:r>
                  </m:e>
                </m:d>
                <m:r>
                  <w:rPr>
                    <w:rFonts w:ascii="Cambria Math" w:hAnsi="Cambria Math"/>
                    <w:lang w:val="uk-UA"/>
                  </w:rPr>
                  <m:t>-2e</m:t>
                </m:r>
                <m:d>
                  <m:dPr>
                    <m:begChr m:val="["/>
                    <m:endChr m:val="]"/>
                    <m:ctrlPr>
                      <w:rPr>
                        <w:rFonts w:ascii="Cambria Math" w:hAnsi="Cambria Math"/>
                        <w:i/>
                        <w:lang w:val="uk-UA"/>
                      </w:rPr>
                    </m:ctrlPr>
                  </m:dPr>
                  <m:e>
                    <m:r>
                      <w:rPr>
                        <w:rFonts w:ascii="Cambria Math" w:hAnsi="Cambria Math"/>
                        <w:lang w:val="uk-UA"/>
                      </w:rPr>
                      <m:t>k-1</m:t>
                    </m:r>
                  </m:e>
                </m:d>
                <m:r>
                  <w:rPr>
                    <w:rFonts w:ascii="Cambria Math" w:hAnsi="Cambria Math"/>
                    <w:lang w:val="uk-UA"/>
                  </w:rPr>
                  <m:t>+e</m:t>
                </m:r>
                <m:d>
                  <m:dPr>
                    <m:begChr m:val="["/>
                    <m:endChr m:val="]"/>
                    <m:ctrlPr>
                      <w:rPr>
                        <w:rFonts w:ascii="Cambria Math" w:hAnsi="Cambria Math"/>
                        <w:i/>
                        <w:lang w:val="uk-UA"/>
                      </w:rPr>
                    </m:ctrlPr>
                  </m:dPr>
                  <m:e>
                    <m:r>
                      <w:rPr>
                        <w:rFonts w:ascii="Cambria Math" w:hAnsi="Cambria Math"/>
                        <w:lang w:val="uk-UA"/>
                      </w:rPr>
                      <m:t>k-2</m:t>
                    </m:r>
                  </m:e>
                </m:d>
              </m:num>
              <m:den>
                <m:r>
                  <w:rPr>
                    <w:rFonts w:ascii="Cambria Math" w:hAnsi="Cambria Math"/>
                    <w:szCs w:val="28"/>
                    <w:lang w:val="uk-UA"/>
                  </w:rPr>
                  <m:t>∆t</m:t>
                </m:r>
              </m:den>
            </m:f>
          </m:e>
        </m:d>
      </m:oMath>
      <w:r>
        <w:rPr>
          <w:lang w:val="uk-UA"/>
        </w:rPr>
        <w:t xml:space="preserve">,    </w:t>
      </w:r>
      <w:r>
        <w:rPr>
          <w:lang w:val="uk-UA"/>
        </w:rPr>
        <w:tab/>
        <w:t>(2.8)</w:t>
      </w:r>
    </w:p>
    <w:p w14:paraId="6C7922EC" w14:textId="77777777" w:rsidR="00E75551" w:rsidRDefault="00E75551" w:rsidP="00CF13BC">
      <w:pPr>
        <w:ind w:firstLine="0"/>
        <w:rPr>
          <w:szCs w:val="28"/>
        </w:rPr>
      </w:pPr>
      <w:r>
        <w:rPr>
          <w:szCs w:val="28"/>
        </w:rPr>
        <w:t xml:space="preserve">де </w:t>
      </w:r>
      <m:oMath>
        <m:r>
          <w:rPr>
            <w:rFonts w:ascii="Cambria Math" w:hAnsi="Cambria Math"/>
            <w:szCs w:val="28"/>
          </w:rPr>
          <m:t>u</m:t>
        </m:r>
        <m:d>
          <m:dPr>
            <m:begChr m:val="["/>
            <m:endChr m:val="]"/>
            <m:ctrlPr>
              <w:rPr>
                <w:rFonts w:ascii="Cambria Math" w:hAnsi="Cambria Math"/>
                <w:i/>
                <w:szCs w:val="28"/>
                <w:lang w:eastAsia="en-US"/>
              </w:rPr>
            </m:ctrlPr>
          </m:dPr>
          <m:e>
            <m:r>
              <w:rPr>
                <w:rFonts w:ascii="Cambria Math" w:hAnsi="Cambria Math"/>
                <w:szCs w:val="28"/>
              </w:rPr>
              <m:t>k</m:t>
            </m:r>
          </m:e>
        </m:d>
      </m:oMath>
      <w:r>
        <w:rPr>
          <w:rStyle w:val="katex-mathml"/>
          <w:szCs w:val="28"/>
        </w:rPr>
        <w:t xml:space="preserve"> </w:t>
      </w:r>
      <w:r>
        <w:rPr>
          <w:szCs w:val="28"/>
        </w:rPr>
        <w:t xml:space="preserve">— керуючий сигнал на кроці </w:t>
      </w:r>
      <m:oMath>
        <m:r>
          <w:rPr>
            <w:rFonts w:ascii="Cambria Math" w:hAnsi="Cambria Math"/>
            <w:szCs w:val="28"/>
          </w:rPr>
          <m:t>k</m:t>
        </m:r>
      </m:oMath>
      <w:r>
        <w:rPr>
          <w:rFonts w:eastAsiaTheme="minorEastAsia"/>
          <w:szCs w:val="28"/>
        </w:rPr>
        <w:t xml:space="preserve">, </w:t>
      </w:r>
      <m:oMath>
        <m:r>
          <w:rPr>
            <w:rFonts w:ascii="Cambria Math" w:hAnsi="Cambria Math"/>
            <w:szCs w:val="28"/>
          </w:rPr>
          <m:t>e</m:t>
        </m:r>
        <m:d>
          <m:dPr>
            <m:begChr m:val="["/>
            <m:endChr m:val="]"/>
            <m:ctrlPr>
              <w:rPr>
                <w:rFonts w:ascii="Cambria Math" w:hAnsi="Cambria Math"/>
                <w:i/>
                <w:szCs w:val="28"/>
                <w:lang w:eastAsia="en-US"/>
              </w:rPr>
            </m:ctrlPr>
          </m:dPr>
          <m:e>
            <m:r>
              <w:rPr>
                <w:rFonts w:ascii="Cambria Math" w:hAnsi="Cambria Math"/>
                <w:szCs w:val="28"/>
              </w:rPr>
              <m:t>k</m:t>
            </m:r>
          </m:e>
        </m:d>
      </m:oMath>
      <w:r>
        <w:rPr>
          <w:rFonts w:eastAsiaTheme="minorEastAsia"/>
          <w:szCs w:val="28"/>
        </w:rPr>
        <w:t xml:space="preserve"> </w:t>
      </w:r>
      <w:r>
        <w:rPr>
          <w:szCs w:val="28"/>
        </w:rPr>
        <w:t>— похибка на кроці k [9, 15].</w:t>
      </w:r>
    </w:p>
    <w:p w14:paraId="7E3D98BA" w14:textId="77777777" w:rsidR="00E75551" w:rsidRDefault="00E75551" w:rsidP="00E75551">
      <w:pPr>
        <w:rPr>
          <w:szCs w:val="28"/>
        </w:rPr>
      </w:pPr>
      <w:r>
        <w:rPr>
          <w:szCs w:val="28"/>
        </w:rPr>
        <w:t xml:space="preserve">Налагодження ПІД-регулятора, тобто вибір оптимальних значень коефіцієнтів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p</m:t>
            </m:r>
          </m:sub>
        </m:sSub>
      </m:oMath>
      <w:r>
        <w:rPr>
          <w:szCs w:val="28"/>
        </w:rPr>
        <w:t xml:space="preserve">,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i</m:t>
            </m:r>
          </m:sub>
        </m:sSub>
      </m:oMath>
      <w:r>
        <w:rPr>
          <w:szCs w:val="28"/>
        </w:rPr>
        <w:t xml:space="preserve">,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d</m:t>
            </m:r>
          </m:sub>
        </m:sSub>
      </m:oMath>
      <w:r>
        <w:rPr>
          <w:szCs w:val="28"/>
        </w:rPr>
        <w:t>, є ключовим для забезпечення бажаної якості перехідних процесів (швидкодії, відсутності перерегулювання, точності в усталеному режимі). Серед численних підходів найвідомішими є метод Зіглера–Ніколса та більш кращий алгоритм Коена–Куна, які дозволяють отримати початкові налаштування контролера на основі експериментальних даних із мінімальним знанням моделі об’єкта [30].</w:t>
      </w:r>
    </w:p>
    <w:p w14:paraId="1C1909D7" w14:textId="77777777" w:rsidR="00E75551" w:rsidRDefault="00E75551" w:rsidP="00E75551">
      <w:pPr>
        <w:rPr>
          <w:szCs w:val="28"/>
        </w:rPr>
      </w:pPr>
      <w:r>
        <w:rPr>
          <w:szCs w:val="28"/>
        </w:rPr>
        <w:t>Для оптимізації за методом Коена-Куна проводять покроковий тест:</w:t>
      </w:r>
    </w:p>
    <w:p w14:paraId="079B30BC" w14:textId="77777777" w:rsidR="00E75551" w:rsidRDefault="00E75551" w:rsidP="00A94CE5">
      <w:pPr>
        <w:pStyle w:val="afff3"/>
        <w:numPr>
          <w:ilvl w:val="0"/>
          <w:numId w:val="30"/>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Переконатися, що процес у сталому стані.</w:t>
      </w:r>
    </w:p>
    <w:p w14:paraId="67A9558A" w14:textId="77777777" w:rsidR="00E75551" w:rsidRDefault="00E75551" w:rsidP="00A94CE5">
      <w:pPr>
        <w:pStyle w:val="afff3"/>
        <w:numPr>
          <w:ilvl w:val="0"/>
          <w:numId w:val="30"/>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Зробити крок вхідної змінної та записати реакцію виходу в часі.</w:t>
      </w:r>
    </w:p>
    <w:p w14:paraId="664386A4" w14:textId="77777777" w:rsidR="00E75551" w:rsidRDefault="00E75551" w:rsidP="00A94CE5">
      <w:pPr>
        <w:pStyle w:val="afff3"/>
        <w:numPr>
          <w:ilvl w:val="0"/>
          <w:numId w:val="30"/>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 xml:space="preserve">Із кривої визначити: запізнення </w:t>
      </w:r>
      <m:oMath>
        <m:r>
          <w:rPr>
            <w:rFonts w:ascii="Cambria Math" w:eastAsia="Times New Roman" w:hAnsi="Cambria Math" w:cs="Times New Roman"/>
            <w:noProof/>
            <w:sz w:val="28"/>
            <w:szCs w:val="28"/>
            <w:lang w:val="uk-UA" w:eastAsia="ru-RU"/>
          </w:rPr>
          <m:t>L</m:t>
        </m:r>
      </m:oMath>
      <w:r>
        <w:rPr>
          <w:rFonts w:ascii="Times New Roman" w:eastAsia="Times New Roman" w:hAnsi="Times New Roman" w:cs="Times New Roman"/>
          <w:sz w:val="28"/>
          <w:szCs w:val="28"/>
          <w:lang w:val="uk-UA"/>
        </w:rPr>
        <w:t xml:space="preserve"> (час до початку реакції), часову постійну </w:t>
      </w:r>
      <m:oMath>
        <m:r>
          <w:rPr>
            <w:rFonts w:ascii="Cambria Math" w:eastAsia="Times New Roman" w:hAnsi="Cambria Math" w:cs="Times New Roman"/>
            <w:sz w:val="28"/>
            <w:szCs w:val="28"/>
            <w:lang w:val="uk-UA"/>
          </w:rPr>
          <m:t>T</m:t>
        </m:r>
      </m:oMath>
      <w:r>
        <w:rPr>
          <w:rFonts w:ascii="Times New Roman" w:eastAsia="Times New Roman" w:hAnsi="Times New Roman" w:cs="Times New Roman"/>
          <w:sz w:val="28"/>
          <w:szCs w:val="28"/>
          <w:lang w:val="uk-UA"/>
        </w:rPr>
        <w:t xml:space="preserve"> (час, необхідний виходу досягти 63 % від загальної зміни).</w:t>
      </w:r>
    </w:p>
    <w:p w14:paraId="479136EA" w14:textId="3DE09563" w:rsidR="00E75551" w:rsidRPr="00391F1D" w:rsidRDefault="00E75551" w:rsidP="00391F1D">
      <w:pPr>
        <w:pStyle w:val="afff3"/>
        <w:numPr>
          <w:ilvl w:val="0"/>
          <w:numId w:val="30"/>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Обчислити параметри за формулами з таблиці:</w:t>
      </w:r>
      <w:r w:rsidRPr="00391F1D">
        <w:rPr>
          <w:rFonts w:ascii="Times New Roman" w:eastAsia="Times New Roman" w:hAnsi="Times New Roman" w:cs="Times New Roman"/>
          <w:szCs w:val="28"/>
        </w:rPr>
        <w:t xml:space="preserve"> </w:t>
      </w:r>
      <w:r w:rsidRPr="00391F1D">
        <w:rPr>
          <w:rFonts w:ascii="Times New Roman" w:eastAsia="Times New Roman" w:hAnsi="Times New Roman" w:cs="Times New Roman"/>
          <w:szCs w:val="28"/>
        </w:rPr>
        <w:br/>
      </w:r>
      <m:oMath>
        <m:sSub>
          <m:sSubPr>
            <m:ctrlPr>
              <w:rPr>
                <w:rFonts w:ascii="Cambria Math" w:eastAsia="Times New Roman" w:hAnsi="Cambria Math" w:cs="Times New Roman"/>
                <w:i/>
                <w:noProof/>
                <w:szCs w:val="28"/>
                <w:lang w:eastAsia="ru-RU"/>
              </w:rPr>
            </m:ctrlPr>
          </m:sSubPr>
          <m:e>
            <m:r>
              <w:rPr>
                <w:rFonts w:ascii="Cambria Math" w:hAnsi="Cambria Math"/>
                <w:szCs w:val="28"/>
              </w:rPr>
              <m:t>K</m:t>
            </m:r>
          </m:e>
          <m:sub>
            <m:r>
              <w:rPr>
                <w:rFonts w:ascii="Cambria Math" w:hAnsi="Cambria Math"/>
                <w:szCs w:val="28"/>
              </w:rPr>
              <m:t>p</m:t>
            </m:r>
          </m:sub>
        </m:sSub>
        <m:r>
          <w:rPr>
            <w:rFonts w:ascii="Cambria Math" w:eastAsia="Times New Roman" w:hAnsi="Cambria Math" w:cs="Times New Roman"/>
            <w:noProof/>
            <w:szCs w:val="28"/>
            <w:lang w:eastAsia="ru-RU"/>
          </w:rPr>
          <m:t>=</m:t>
        </m:r>
        <m:d>
          <m:dPr>
            <m:ctrlPr>
              <w:rPr>
                <w:rFonts w:ascii="Cambria Math" w:eastAsia="Times New Roman" w:hAnsi="Cambria Math" w:cs="Times New Roman"/>
                <w:i/>
                <w:noProof/>
                <w:szCs w:val="28"/>
                <w:lang w:eastAsia="ru-RU"/>
              </w:rPr>
            </m:ctrlPr>
          </m:dPr>
          <m:e>
            <m:r>
              <w:rPr>
                <w:rFonts w:ascii="Cambria Math" w:eastAsia="Times New Roman" w:hAnsi="Cambria Math" w:cs="Times New Roman"/>
                <w:noProof/>
                <w:szCs w:val="28"/>
                <w:lang w:eastAsia="ru-RU"/>
              </w:rPr>
              <m:t>1+</m:t>
            </m:r>
            <m:f>
              <m:fPr>
                <m:ctrlPr>
                  <w:rPr>
                    <w:rFonts w:ascii="Cambria Math" w:hAnsi="Cambria Math"/>
                    <w:i/>
                    <w:szCs w:val="28"/>
                  </w:rPr>
                </m:ctrlPr>
              </m:fPr>
              <m:num>
                <m:r>
                  <w:rPr>
                    <w:rFonts w:ascii="Cambria Math" w:hAnsi="Cambria Math"/>
                    <w:szCs w:val="28"/>
                  </w:rPr>
                  <m:t>L</m:t>
                </m:r>
              </m:num>
              <m:den>
                <m:r>
                  <w:rPr>
                    <w:rFonts w:ascii="Cambria Math" w:hAnsi="Cambria Math"/>
                    <w:szCs w:val="28"/>
                  </w:rPr>
                  <m:t>3T</m:t>
                </m:r>
              </m:den>
            </m:f>
            <m:ctrlPr>
              <w:rPr>
                <w:rFonts w:ascii="Cambria Math" w:hAnsi="Cambria Math"/>
                <w:i/>
                <w:szCs w:val="28"/>
              </w:rPr>
            </m:ctrlPr>
          </m:e>
        </m:d>
        <m:f>
          <m:fPr>
            <m:ctrlPr>
              <w:rPr>
                <w:rFonts w:ascii="Cambria Math" w:hAnsi="Cambria Math"/>
                <w:i/>
                <w:szCs w:val="28"/>
              </w:rPr>
            </m:ctrlPr>
          </m:fPr>
          <m:num>
            <m:r>
              <w:rPr>
                <w:rFonts w:ascii="Cambria Math" w:hAnsi="Cambria Math"/>
                <w:szCs w:val="28"/>
              </w:rPr>
              <m:t>T</m:t>
            </m:r>
          </m:num>
          <m:den>
            <m:r>
              <w:rPr>
                <w:rFonts w:ascii="Cambria Math" w:hAnsi="Cambria Math"/>
                <w:szCs w:val="28"/>
              </w:rPr>
              <m:t>L</m:t>
            </m:r>
          </m:den>
        </m:f>
      </m:oMath>
      <w:r w:rsidRPr="00391F1D">
        <w:rPr>
          <w:rFonts w:ascii="Times New Roman" w:eastAsia="Times New Roman" w:hAnsi="Times New Roman" w:cs="Times New Roman"/>
          <w:szCs w:val="28"/>
        </w:rPr>
        <w:t xml:space="preserve">, </w:t>
      </w:r>
      <m:oMath>
        <m:sSub>
          <m:sSubPr>
            <m:ctrlPr>
              <w:rPr>
                <w:rFonts w:ascii="Cambria Math" w:eastAsia="Times New Roman" w:hAnsi="Cambria Math" w:cs="Times New Roman"/>
                <w:i/>
                <w:noProof/>
                <w:szCs w:val="28"/>
                <w:lang w:eastAsia="ru-RU"/>
              </w:rPr>
            </m:ctrlPr>
          </m:sSubPr>
          <m:e>
            <m:r>
              <w:rPr>
                <w:rFonts w:ascii="Cambria Math" w:hAnsi="Cambria Math"/>
                <w:szCs w:val="28"/>
              </w:rPr>
              <m:t>K</m:t>
            </m:r>
          </m:e>
          <m:sub>
            <m:r>
              <w:rPr>
                <w:rFonts w:ascii="Cambria Math" w:hAnsi="Cambria Math"/>
                <w:szCs w:val="28"/>
              </w:rPr>
              <m:t>i</m:t>
            </m:r>
          </m:sub>
        </m:sSub>
        <m:r>
          <w:rPr>
            <w:rFonts w:ascii="Cambria Math" w:eastAsia="Times New Roman" w:hAnsi="Cambria Math" w:cs="Times New Roman"/>
            <w:noProof/>
            <w:szCs w:val="28"/>
            <w:lang w:eastAsia="ru-RU"/>
          </w:rPr>
          <m:t>=L</m:t>
        </m:r>
        <m:f>
          <m:fPr>
            <m:ctrlPr>
              <w:rPr>
                <w:rFonts w:ascii="Cambria Math" w:hAnsi="Cambria Math"/>
                <w:i/>
                <w:szCs w:val="28"/>
              </w:rPr>
            </m:ctrlPr>
          </m:fPr>
          <m:num>
            <m:r>
              <w:rPr>
                <w:rFonts w:ascii="Cambria Math" w:hAnsi="Cambria Math"/>
                <w:szCs w:val="28"/>
              </w:rPr>
              <m:t xml:space="preserve">32+6 </m:t>
            </m:r>
            <m:f>
              <m:fPr>
                <m:ctrlPr>
                  <w:rPr>
                    <w:rFonts w:ascii="Cambria Math" w:hAnsi="Cambria Math"/>
                    <w:i/>
                    <w:szCs w:val="28"/>
                  </w:rPr>
                </m:ctrlPr>
              </m:fPr>
              <m:num>
                <m:r>
                  <w:rPr>
                    <w:rFonts w:ascii="Cambria Math" w:hAnsi="Cambria Math"/>
                    <w:szCs w:val="28"/>
                  </w:rPr>
                  <m:t>L</m:t>
                </m:r>
              </m:num>
              <m:den>
                <m:r>
                  <w:rPr>
                    <w:rFonts w:ascii="Cambria Math" w:hAnsi="Cambria Math"/>
                    <w:szCs w:val="28"/>
                  </w:rPr>
                  <m:t>T</m:t>
                </m:r>
              </m:den>
            </m:f>
          </m:num>
          <m:den>
            <m:r>
              <w:rPr>
                <w:rFonts w:ascii="Cambria Math" w:hAnsi="Cambria Math"/>
                <w:szCs w:val="28"/>
              </w:rPr>
              <m:t xml:space="preserve">13+8 </m:t>
            </m:r>
            <m:f>
              <m:fPr>
                <m:ctrlPr>
                  <w:rPr>
                    <w:rFonts w:ascii="Cambria Math" w:hAnsi="Cambria Math"/>
                    <w:i/>
                    <w:szCs w:val="28"/>
                  </w:rPr>
                </m:ctrlPr>
              </m:fPr>
              <m:num>
                <m:r>
                  <w:rPr>
                    <w:rFonts w:ascii="Cambria Math" w:hAnsi="Cambria Math"/>
                    <w:szCs w:val="28"/>
                  </w:rPr>
                  <m:t>L</m:t>
                </m:r>
              </m:num>
              <m:den>
                <m:r>
                  <w:rPr>
                    <w:rFonts w:ascii="Cambria Math" w:hAnsi="Cambria Math"/>
                    <w:szCs w:val="28"/>
                  </w:rPr>
                  <m:t>T</m:t>
                </m:r>
              </m:den>
            </m:f>
          </m:den>
        </m:f>
      </m:oMath>
      <w:r w:rsidRPr="00391F1D">
        <w:rPr>
          <w:rFonts w:ascii="Times New Roman" w:eastAsia="Times New Roman" w:hAnsi="Times New Roman" w:cs="Times New Roman"/>
          <w:szCs w:val="28"/>
        </w:rPr>
        <w:t xml:space="preserve">, </w:t>
      </w:r>
      <m:oMath>
        <m:sSub>
          <m:sSubPr>
            <m:ctrlPr>
              <w:rPr>
                <w:rFonts w:ascii="Cambria Math" w:eastAsia="Times New Roman" w:hAnsi="Cambria Math" w:cs="Times New Roman"/>
                <w:i/>
                <w:noProof/>
                <w:szCs w:val="28"/>
                <w:lang w:eastAsia="ru-RU"/>
              </w:rPr>
            </m:ctrlPr>
          </m:sSubPr>
          <m:e>
            <m:r>
              <w:rPr>
                <w:rFonts w:ascii="Cambria Math" w:hAnsi="Cambria Math"/>
                <w:szCs w:val="28"/>
              </w:rPr>
              <m:t>K</m:t>
            </m:r>
          </m:e>
          <m:sub>
            <m:r>
              <w:rPr>
                <w:rFonts w:ascii="Cambria Math" w:hAnsi="Cambria Math"/>
                <w:szCs w:val="28"/>
              </w:rPr>
              <m:t>d</m:t>
            </m:r>
          </m:sub>
        </m:sSub>
        <m:r>
          <w:rPr>
            <w:rFonts w:ascii="Cambria Math" w:eastAsia="Times New Roman" w:hAnsi="Cambria Math" w:cs="Times New Roman"/>
            <w:noProof/>
            <w:szCs w:val="28"/>
            <w:lang w:eastAsia="ru-RU"/>
          </w:rPr>
          <m:t>=</m:t>
        </m:r>
        <m:f>
          <m:fPr>
            <m:ctrlPr>
              <w:rPr>
                <w:rFonts w:ascii="Cambria Math" w:hAnsi="Cambria Math"/>
                <w:i/>
                <w:szCs w:val="28"/>
              </w:rPr>
            </m:ctrlPr>
          </m:fPr>
          <m:num>
            <m:r>
              <w:rPr>
                <w:rFonts w:ascii="Cambria Math" w:hAnsi="Cambria Math"/>
                <w:szCs w:val="28"/>
              </w:rPr>
              <m:t>4L</m:t>
            </m:r>
          </m:num>
          <m:den>
            <m:r>
              <w:rPr>
                <w:rFonts w:ascii="Cambria Math" w:hAnsi="Cambria Math"/>
                <w:szCs w:val="28"/>
              </w:rPr>
              <m:t xml:space="preserve">11+2 </m:t>
            </m:r>
            <m:f>
              <m:fPr>
                <m:ctrlPr>
                  <w:rPr>
                    <w:rFonts w:ascii="Cambria Math" w:hAnsi="Cambria Math"/>
                    <w:i/>
                    <w:szCs w:val="28"/>
                  </w:rPr>
                </m:ctrlPr>
              </m:fPr>
              <m:num>
                <m:r>
                  <w:rPr>
                    <w:rFonts w:ascii="Cambria Math" w:hAnsi="Cambria Math"/>
                    <w:szCs w:val="28"/>
                  </w:rPr>
                  <m:t>L</m:t>
                </m:r>
              </m:num>
              <m:den>
                <m:r>
                  <w:rPr>
                    <w:rFonts w:ascii="Cambria Math" w:hAnsi="Cambria Math"/>
                    <w:szCs w:val="28"/>
                  </w:rPr>
                  <m:t>T</m:t>
                </m:r>
              </m:den>
            </m:f>
          </m:den>
        </m:f>
      </m:oMath>
      <w:r w:rsidRPr="00391F1D">
        <w:rPr>
          <w:rFonts w:ascii="Times New Roman" w:eastAsia="Times New Roman" w:hAnsi="Times New Roman" w:cs="Times New Roman"/>
          <w:szCs w:val="28"/>
        </w:rPr>
        <w:t>.</w:t>
      </w:r>
    </w:p>
    <w:p w14:paraId="28F49A15" w14:textId="77777777" w:rsidR="00E75551" w:rsidRDefault="00E75551" w:rsidP="00E75551">
      <w:pPr>
        <w:rPr>
          <w:szCs w:val="28"/>
        </w:rPr>
      </w:pPr>
      <w:r>
        <w:rPr>
          <w:szCs w:val="28"/>
        </w:rPr>
        <w:t xml:space="preserve">Ці правила забезпечують менше перерегулювання порівняно з класичним методом Зіглера–Ніколса та кращу реакцію при великому запізненні </w:t>
      </w:r>
      <m:oMath>
        <m:r>
          <w:rPr>
            <w:rFonts w:ascii="Cambria Math" w:hAnsi="Cambria Math"/>
            <w:noProof/>
            <w:szCs w:val="28"/>
          </w:rPr>
          <m:t>L</m:t>
        </m:r>
      </m:oMath>
      <w:r>
        <w:rPr>
          <w:szCs w:val="28"/>
        </w:rPr>
        <w:t>.</w:t>
      </w:r>
    </w:p>
    <w:p w14:paraId="49555195" w14:textId="0DDA0D64" w:rsidR="00E75551" w:rsidRDefault="00E75551" w:rsidP="00E75551">
      <w:pPr>
        <w:rPr>
          <w:szCs w:val="28"/>
        </w:rPr>
      </w:pPr>
      <w:r>
        <w:rPr>
          <w:szCs w:val="28"/>
        </w:rPr>
        <w:lastRenderedPageBreak/>
        <w:t>Однак, як вже зазначалося в Розділі 1, класичний ПІД має обмеження в умовах значних та непередбачуваних змін у середовищі або динаміці об'єкта (наприклад, при різкій зміні зовнішньої температури, відкритті вікна, зміні кількості людей). ПІД реагує на похибку, що вже виникла, але не має механізмів прогнозування майбутньої динаміки чи автоматичної самокорекції власних коефіцієнтів. Саме відсутність таких здібностей стимулювала розвиток інтелектуальних підходів, які можуть доповнити, покращити роботу класичного ПІД-регулятора або замінити його.</w:t>
      </w:r>
    </w:p>
    <w:p w14:paraId="01406B81" w14:textId="77777777" w:rsidR="000B1BB7" w:rsidRDefault="000B1BB7" w:rsidP="00E75551">
      <w:pPr>
        <w:rPr>
          <w:szCs w:val="28"/>
        </w:rPr>
      </w:pPr>
    </w:p>
    <w:p w14:paraId="636467BF" w14:textId="4B883D74" w:rsidR="00E75551" w:rsidRDefault="00E75551" w:rsidP="000B1BB7">
      <w:pPr>
        <w:pStyle w:val="21"/>
      </w:pPr>
      <w:bookmarkStart w:id="23" w:name="_Toc201411618"/>
      <w:r>
        <w:t>Нейронні мережі та прогнозування часових рядів</w:t>
      </w:r>
      <w:bookmarkEnd w:id="23"/>
    </w:p>
    <w:p w14:paraId="141093DD" w14:textId="77777777" w:rsidR="00E75551" w:rsidRDefault="00E75551" w:rsidP="00E75551">
      <w:pPr>
        <w:rPr>
          <w:snapToGrid/>
          <w:color w:val="auto"/>
          <w:szCs w:val="28"/>
        </w:rPr>
      </w:pPr>
      <w:r>
        <w:rPr>
          <w:szCs w:val="28"/>
        </w:rPr>
        <w:t>В задачах прогнозування часових рядів температури в приміщенні замість класичних MLP найкращі результати демонструють мережі з внутрішнім зберіганням стану. Зокрема:</w:t>
      </w:r>
    </w:p>
    <w:p w14:paraId="5B053730" w14:textId="77777777" w:rsidR="00E75551" w:rsidRDefault="00E75551" w:rsidP="00A94CE5">
      <w:pPr>
        <w:pStyle w:val="afff3"/>
        <w:numPr>
          <w:ilvl w:val="0"/>
          <w:numId w:val="31"/>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RNN із зворотними зв’язками. Внутрішня петля зберігає інформацію про попередні кроки, що дає змогу моделі враховувати автокореляції в ряді.</w:t>
      </w:r>
    </w:p>
    <w:p w14:paraId="7223053A" w14:textId="77777777" w:rsidR="00E75551" w:rsidRDefault="00E75551" w:rsidP="00A94CE5">
      <w:pPr>
        <w:pStyle w:val="afff3"/>
        <w:numPr>
          <w:ilvl w:val="0"/>
          <w:numId w:val="31"/>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LSTM (Long Short-Term Memory) розширює RNN за рахунок трьох вентилів:</w:t>
      </w:r>
    </w:p>
    <w:p w14:paraId="448C6547" w14:textId="77777777" w:rsidR="00E75551" w:rsidRDefault="00E75551" w:rsidP="00A94CE5">
      <w:pPr>
        <w:pStyle w:val="afff3"/>
        <w:numPr>
          <w:ilvl w:val="0"/>
          <w:numId w:val="32"/>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Forget gate — вибірково очищує застарілу інформацію;</w:t>
      </w:r>
    </w:p>
    <w:p w14:paraId="59161B26" w14:textId="77777777" w:rsidR="00E75551" w:rsidRDefault="00E75551" w:rsidP="00A94CE5">
      <w:pPr>
        <w:pStyle w:val="afff3"/>
        <w:numPr>
          <w:ilvl w:val="0"/>
          <w:numId w:val="32"/>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Input gate — вирішує, яку нову інформацію додати в уявний буфер;</w:t>
      </w:r>
    </w:p>
    <w:p w14:paraId="401C7026" w14:textId="77777777" w:rsidR="00E75551" w:rsidRDefault="00E75551" w:rsidP="00A94CE5">
      <w:pPr>
        <w:pStyle w:val="afff3"/>
        <w:numPr>
          <w:ilvl w:val="0"/>
          <w:numId w:val="32"/>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Output gate — формує остаточний вихід на основі оновленого стану.</w:t>
      </w:r>
      <w:r>
        <w:rPr>
          <w:rFonts w:ascii="Times New Roman" w:eastAsia="Times New Roman" w:hAnsi="Times New Roman" w:cs="Times New Roman"/>
          <w:sz w:val="28"/>
          <w:szCs w:val="28"/>
          <w:lang w:val="uk-UA"/>
        </w:rPr>
        <w:br/>
        <w:t>Така структура усуває проблему «зникаючого градієнта» й дозволяє вивчати віддалені часові залежності, властиві інерційним тепловим процесам.</w:t>
      </w:r>
    </w:p>
    <w:p w14:paraId="1E073880" w14:textId="77777777" w:rsidR="00E75551" w:rsidRDefault="00E75551" w:rsidP="00E75551">
      <w:pPr>
        <w:rPr>
          <w:szCs w:val="28"/>
        </w:rPr>
      </w:pPr>
      <w:r>
        <w:rPr>
          <w:szCs w:val="28"/>
        </w:rPr>
        <w:t>Нижче наведено покроковий алгоритм розробки LSTM-моделі [31]:</w:t>
      </w:r>
    </w:p>
    <w:p w14:paraId="160F400C" w14:textId="77777777" w:rsidR="00E75551" w:rsidRDefault="00E75551" w:rsidP="00A94CE5">
      <w:pPr>
        <w:pStyle w:val="afff3"/>
        <w:numPr>
          <w:ilvl w:val="0"/>
          <w:numId w:val="3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Збір і форматування даних: побудова LSTM-моделі починається з вибору відповідного датасету (часовий ряд внутрішньої температури, погодні умови, потужність нагрівача, тощо) і перетворення його в набір вхідних–вихідних пар за принципом ковзного вікна (sliding window).</w:t>
      </w:r>
    </w:p>
    <w:p w14:paraId="6218D304" w14:textId="77777777" w:rsidR="00E75551" w:rsidRDefault="00E75551" w:rsidP="00A94CE5">
      <w:pPr>
        <w:pStyle w:val="afff3"/>
        <w:numPr>
          <w:ilvl w:val="0"/>
          <w:numId w:val="3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lastRenderedPageBreak/>
        <w:t>Нормалізація: щоб пришвидшити збіжність, застосовують MinMax- або StandardScaler-нормалізацію до кожної ознаки окремо.</w:t>
      </w:r>
    </w:p>
    <w:p w14:paraId="6D64254E" w14:textId="77777777" w:rsidR="00E75551" w:rsidRDefault="00E75551" w:rsidP="00A94CE5">
      <w:pPr>
        <w:pStyle w:val="afff3"/>
        <w:numPr>
          <w:ilvl w:val="0"/>
          <w:numId w:val="3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Розбиття на навчальну/тестову вибірки: розділити дані за часовим принципом (наприклад, перші 70 % – для тренування, решта – для тесту), щоб уникнути інформації з майбутнього в навчанні.</w:t>
      </w:r>
    </w:p>
    <w:p w14:paraId="35F80DE8" w14:textId="77777777" w:rsidR="00E75551" w:rsidRDefault="00E75551" w:rsidP="00A94CE5">
      <w:pPr>
        <w:pStyle w:val="afff3"/>
        <w:numPr>
          <w:ilvl w:val="0"/>
          <w:numId w:val="3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 xml:space="preserve">Формування «вікно–мітка»: </w:t>
      </w:r>
      <w:r>
        <w:rPr>
          <w:rFonts w:ascii="Times New Roman" w:hAnsi="Times New Roman" w:cs="Times New Roman"/>
          <w:sz w:val="28"/>
          <w:szCs w:val="28"/>
          <w:lang w:val="uk-UA"/>
        </w:rPr>
        <w:t>перетворити ряди довжини</w:t>
      </w:r>
      <w:r>
        <w:rPr>
          <w:sz w:val="28"/>
          <w:szCs w:val="28"/>
          <w:lang w:val="uk-UA"/>
        </w:rPr>
        <w:t xml:space="preserve"> </w:t>
      </w:r>
      <m:oMath>
        <m:r>
          <w:rPr>
            <w:rFonts w:ascii="Cambria Math" w:eastAsia="Times New Roman" w:hAnsi="Cambria Math" w:cs="Times New Roman"/>
            <w:noProof/>
            <w:sz w:val="28"/>
            <w:szCs w:val="28"/>
            <w:lang w:val="uk-UA" w:eastAsia="ru-RU"/>
          </w:rPr>
          <m:t>N</m:t>
        </m:r>
      </m:oMath>
      <w:r>
        <w:rPr>
          <w:sz w:val="28"/>
          <w:szCs w:val="28"/>
          <w:lang w:val="uk-UA"/>
        </w:rPr>
        <w:t xml:space="preserve"> </w:t>
      </w:r>
      <w:r>
        <w:rPr>
          <w:rFonts w:ascii="Times New Roman" w:hAnsi="Times New Roman" w:cs="Times New Roman"/>
          <w:sz w:val="28"/>
          <w:szCs w:val="28"/>
          <w:lang w:val="uk-UA"/>
        </w:rPr>
        <w:t xml:space="preserve">у матрицю розміру </w:t>
      </w:r>
      <m:oMath>
        <m:d>
          <m:dPr>
            <m:ctrlPr>
              <w:rPr>
                <w:rFonts w:ascii="Cambria Math" w:hAnsi="Cambria Math"/>
                <w:i/>
                <w:sz w:val="28"/>
                <w:szCs w:val="28"/>
                <w:lang w:val="uk-UA"/>
              </w:rPr>
            </m:ctrlPr>
          </m:dPr>
          <m:e>
            <m:r>
              <w:rPr>
                <w:rStyle w:val="katex-mathml"/>
                <w:rFonts w:ascii="Cambria Math" w:hAnsi="Cambria Math"/>
                <w:sz w:val="28"/>
                <w:szCs w:val="28"/>
                <w:lang w:val="uk-UA"/>
              </w:rPr>
              <m:t>N-w</m:t>
            </m:r>
            <m:ctrlPr>
              <w:rPr>
                <w:rFonts w:ascii="Cambria Math" w:eastAsiaTheme="minorEastAsia" w:hAnsi="Cambria Math"/>
                <w:i/>
                <w:sz w:val="28"/>
                <w:szCs w:val="28"/>
                <w:lang w:val="uk-UA"/>
              </w:rPr>
            </m:ctrlPr>
          </m:e>
        </m:d>
        <m:r>
          <w:rPr>
            <w:rStyle w:val="katex-mathml"/>
            <w:rFonts w:ascii="Cambria Math" w:eastAsiaTheme="minorEastAsia" w:hAnsi="Cambria Math"/>
            <w:sz w:val="28"/>
            <w:szCs w:val="28"/>
            <w:lang w:val="uk-UA"/>
          </w:rPr>
          <m:t>*w</m:t>
        </m:r>
      </m:oMath>
      <w:r>
        <w:rPr>
          <w:rFonts w:ascii="Times New Roman" w:eastAsia="Times New Roman" w:hAnsi="Times New Roman" w:cs="Times New Roman"/>
          <w:iCs/>
          <w:noProof/>
          <w:sz w:val="28"/>
          <w:szCs w:val="28"/>
          <w:lang w:val="uk-UA" w:eastAsia="ru-RU"/>
        </w:rPr>
        <w:t>, де</w:t>
      </w:r>
      <w:r>
        <w:rPr>
          <w:rFonts w:ascii="Cambria Math" w:eastAsia="Times New Roman" w:hAnsi="Cambria Math" w:cs="Times New Roman"/>
          <w:i/>
          <w:noProof/>
          <w:sz w:val="28"/>
          <w:szCs w:val="28"/>
          <w:lang w:val="uk-UA" w:eastAsia="ru-RU"/>
        </w:rPr>
        <w:t xml:space="preserve"> </w:t>
      </w:r>
      <m:oMath>
        <m:r>
          <w:rPr>
            <w:rFonts w:ascii="Cambria Math" w:eastAsia="Times New Roman" w:hAnsi="Cambria Math" w:cs="Times New Roman"/>
            <w:noProof/>
            <w:sz w:val="28"/>
            <w:szCs w:val="28"/>
            <w:lang w:val="uk-UA" w:eastAsia="ru-RU"/>
          </w:rPr>
          <m:t>w</m:t>
        </m:r>
      </m:oMath>
      <w:r>
        <w:rPr>
          <w:rFonts w:ascii="Cambria Math" w:eastAsia="Times New Roman" w:hAnsi="Cambria Math" w:cs="Times New Roman"/>
          <w:i/>
          <w:noProof/>
          <w:sz w:val="28"/>
          <w:szCs w:val="28"/>
          <w:lang w:val="uk-UA" w:eastAsia="ru-RU"/>
        </w:rPr>
        <w:t xml:space="preserve"> </w:t>
      </w:r>
      <w:r>
        <w:rPr>
          <w:rFonts w:ascii="Times New Roman" w:hAnsi="Times New Roman" w:cs="Times New Roman"/>
          <w:sz w:val="28"/>
          <w:szCs w:val="28"/>
          <w:lang w:val="uk-UA"/>
        </w:rPr>
        <w:t>– розмір вікна (наприклад, 30 хвилин/у 10 точок), а міткою є значення ряду на крок</w:t>
      </w:r>
      <w:r>
        <w:rPr>
          <w:sz w:val="28"/>
          <w:szCs w:val="28"/>
          <w:lang w:val="uk-UA"/>
        </w:rPr>
        <w:t xml:space="preserve">  </w:t>
      </w:r>
      <m:oMath>
        <m:r>
          <w:rPr>
            <w:rFonts w:ascii="Cambria Math" w:hAnsi="Cambria Math"/>
            <w:sz w:val="28"/>
            <w:szCs w:val="28"/>
            <w:lang w:val="uk-UA"/>
          </w:rPr>
          <m:t>t+</m:t>
        </m:r>
        <m:r>
          <w:rPr>
            <w:rFonts w:ascii="Cambria Math" w:eastAsia="Times New Roman" w:hAnsi="Cambria Math" w:cs="Times New Roman"/>
            <w:sz w:val="28"/>
            <w:szCs w:val="28"/>
            <w:lang w:val="uk-UA"/>
          </w:rPr>
          <m:t>∆t</m:t>
        </m:r>
      </m:oMath>
      <w:r>
        <w:rPr>
          <w:sz w:val="28"/>
          <w:szCs w:val="28"/>
          <w:lang w:val="uk-UA"/>
        </w:rPr>
        <w:t xml:space="preserve"> </w:t>
      </w:r>
      <w:r>
        <w:rPr>
          <w:rFonts w:ascii="Times New Roman" w:hAnsi="Times New Roman" w:cs="Times New Roman"/>
          <w:sz w:val="28"/>
          <w:szCs w:val="28"/>
          <w:lang w:val="uk-UA"/>
        </w:rPr>
        <w:t>(наприклад, через 30 хв).</w:t>
      </w:r>
    </w:p>
    <w:p w14:paraId="083A5EC4" w14:textId="77777777" w:rsidR="00E75551" w:rsidRDefault="00E75551" w:rsidP="00A94CE5">
      <w:pPr>
        <w:pStyle w:val="afff3"/>
        <w:numPr>
          <w:ilvl w:val="0"/>
          <w:numId w:val="3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Визначення кількості шарів і юнітів: для простих задач достатньо 1–2 шарів LSTM по 50–100 юнітів кожен; для складніших — до 3–4 шарів із дропаутом 20–50 % для запобігання перенавчанню.</w:t>
      </w:r>
    </w:p>
    <w:p w14:paraId="425244BE" w14:textId="77777777" w:rsidR="00E75551" w:rsidRDefault="00E75551" w:rsidP="00A94CE5">
      <w:pPr>
        <w:pStyle w:val="afff3"/>
        <w:numPr>
          <w:ilvl w:val="0"/>
          <w:numId w:val="3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Вибір функції втрат і оптимізатора: функція втрат — Mean Squared Error (MSE) або Mean Absolute Error (MAE). Оптимізатор: Adam.</w:t>
      </w:r>
    </w:p>
    <w:p w14:paraId="6924080F" w14:textId="77777777" w:rsidR="00E75551" w:rsidRDefault="00E75551" w:rsidP="00A94CE5">
      <w:pPr>
        <w:pStyle w:val="afff3"/>
        <w:numPr>
          <w:ilvl w:val="0"/>
          <w:numId w:val="3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Оцінка та візуалізація: після навчання оцінити модель на тестових даних і побудувати графіки фактичних та прогнозованих значень, звірити MAE, RMSE; перевірити залишки на автокореляцію.</w:t>
      </w:r>
    </w:p>
    <w:p w14:paraId="26561BE4" w14:textId="77777777" w:rsidR="00E75551" w:rsidRDefault="00E75551" w:rsidP="00A94CE5">
      <w:pPr>
        <w:pStyle w:val="afff3"/>
        <w:numPr>
          <w:ilvl w:val="0"/>
          <w:numId w:val="3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Гіперпараметричне налаштування: Grid Search, Random Search для добору глибин, розміру вікна, дропауту та швидкості навчання, а також Bayesian Optimization для зменшення кількості експериментів.</w:t>
      </w:r>
    </w:p>
    <w:p w14:paraId="5078B7A5" w14:textId="77777777" w:rsidR="00E75551" w:rsidRDefault="00E75551" w:rsidP="00A94CE5">
      <w:pPr>
        <w:pStyle w:val="afff3"/>
        <w:numPr>
          <w:ilvl w:val="0"/>
          <w:numId w:val="3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 xml:space="preserve">Експорт та використання моделі, попередньо завантаживши її разом з нормалізованими вагами наприкінці тренування. </w:t>
      </w:r>
    </w:p>
    <w:p w14:paraId="422A0929" w14:textId="77777777" w:rsidR="00E75551" w:rsidRDefault="00E75551" w:rsidP="00E75551">
      <w:pPr>
        <w:rPr>
          <w:szCs w:val="28"/>
        </w:rPr>
      </w:pPr>
      <w:r>
        <w:rPr>
          <w:szCs w:val="28"/>
        </w:rPr>
        <w:t>Для гібридного застосування LSTM-моделі та ПІД-регулятора, далі наведено алгоритм, що реалізує проактивну корекцію уставки класичного ПІД-регулятора на основі прогнозу майбутньої температури [31]:</w:t>
      </w:r>
    </w:p>
    <w:p w14:paraId="61AE4A07" w14:textId="77777777" w:rsidR="00E75551" w:rsidRDefault="00E75551" w:rsidP="00A94CE5">
      <w:pPr>
        <w:pStyle w:val="afff3"/>
        <w:numPr>
          <w:ilvl w:val="0"/>
          <w:numId w:val="34"/>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Сервіс прогнозування збирає та масштабує поточні дані:</w:t>
      </w:r>
    </w:p>
    <w:p w14:paraId="765ACA1A" w14:textId="77777777" w:rsidR="00E75551" w:rsidRDefault="00E75551" w:rsidP="00E75551">
      <w:pPr>
        <w:pStyle w:val="af1"/>
        <w:rPr>
          <w:lang w:val="uk-UA"/>
        </w:rPr>
      </w:pPr>
      <w:r>
        <w:rPr>
          <w:lang w:val="uk-UA"/>
        </w:rPr>
        <w:tab/>
      </w:r>
      <m:oMath>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t</m:t>
            </m:r>
          </m:sub>
        </m:sSub>
        <m:r>
          <w:rPr>
            <w:rFonts w:ascii="Cambria Math" w:hAnsi="Cambria Math"/>
            <w:lang w:val="uk-UA"/>
          </w:rPr>
          <m:t>=</m:t>
        </m:r>
        <m:d>
          <m:dPr>
            <m:begChr m:val="["/>
            <m:endChr m:val="]"/>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in</m:t>
                </m:r>
              </m:sub>
            </m:sSub>
            <m:d>
              <m:dPr>
                <m:ctrlPr>
                  <w:rPr>
                    <w:rFonts w:ascii="Cambria Math" w:hAnsi="Cambria Math"/>
                    <w:i/>
                    <w:lang w:val="uk-UA"/>
                  </w:rPr>
                </m:ctrlPr>
              </m:dPr>
              <m:e>
                <m:r>
                  <w:rPr>
                    <w:rFonts w:ascii="Cambria Math" w:hAnsi="Cambria Math"/>
                    <w:lang w:val="uk-UA"/>
                  </w:rPr>
                  <m:t>t-w+1:t</m:t>
                </m:r>
              </m:e>
            </m:d>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out</m:t>
                </m:r>
              </m:sub>
            </m:sSub>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heat</m:t>
                </m:r>
              </m:sub>
            </m:sSub>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window</m:t>
                </m:r>
              </m:e>
              <m:sub>
                <m:r>
                  <w:rPr>
                    <w:rFonts w:ascii="Cambria Math" w:hAnsi="Cambria Math"/>
                    <w:lang w:val="uk-UA"/>
                  </w:rPr>
                  <m:t>state</m:t>
                </m:r>
              </m:sub>
            </m:sSub>
            <m:r>
              <w:rPr>
                <w:rFonts w:ascii="Cambria Math" w:hAnsi="Cambria Math"/>
                <w:lang w:val="uk-UA"/>
              </w:rPr>
              <m:t>, …</m:t>
            </m:r>
          </m:e>
        </m:d>
      </m:oMath>
      <w:r>
        <w:rPr>
          <w:lang w:val="uk-UA"/>
        </w:rPr>
        <w:t xml:space="preserve">.    </w:t>
      </w:r>
      <w:r>
        <w:rPr>
          <w:lang w:val="uk-UA"/>
        </w:rPr>
        <w:tab/>
        <w:t>(2.9)</w:t>
      </w:r>
    </w:p>
    <w:p w14:paraId="1408464D" w14:textId="77777777" w:rsidR="00E75551" w:rsidRDefault="00E75551" w:rsidP="00A94CE5">
      <w:pPr>
        <w:pStyle w:val="afff3"/>
        <w:numPr>
          <w:ilvl w:val="0"/>
          <w:numId w:val="34"/>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LSTM-модель видає прогноз:</w:t>
      </w:r>
    </w:p>
    <w:p w14:paraId="1C7DBF62" w14:textId="77777777" w:rsidR="00E75551" w:rsidRDefault="00E75551" w:rsidP="00E75551">
      <w:pPr>
        <w:pStyle w:val="af1"/>
        <w:rPr>
          <w:lang w:val="uk-UA"/>
        </w:rPr>
      </w:pPr>
      <w:r>
        <w:rPr>
          <w:lang w:val="uk-UA"/>
        </w:rPr>
        <w:lastRenderedPageBreak/>
        <w:tab/>
      </w:r>
      <m:oMath>
        <m:acc>
          <m:accPr>
            <m:ctrlPr>
              <w:rPr>
                <w:rFonts w:ascii="Cambria Math" w:hAnsi="Cambria Math"/>
                <w:i/>
                <w:lang w:val="uk-UA"/>
              </w:rPr>
            </m:ctrlPr>
          </m:accPr>
          <m:e>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in</m:t>
                </m:r>
              </m:sub>
            </m:sSub>
          </m:e>
        </m:acc>
        <m:d>
          <m:dPr>
            <m:ctrlPr>
              <w:rPr>
                <w:rFonts w:ascii="Cambria Math" w:hAnsi="Cambria Math"/>
                <w:i/>
                <w:lang w:val="uk-UA"/>
              </w:rPr>
            </m:ctrlPr>
          </m:dPr>
          <m:e>
            <m:r>
              <m:rPr>
                <m:sty m:val="p"/>
              </m:rPr>
              <w:rPr>
                <w:rFonts w:ascii="Cambria Math" w:hAnsi="Cambria Math"/>
                <w:szCs w:val="28"/>
                <w:lang w:val="uk-UA"/>
              </w:rPr>
              <m:t xml:space="preserve"> </m:t>
            </m:r>
            <m:r>
              <w:rPr>
                <w:rFonts w:ascii="Cambria Math" w:hAnsi="Cambria Math"/>
                <w:szCs w:val="28"/>
                <w:lang w:val="uk-UA"/>
              </w:rPr>
              <m:t>t+∆t</m:t>
            </m:r>
          </m:e>
        </m:d>
        <m:r>
          <w:rPr>
            <w:rFonts w:ascii="Cambria Math" w:hAnsi="Cambria Math"/>
            <w:lang w:val="uk-UA"/>
          </w:rPr>
          <m:t>=LSTM</m:t>
        </m:r>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t</m:t>
                </m:r>
              </m:sub>
            </m:sSub>
          </m:e>
        </m:d>
      </m:oMath>
      <w:r>
        <w:rPr>
          <w:lang w:val="uk-UA"/>
        </w:rPr>
        <w:t xml:space="preserve">.    </w:t>
      </w:r>
      <w:r>
        <w:rPr>
          <w:lang w:val="uk-UA"/>
        </w:rPr>
        <w:tab/>
        <w:t>(2.10)</w:t>
      </w:r>
    </w:p>
    <w:p w14:paraId="1F23CA0D" w14:textId="77777777" w:rsidR="00E75551" w:rsidRDefault="00E75551" w:rsidP="00A94CE5">
      <w:pPr>
        <w:pStyle w:val="afff3"/>
        <w:numPr>
          <w:ilvl w:val="0"/>
          <w:numId w:val="34"/>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Обчислюється коригована уставка:</w:t>
      </w:r>
    </w:p>
    <w:p w14:paraId="3B0B1815" w14:textId="77777777" w:rsidR="00E75551" w:rsidRDefault="00E75551" w:rsidP="00E75551">
      <w:pPr>
        <w:pStyle w:val="af1"/>
        <w:rPr>
          <w:lang w:val="uk-UA"/>
        </w:rPr>
      </w:pPr>
      <w:r>
        <w:rPr>
          <w:lang w:val="uk-UA"/>
        </w:rPr>
        <w:tab/>
      </w:r>
      <m:oMath>
        <m:sSubSup>
          <m:sSubSupPr>
            <m:ctrlPr>
              <w:rPr>
                <w:rFonts w:ascii="Cambria Math" w:hAnsi="Cambria Math"/>
                <w:i/>
                <w:lang w:val="uk-UA"/>
              </w:rPr>
            </m:ctrlPr>
          </m:sSubSupPr>
          <m:e>
            <m:r>
              <w:rPr>
                <w:rFonts w:ascii="Cambria Math" w:hAnsi="Cambria Math"/>
                <w:lang w:val="uk-UA"/>
              </w:rPr>
              <m:t>T</m:t>
            </m:r>
          </m:e>
          <m:sub>
            <m:r>
              <w:rPr>
                <w:rFonts w:ascii="Cambria Math" w:hAnsi="Cambria Math"/>
                <w:lang w:val="uk-UA"/>
              </w:rPr>
              <m:t>set</m:t>
            </m:r>
          </m:sub>
          <m:sup>
            <m:r>
              <m:rPr>
                <m:sty m:val="p"/>
              </m:rPr>
              <w:rPr>
                <w:rFonts w:ascii="Cambria Math" w:hAnsi="Cambria Math"/>
                <w:lang w:val="uk-UA"/>
              </w:rPr>
              <m:t>corr</m:t>
            </m:r>
          </m:sup>
        </m:sSubSup>
        <m:d>
          <m:dPr>
            <m:ctrlPr>
              <w:rPr>
                <w:rFonts w:ascii="Cambria Math" w:hAnsi="Cambria Math"/>
                <w:i/>
                <w:lang w:val="uk-UA"/>
              </w:rPr>
            </m:ctrlPr>
          </m:dPr>
          <m:e>
            <m:r>
              <m:rPr>
                <m:sty m:val="p"/>
              </m:rPr>
              <w:rPr>
                <w:rFonts w:ascii="Cambria Math" w:hAnsi="Cambria Math"/>
                <w:szCs w:val="28"/>
                <w:lang w:val="uk-UA"/>
              </w:rPr>
              <m:t xml:space="preserve"> </m:t>
            </m:r>
            <m:r>
              <w:rPr>
                <w:rFonts w:ascii="Cambria Math" w:hAnsi="Cambria Math"/>
                <w:szCs w:val="28"/>
                <w:lang w:val="uk-UA"/>
              </w:rPr>
              <m:t>t</m:t>
            </m:r>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set</m:t>
            </m:r>
          </m:sub>
        </m:sSub>
        <m:r>
          <w:rPr>
            <w:rFonts w:ascii="Cambria Math" w:hAnsi="Cambria Math"/>
            <w:lang w:val="uk-UA"/>
          </w:rPr>
          <m:t>+α</m:t>
        </m:r>
        <m:d>
          <m:dPr>
            <m:ctrlPr>
              <w:rPr>
                <w:rFonts w:ascii="Cambria Math" w:hAnsi="Cambria Math"/>
                <w:i/>
                <w:lang w:val="uk-UA"/>
              </w:rPr>
            </m:ctrlPr>
          </m:dPr>
          <m:e>
            <m:acc>
              <m:accPr>
                <m:ctrlPr>
                  <w:rPr>
                    <w:rFonts w:ascii="Cambria Math" w:hAnsi="Cambria Math"/>
                    <w:i/>
                    <w:lang w:val="uk-UA"/>
                  </w:rPr>
                </m:ctrlPr>
              </m:accPr>
              <m:e>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in</m:t>
                    </m:r>
                  </m:sub>
                </m:sSub>
              </m:e>
            </m:acc>
            <m:d>
              <m:dPr>
                <m:ctrlPr>
                  <w:rPr>
                    <w:rFonts w:ascii="Cambria Math" w:hAnsi="Cambria Math"/>
                    <w:i/>
                    <w:lang w:val="uk-UA"/>
                  </w:rPr>
                </m:ctrlPr>
              </m:dPr>
              <m:e>
                <m:r>
                  <m:rPr>
                    <m:sty m:val="p"/>
                  </m:rPr>
                  <w:rPr>
                    <w:rFonts w:ascii="Cambria Math" w:hAnsi="Cambria Math"/>
                    <w:szCs w:val="28"/>
                    <w:lang w:val="uk-UA"/>
                  </w:rPr>
                  <m:t xml:space="preserve"> </m:t>
                </m:r>
                <m:r>
                  <w:rPr>
                    <w:rFonts w:ascii="Cambria Math" w:hAnsi="Cambria Math"/>
                    <w:szCs w:val="28"/>
                    <w:lang w:val="uk-UA"/>
                  </w:rPr>
                  <m:t>t+∆t</m:t>
                </m:r>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set</m:t>
                </m:r>
              </m:sub>
            </m:sSub>
          </m:e>
        </m:d>
      </m:oMath>
      <w:r>
        <w:rPr>
          <w:lang w:val="uk-UA"/>
        </w:rPr>
        <w:t xml:space="preserve">,    </w:t>
      </w:r>
      <w:r>
        <w:rPr>
          <w:lang w:val="uk-UA"/>
        </w:rPr>
        <w:tab/>
        <w:t>(2.11)</w:t>
      </w:r>
    </w:p>
    <w:p w14:paraId="33A7C2C8" w14:textId="77777777" w:rsidR="00E75551" w:rsidRPr="008D5DF5" w:rsidRDefault="00E75551" w:rsidP="00BD6AC6">
      <w:pPr>
        <w:pStyle w:val="a5"/>
        <w:ind w:firstLine="0"/>
      </w:pPr>
      <w:r w:rsidRPr="008D5DF5">
        <w:t xml:space="preserve">де </w:t>
      </w:r>
      <m:oMath>
        <m:r>
          <w:rPr>
            <w:rFonts w:ascii="Cambria Math" w:hAnsi="Cambria Math"/>
          </w:rPr>
          <m:t>α∈</m:t>
        </m:r>
        <m:d>
          <m:dPr>
            <m:begChr m:val="["/>
            <m:endChr m:val="]"/>
            <m:ctrlPr>
              <w:rPr>
                <w:rFonts w:ascii="Cambria Math" w:hAnsi="Cambria Math"/>
                <w:i/>
              </w:rPr>
            </m:ctrlPr>
          </m:dPr>
          <m:e>
            <m:r>
              <w:rPr>
                <w:rFonts w:ascii="Cambria Math" w:hAnsi="Cambria Math"/>
              </w:rPr>
              <m:t>0, 1</m:t>
            </m:r>
          </m:e>
        </m:d>
      </m:oMath>
      <w:r w:rsidRPr="008D5DF5">
        <w:t xml:space="preserve"> — коефіцієнт адаптації прогнозу.</w:t>
      </w:r>
    </w:p>
    <w:p w14:paraId="45E854BD" w14:textId="77777777" w:rsidR="00E75551" w:rsidRDefault="00E75551" w:rsidP="00BD6AC6">
      <w:pPr>
        <w:pStyle w:val="a5"/>
        <w:numPr>
          <w:ilvl w:val="0"/>
          <w:numId w:val="34"/>
        </w:numPr>
        <w:ind w:left="1208" w:hanging="357"/>
      </w:pPr>
      <w:r>
        <w:t xml:space="preserve">ПІД-контролер приймає </w:t>
      </w:r>
      <m:oMath>
        <m:sSubSup>
          <m:sSubSupPr>
            <m:ctrlPr>
              <w:rPr>
                <w:rFonts w:ascii="Cambria Math" w:hAnsi="Cambria Math"/>
                <w:i/>
                <w:noProof/>
              </w:rPr>
            </m:ctrlPr>
          </m:sSubSupPr>
          <m:e>
            <m:r>
              <w:rPr>
                <w:rFonts w:ascii="Cambria Math" w:hAnsi="Cambria Math"/>
              </w:rPr>
              <m:t>T</m:t>
            </m:r>
          </m:e>
          <m:sub>
            <m:r>
              <w:rPr>
                <w:rFonts w:ascii="Cambria Math" w:hAnsi="Cambria Math"/>
              </w:rPr>
              <m:t>set</m:t>
            </m:r>
          </m:sub>
          <m:sup>
            <m:r>
              <m:rPr>
                <m:sty m:val="p"/>
              </m:rPr>
              <w:rPr>
                <w:rFonts w:ascii="Cambria Math" w:hAnsi="Cambria Math"/>
              </w:rPr>
              <m:t>corr</m:t>
            </m:r>
          </m:sup>
        </m:sSubSup>
        <m:d>
          <m:dPr>
            <m:ctrlPr>
              <w:rPr>
                <w:rFonts w:ascii="Cambria Math" w:hAnsi="Cambria Math"/>
                <w:i/>
              </w:rPr>
            </m:ctrlPr>
          </m:dPr>
          <m:e>
            <m:r>
              <m:rPr>
                <m:sty m:val="p"/>
              </m:rPr>
              <w:rPr>
                <w:rFonts w:ascii="Cambria Math" w:hAnsi="Cambria Math"/>
                <w:szCs w:val="28"/>
              </w:rPr>
              <m:t xml:space="preserve"> </m:t>
            </m:r>
            <m:r>
              <w:rPr>
                <w:rFonts w:ascii="Cambria Math" w:hAnsi="Cambria Math"/>
                <w:szCs w:val="28"/>
              </w:rPr>
              <m:t>t</m:t>
            </m:r>
          </m:e>
        </m:d>
      </m:oMath>
      <w:r>
        <w:t xml:space="preserve"> та </w:t>
      </w:r>
      <m:oMath>
        <m:sSub>
          <m:sSubPr>
            <m:ctrlPr>
              <w:rPr>
                <w:rFonts w:ascii="Cambria Math" w:hAnsi="Cambria Math"/>
                <w:i/>
                <w:noProof/>
              </w:rPr>
            </m:ctrlPr>
          </m:sSubPr>
          <m:e>
            <m:r>
              <w:rPr>
                <w:rFonts w:ascii="Cambria Math" w:hAnsi="Cambria Math"/>
              </w:rPr>
              <m:t>T</m:t>
            </m:r>
          </m:e>
          <m:sub>
            <m:r>
              <w:rPr>
                <w:rFonts w:ascii="Cambria Math" w:hAnsi="Cambria Math"/>
              </w:rPr>
              <m:t>in</m:t>
            </m:r>
          </m:sub>
        </m:sSub>
        <m:d>
          <m:dPr>
            <m:ctrlPr>
              <w:rPr>
                <w:rFonts w:ascii="Cambria Math" w:hAnsi="Cambria Math"/>
                <w:i/>
                <w:noProof/>
              </w:rPr>
            </m:ctrlPr>
          </m:dPr>
          <m:e>
            <m:r>
              <w:rPr>
                <w:rFonts w:ascii="Cambria Math" w:hAnsi="Cambria Math"/>
                <w:noProof/>
              </w:rPr>
              <m:t>t</m:t>
            </m:r>
          </m:e>
        </m:d>
      </m:oMath>
      <w:r>
        <w:t xml:space="preserve"> і обчислює керуючий сигнал </w:t>
      </w:r>
      <m:oMath>
        <m:r>
          <w:rPr>
            <w:rFonts w:ascii="Cambria Math" w:hAnsi="Cambria Math"/>
          </w:rPr>
          <m:t>u</m:t>
        </m:r>
        <m:d>
          <m:dPr>
            <m:ctrlPr>
              <w:rPr>
                <w:rFonts w:ascii="Cambria Math" w:hAnsi="Cambria Math"/>
                <w:i/>
              </w:rPr>
            </m:ctrlPr>
          </m:dPr>
          <m:e>
            <m:r>
              <w:rPr>
                <w:rFonts w:ascii="Cambria Math" w:hAnsi="Cambria Math"/>
                <w:szCs w:val="28"/>
              </w:rPr>
              <m:t>t</m:t>
            </m:r>
            <m:ctrlPr>
              <w:rPr>
                <w:rFonts w:ascii="Cambria Math" w:hAnsi="Cambria Math"/>
                <w:i/>
                <w:szCs w:val="28"/>
              </w:rPr>
            </m:ctrlPr>
          </m:e>
        </m:d>
      </m:oMath>
      <w:r>
        <w:t xml:space="preserve"> за формулою (2.8).</w:t>
      </w:r>
    </w:p>
    <w:p w14:paraId="7D07A794" w14:textId="77777777" w:rsidR="00E75551" w:rsidRDefault="00E75551" w:rsidP="00D12D06">
      <w:pPr>
        <w:pStyle w:val="a5"/>
      </w:pPr>
      <w:r>
        <w:t xml:space="preserve">Коефіцієнт </w:t>
      </w:r>
      <m:oMath>
        <m:r>
          <w:rPr>
            <w:rFonts w:ascii="Cambria Math" w:hAnsi="Cambria Math"/>
          </w:rPr>
          <m:t>α</m:t>
        </m:r>
      </m:oMath>
      <w:r>
        <w:t xml:space="preserve"> </w:t>
      </w:r>
      <w:r w:rsidRPr="00E75551">
        <w:rPr>
          <w:rStyle w:val="afff4"/>
          <w:rFonts w:eastAsiaTheme="majorEastAsia"/>
          <w:b w:val="0"/>
          <w:bCs w:val="0"/>
        </w:rPr>
        <w:t>зазвичай обирається статично в районі 0,1-0,5</w:t>
      </w:r>
      <w:r>
        <w:rPr>
          <w:rStyle w:val="afff4"/>
          <w:rFonts w:eastAsiaTheme="majorEastAsia"/>
        </w:rPr>
        <w:t xml:space="preserve"> </w:t>
      </w:r>
      <w:r>
        <w:t>для помірної корекції без надто агресивної поведінки.</w:t>
      </w:r>
    </w:p>
    <w:p w14:paraId="7A0F4550" w14:textId="2ED58A6D" w:rsidR="00E75551" w:rsidRDefault="00E75551" w:rsidP="00E75551">
      <w:r>
        <w:t>Така гібридна схема дозволяє зберегти перевірену стійкість та простоту налаштування ПІД-регулятора, доповнивши його прогнозною інформацією. Прогностична корекція setpoint дає змогу мінімізувати перерегулювання, скоротити час виходу на заданий режим і підвищити енергоефективність без значного ускладнення алгоритму керування.</w:t>
      </w:r>
    </w:p>
    <w:p w14:paraId="512C464F" w14:textId="77777777" w:rsidR="000B1BB7" w:rsidRDefault="000B1BB7" w:rsidP="00E75551"/>
    <w:p w14:paraId="6EF5FEE9" w14:textId="38ABE103" w:rsidR="00E75551" w:rsidRDefault="00E75551" w:rsidP="000B1BB7">
      <w:pPr>
        <w:pStyle w:val="21"/>
      </w:pPr>
      <w:bookmarkStart w:id="24" w:name="_Toc201411619"/>
      <w:r>
        <w:t>Методи навчання з підкріпленням в керуванні</w:t>
      </w:r>
      <w:bookmarkEnd w:id="24"/>
    </w:p>
    <w:p w14:paraId="324AF9C9" w14:textId="77777777" w:rsidR="00E75551" w:rsidRDefault="00E75551" w:rsidP="00E75551">
      <w:pPr>
        <w:rPr>
          <w:snapToGrid/>
          <w:color w:val="auto"/>
          <w:szCs w:val="28"/>
        </w:rPr>
      </w:pPr>
      <w:r>
        <w:rPr>
          <w:szCs w:val="28"/>
        </w:rPr>
        <w:t>Методи навчання з підкріпленням для ОВК формалізуються як марківський процес прийняття рішень (MDP) з п’ятьма елементами [7, 25]:</w:t>
      </w:r>
    </w:p>
    <w:p w14:paraId="015D68B1" w14:textId="77777777" w:rsidR="00E75551" w:rsidRDefault="00E75551" w:rsidP="00A94CE5">
      <w:pPr>
        <w:pStyle w:val="afff3"/>
        <w:numPr>
          <w:ilvl w:val="0"/>
          <w:numId w:val="35"/>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 xml:space="preserve">Простір станів </w:t>
      </w:r>
      <m:oMath>
        <m:r>
          <w:rPr>
            <w:rFonts w:ascii="Cambria Math" w:eastAsia="Times New Roman" w:hAnsi="Cambria Math" w:cs="Times New Roman"/>
            <w:sz w:val="28"/>
            <w:szCs w:val="28"/>
            <w:lang w:val="uk-UA"/>
          </w:rPr>
          <m:t>S</m:t>
        </m:r>
      </m:oMath>
      <w:r>
        <w:rPr>
          <w:rFonts w:ascii="Times New Roman" w:eastAsia="Times New Roman" w:hAnsi="Times New Roman" w:cs="Times New Roman"/>
          <w:sz w:val="28"/>
          <w:szCs w:val="28"/>
          <w:lang w:val="uk-UA"/>
        </w:rPr>
        <w:t xml:space="preserve">: включає всі змінні, що характеризують середовище: внутрішню температуру, зовнішню температуру, стан обладнання, час доби, хмарність, присутність людей тощо. </w:t>
      </w:r>
    </w:p>
    <w:p w14:paraId="77860B84" w14:textId="77777777" w:rsidR="00E75551" w:rsidRDefault="00E75551" w:rsidP="00A94CE5">
      <w:pPr>
        <w:pStyle w:val="afff3"/>
        <w:numPr>
          <w:ilvl w:val="0"/>
          <w:numId w:val="35"/>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 xml:space="preserve">Простір дій </w:t>
      </w:r>
      <m:oMath>
        <m:r>
          <w:rPr>
            <w:rFonts w:ascii="Cambria Math" w:eastAsia="Times New Roman" w:hAnsi="Cambria Math" w:cs="Times New Roman"/>
            <w:sz w:val="28"/>
            <w:szCs w:val="28"/>
            <w:lang w:val="uk-UA"/>
          </w:rPr>
          <m:t>A</m:t>
        </m:r>
      </m:oMath>
      <w:r>
        <w:rPr>
          <w:rFonts w:ascii="Times New Roman" w:eastAsia="Times New Roman" w:hAnsi="Times New Roman" w:cs="Times New Roman"/>
          <w:sz w:val="28"/>
          <w:szCs w:val="28"/>
          <w:lang w:val="uk-UA"/>
        </w:rPr>
        <w:t>: дискретні (увімкнути/вимкнути, рівні потужності) або безперервні (безперервна потужність ОВК) команди, які агент може відправити виконавчим механізмам.</w:t>
      </w:r>
    </w:p>
    <w:p w14:paraId="6C74B027" w14:textId="77777777" w:rsidR="00E75551" w:rsidRDefault="00E75551" w:rsidP="00A94CE5">
      <w:pPr>
        <w:pStyle w:val="afff3"/>
        <w:numPr>
          <w:ilvl w:val="0"/>
          <w:numId w:val="35"/>
        </w:numPr>
        <w:spacing w:after="0" w:line="360" w:lineRule="auto"/>
        <w:ind w:left="1208" w:hanging="357"/>
        <w:jc w:val="both"/>
        <w:rPr>
          <w:rFonts w:ascii="Times New Roman" w:eastAsia="Times New Roman" w:hAnsi="Times New Roman" w:cs="Times New Roman"/>
          <w:sz w:val="28"/>
          <w:szCs w:val="28"/>
          <w:lang w:val="uk-UA"/>
        </w:rPr>
      </w:pPr>
      <w:r w:rsidRPr="00E75551">
        <w:rPr>
          <w:rStyle w:val="afff4"/>
          <w:rFonts w:ascii="Times New Roman" w:hAnsi="Times New Roman" w:cs="Times New Roman"/>
          <w:b w:val="0"/>
          <w:bCs w:val="0"/>
          <w:sz w:val="28"/>
          <w:szCs w:val="28"/>
          <w:lang w:val="uk-UA"/>
        </w:rPr>
        <w:t>Перехідна модель</w:t>
      </w:r>
      <w:r>
        <w:rPr>
          <w:rStyle w:val="afff4"/>
          <w:sz w:val="28"/>
          <w:szCs w:val="28"/>
          <w:lang w:val="uk-UA"/>
        </w:rPr>
        <w:t xml:space="preserve"> </w:t>
      </w:r>
      <m:oMath>
        <m:r>
          <w:rPr>
            <w:rFonts w:ascii="Cambria Math" w:hAnsi="Cambria Math"/>
            <w:sz w:val="28"/>
            <w:szCs w:val="28"/>
            <w:lang w:val="uk-UA"/>
          </w:rPr>
          <m:t>P</m:t>
        </m:r>
        <m:d>
          <m:dPr>
            <m:ctrlPr>
              <w:rPr>
                <w:rFonts w:ascii="Cambria Math" w:hAnsi="Cambria Math"/>
                <w:i/>
                <w:sz w:val="28"/>
                <w:szCs w:val="28"/>
                <w:lang w:val="uk-UA"/>
              </w:rPr>
            </m:ctrlPr>
          </m:dPr>
          <m:e>
            <m:sSup>
              <m:sSupPr>
                <m:ctrlPr>
                  <w:rPr>
                    <w:rFonts w:ascii="Cambria Math" w:hAnsi="Cambria Math"/>
                    <w:i/>
                    <w:sz w:val="28"/>
                    <w:szCs w:val="28"/>
                    <w:lang w:val="uk-UA"/>
                  </w:rPr>
                </m:ctrlPr>
              </m:sSupPr>
              <m:e>
                <m:r>
                  <w:rPr>
                    <w:rFonts w:ascii="Cambria Math" w:hAnsi="Cambria Math"/>
                    <w:sz w:val="28"/>
                    <w:szCs w:val="28"/>
                    <w:lang w:val="uk-UA"/>
                  </w:rPr>
                  <m:t>s</m:t>
                </m:r>
              </m:e>
              <m:sup>
                <m:r>
                  <w:rPr>
                    <w:rFonts w:ascii="Cambria Math" w:hAnsi="Cambria Math"/>
                    <w:sz w:val="28"/>
                    <w:szCs w:val="28"/>
                    <w:lang w:val="uk-UA"/>
                  </w:rPr>
                  <m:t>'</m:t>
                </m:r>
              </m:sup>
            </m:sSup>
          </m:e>
          <m:e>
            <m:r>
              <w:rPr>
                <w:rFonts w:ascii="Cambria Math" w:hAnsi="Cambria Math"/>
                <w:sz w:val="28"/>
                <w:szCs w:val="28"/>
                <w:lang w:val="uk-UA"/>
              </w:rPr>
              <m:t>s,a</m:t>
            </m:r>
          </m:e>
        </m:d>
      </m:oMath>
      <w:r>
        <w:rPr>
          <w:rStyle w:val="afff4"/>
          <w:sz w:val="28"/>
          <w:szCs w:val="28"/>
          <w:lang w:val="uk-UA"/>
        </w:rPr>
        <w:t>:</w:t>
      </w:r>
      <w:r>
        <w:rPr>
          <w:rFonts w:ascii="Times New Roman" w:hAnsi="Times New Roman" w:cs="Times New Roman"/>
          <w:sz w:val="28"/>
          <w:szCs w:val="28"/>
          <w:lang w:val="uk-UA"/>
        </w:rPr>
        <w:t xml:space="preserve"> ймовірність переходу в новий стан </w:t>
      </w:r>
      <m:oMath>
        <m:sSup>
          <m:sSupPr>
            <m:ctrlPr>
              <w:rPr>
                <w:rFonts w:ascii="Cambria Math" w:hAnsi="Cambria Math"/>
                <w:i/>
                <w:sz w:val="28"/>
                <w:szCs w:val="28"/>
                <w:lang w:val="uk-UA"/>
              </w:rPr>
            </m:ctrlPr>
          </m:sSupPr>
          <m:e>
            <m:r>
              <w:rPr>
                <w:rFonts w:ascii="Cambria Math" w:hAnsi="Cambria Math"/>
                <w:sz w:val="28"/>
                <w:szCs w:val="28"/>
                <w:lang w:val="uk-UA"/>
              </w:rPr>
              <m:t>s</m:t>
            </m:r>
          </m:e>
          <m:sup>
            <m:r>
              <w:rPr>
                <w:rFonts w:ascii="Cambria Math" w:hAnsi="Cambria Math"/>
                <w:sz w:val="28"/>
                <w:szCs w:val="28"/>
                <w:lang w:val="uk-UA"/>
              </w:rPr>
              <m:t>'</m:t>
            </m:r>
          </m:sup>
        </m:sSup>
      </m:oMath>
      <w:r>
        <w:rPr>
          <w:rFonts w:ascii="Times New Roman" w:hAnsi="Times New Roman" w:cs="Times New Roman"/>
          <w:sz w:val="28"/>
          <w:szCs w:val="28"/>
          <w:lang w:val="uk-UA"/>
        </w:rPr>
        <w:t xml:space="preserve"> після дії </w:t>
      </w:r>
      <m:oMath>
        <m:r>
          <w:rPr>
            <w:rFonts w:ascii="Cambria Math" w:hAnsi="Cambria Math"/>
            <w:sz w:val="28"/>
            <w:szCs w:val="28"/>
            <w:lang w:val="uk-UA"/>
          </w:rPr>
          <m:t>a</m:t>
        </m:r>
      </m:oMath>
      <w:r>
        <w:rPr>
          <w:rFonts w:ascii="Times New Roman" w:hAnsi="Times New Roman" w:cs="Times New Roman"/>
          <w:sz w:val="28"/>
          <w:szCs w:val="28"/>
          <w:lang w:val="uk-UA"/>
        </w:rPr>
        <w:t>.</w:t>
      </w:r>
    </w:p>
    <w:p w14:paraId="5396AE72" w14:textId="7EAC7578" w:rsidR="00E75551" w:rsidRPr="00BD6AC6" w:rsidRDefault="00E75551" w:rsidP="00A94CE5">
      <w:pPr>
        <w:pStyle w:val="afff3"/>
        <w:numPr>
          <w:ilvl w:val="0"/>
          <w:numId w:val="35"/>
        </w:numPr>
        <w:spacing w:after="0" w:line="360" w:lineRule="auto"/>
        <w:ind w:left="1208" w:hanging="357"/>
        <w:rPr>
          <w:rFonts w:ascii="Times New Roman" w:eastAsia="Times New Roman" w:hAnsi="Times New Roman" w:cs="Times New Roman"/>
          <w:sz w:val="28"/>
          <w:szCs w:val="28"/>
          <w:lang w:val="uk-UA"/>
        </w:rPr>
      </w:pPr>
      <w:r w:rsidRPr="00BD6AC6">
        <w:rPr>
          <w:rFonts w:ascii="Times New Roman" w:eastAsia="Times New Roman" w:hAnsi="Times New Roman" w:cs="Times New Roman"/>
          <w:sz w:val="28"/>
          <w:szCs w:val="28"/>
          <w:lang w:val="uk-UA"/>
        </w:rPr>
        <w:t>Функція винагород</w:t>
      </w:r>
      <w:r w:rsidR="004A146D">
        <w:rPr>
          <w:rFonts w:ascii="Times New Roman" w:eastAsia="Times New Roman" w:hAnsi="Times New Roman" w:cs="Times New Roman"/>
          <w:sz w:val="28"/>
          <w:szCs w:val="28"/>
          <w:lang w:val="uk-UA"/>
        </w:rPr>
        <w:t>и</w:t>
      </w:r>
      <w:r w:rsidRPr="00BD6AC6">
        <w:rPr>
          <w:rFonts w:ascii="Times New Roman" w:eastAsia="Times New Roman" w:hAnsi="Times New Roman" w:cs="Times New Roman"/>
          <w:sz w:val="28"/>
          <w:szCs w:val="28"/>
          <w:lang w:val="uk-UA"/>
        </w:rPr>
        <w:t xml:space="preserve"> </w:t>
      </w:r>
      <m:oMath>
        <m:r>
          <w:rPr>
            <w:rFonts w:ascii="Cambria Math" w:hAnsi="Cambria Math" w:cs="Times New Roman"/>
            <w:sz w:val="28"/>
            <w:szCs w:val="28"/>
            <w:lang w:val="uk-UA"/>
          </w:rPr>
          <m:t>R</m:t>
        </m:r>
        <m:d>
          <m:dPr>
            <m:ctrlPr>
              <w:rPr>
                <w:rFonts w:ascii="Cambria Math" w:hAnsi="Cambria Math" w:cs="Times New Roman"/>
                <w:i/>
                <w:sz w:val="28"/>
                <w:szCs w:val="28"/>
                <w:lang w:val="uk-UA"/>
              </w:rPr>
            </m:ctrlPr>
          </m:dPr>
          <m:e>
            <m:r>
              <w:rPr>
                <w:rFonts w:ascii="Cambria Math" w:hAnsi="Cambria Math" w:cs="Times New Roman"/>
                <w:sz w:val="28"/>
                <w:szCs w:val="28"/>
                <w:lang w:val="uk-UA"/>
              </w:rPr>
              <m:t>s,a</m:t>
            </m:r>
          </m:e>
        </m:d>
      </m:oMath>
      <w:r w:rsidRPr="00BD6AC6">
        <w:rPr>
          <w:rFonts w:ascii="Times New Roman" w:eastAsia="Times New Roman" w:hAnsi="Times New Roman" w:cs="Times New Roman"/>
          <w:sz w:val="28"/>
          <w:szCs w:val="28"/>
          <w:lang w:val="uk-UA"/>
        </w:rPr>
        <w:t>: числова оцінка за дію</w:t>
      </w:r>
      <w:r w:rsidRPr="00BD6AC6">
        <w:rPr>
          <w:rFonts w:ascii="Times New Roman" w:hAnsi="Times New Roman" w:cs="Times New Roman"/>
          <w:i/>
          <w:sz w:val="28"/>
          <w:szCs w:val="28"/>
          <w:lang w:val="uk-UA"/>
        </w:rPr>
        <w:t xml:space="preserve"> </w:t>
      </w:r>
      <m:oMath>
        <m:r>
          <w:rPr>
            <w:rFonts w:ascii="Cambria Math" w:hAnsi="Cambria Math" w:cs="Times New Roman"/>
            <w:sz w:val="28"/>
            <w:szCs w:val="28"/>
            <w:lang w:val="uk-UA"/>
          </w:rPr>
          <m:t>a</m:t>
        </m:r>
      </m:oMath>
      <w:r w:rsidRPr="00BD6AC6">
        <w:rPr>
          <w:rFonts w:ascii="Times New Roman" w:eastAsia="Times New Roman" w:hAnsi="Times New Roman" w:cs="Times New Roman"/>
          <w:sz w:val="28"/>
          <w:szCs w:val="28"/>
          <w:lang w:val="uk-UA"/>
        </w:rPr>
        <w:t xml:space="preserve"> у стані</w:t>
      </w:r>
      <w:r w:rsidRPr="00BD6AC6">
        <w:rPr>
          <w:rFonts w:ascii="Times New Roman" w:hAnsi="Times New Roman" w:cs="Times New Roman"/>
          <w:i/>
          <w:sz w:val="28"/>
          <w:szCs w:val="28"/>
          <w:lang w:val="uk-UA"/>
        </w:rPr>
        <w:t xml:space="preserve"> </w:t>
      </w:r>
      <m:oMath>
        <m:r>
          <w:rPr>
            <w:rFonts w:ascii="Cambria Math" w:hAnsi="Cambria Math" w:cs="Times New Roman"/>
            <w:sz w:val="28"/>
            <w:szCs w:val="28"/>
            <w:lang w:val="uk-UA"/>
          </w:rPr>
          <m:t>s</m:t>
        </m:r>
      </m:oMath>
      <w:r w:rsidRPr="00BD6AC6">
        <w:rPr>
          <w:rFonts w:ascii="Times New Roman" w:eastAsia="Times New Roman" w:hAnsi="Times New Roman" w:cs="Times New Roman"/>
          <w:sz w:val="28"/>
          <w:szCs w:val="28"/>
          <w:lang w:val="uk-UA"/>
        </w:rPr>
        <w:t xml:space="preserve">, </w:t>
      </w:r>
      <w:r w:rsidRPr="00BD6AC6">
        <w:rPr>
          <w:rFonts w:ascii="Times New Roman" w:eastAsia="Times New Roman" w:hAnsi="Times New Roman" w:cs="Times New Roman"/>
          <w:sz w:val="28"/>
          <w:szCs w:val="28"/>
          <w:lang w:val="uk-UA"/>
        </w:rPr>
        <w:br/>
        <w:t>наприклад:</w:t>
      </w:r>
    </w:p>
    <w:p w14:paraId="56AF2301" w14:textId="77777777" w:rsidR="00E75551" w:rsidRDefault="00E75551" w:rsidP="00E75551">
      <w:pPr>
        <w:pStyle w:val="af1"/>
        <w:rPr>
          <w:lang w:val="uk-UA"/>
        </w:rPr>
      </w:pPr>
      <w:r>
        <w:rPr>
          <w:lang w:val="uk-UA"/>
        </w:rPr>
        <w:lastRenderedPageBreak/>
        <w:tab/>
      </w:r>
      <m:oMath>
        <m:r>
          <w:rPr>
            <w:rFonts w:ascii="Cambria Math" w:hAnsi="Cambria Math"/>
            <w:lang w:val="uk-UA"/>
          </w:rPr>
          <m:t>R=</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in</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comfort</m:t>
            </m:r>
          </m:sub>
        </m:sSub>
        <m:r>
          <w:rPr>
            <w:rFonts w:ascii="Cambria Math" w:hAnsi="Cambria Math"/>
            <w:lang w:val="uk-UA"/>
          </w:rPr>
          <m:t>|-λP</m:t>
        </m:r>
      </m:oMath>
      <w:r>
        <w:rPr>
          <w:lang w:val="uk-UA"/>
        </w:rPr>
        <w:t xml:space="preserve">,    </w:t>
      </w:r>
      <w:r>
        <w:rPr>
          <w:lang w:val="uk-UA"/>
        </w:rPr>
        <w:tab/>
        <w:t>(2.11)</w:t>
      </w:r>
    </w:p>
    <w:p w14:paraId="17DEC42B" w14:textId="77777777" w:rsidR="00E75551" w:rsidRDefault="00E75551" w:rsidP="00BD6AC6">
      <w:pPr>
        <w:pStyle w:val="a5"/>
        <w:ind w:firstLine="0"/>
      </w:pPr>
      <w:r>
        <w:t xml:space="preserve">де </w:t>
      </w:r>
      <m:oMath>
        <m:sSub>
          <m:sSubPr>
            <m:ctrlPr>
              <w:rPr>
                <w:rFonts w:ascii="Cambria Math" w:hAnsi="Cambria Math"/>
                <w:i/>
                <w:noProof/>
              </w:rPr>
            </m:ctrlPr>
          </m:sSubPr>
          <m:e>
            <m:r>
              <w:rPr>
                <w:rFonts w:ascii="Cambria Math" w:hAnsi="Cambria Math"/>
              </w:rPr>
              <m:t>-|T</m:t>
            </m:r>
          </m:e>
          <m:sub>
            <m:r>
              <w:rPr>
                <w:rFonts w:ascii="Cambria Math" w:hAnsi="Cambria Math"/>
              </w:rPr>
              <m:t>in</m:t>
            </m:r>
          </m:sub>
        </m:sSub>
        <m:r>
          <w:rPr>
            <w:rFonts w:ascii="Cambria Math" w:hAnsi="Cambria Math"/>
          </w:rPr>
          <m:t>-</m:t>
        </m:r>
        <m:sSub>
          <m:sSubPr>
            <m:ctrlPr>
              <w:rPr>
                <w:rFonts w:ascii="Cambria Math" w:hAnsi="Cambria Math"/>
                <w:i/>
                <w:noProof/>
              </w:rPr>
            </m:ctrlPr>
          </m:sSubPr>
          <m:e>
            <m:r>
              <w:rPr>
                <w:rFonts w:ascii="Cambria Math" w:hAnsi="Cambria Math"/>
              </w:rPr>
              <m:t>T</m:t>
            </m:r>
          </m:e>
          <m:sub>
            <m:r>
              <w:rPr>
                <w:rFonts w:ascii="Cambria Math" w:hAnsi="Cambria Math"/>
              </w:rPr>
              <m:t>comfort</m:t>
            </m:r>
          </m:sub>
        </m:sSub>
        <m:r>
          <w:rPr>
            <w:rFonts w:ascii="Cambria Math" w:hAnsi="Cambria Math"/>
          </w:rPr>
          <m:t>|</m:t>
        </m:r>
      </m:oMath>
      <w:r>
        <w:t xml:space="preserve"> штрафує за відхилення від комфорту, </w:t>
      </w:r>
      <m:oMath>
        <m:r>
          <w:rPr>
            <w:rFonts w:ascii="Cambria Math" w:hAnsi="Cambria Math"/>
          </w:rPr>
          <m:t>-λP</m:t>
        </m:r>
      </m:oMath>
      <w:r>
        <w:t xml:space="preserve"> — за енергоспоживання.</w:t>
      </w:r>
    </w:p>
    <w:p w14:paraId="58186130" w14:textId="77777777" w:rsidR="00E75551" w:rsidRDefault="00E75551" w:rsidP="00A94CE5">
      <w:pPr>
        <w:pStyle w:val="afff3"/>
        <w:numPr>
          <w:ilvl w:val="0"/>
          <w:numId w:val="35"/>
        </w:numPr>
        <w:spacing w:after="0" w:line="360" w:lineRule="auto"/>
        <w:ind w:left="1208" w:hanging="357"/>
        <w:jc w:val="both"/>
        <w:rPr>
          <w:rFonts w:ascii="Times New Roman" w:eastAsia="Times New Roman" w:hAnsi="Times New Roman" w:cs="Times New Roman"/>
          <w:sz w:val="28"/>
          <w:szCs w:val="28"/>
          <w:lang w:val="uk-UA"/>
        </w:rPr>
      </w:pPr>
      <w:r w:rsidRPr="00E75551">
        <w:rPr>
          <w:rStyle w:val="afff4"/>
          <w:rFonts w:ascii="Times New Roman" w:hAnsi="Times New Roman" w:cs="Times New Roman"/>
          <w:b w:val="0"/>
          <w:bCs w:val="0"/>
          <w:sz w:val="28"/>
          <w:szCs w:val="28"/>
          <w:lang w:val="uk-UA"/>
        </w:rPr>
        <w:t>Дисконт-фактор</w:t>
      </w:r>
      <w:r>
        <w:rPr>
          <w:rStyle w:val="afff4"/>
          <w:sz w:val="28"/>
          <w:szCs w:val="28"/>
          <w:lang w:val="uk-UA"/>
        </w:rPr>
        <w:t xml:space="preserve"> </w:t>
      </w:r>
      <m:oMath>
        <m:r>
          <m:rPr>
            <m:sty m:val="bi"/>
          </m:rPr>
          <w:rPr>
            <w:rStyle w:val="afff4"/>
            <w:rFonts w:ascii="Cambria Math" w:hAnsi="Cambria Math"/>
            <w:sz w:val="28"/>
            <w:szCs w:val="28"/>
            <w:lang w:val="uk-UA"/>
          </w:rPr>
          <m:t>γ</m:t>
        </m:r>
        <m:r>
          <w:rPr>
            <w:rFonts w:ascii="Cambria Math" w:hAnsi="Cambria Math"/>
            <w:sz w:val="28"/>
            <w:szCs w:val="28"/>
            <w:lang w:val="uk-UA"/>
          </w:rPr>
          <m:t>∈</m:t>
        </m:r>
        <m:d>
          <m:dPr>
            <m:begChr m:val="["/>
            <m:endChr m:val="]"/>
            <m:ctrlPr>
              <w:rPr>
                <w:rFonts w:ascii="Cambria Math" w:hAnsi="Cambria Math"/>
                <w:i/>
                <w:sz w:val="28"/>
                <w:szCs w:val="28"/>
                <w:lang w:val="uk-UA"/>
              </w:rPr>
            </m:ctrlPr>
          </m:dPr>
          <m:e>
            <m:r>
              <w:rPr>
                <w:rFonts w:ascii="Cambria Math" w:hAnsi="Cambria Math"/>
                <w:sz w:val="28"/>
                <w:szCs w:val="28"/>
                <w:lang w:val="uk-UA"/>
              </w:rPr>
              <m:t>0, 1</m:t>
            </m:r>
          </m:e>
        </m:d>
      </m:oMath>
      <w:r>
        <w:rPr>
          <w:rStyle w:val="afff4"/>
          <w:sz w:val="28"/>
          <w:szCs w:val="28"/>
          <w:lang w:val="uk-UA"/>
        </w:rPr>
        <w:t>:</w:t>
      </w:r>
      <w:r>
        <w:rPr>
          <w:rFonts w:ascii="Times New Roman" w:hAnsi="Times New Roman" w:cs="Times New Roman"/>
          <w:sz w:val="28"/>
          <w:szCs w:val="28"/>
          <w:lang w:val="uk-UA"/>
        </w:rPr>
        <w:t xml:space="preserve"> визначає вагу майбутніх винагород при оптимізації довгострокових цілей.</w:t>
      </w:r>
    </w:p>
    <w:p w14:paraId="3A5557CA" w14:textId="77777777" w:rsidR="00E75551" w:rsidRDefault="00E75551" w:rsidP="00E75551">
      <w:pPr>
        <w:rPr>
          <w:rFonts w:eastAsiaTheme="minorHAnsi"/>
          <w:szCs w:val="28"/>
        </w:rPr>
      </w:pPr>
      <w:r>
        <w:rPr>
          <w:szCs w:val="28"/>
        </w:rPr>
        <w:t>Один з найпростіших алгоритмів для створення RL агента — Q-learning. Він оновлює табличну Q-функцію за правилом [7, 25]:</w:t>
      </w:r>
    </w:p>
    <w:p w14:paraId="7715A2B1" w14:textId="77777777" w:rsidR="00E75551" w:rsidRDefault="00E75551" w:rsidP="00E75551">
      <w:pPr>
        <w:pStyle w:val="af1"/>
        <w:rPr>
          <w:lang w:val="uk-UA"/>
        </w:rPr>
      </w:pPr>
      <w:r>
        <w:rPr>
          <w:lang w:val="uk-UA"/>
        </w:rPr>
        <w:tab/>
      </w:r>
      <m:oMath>
        <m:r>
          <w:rPr>
            <w:rFonts w:ascii="Cambria Math" w:hAnsi="Cambria Math"/>
            <w:lang w:val="uk-UA"/>
          </w:rPr>
          <m:t>Q</m:t>
        </m:r>
        <m:d>
          <m:dPr>
            <m:ctrlPr>
              <w:rPr>
                <w:rFonts w:ascii="Cambria Math" w:hAnsi="Cambria Math"/>
                <w:i/>
                <w:lang w:val="uk-UA"/>
              </w:rPr>
            </m:ctrlPr>
          </m:dPr>
          <m:e>
            <m:r>
              <w:rPr>
                <w:rFonts w:ascii="Cambria Math" w:hAnsi="Cambria Math"/>
                <w:lang w:val="uk-UA"/>
              </w:rPr>
              <m:t>s,a</m:t>
            </m:r>
          </m:e>
        </m:d>
        <m:r>
          <w:rPr>
            <w:rFonts w:ascii="Cambria Math" w:hAnsi="Cambria Math"/>
            <w:lang w:val="uk-UA"/>
          </w:rPr>
          <m:t>←Q</m:t>
        </m:r>
        <m:d>
          <m:dPr>
            <m:ctrlPr>
              <w:rPr>
                <w:rFonts w:ascii="Cambria Math" w:hAnsi="Cambria Math"/>
                <w:i/>
                <w:lang w:val="uk-UA"/>
              </w:rPr>
            </m:ctrlPr>
          </m:dPr>
          <m:e>
            <m:r>
              <w:rPr>
                <w:rFonts w:ascii="Cambria Math" w:hAnsi="Cambria Math"/>
                <w:lang w:val="uk-UA"/>
              </w:rPr>
              <m:t>s,a</m:t>
            </m:r>
          </m:e>
        </m:d>
        <m:r>
          <w:rPr>
            <w:rFonts w:ascii="Cambria Math" w:hAnsi="Cambria Math"/>
            <w:lang w:val="uk-UA"/>
          </w:rPr>
          <m:t>+ α</m:t>
        </m:r>
        <m:d>
          <m:dPr>
            <m:begChr m:val="["/>
            <m:endChr m:val="]"/>
            <m:ctrlPr>
              <w:rPr>
                <w:rFonts w:ascii="Cambria Math" w:hAnsi="Cambria Math"/>
                <w:i/>
                <w:lang w:val="uk-UA"/>
              </w:rPr>
            </m:ctrlPr>
          </m:dPr>
          <m:e>
            <m:r>
              <w:rPr>
                <w:rFonts w:ascii="Cambria Math" w:hAnsi="Cambria Math"/>
                <w:lang w:val="uk-UA"/>
              </w:rPr>
              <m:t>r+γ</m:t>
            </m:r>
            <m:func>
              <m:funcPr>
                <m:ctrlPr>
                  <w:rPr>
                    <w:rFonts w:ascii="Cambria Math" w:hAnsi="Cambria Math"/>
                    <w:lang w:val="uk-UA"/>
                  </w:rPr>
                </m:ctrlPr>
              </m:funcPr>
              <m:fName>
                <m:sSub>
                  <m:sSubPr>
                    <m:ctrlPr>
                      <w:rPr>
                        <w:rFonts w:ascii="Cambria Math" w:hAnsi="Cambria Math"/>
                        <w:lang w:val="uk-UA"/>
                      </w:rPr>
                    </m:ctrlPr>
                  </m:sSubPr>
                  <m:e>
                    <m:r>
                      <m:rPr>
                        <m:sty m:val="p"/>
                      </m:rPr>
                      <w:rPr>
                        <w:rFonts w:ascii="Cambria Math" w:hAnsi="Cambria Math"/>
                        <w:lang w:val="uk-UA"/>
                      </w:rPr>
                      <m:t>max</m:t>
                    </m:r>
                  </m:e>
                  <m:sub>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m:t>
                        </m:r>
                      </m:sup>
                    </m:sSup>
                  </m:sub>
                </m:sSub>
              </m:fName>
              <m:e>
                <m:r>
                  <m:rPr>
                    <m:sty m:val="p"/>
                  </m:rPr>
                  <w:rPr>
                    <w:rFonts w:ascii="Cambria Math" w:hAnsi="Cambria Math"/>
                    <w:lang w:val="uk-UA"/>
                  </w:rPr>
                  <m:t>Q</m:t>
                </m:r>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uk-UA"/>
                          </w:rPr>
                          <m:t>s</m:t>
                        </m:r>
                      </m:e>
                      <m:sup>
                        <m:r>
                          <w:rPr>
                            <w:rFonts w:ascii="Cambria Math" w:hAnsi="Cambria Math"/>
                            <w:lang w:val="uk-UA"/>
                          </w:rPr>
                          <m:t>'</m:t>
                        </m:r>
                      </m:sup>
                    </m:sSup>
                    <m:r>
                      <w:rPr>
                        <w:rFonts w:ascii="Cambria Math" w:hAnsi="Cambria Math"/>
                        <w:lang w:val="uk-UA"/>
                      </w:rPr>
                      <m:t>,</m:t>
                    </m:r>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m:t>
                        </m:r>
                      </m:sup>
                    </m:sSup>
                  </m:e>
                </m:d>
              </m:e>
            </m:func>
            <m:r>
              <w:rPr>
                <w:rFonts w:ascii="Cambria Math" w:hAnsi="Cambria Math"/>
                <w:lang w:val="uk-UA"/>
              </w:rPr>
              <m:t>-Q</m:t>
            </m:r>
            <m:d>
              <m:dPr>
                <m:ctrlPr>
                  <w:rPr>
                    <w:rFonts w:ascii="Cambria Math" w:hAnsi="Cambria Math"/>
                    <w:i/>
                    <w:lang w:val="uk-UA"/>
                  </w:rPr>
                </m:ctrlPr>
              </m:dPr>
              <m:e>
                <m:r>
                  <w:rPr>
                    <w:rFonts w:ascii="Cambria Math" w:hAnsi="Cambria Math"/>
                    <w:lang w:val="uk-UA"/>
                  </w:rPr>
                  <m:t>s,a</m:t>
                </m:r>
              </m:e>
            </m:d>
          </m:e>
        </m:d>
      </m:oMath>
      <w:r>
        <w:rPr>
          <w:lang w:val="uk-UA"/>
        </w:rPr>
        <w:t xml:space="preserve">,    </w:t>
      </w:r>
      <w:r>
        <w:rPr>
          <w:lang w:val="uk-UA"/>
        </w:rPr>
        <w:tab/>
        <w:t>(2.12)</w:t>
      </w:r>
    </w:p>
    <w:p w14:paraId="140F56FD" w14:textId="77777777" w:rsidR="00E75551" w:rsidRDefault="00E75551" w:rsidP="00BD6AC6">
      <w:pPr>
        <w:pStyle w:val="a5"/>
        <w:ind w:firstLine="0"/>
      </w:pPr>
      <w:r w:rsidRPr="008D5DF5">
        <w:t xml:space="preserve">де </w:t>
      </w:r>
      <m:oMath>
        <m:r>
          <w:rPr>
            <w:rFonts w:ascii="Cambria Math" w:hAnsi="Cambria Math"/>
          </w:rPr>
          <m:t>α</m:t>
        </m:r>
      </m:oMath>
      <w:r w:rsidRPr="008D5DF5">
        <w:t xml:space="preserve"> — швидкість навчання, яка зазвичай </w:t>
      </w:r>
      <m:oMath>
        <m:r>
          <w:rPr>
            <w:rFonts w:ascii="Cambria Math" w:hAnsi="Cambria Math"/>
          </w:rPr>
          <m:t>0,1</m:t>
        </m:r>
        <m:r>
          <w:rPr>
            <w:rFonts w:ascii="Cambria Math" w:hAnsi="Cambria Math"/>
            <w:szCs w:val="28"/>
          </w:rPr>
          <m:t>÷0,5</m:t>
        </m:r>
      </m:oMath>
      <w:r w:rsidRPr="008D5DF5">
        <w:rPr>
          <w:szCs w:val="28"/>
        </w:rPr>
        <w:t xml:space="preserve"> </w:t>
      </w:r>
      <w:r w:rsidRPr="008D5DF5">
        <w:t xml:space="preserve">для збалансування стабільності та швидкості; </w:t>
      </w:r>
      <m:oMath>
        <m:r>
          <w:rPr>
            <w:rFonts w:ascii="Cambria Math" w:hAnsi="Cambria Math"/>
          </w:rPr>
          <m:t>γ</m:t>
        </m:r>
      </m:oMath>
      <w:r w:rsidRPr="008D5DF5">
        <w:t xml:space="preserve"> — фактор дисконту, в інерційних системах ОВК його часто обирають близько 0.9…0.99 для врахування довгострокових наслідків; </w:t>
      </w:r>
      <m:oMath>
        <m:r>
          <w:rPr>
            <w:rFonts w:ascii="Cambria Math" w:hAnsi="Cambria Math"/>
          </w:rPr>
          <m:t>r</m:t>
        </m:r>
      </m:oMath>
      <w:r w:rsidRPr="008D5DF5">
        <w:t xml:space="preserve"> — винагорода після дії </w:t>
      </w:r>
      <m:oMath>
        <m:r>
          <w:rPr>
            <w:rFonts w:ascii="Cambria Math" w:hAnsi="Cambria Math"/>
          </w:rPr>
          <m:t>a</m:t>
        </m:r>
      </m:oMath>
      <w:r w:rsidRPr="008D5DF5">
        <w:t xml:space="preserve"> в стані </w:t>
      </w:r>
      <m:oMath>
        <m:r>
          <w:rPr>
            <w:rFonts w:ascii="Cambria Math" w:hAnsi="Cambria Math"/>
          </w:rPr>
          <m:t>s</m:t>
        </m:r>
      </m:oMath>
      <w:r w:rsidRPr="008D5DF5">
        <w:t xml:space="preserve">. </w:t>
      </w:r>
      <w:r>
        <w:t>Алгоритм сходиться до оптимальної політики за умови достатнього дослідження простору станів і дій.</w:t>
      </w:r>
    </w:p>
    <w:p w14:paraId="2B88F6F6" w14:textId="77777777" w:rsidR="00E75551" w:rsidRDefault="00E75551" w:rsidP="00E75551">
      <w:pPr>
        <w:rPr>
          <w:szCs w:val="28"/>
        </w:rPr>
      </w:pPr>
      <w:r>
        <w:rPr>
          <w:szCs w:val="28"/>
        </w:rPr>
        <w:t>RL є особливо привабливим для керування складними системами, де важко побудувати точну математичну модель, або де цільова функція пов'язана з довгостроковою оптимізацією (як енергоспоживання за день/місяць). В системах керування кліматом агент RL може навчитися, наприклад, як заздалегідь знизити опалення, якщо за прогнозом очікується сонячний день, або як використовувати теплову інерцію будівлі для мінімізації пікового навантаження.</w:t>
      </w:r>
    </w:p>
    <w:p w14:paraId="7FD34EB2" w14:textId="7D2C802A" w:rsidR="00E75551" w:rsidRDefault="00E75551" w:rsidP="00E75551">
      <w:pPr>
        <w:rPr>
          <w:szCs w:val="28"/>
        </w:rPr>
      </w:pPr>
      <w:r>
        <w:rPr>
          <w:szCs w:val="28"/>
        </w:rPr>
        <w:t>Однак, застосування RL має свої виклики, зокрема: необхідність значної кількості взаємодій зі середовищем для навчання, складність розробки ефективної функції винагороди, та питання безпеки під час навчання на реальних системах.</w:t>
      </w:r>
    </w:p>
    <w:p w14:paraId="6FF58826" w14:textId="09ACB9D8" w:rsidR="00F9292C" w:rsidRDefault="00F9292C" w:rsidP="000B1BB7">
      <w:pPr>
        <w:pStyle w:val="21"/>
      </w:pPr>
      <w:bookmarkStart w:id="25" w:name="_Toc201411620"/>
      <w:r>
        <w:lastRenderedPageBreak/>
        <w:t>Розподілені системи керування та їх реалізація на базі мікросервісної архітектури</w:t>
      </w:r>
      <w:bookmarkEnd w:id="25"/>
    </w:p>
    <w:p w14:paraId="645F1534" w14:textId="77777777" w:rsidR="00F9292C" w:rsidRDefault="00F9292C" w:rsidP="00F9292C">
      <w:pPr>
        <w:rPr>
          <w:snapToGrid/>
          <w:color w:val="auto"/>
          <w:szCs w:val="28"/>
        </w:rPr>
      </w:pPr>
      <w:r>
        <w:rPr>
          <w:szCs w:val="28"/>
        </w:rPr>
        <w:t>З розвитком технологій автоматизації та збільшенням складності об'єктів керування, класичні централізовані системи керування дедалі частіше поступаються місцем розподіленим системам керування (РСК). РСК передбачають розподіл функцій керування та обробки інформації між декількома взаємодіючими компонентами (контролерами, сенсорами, актуаторами, обчислювальними модулями), які можуть бути географічно рознесені або логічно незалежні. У контексті розумного будинку, де є множина сенсорів, виконавчих пристроїв, обчислювальних ресурсів (локальних та хмарних) та різних алгоритмів керування, побудова системи за принципами РСК є природним та ефективним підходом [6, 12, 28].</w:t>
      </w:r>
    </w:p>
    <w:p w14:paraId="2EBD5C22" w14:textId="77777777" w:rsidR="00F9292C" w:rsidRDefault="00F9292C" w:rsidP="00E4036A">
      <w:pPr>
        <w:ind w:firstLine="720"/>
        <w:rPr>
          <w:rFonts w:eastAsiaTheme="minorHAnsi"/>
          <w:szCs w:val="28"/>
        </w:rPr>
      </w:pPr>
      <w:r>
        <w:rPr>
          <w:szCs w:val="28"/>
        </w:rPr>
        <w:t>Структура мікросервісної системи для ОВК-керування:</w:t>
      </w:r>
    </w:p>
    <w:p w14:paraId="318461F0" w14:textId="77777777" w:rsidR="00F9292C" w:rsidRDefault="00F9292C" w:rsidP="00A94CE5">
      <w:pPr>
        <w:pStyle w:val="afff3"/>
        <w:numPr>
          <w:ilvl w:val="0"/>
          <w:numId w:val="36"/>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Сервіс моделювання приміщення</w:t>
      </w:r>
      <w:r w:rsidRPr="00F9292C">
        <w:rPr>
          <w:rFonts w:ascii="Times New Roman" w:hAnsi="Times New Roman" w:cs="Times New Roman"/>
          <w:b/>
          <w:bCs/>
          <w:sz w:val="28"/>
          <w:szCs w:val="28"/>
          <w:lang w:val="uk-UA"/>
        </w:rPr>
        <w:t>:</w:t>
      </w:r>
      <w:r>
        <w:rPr>
          <w:rFonts w:ascii="Times New Roman" w:hAnsi="Times New Roman" w:cs="Times New Roman"/>
          <w:sz w:val="28"/>
          <w:szCs w:val="28"/>
          <w:lang w:val="uk-UA"/>
        </w:rPr>
        <w:t xml:space="preserve"> надає REST-інтерфейс для розрахунку теплової динаміки 2R2C моделі.</w:t>
      </w:r>
    </w:p>
    <w:p w14:paraId="3EAE0902" w14:textId="77777777" w:rsidR="00F9292C" w:rsidRDefault="00F9292C" w:rsidP="00A94CE5">
      <w:pPr>
        <w:pStyle w:val="afff3"/>
        <w:numPr>
          <w:ilvl w:val="0"/>
          <w:numId w:val="36"/>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Контролюючі сервіси (ПІД, RL-агент)</w:t>
      </w:r>
      <w:r w:rsidRPr="00F9292C">
        <w:rPr>
          <w:rFonts w:ascii="Times New Roman" w:hAnsi="Times New Roman" w:cs="Times New Roman"/>
          <w:b/>
          <w:bCs/>
          <w:sz w:val="28"/>
          <w:szCs w:val="28"/>
          <w:lang w:val="uk-UA"/>
        </w:rPr>
        <w:t>:</w:t>
      </w:r>
      <w:r>
        <w:rPr>
          <w:rFonts w:ascii="Times New Roman" w:hAnsi="Times New Roman" w:cs="Times New Roman"/>
          <w:sz w:val="28"/>
          <w:szCs w:val="28"/>
          <w:lang w:val="uk-UA"/>
        </w:rPr>
        <w:t xml:space="preserve"> приймають запити від симулятора або сенсорів та повертають керуючий сигнал.</w:t>
      </w:r>
    </w:p>
    <w:p w14:paraId="359C5CE1" w14:textId="77777777" w:rsidR="00F9292C" w:rsidRDefault="00F9292C" w:rsidP="00A94CE5">
      <w:pPr>
        <w:pStyle w:val="afff3"/>
        <w:numPr>
          <w:ilvl w:val="0"/>
          <w:numId w:val="36"/>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Прогностичний сервіс (LSTM)</w:t>
      </w:r>
      <w:r w:rsidRPr="00F9292C">
        <w:rPr>
          <w:rFonts w:ascii="Times New Roman" w:hAnsi="Times New Roman" w:cs="Times New Roman"/>
          <w:b/>
          <w:bCs/>
          <w:sz w:val="28"/>
          <w:szCs w:val="28"/>
          <w:lang w:val="uk-UA"/>
        </w:rPr>
        <w:t>:</w:t>
      </w:r>
      <w:r>
        <w:rPr>
          <w:rFonts w:ascii="Times New Roman" w:hAnsi="Times New Roman" w:cs="Times New Roman"/>
          <w:sz w:val="28"/>
          <w:szCs w:val="28"/>
          <w:lang w:val="uk-UA"/>
        </w:rPr>
        <w:t xml:space="preserve"> отримує історію вимірювань, викликається через HTTP для видачі прогнозу температури на майбутній горизонт.</w:t>
      </w:r>
    </w:p>
    <w:p w14:paraId="4AA404B2" w14:textId="77777777" w:rsidR="00F9292C" w:rsidRDefault="00F9292C" w:rsidP="00A94CE5">
      <w:pPr>
        <w:pStyle w:val="afff3"/>
        <w:numPr>
          <w:ilvl w:val="0"/>
          <w:numId w:val="36"/>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Сервіс зберігання даних</w:t>
      </w:r>
      <w:r w:rsidRPr="00F9292C">
        <w:rPr>
          <w:rFonts w:ascii="Times New Roman" w:hAnsi="Times New Roman" w:cs="Times New Roman"/>
          <w:b/>
          <w:bCs/>
          <w:sz w:val="28"/>
          <w:szCs w:val="28"/>
          <w:lang w:val="uk-UA"/>
        </w:rPr>
        <w:t>:</w:t>
      </w:r>
      <w:r>
        <w:rPr>
          <w:rFonts w:ascii="Times New Roman" w:hAnsi="Times New Roman" w:cs="Times New Roman"/>
          <w:sz w:val="28"/>
          <w:szCs w:val="28"/>
          <w:lang w:val="uk-UA"/>
        </w:rPr>
        <w:t xml:space="preserve"> зберігає часові ряди температури, команд керування й журнал подій у спеціалізованій СУБД часових рядів або NoSQL БД для часових рядів.</w:t>
      </w:r>
    </w:p>
    <w:p w14:paraId="1154FC28" w14:textId="12DAE510" w:rsidR="00F9292C" w:rsidRDefault="00F9292C" w:rsidP="00A94CE5">
      <w:pPr>
        <w:pStyle w:val="afff3"/>
        <w:numPr>
          <w:ilvl w:val="0"/>
          <w:numId w:val="36"/>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API-шлюз</w:t>
      </w:r>
      <w:r w:rsidRPr="00F9292C">
        <w:rPr>
          <w:rFonts w:ascii="Times New Roman" w:hAnsi="Times New Roman" w:cs="Times New Roman"/>
          <w:b/>
          <w:bCs/>
          <w:sz w:val="28"/>
          <w:szCs w:val="28"/>
          <w:lang w:val="uk-UA"/>
        </w:rPr>
        <w:t>:</w:t>
      </w:r>
      <w:r>
        <w:rPr>
          <w:rFonts w:ascii="Times New Roman" w:hAnsi="Times New Roman" w:cs="Times New Roman"/>
          <w:sz w:val="28"/>
          <w:szCs w:val="28"/>
          <w:lang w:val="uk-UA"/>
        </w:rPr>
        <w:t xml:space="preserve"> Централізовано приймає зовнішні запити (вебінтерфейс, мобільний додаток), маршрутизує їх до відповідних сервісів та агрегує відповіді.</w:t>
      </w:r>
    </w:p>
    <w:p w14:paraId="045A35B2" w14:textId="77777777" w:rsidR="00F9292C" w:rsidRDefault="00F9292C" w:rsidP="00A94CE5">
      <w:pPr>
        <w:pStyle w:val="afff3"/>
        <w:numPr>
          <w:ilvl w:val="0"/>
          <w:numId w:val="36"/>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Сенсорний шлюз</w:t>
      </w:r>
      <w:r w:rsidRPr="00F9292C">
        <w:rPr>
          <w:rFonts w:ascii="Times New Roman" w:hAnsi="Times New Roman" w:cs="Times New Roman"/>
          <w:b/>
          <w:bCs/>
          <w:sz w:val="28"/>
          <w:szCs w:val="28"/>
          <w:lang w:val="uk-UA"/>
        </w:rPr>
        <w:t>:</w:t>
      </w:r>
      <w:r>
        <w:rPr>
          <w:rFonts w:ascii="Times New Roman" w:hAnsi="Times New Roman" w:cs="Times New Roman"/>
          <w:sz w:val="28"/>
          <w:szCs w:val="28"/>
          <w:lang w:val="uk-UA"/>
        </w:rPr>
        <w:t xml:space="preserve"> узагальнює та нормалізує дані від різнорідних сенсорів (температура, вологість, відкриття/закриття вікон тощо), реалізуючи протоколи зв’язку (Modbus, ZigBee, Z-Wave, LoRaWAN тощо). Забезпечує буферизацію та попередню обробку повідомлень </w:t>
      </w:r>
      <w:r>
        <w:rPr>
          <w:rFonts w:ascii="Times New Roman" w:hAnsi="Times New Roman" w:cs="Times New Roman"/>
          <w:sz w:val="28"/>
          <w:szCs w:val="28"/>
          <w:lang w:val="uk-UA"/>
        </w:rPr>
        <w:lastRenderedPageBreak/>
        <w:t>перед передачею далі в платформу. В рамках симуляції температури в приміщенні ця компонента може бути опущена.</w:t>
      </w:r>
    </w:p>
    <w:p w14:paraId="13CA92C2" w14:textId="77777777" w:rsidR="00F9292C" w:rsidRDefault="00F9292C" w:rsidP="00F9292C">
      <w:pPr>
        <w:rPr>
          <w:szCs w:val="28"/>
        </w:rPr>
      </w:pPr>
      <w:r>
        <w:rPr>
          <w:szCs w:val="28"/>
        </w:rPr>
        <w:t>Будова міжсервісної взаємодії:</w:t>
      </w:r>
    </w:p>
    <w:p w14:paraId="5D6CCC94" w14:textId="77777777" w:rsidR="00F9292C" w:rsidRDefault="00F9292C" w:rsidP="00A94CE5">
      <w:pPr>
        <w:pStyle w:val="afff3"/>
        <w:numPr>
          <w:ilvl w:val="0"/>
          <w:numId w:val="37"/>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HTTP/REST (Request/Response)</w:t>
      </w:r>
      <w:r w:rsidRPr="00F9292C">
        <w:rPr>
          <w:rFonts w:ascii="Times New Roman" w:hAnsi="Times New Roman" w:cs="Times New Roman"/>
          <w:b/>
          <w:bCs/>
          <w:sz w:val="28"/>
          <w:szCs w:val="28"/>
          <w:lang w:val="uk-UA"/>
        </w:rPr>
        <w:t>:</w:t>
      </w:r>
      <w:r>
        <w:rPr>
          <w:rFonts w:ascii="Times New Roman" w:hAnsi="Times New Roman" w:cs="Times New Roman"/>
          <w:sz w:val="28"/>
          <w:szCs w:val="28"/>
          <w:lang w:val="uk-UA"/>
        </w:rPr>
        <w:t xml:space="preserve"> використовується для синхронних операцій: запит прогнозу, отримання керуючого впливу, оновлення параметрів моделі. Дані передаються у форматі JSON.</w:t>
      </w:r>
    </w:p>
    <w:p w14:paraId="31F13B22" w14:textId="77777777" w:rsidR="00F9292C" w:rsidRDefault="00F9292C" w:rsidP="00A94CE5">
      <w:pPr>
        <w:pStyle w:val="afff3"/>
        <w:numPr>
          <w:ilvl w:val="0"/>
          <w:numId w:val="37"/>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Publish/Subscribe (MQTT)</w:t>
      </w:r>
      <w:r w:rsidRPr="00F9292C">
        <w:rPr>
          <w:rFonts w:ascii="Times New Roman" w:hAnsi="Times New Roman" w:cs="Times New Roman"/>
          <w:b/>
          <w:bCs/>
          <w:sz w:val="28"/>
          <w:szCs w:val="28"/>
          <w:lang w:val="uk-UA"/>
        </w:rPr>
        <w:t>:</w:t>
      </w:r>
      <w:r>
        <w:rPr>
          <w:rFonts w:ascii="Times New Roman" w:hAnsi="Times New Roman" w:cs="Times New Roman"/>
          <w:sz w:val="28"/>
          <w:szCs w:val="28"/>
          <w:lang w:val="uk-UA"/>
        </w:rPr>
        <w:t xml:space="preserve"> асинхронний, подіє-орієнтований шаблон взаємодії сенсорів та контролера із моделлю pub/sub (публікація/підписка).</w:t>
      </w:r>
    </w:p>
    <w:p w14:paraId="0E765A60" w14:textId="77777777" w:rsidR="00F9292C" w:rsidRDefault="00F9292C" w:rsidP="00A94CE5">
      <w:pPr>
        <w:pStyle w:val="afff3"/>
        <w:numPr>
          <w:ilvl w:val="1"/>
          <w:numId w:val="38"/>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Публікація</w:t>
      </w:r>
      <w:r>
        <w:rPr>
          <w:rFonts w:ascii="Times New Roman" w:hAnsi="Times New Roman" w:cs="Times New Roman"/>
          <w:sz w:val="28"/>
          <w:szCs w:val="28"/>
          <w:lang w:val="uk-UA"/>
        </w:rPr>
        <w:t>: сенсорні дані (температура, вологість, стан вікон) відправляються у топіки.</w:t>
      </w:r>
    </w:p>
    <w:p w14:paraId="6D75D23D" w14:textId="77777777" w:rsidR="00F9292C" w:rsidRDefault="00F9292C" w:rsidP="00A94CE5">
      <w:pPr>
        <w:pStyle w:val="afff3"/>
        <w:numPr>
          <w:ilvl w:val="1"/>
          <w:numId w:val="38"/>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Підписка</w:t>
      </w:r>
      <w:r>
        <w:rPr>
          <w:rFonts w:ascii="Times New Roman" w:hAnsi="Times New Roman" w:cs="Times New Roman"/>
          <w:sz w:val="28"/>
          <w:szCs w:val="28"/>
          <w:lang w:val="uk-UA"/>
        </w:rPr>
        <w:t xml:space="preserve">: сервіси прогнозу, контролю та зберігання даних отримують відповідні оновлення в реальному часі. </w:t>
      </w:r>
    </w:p>
    <w:p w14:paraId="5C0F654B" w14:textId="77777777" w:rsidR="00F9292C" w:rsidRDefault="00F9292C" w:rsidP="00F9292C">
      <w:pPr>
        <w:pStyle w:val="afff3"/>
        <w:spacing w:after="0" w:line="360" w:lineRule="auto"/>
        <w:ind w:left="1208"/>
        <w:jc w:val="both"/>
        <w:rPr>
          <w:rFonts w:ascii="Times New Roman" w:hAnsi="Times New Roman" w:cs="Times New Roman"/>
          <w:sz w:val="28"/>
          <w:szCs w:val="28"/>
          <w:lang w:val="uk-UA"/>
        </w:rPr>
      </w:pPr>
      <w:r>
        <w:rPr>
          <w:rFonts w:ascii="Times New Roman" w:hAnsi="Times New Roman" w:cs="Times New Roman"/>
          <w:sz w:val="28"/>
          <w:szCs w:val="28"/>
          <w:lang w:val="uk-UA"/>
        </w:rPr>
        <w:t>MQTT є де-факто стандартом у IoT через мінімальні вимоги до пропускної здатності та простоту реалізації на вбудованих пристроях.</w:t>
      </w:r>
    </w:p>
    <w:p w14:paraId="55ADE741" w14:textId="77777777" w:rsidR="00F9292C" w:rsidRDefault="00F9292C" w:rsidP="00A94CE5">
      <w:pPr>
        <w:pStyle w:val="afff3"/>
        <w:numPr>
          <w:ilvl w:val="0"/>
          <w:numId w:val="37"/>
        </w:numPr>
        <w:spacing w:after="0" w:line="360" w:lineRule="auto"/>
        <w:ind w:left="1208" w:hanging="357"/>
        <w:jc w:val="both"/>
        <w:rPr>
          <w:rFonts w:ascii="Times New Roman" w:hAnsi="Times New Roman" w:cs="Times New Roman"/>
          <w:sz w:val="28"/>
          <w:szCs w:val="28"/>
          <w:lang w:val="uk-UA"/>
        </w:rPr>
      </w:pPr>
      <w:r>
        <w:rPr>
          <w:rFonts w:ascii="Times New Roman" w:hAnsi="Times New Roman" w:cs="Times New Roman"/>
          <w:sz w:val="28"/>
          <w:szCs w:val="28"/>
          <w:lang w:val="uk-UA"/>
        </w:rPr>
        <w:t>Kafka: розподілене сховище подій для подальшої багатопотокової обробки. Використовується як високопродуктивний, відмовостійкий масштабований брокер повідомлень для асинхронної взаємодії між сервісами за моделлю pub/sub.</w:t>
      </w:r>
    </w:p>
    <w:p w14:paraId="0B8D8FDE" w14:textId="77777777" w:rsidR="00F9292C" w:rsidRDefault="00F9292C" w:rsidP="00E4036A">
      <w:pPr>
        <w:rPr>
          <w:szCs w:val="28"/>
        </w:rPr>
      </w:pPr>
      <w:r>
        <w:rPr>
          <w:szCs w:val="28"/>
        </w:rPr>
        <w:t>Переваги мікросервісного підходу:</w:t>
      </w:r>
    </w:p>
    <w:p w14:paraId="50D4F6AA" w14:textId="77777777" w:rsidR="00F9292C" w:rsidRDefault="00F9292C" w:rsidP="00A94CE5">
      <w:pPr>
        <w:pStyle w:val="afff3"/>
        <w:numPr>
          <w:ilvl w:val="0"/>
          <w:numId w:val="39"/>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Незалежне масштабування</w:t>
      </w:r>
      <w:r>
        <w:rPr>
          <w:rFonts w:ascii="Times New Roman" w:hAnsi="Times New Roman" w:cs="Times New Roman"/>
          <w:sz w:val="28"/>
          <w:szCs w:val="28"/>
          <w:lang w:val="uk-UA"/>
        </w:rPr>
        <w:t>: критичні сервіси (наприклад, LSTM-прогноз) можуть розгортатися в кількох екземплярах (горизонтальне масштабування) або на потужнішому обладнанні (вертикальне масштабування), не впливаючи на легковагі компоненти (збір даних).</w:t>
      </w:r>
    </w:p>
    <w:p w14:paraId="1507A862" w14:textId="77777777" w:rsidR="00F9292C" w:rsidRDefault="00F9292C" w:rsidP="00A94CE5">
      <w:pPr>
        <w:pStyle w:val="afff3"/>
        <w:numPr>
          <w:ilvl w:val="0"/>
          <w:numId w:val="39"/>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Ізоляція відмов</w:t>
      </w:r>
      <w:r>
        <w:rPr>
          <w:rFonts w:ascii="Times New Roman" w:hAnsi="Times New Roman" w:cs="Times New Roman"/>
          <w:sz w:val="28"/>
          <w:szCs w:val="28"/>
          <w:lang w:val="uk-UA"/>
        </w:rPr>
        <w:t>: збій одного мікросервісу не паралізує всю систему — інші сервіси продовжують обробляти свої завдання або перемикаються на резервні алгоритми.</w:t>
      </w:r>
    </w:p>
    <w:p w14:paraId="61D37C29" w14:textId="77777777" w:rsidR="00F9292C" w:rsidRDefault="00F9292C" w:rsidP="00A94CE5">
      <w:pPr>
        <w:pStyle w:val="afff3"/>
        <w:numPr>
          <w:ilvl w:val="0"/>
          <w:numId w:val="39"/>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t>Швидкі оновлення</w:t>
      </w:r>
      <w:r>
        <w:rPr>
          <w:rFonts w:ascii="Times New Roman" w:hAnsi="Times New Roman" w:cs="Times New Roman"/>
          <w:sz w:val="28"/>
          <w:szCs w:val="28"/>
          <w:lang w:val="uk-UA"/>
        </w:rPr>
        <w:t>: нові версії сервісів (наприклад, заміна LSTM-моделі на покращену версію) розгортаються без повного перезапуску системи.</w:t>
      </w:r>
    </w:p>
    <w:p w14:paraId="094F1274" w14:textId="77777777" w:rsidR="00F9292C" w:rsidRDefault="00F9292C" w:rsidP="00A94CE5">
      <w:pPr>
        <w:pStyle w:val="afff3"/>
        <w:numPr>
          <w:ilvl w:val="0"/>
          <w:numId w:val="39"/>
        </w:numPr>
        <w:spacing w:after="0" w:line="360" w:lineRule="auto"/>
        <w:ind w:left="1208" w:hanging="357"/>
        <w:jc w:val="both"/>
        <w:rPr>
          <w:rFonts w:ascii="Times New Roman" w:hAnsi="Times New Roman" w:cs="Times New Roman"/>
          <w:sz w:val="28"/>
          <w:szCs w:val="28"/>
          <w:lang w:val="uk-UA"/>
        </w:rPr>
      </w:pPr>
      <w:r w:rsidRPr="00F9292C">
        <w:rPr>
          <w:rStyle w:val="afff4"/>
          <w:rFonts w:ascii="Times New Roman" w:hAnsi="Times New Roman" w:cs="Times New Roman"/>
          <w:b w:val="0"/>
          <w:bCs w:val="0"/>
          <w:sz w:val="28"/>
          <w:szCs w:val="28"/>
          <w:lang w:val="uk-UA"/>
        </w:rPr>
        <w:lastRenderedPageBreak/>
        <w:t>Поліглот-програмування</w:t>
      </w:r>
      <w:r>
        <w:rPr>
          <w:rFonts w:ascii="Times New Roman" w:hAnsi="Times New Roman" w:cs="Times New Roman"/>
          <w:sz w:val="28"/>
          <w:szCs w:val="28"/>
          <w:lang w:val="uk-UA"/>
        </w:rPr>
        <w:t>: кожен сервіс може використовувати оптимальну технологію: Python для ML/AI; Java для інших сервісів, як серверне ядро; C/C++ для сенсорів або локальних контролерів.</w:t>
      </w:r>
    </w:p>
    <w:p w14:paraId="30EBB206" w14:textId="41345CBE" w:rsidR="00F9292C" w:rsidRDefault="00F9292C" w:rsidP="00F9292C">
      <w:pPr>
        <w:rPr>
          <w:szCs w:val="28"/>
        </w:rPr>
      </w:pPr>
      <w:r>
        <w:rPr>
          <w:szCs w:val="28"/>
        </w:rPr>
        <w:t>Мікросервісна архітектура забезпечує гнучкість та надійність, необхідні для розподілених систем керування кліматом у розумних будинках. Чітке розмежування обов’язків, легковагі протоколи HTTP/REST і MQTT дозволяють побудувати масштабовану платформу, здатну поєднувати класичні та інтелектуальні алгоритми регулювання.</w:t>
      </w:r>
    </w:p>
    <w:p w14:paraId="10D6B7E6" w14:textId="77777777" w:rsidR="000B1BB7" w:rsidRPr="00CC1172" w:rsidRDefault="000B1BB7" w:rsidP="00F9292C"/>
    <w:p w14:paraId="4B3B5D0C" w14:textId="0AF2374D" w:rsidR="00F9292C" w:rsidRDefault="00F9292C" w:rsidP="000B1BB7">
      <w:pPr>
        <w:pStyle w:val="21"/>
      </w:pPr>
      <w:bookmarkStart w:id="26" w:name="_Toc201411621"/>
      <w:r>
        <w:t>Критерії оцінки ефективності систем керування</w:t>
      </w:r>
      <w:bookmarkEnd w:id="26"/>
    </w:p>
    <w:p w14:paraId="0ED1FB62" w14:textId="77777777" w:rsidR="00F9292C" w:rsidRDefault="00F9292C" w:rsidP="00F9292C">
      <w:pPr>
        <w:rPr>
          <w:snapToGrid/>
          <w:color w:val="auto"/>
          <w:szCs w:val="28"/>
        </w:rPr>
      </w:pPr>
      <w:r>
        <w:rPr>
          <w:szCs w:val="28"/>
        </w:rPr>
        <w:t>Об'єктивна оцінка та порівняння різних методів і алгоритмів керування є невід'ємною частиною розробки та дослідження систем автоматизації. У сфері керування кліматом у будівлях ефективність системи традиційно оцінюється за двома основними критеріями: енергоспоживання та підтримання комфортного мікроклімату. Ці критерії часто є взаємосуперечливими (наприклад, максимальна економія енергії може досягатись ціною погіршення комфорту), тому вибір оптимального контролера передбачає знаходження компромісу між ними. Для кількісної оцінки цих аспектів використовується набір метрик.</w:t>
      </w:r>
    </w:p>
    <w:p w14:paraId="28A5A21D" w14:textId="77777777" w:rsidR="00F9292C" w:rsidRDefault="00F9292C" w:rsidP="00F9292C">
      <w:pPr>
        <w:rPr>
          <w:szCs w:val="28"/>
        </w:rPr>
      </w:pPr>
      <w:r>
        <w:rPr>
          <w:szCs w:val="28"/>
        </w:rPr>
        <w:t>Нижче наведено ключові метрики оцінки ефективності систем керування  та їх дискретні формули [2, 4, 5, 26]:</w:t>
      </w:r>
    </w:p>
    <w:p w14:paraId="7548FF42" w14:textId="77777777" w:rsidR="00F9292C" w:rsidRDefault="00F9292C" w:rsidP="00A94CE5">
      <w:pPr>
        <w:pStyle w:val="afff3"/>
        <w:numPr>
          <w:ilvl w:val="0"/>
          <w:numId w:val="40"/>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Енергоспоживання (Energy Consumption)</w:t>
      </w:r>
      <w:r>
        <w:rPr>
          <w:rFonts w:ascii="Times New Roman" w:eastAsia="Times New Roman" w:hAnsi="Times New Roman" w:cs="Times New Roman"/>
          <w:b/>
          <w:bCs/>
          <w:sz w:val="28"/>
          <w:szCs w:val="28"/>
          <w:lang w:val="uk-UA"/>
        </w:rPr>
        <w:t>:</w:t>
      </w:r>
      <w:r>
        <w:rPr>
          <w:rFonts w:ascii="Times New Roman" w:eastAsia="Times New Roman" w:hAnsi="Times New Roman" w:cs="Times New Roman"/>
          <w:sz w:val="28"/>
          <w:szCs w:val="28"/>
          <w:lang w:val="uk-UA"/>
        </w:rPr>
        <w:t xml:space="preserve"> цей показник вимірює загальну кількість енергії, спожитої системою опалення за інтервал </w:t>
      </w:r>
      <m:oMath>
        <m:r>
          <w:rPr>
            <w:rFonts w:ascii="Cambria Math" w:hAnsi="Cambria Math"/>
            <w:sz w:val="28"/>
            <w:szCs w:val="28"/>
            <w:lang w:val="uk-UA"/>
          </w:rPr>
          <m:t>T</m:t>
        </m:r>
      </m:oMath>
      <w:r>
        <w:rPr>
          <w:rFonts w:ascii="Times New Roman" w:eastAsia="Times New Roman" w:hAnsi="Times New Roman" w:cs="Times New Roman"/>
          <w:sz w:val="28"/>
          <w:szCs w:val="28"/>
          <w:lang w:val="uk-UA"/>
        </w:rPr>
        <w:t xml:space="preserve">. Це пряма міра ефективності використання ресурсів. </w:t>
      </w:r>
    </w:p>
    <w:p w14:paraId="0C75872F" w14:textId="77777777" w:rsidR="00F9292C" w:rsidRDefault="00F9292C" w:rsidP="00F9292C">
      <w:pPr>
        <w:pStyle w:val="af1"/>
        <w:rPr>
          <w:lang w:val="uk-UA"/>
        </w:rPr>
      </w:pPr>
      <w:r>
        <w:rPr>
          <w:lang w:val="uk-UA"/>
        </w:rPr>
        <w:tab/>
      </w:r>
      <m:oMath>
        <m:r>
          <w:rPr>
            <w:rFonts w:ascii="Cambria Math" w:hAnsi="Cambria Math"/>
            <w:lang w:val="uk-UA"/>
          </w:rPr>
          <m:t>E=</m:t>
        </m:r>
        <m:nary>
          <m:naryPr>
            <m:limLoc m:val="subSup"/>
            <m:ctrlPr>
              <w:rPr>
                <w:rFonts w:ascii="Cambria Math" w:hAnsi="Cambria Math"/>
                <w:i/>
                <w:lang w:val="uk-UA"/>
              </w:rPr>
            </m:ctrlPr>
          </m:naryPr>
          <m:sub>
            <m:r>
              <w:rPr>
                <w:rFonts w:ascii="Cambria Math" w:hAnsi="Cambria Math"/>
                <w:lang w:val="uk-UA"/>
              </w:rPr>
              <m:t>0</m:t>
            </m:r>
          </m:sub>
          <m:sup>
            <m:r>
              <w:rPr>
                <w:rFonts w:ascii="Cambria Math" w:hAnsi="Cambria Math"/>
                <w:lang w:val="uk-UA"/>
              </w:rPr>
              <m:t>T</m:t>
            </m:r>
          </m:sup>
          <m:e>
            <m:r>
              <w:rPr>
                <w:rFonts w:ascii="Cambria Math" w:hAnsi="Cambria Math"/>
                <w:lang w:val="uk-UA"/>
              </w:rPr>
              <m:t>P</m:t>
            </m:r>
            <m:d>
              <m:dPr>
                <m:ctrlPr>
                  <w:rPr>
                    <w:rFonts w:ascii="Cambria Math" w:hAnsi="Cambria Math"/>
                    <w:i/>
                    <w:lang w:val="uk-UA"/>
                  </w:rPr>
                </m:ctrlPr>
              </m:dPr>
              <m:e>
                <m:r>
                  <w:rPr>
                    <w:rFonts w:ascii="Cambria Math" w:hAnsi="Cambria Math"/>
                    <w:lang w:val="uk-UA"/>
                  </w:rPr>
                  <m:t>t</m:t>
                </m:r>
              </m:e>
            </m:d>
            <m:r>
              <w:rPr>
                <w:rFonts w:ascii="Cambria Math" w:hAnsi="Cambria Math"/>
                <w:lang w:val="uk-UA"/>
              </w:rPr>
              <m:t>dt ≈</m:t>
            </m:r>
            <m:nary>
              <m:naryPr>
                <m:chr m:val="∑"/>
                <m:limLoc m:val="undOvr"/>
                <m:ctrlPr>
                  <w:rPr>
                    <w:rFonts w:ascii="Cambria Math" w:hAnsi="Cambria Math"/>
                    <w:i/>
                    <w:lang w:val="uk-UA"/>
                  </w:rPr>
                </m:ctrlPr>
              </m:naryPr>
              <m:sub>
                <m:r>
                  <w:rPr>
                    <w:rFonts w:ascii="Cambria Math" w:hAnsi="Cambria Math"/>
                    <w:lang w:val="uk-UA"/>
                  </w:rPr>
                  <m:t>k=1</m:t>
                </m:r>
              </m:sub>
              <m:sup>
                <m:r>
                  <w:rPr>
                    <w:rFonts w:ascii="Cambria Math" w:hAnsi="Cambria Math"/>
                    <w:lang w:val="uk-UA"/>
                  </w:rPr>
                  <m:t>N</m:t>
                </m:r>
              </m:sup>
              <m:e>
                <m:r>
                  <w:rPr>
                    <w:rFonts w:ascii="Cambria Math" w:hAnsi="Cambria Math"/>
                    <w:lang w:val="uk-UA"/>
                  </w:rPr>
                  <m:t>P</m:t>
                </m:r>
                <m:d>
                  <m:dPr>
                    <m:begChr m:val="["/>
                    <m:endChr m:val="]"/>
                    <m:ctrlPr>
                      <w:rPr>
                        <w:rFonts w:ascii="Cambria Math" w:hAnsi="Cambria Math"/>
                        <w:i/>
                        <w:lang w:val="uk-UA"/>
                      </w:rPr>
                    </m:ctrlPr>
                  </m:dPr>
                  <m:e>
                    <m:r>
                      <w:rPr>
                        <w:rFonts w:ascii="Cambria Math" w:hAnsi="Cambria Math"/>
                        <w:lang w:val="uk-UA"/>
                      </w:rPr>
                      <m:t>k</m:t>
                    </m:r>
                  </m:e>
                </m:d>
                <m:r>
                  <w:rPr>
                    <w:rFonts w:ascii="Cambria Math" w:hAnsi="Cambria Math"/>
                    <w:szCs w:val="28"/>
                    <w:lang w:val="uk-UA"/>
                  </w:rPr>
                  <m:t>∆</m:t>
                </m:r>
                <m:r>
                  <w:rPr>
                    <w:rFonts w:ascii="Cambria Math" w:hAnsi="Cambria Math"/>
                    <w:lang w:val="uk-UA"/>
                  </w:rPr>
                  <m:t>t</m:t>
                </m:r>
              </m:e>
            </m:nary>
          </m:e>
        </m:nary>
      </m:oMath>
      <w:r>
        <w:rPr>
          <w:lang w:val="uk-UA"/>
        </w:rPr>
        <w:t xml:space="preserve">,    </w:t>
      </w:r>
      <w:r>
        <w:rPr>
          <w:lang w:val="uk-UA"/>
        </w:rPr>
        <w:tab/>
        <w:t>(2.13)</w:t>
      </w:r>
    </w:p>
    <w:p w14:paraId="13CFC176" w14:textId="77777777" w:rsidR="00F9292C" w:rsidRDefault="00F9292C" w:rsidP="00BD6AC6">
      <w:pPr>
        <w:pStyle w:val="a5"/>
        <w:ind w:firstLine="0"/>
        <w:rPr>
          <w:i/>
        </w:rPr>
      </w:pPr>
      <w:r>
        <w:t xml:space="preserve">де </w:t>
      </w:r>
      <m:oMath>
        <m:r>
          <w:rPr>
            <w:rFonts w:ascii="Cambria Math" w:hAnsi="Cambria Math"/>
            <w:szCs w:val="28"/>
          </w:rPr>
          <m:t>∆</m:t>
        </m:r>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N</m:t>
            </m:r>
          </m:den>
        </m:f>
      </m:oMath>
      <w:r>
        <w:t xml:space="preserve">, </w:t>
      </w:r>
      <m:oMath>
        <m:r>
          <w:rPr>
            <w:rFonts w:ascii="Cambria Math" w:hAnsi="Cambria Math"/>
          </w:rPr>
          <m:t>P</m:t>
        </m:r>
        <m:d>
          <m:dPr>
            <m:begChr m:val="["/>
            <m:endChr m:val="]"/>
            <m:ctrlPr>
              <w:rPr>
                <w:rFonts w:ascii="Cambria Math" w:hAnsi="Cambria Math"/>
                <w:i/>
              </w:rPr>
            </m:ctrlPr>
          </m:dPr>
          <m:e>
            <m:r>
              <w:rPr>
                <w:rFonts w:ascii="Cambria Math" w:hAnsi="Cambria Math"/>
              </w:rPr>
              <m:t>k</m:t>
            </m:r>
          </m:e>
        </m:d>
      </m:oMath>
      <w:r>
        <w:t xml:space="preserve"> — потужність в кроці </w:t>
      </w:r>
      <m:oMath>
        <m:r>
          <w:rPr>
            <w:rFonts w:ascii="Cambria Math" w:hAnsi="Cambria Math"/>
          </w:rPr>
          <m:t>k</m:t>
        </m:r>
      </m:oMath>
      <w:r>
        <w:t>. Результат подають у кВт·год або МДж.</w:t>
      </w:r>
    </w:p>
    <w:p w14:paraId="243D85DD" w14:textId="77777777" w:rsidR="00F9292C" w:rsidRDefault="00F9292C" w:rsidP="00A94CE5">
      <w:pPr>
        <w:pStyle w:val="afff3"/>
        <w:numPr>
          <w:ilvl w:val="0"/>
          <w:numId w:val="40"/>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Точність підтримання температури (Temperature Accuracy / Deviation)</w:t>
      </w:r>
      <w:r>
        <w:rPr>
          <w:rFonts w:ascii="Times New Roman" w:eastAsia="Times New Roman" w:hAnsi="Times New Roman" w:cs="Times New Roman"/>
          <w:b/>
          <w:bCs/>
          <w:sz w:val="28"/>
          <w:szCs w:val="28"/>
          <w:lang w:val="uk-UA"/>
        </w:rPr>
        <w:t>:</w:t>
      </w:r>
      <w:r>
        <w:rPr>
          <w:rFonts w:ascii="Times New Roman" w:eastAsia="Times New Roman" w:hAnsi="Times New Roman" w:cs="Times New Roman"/>
          <w:sz w:val="28"/>
          <w:szCs w:val="28"/>
          <w:lang w:val="uk-UA"/>
        </w:rPr>
        <w:t xml:space="preserve"> Ця метрика оцінює відхилення фактичної температури </w:t>
      </w:r>
      <m:oMath>
        <m:sSub>
          <m:sSubPr>
            <m:ctrlPr>
              <w:rPr>
                <w:rFonts w:ascii="Cambria Math" w:eastAsia="Times New Roman" w:hAnsi="Cambria Math" w:cs="Times New Roman"/>
                <w:i/>
                <w:noProof/>
                <w:sz w:val="28"/>
                <w:szCs w:val="28"/>
                <w:lang w:val="uk-UA" w:eastAsia="ru-RU"/>
              </w:rPr>
            </m:ctrlPr>
          </m:sSubPr>
          <m:e>
            <m:r>
              <w:rPr>
                <w:rFonts w:ascii="Cambria Math" w:hAnsi="Cambria Math"/>
                <w:sz w:val="28"/>
                <w:szCs w:val="28"/>
                <w:lang w:val="uk-UA"/>
              </w:rPr>
              <m:t>T</m:t>
            </m:r>
          </m:e>
          <m:sub>
            <m:r>
              <w:rPr>
                <w:rFonts w:ascii="Cambria Math" w:hAnsi="Cambria Math"/>
                <w:sz w:val="28"/>
                <w:szCs w:val="28"/>
                <w:lang w:val="uk-UA"/>
              </w:rPr>
              <m:t>in</m:t>
            </m:r>
          </m:sub>
        </m:sSub>
      </m:oMath>
      <w:r>
        <w:rPr>
          <w:rFonts w:ascii="Times New Roman" w:eastAsia="Times New Roman" w:hAnsi="Times New Roman" w:cs="Times New Roman"/>
          <w:sz w:val="28"/>
          <w:szCs w:val="28"/>
          <w:lang w:val="uk-UA"/>
        </w:rPr>
        <w:t xml:space="preserve"> відповідає бажаній уставці </w:t>
      </w:r>
      <m:oMath>
        <m:sSub>
          <m:sSubPr>
            <m:ctrlPr>
              <w:rPr>
                <w:rFonts w:ascii="Cambria Math" w:eastAsia="Times New Roman" w:hAnsi="Cambria Math" w:cs="Times New Roman"/>
                <w:i/>
                <w:noProof/>
                <w:sz w:val="28"/>
                <w:szCs w:val="28"/>
                <w:lang w:val="uk-UA" w:eastAsia="ru-RU"/>
              </w:rPr>
            </m:ctrlPr>
          </m:sSubPr>
          <m:e>
            <m:r>
              <w:rPr>
                <w:rFonts w:ascii="Cambria Math" w:hAnsi="Cambria Math"/>
                <w:sz w:val="28"/>
                <w:szCs w:val="28"/>
                <w:lang w:val="uk-UA"/>
              </w:rPr>
              <m:t>T</m:t>
            </m:r>
          </m:e>
          <m:sub>
            <m:r>
              <w:rPr>
                <w:rFonts w:ascii="Cambria Math" w:hAnsi="Cambria Math"/>
                <w:sz w:val="28"/>
                <w:szCs w:val="28"/>
                <w:lang w:val="uk-UA"/>
              </w:rPr>
              <m:t>set</m:t>
            </m:r>
          </m:sub>
        </m:sSub>
      </m:oMath>
      <w:r>
        <w:rPr>
          <w:rFonts w:ascii="Times New Roman" w:eastAsia="Times New Roman" w:hAnsi="Times New Roman" w:cs="Times New Roman"/>
          <w:sz w:val="28"/>
          <w:szCs w:val="28"/>
          <w:lang w:val="uk-UA" w:eastAsia="ru-RU"/>
        </w:rPr>
        <w:t>.</w:t>
      </w:r>
      <w:r>
        <w:rPr>
          <w:rFonts w:ascii="Times New Roman" w:eastAsia="Times New Roman" w:hAnsi="Times New Roman" w:cs="Times New Roman"/>
          <w:sz w:val="28"/>
          <w:szCs w:val="28"/>
          <w:lang w:val="uk-UA"/>
        </w:rPr>
        <w:t xml:space="preserve"> Поширеними показниками є:</w:t>
      </w:r>
    </w:p>
    <w:p w14:paraId="67453963" w14:textId="77777777" w:rsidR="00F9292C" w:rsidRDefault="00F9292C" w:rsidP="00A94CE5">
      <w:pPr>
        <w:pStyle w:val="afff3"/>
        <w:numPr>
          <w:ilvl w:val="0"/>
          <w:numId w:val="41"/>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lastRenderedPageBreak/>
        <w:t xml:space="preserve">Середня абсолютна похибка (Mean Absolute Error, MAE) або середнє значення модуля похибки за період </w:t>
      </w:r>
      <m:oMath>
        <m:r>
          <w:rPr>
            <w:rFonts w:ascii="Cambria Math" w:hAnsi="Cambria Math"/>
            <w:sz w:val="28"/>
            <w:szCs w:val="28"/>
            <w:lang w:val="uk-UA"/>
          </w:rPr>
          <m:t>k</m:t>
        </m:r>
      </m:oMath>
      <w:r>
        <w:rPr>
          <w:rFonts w:ascii="Times New Roman" w:eastAsia="Times New Roman" w:hAnsi="Times New Roman" w:cs="Times New Roman"/>
          <w:sz w:val="28"/>
          <w:szCs w:val="28"/>
          <w:lang w:val="uk-UA"/>
        </w:rPr>
        <w:t>:</w:t>
      </w:r>
    </w:p>
    <w:p w14:paraId="65B77D74" w14:textId="77777777" w:rsidR="00F9292C" w:rsidRDefault="00F9292C" w:rsidP="00F9292C">
      <w:pPr>
        <w:pStyle w:val="af1"/>
        <w:rPr>
          <w:lang w:val="uk-UA"/>
        </w:rPr>
      </w:pPr>
      <w:r>
        <w:rPr>
          <w:lang w:val="uk-UA"/>
        </w:rPr>
        <w:tab/>
      </w:r>
      <m:oMath>
        <m:r>
          <w:rPr>
            <w:rFonts w:ascii="Cambria Math" w:hAnsi="Cambria Math"/>
            <w:lang w:val="uk-UA"/>
          </w:rPr>
          <m:t>MAE=</m:t>
        </m:r>
        <m:f>
          <m:fPr>
            <m:ctrlPr>
              <w:rPr>
                <w:rFonts w:ascii="Cambria Math" w:hAnsi="Cambria Math"/>
                <w:i/>
                <w:lang w:val="uk-UA"/>
              </w:rPr>
            </m:ctrlPr>
          </m:fPr>
          <m:num>
            <m:r>
              <w:rPr>
                <w:rFonts w:ascii="Cambria Math" w:hAnsi="Cambria Math"/>
                <w:lang w:val="uk-UA"/>
              </w:rPr>
              <m:t>1</m:t>
            </m:r>
          </m:num>
          <m:den>
            <m:r>
              <w:rPr>
                <w:rFonts w:ascii="Cambria Math" w:hAnsi="Cambria Math"/>
                <w:lang w:val="uk-UA"/>
              </w:rPr>
              <m:t>N</m:t>
            </m:r>
          </m:den>
        </m:f>
        <m:nary>
          <m:naryPr>
            <m:chr m:val="∑"/>
            <m:limLoc m:val="undOvr"/>
            <m:ctrlPr>
              <w:rPr>
                <w:rFonts w:ascii="Cambria Math" w:hAnsi="Cambria Math"/>
                <w:i/>
                <w:lang w:val="uk-UA"/>
              </w:rPr>
            </m:ctrlPr>
          </m:naryPr>
          <m:sub>
            <m:r>
              <w:rPr>
                <w:rFonts w:ascii="Cambria Math" w:hAnsi="Cambria Math"/>
                <w:lang w:val="uk-UA"/>
              </w:rPr>
              <m:t>k=1</m:t>
            </m:r>
          </m:sub>
          <m:sup>
            <m:r>
              <w:rPr>
                <w:rFonts w:ascii="Cambria Math" w:hAnsi="Cambria Math"/>
                <w:lang w:val="uk-UA"/>
              </w:rPr>
              <m:t>N</m:t>
            </m:r>
          </m:sup>
          <m:e>
            <m:d>
              <m:dPr>
                <m:begChr m:val="|"/>
                <m:endChr m:val="|"/>
                <m:ctrlPr>
                  <w:rPr>
                    <w:rFonts w:ascii="Cambria Math" w:hAnsi="Cambria Math"/>
                    <w:i/>
                    <w:lang w:val="uk-UA"/>
                  </w:rPr>
                </m:ctrlPr>
              </m:dPr>
              <m:e>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in</m:t>
                    </m:r>
                  </m:sub>
                </m:sSub>
                <m:d>
                  <m:dPr>
                    <m:begChr m:val="["/>
                    <m:endChr m:val="]"/>
                    <m:ctrlPr>
                      <w:rPr>
                        <w:rFonts w:ascii="Cambria Math" w:hAnsi="Cambria Math"/>
                        <w:i/>
                        <w:lang w:val="uk-UA"/>
                      </w:rPr>
                    </m:ctrlPr>
                  </m:dPr>
                  <m:e>
                    <m:r>
                      <w:rPr>
                        <w:rFonts w:ascii="Cambria Math" w:hAnsi="Cambria Math"/>
                        <w:lang w:val="uk-UA"/>
                      </w:rPr>
                      <m:t>k</m:t>
                    </m:r>
                  </m:e>
                </m:d>
                <m:r>
                  <w:rPr>
                    <w:rFonts w:ascii="Cambria Math" w:hAnsi="Cambria Math"/>
                    <w:lang w:val="uk-UA"/>
                  </w:rPr>
                  <m:t>-</m:t>
                </m:r>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set</m:t>
                    </m:r>
                  </m:sub>
                </m:sSub>
                <m:d>
                  <m:dPr>
                    <m:begChr m:val="["/>
                    <m:endChr m:val="]"/>
                    <m:ctrlPr>
                      <w:rPr>
                        <w:rFonts w:ascii="Cambria Math" w:hAnsi="Cambria Math"/>
                        <w:i/>
                        <w:lang w:val="uk-UA"/>
                      </w:rPr>
                    </m:ctrlPr>
                  </m:dPr>
                  <m:e>
                    <m:r>
                      <w:rPr>
                        <w:rFonts w:ascii="Cambria Math" w:hAnsi="Cambria Math"/>
                        <w:lang w:val="uk-UA"/>
                      </w:rPr>
                      <m:t>k</m:t>
                    </m:r>
                  </m:e>
                </m:d>
              </m:e>
            </m:d>
          </m:e>
        </m:nary>
      </m:oMath>
      <w:r>
        <w:rPr>
          <w:lang w:val="uk-UA"/>
        </w:rPr>
        <w:t xml:space="preserve">.    </w:t>
      </w:r>
      <w:r>
        <w:rPr>
          <w:lang w:val="uk-UA"/>
        </w:rPr>
        <w:tab/>
        <w:t>(2.14)</w:t>
      </w:r>
    </w:p>
    <w:p w14:paraId="4B54B9F6" w14:textId="77777777" w:rsidR="00F9292C" w:rsidRDefault="00F9292C" w:rsidP="00A94CE5">
      <w:pPr>
        <w:pStyle w:val="afff3"/>
        <w:numPr>
          <w:ilvl w:val="0"/>
          <w:numId w:val="42"/>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Середньоквадратична похибка (Root Mean Square Error, RMSE) або квадратний корінь із середнього значення квадрата похибки. Ця метрика сильніше штрафує великі відхилення:</w:t>
      </w:r>
    </w:p>
    <w:p w14:paraId="0C6EDEA6" w14:textId="77777777" w:rsidR="00F9292C" w:rsidRDefault="00F9292C" w:rsidP="00F9292C">
      <w:pPr>
        <w:pStyle w:val="af1"/>
        <w:rPr>
          <w:lang w:val="uk-UA"/>
        </w:rPr>
      </w:pPr>
      <w:r>
        <w:rPr>
          <w:lang w:val="uk-UA"/>
        </w:rPr>
        <w:tab/>
      </w:r>
      <m:oMath>
        <m:r>
          <w:rPr>
            <w:rFonts w:ascii="Cambria Math" w:hAnsi="Cambria Math"/>
            <w:lang w:val="uk-UA"/>
          </w:rPr>
          <m:t>RMSE=</m:t>
        </m:r>
        <m:rad>
          <m:radPr>
            <m:degHide m:val="1"/>
            <m:ctrlPr>
              <w:rPr>
                <w:rFonts w:ascii="Cambria Math" w:hAnsi="Cambria Math"/>
                <w:i/>
                <w:lang w:val="uk-UA"/>
              </w:rPr>
            </m:ctrlPr>
          </m:radPr>
          <m:deg/>
          <m:e>
            <m:f>
              <m:fPr>
                <m:ctrlPr>
                  <w:rPr>
                    <w:rFonts w:ascii="Cambria Math" w:hAnsi="Cambria Math"/>
                    <w:i/>
                    <w:lang w:val="uk-UA"/>
                  </w:rPr>
                </m:ctrlPr>
              </m:fPr>
              <m:num>
                <m:r>
                  <w:rPr>
                    <w:rFonts w:ascii="Cambria Math" w:hAnsi="Cambria Math"/>
                    <w:lang w:val="uk-UA"/>
                  </w:rPr>
                  <m:t>1</m:t>
                </m:r>
              </m:num>
              <m:den>
                <m:r>
                  <w:rPr>
                    <w:rFonts w:ascii="Cambria Math" w:hAnsi="Cambria Math"/>
                    <w:lang w:val="uk-UA"/>
                  </w:rPr>
                  <m:t>N</m:t>
                </m:r>
              </m:den>
            </m:f>
            <m:nary>
              <m:naryPr>
                <m:chr m:val="∑"/>
                <m:limLoc m:val="undOvr"/>
                <m:ctrlPr>
                  <w:rPr>
                    <w:rFonts w:ascii="Cambria Math" w:hAnsi="Cambria Math"/>
                    <w:i/>
                    <w:lang w:val="uk-UA"/>
                  </w:rPr>
                </m:ctrlPr>
              </m:naryPr>
              <m:sub>
                <m:r>
                  <w:rPr>
                    <w:rFonts w:ascii="Cambria Math" w:hAnsi="Cambria Math"/>
                    <w:lang w:val="uk-UA"/>
                  </w:rPr>
                  <m:t>k=1</m:t>
                </m:r>
              </m:sub>
              <m:sup>
                <m:r>
                  <w:rPr>
                    <w:rFonts w:ascii="Cambria Math" w:hAnsi="Cambria Math"/>
                    <w:lang w:val="uk-UA"/>
                  </w:rPr>
                  <m:t>N</m:t>
                </m:r>
              </m:sup>
              <m:e>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in</m:t>
                            </m:r>
                          </m:sub>
                        </m:sSub>
                        <m:d>
                          <m:dPr>
                            <m:begChr m:val="["/>
                            <m:endChr m:val="]"/>
                            <m:ctrlPr>
                              <w:rPr>
                                <w:rFonts w:ascii="Cambria Math" w:hAnsi="Cambria Math"/>
                                <w:i/>
                                <w:lang w:val="uk-UA"/>
                              </w:rPr>
                            </m:ctrlPr>
                          </m:dPr>
                          <m:e>
                            <m:r>
                              <w:rPr>
                                <w:rFonts w:ascii="Cambria Math" w:hAnsi="Cambria Math"/>
                                <w:lang w:val="uk-UA"/>
                              </w:rPr>
                              <m:t>k</m:t>
                            </m:r>
                          </m:e>
                        </m:d>
                        <m:r>
                          <w:rPr>
                            <w:rFonts w:ascii="Cambria Math" w:hAnsi="Cambria Math"/>
                            <w:lang w:val="uk-UA"/>
                          </w:rPr>
                          <m:t>-</m:t>
                        </m:r>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set</m:t>
                            </m:r>
                          </m:sub>
                        </m:sSub>
                        <m:d>
                          <m:dPr>
                            <m:begChr m:val="["/>
                            <m:endChr m:val="]"/>
                            <m:ctrlPr>
                              <w:rPr>
                                <w:rFonts w:ascii="Cambria Math" w:hAnsi="Cambria Math"/>
                                <w:i/>
                                <w:lang w:val="uk-UA"/>
                              </w:rPr>
                            </m:ctrlPr>
                          </m:dPr>
                          <m:e>
                            <m:r>
                              <w:rPr>
                                <w:rFonts w:ascii="Cambria Math" w:hAnsi="Cambria Math"/>
                                <w:lang w:val="uk-UA"/>
                              </w:rPr>
                              <m:t>k</m:t>
                            </m:r>
                          </m:e>
                        </m:d>
                      </m:e>
                    </m:d>
                  </m:e>
                  <m:sup>
                    <m:r>
                      <w:rPr>
                        <w:rFonts w:ascii="Cambria Math" w:hAnsi="Cambria Math"/>
                        <w:lang w:val="uk-UA"/>
                      </w:rPr>
                      <m:t>2</m:t>
                    </m:r>
                  </m:sup>
                </m:sSup>
              </m:e>
            </m:nary>
          </m:e>
        </m:rad>
      </m:oMath>
      <w:r>
        <w:rPr>
          <w:lang w:val="uk-UA"/>
        </w:rPr>
        <w:t xml:space="preserve">.    </w:t>
      </w:r>
      <w:r>
        <w:rPr>
          <w:lang w:val="uk-UA"/>
        </w:rPr>
        <w:tab/>
        <w:t>(2.15)</w:t>
      </w:r>
    </w:p>
    <w:p w14:paraId="14603656" w14:textId="77777777" w:rsidR="00F9292C" w:rsidRDefault="00F9292C" w:rsidP="00F9292C">
      <w:pPr>
        <w:rPr>
          <w:szCs w:val="28"/>
        </w:rPr>
      </w:pPr>
      <w:r>
        <w:rPr>
          <w:szCs w:val="28"/>
        </w:rPr>
        <w:t xml:space="preserve">Менші значення MAE та RMSE свідчать про вищу точність підтримання температури та кращий комфорт. </w:t>
      </w:r>
    </w:p>
    <w:p w14:paraId="4A114547" w14:textId="77777777" w:rsidR="00F9292C" w:rsidRDefault="00F9292C" w:rsidP="00A94CE5">
      <w:pPr>
        <w:pStyle w:val="afff3"/>
        <w:numPr>
          <w:ilvl w:val="0"/>
          <w:numId w:val="40"/>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Показники якості перехідних процесів (Transient Performance Metrics): оцінюють поведінку системи при зміні уставки або дії збурень:</w:t>
      </w:r>
    </w:p>
    <w:p w14:paraId="139B8BF0" w14:textId="77777777" w:rsidR="00F9292C" w:rsidRDefault="00F9292C" w:rsidP="00A94CE5">
      <w:pPr>
        <w:pStyle w:val="afff3"/>
        <w:numPr>
          <w:ilvl w:val="0"/>
          <w:numId w:val="43"/>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Перерегулювання (Overshoot) – це максимальне тимчасове перевищення температурою нового бажаного значення під час перехідного процесу (наприклад, при нагріві від нижчої температури до вищої). Розраховується як різниця між максимальним значенням температури, досягнутим під час переходу, та новим усталеним значенням:</w:t>
      </w:r>
    </w:p>
    <w:p w14:paraId="5154332E" w14:textId="57A3D642" w:rsidR="00F9292C" w:rsidRDefault="00F9292C" w:rsidP="00F9292C">
      <w:pPr>
        <w:pStyle w:val="af1"/>
        <w:rPr>
          <w:lang w:val="uk-UA"/>
        </w:rPr>
      </w:pPr>
      <w:r>
        <w:rPr>
          <w:lang w:val="uk-UA"/>
        </w:rPr>
        <w:tab/>
      </w:r>
      <m:oMath>
        <m:r>
          <w:rPr>
            <w:rFonts w:ascii="Cambria Math" w:hAnsi="Cambria Math"/>
            <w:lang w:val="uk-UA"/>
          </w:rPr>
          <m:t>OS=</m:t>
        </m:r>
        <m:func>
          <m:funcPr>
            <m:ctrlPr>
              <w:rPr>
                <w:rFonts w:ascii="Cambria Math" w:hAnsi="Cambria Math"/>
                <w:lang w:val="uk-UA"/>
              </w:rPr>
            </m:ctrlPr>
          </m:funcPr>
          <m:fName>
            <m:sSub>
              <m:sSubPr>
                <m:ctrlPr>
                  <w:rPr>
                    <w:rFonts w:ascii="Cambria Math" w:hAnsi="Cambria Math"/>
                    <w:lang w:val="uk-UA"/>
                  </w:rPr>
                </m:ctrlPr>
              </m:sSubPr>
              <m:e>
                <m:r>
                  <m:rPr>
                    <m:sty m:val="p"/>
                  </m:rPr>
                  <w:rPr>
                    <w:rFonts w:ascii="Cambria Math" w:hAnsi="Cambria Math"/>
                    <w:lang w:val="uk-UA"/>
                  </w:rPr>
                  <m:t>max</m:t>
                </m:r>
              </m:e>
              <m:sub>
                <m:r>
                  <w:rPr>
                    <w:rFonts w:ascii="Cambria Math" w:hAnsi="Cambria Math"/>
                    <w:lang w:val="uk-UA"/>
                  </w:rPr>
                  <m:t>t∈</m:t>
                </m:r>
                <m:d>
                  <m:dPr>
                    <m:begChr m:val="["/>
                    <m:endChr m:val="]"/>
                    <m:ctrlPr>
                      <w:rPr>
                        <w:rFonts w:ascii="Cambria Math" w:hAnsi="Cambria Math"/>
                        <w:i/>
                        <w:lang w:val="uk-UA"/>
                      </w:rPr>
                    </m:ctrlPr>
                  </m:dPr>
                  <m:e>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0</m:t>
                        </m:r>
                      </m:sub>
                    </m:sSub>
                    <m:r>
                      <w:rPr>
                        <w:rFonts w:ascii="Cambria Math" w:hAnsi="Cambria Math"/>
                        <w:szCs w:val="28"/>
                        <w:lang w:val="uk-UA"/>
                      </w:rPr>
                      <m:t>,</m:t>
                    </m:r>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settle</m:t>
                        </m:r>
                      </m:sub>
                    </m:sSub>
                    <m:ctrlPr>
                      <w:rPr>
                        <w:rFonts w:ascii="Cambria Math" w:hAnsi="Cambria Math"/>
                        <w:i/>
                        <w:szCs w:val="28"/>
                        <w:lang w:val="uk-UA"/>
                      </w:rPr>
                    </m:ctrlPr>
                  </m:e>
                </m:d>
              </m:sub>
            </m:sSub>
          </m:fName>
          <m:e>
            <m:d>
              <m:dPr>
                <m:begChr m:val="["/>
                <m:endChr m:val="]"/>
                <m:ctrlPr>
                  <w:rPr>
                    <w:rFonts w:ascii="Cambria Math" w:hAnsi="Cambria Math"/>
                    <w:i/>
                    <w:lang w:val="uk-UA"/>
                  </w:rPr>
                </m:ctrlPr>
              </m:dPr>
              <m:e>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in</m:t>
                    </m:r>
                  </m:sub>
                </m:sSub>
                <m:d>
                  <m:dPr>
                    <m:ctrlPr>
                      <w:rPr>
                        <w:rFonts w:ascii="Cambria Math" w:hAnsi="Cambria Math"/>
                        <w:i/>
                        <w:lang w:val="uk-UA"/>
                      </w:rPr>
                    </m:ctrlPr>
                  </m:dPr>
                  <m:e>
                    <m:r>
                      <w:rPr>
                        <w:rFonts w:ascii="Cambria Math" w:hAnsi="Cambria Math"/>
                        <w:lang w:val="uk-UA"/>
                      </w:rPr>
                      <m:t>t</m:t>
                    </m:r>
                  </m:e>
                </m:d>
              </m:e>
            </m:d>
          </m:e>
        </m:func>
        <m:r>
          <w:rPr>
            <w:rFonts w:ascii="Cambria Math" w:hAnsi="Cambria Math"/>
            <w:lang w:val="uk-UA"/>
          </w:rPr>
          <m:t>-</m:t>
        </m:r>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set</m:t>
            </m:r>
          </m:sub>
        </m:sSub>
      </m:oMath>
      <w:r>
        <w:rPr>
          <w:lang w:val="uk-UA"/>
        </w:rPr>
        <w:t xml:space="preserve">.    </w:t>
      </w:r>
      <w:r>
        <w:rPr>
          <w:lang w:val="uk-UA"/>
        </w:rPr>
        <w:tab/>
        <w:t>(2.16)</w:t>
      </w:r>
    </w:p>
    <w:p w14:paraId="263C4002" w14:textId="77777777" w:rsidR="00F9292C" w:rsidRDefault="00F9292C" w:rsidP="00A94CE5">
      <w:pPr>
        <w:pStyle w:val="afff3"/>
        <w:numPr>
          <w:ilvl w:val="0"/>
          <w:numId w:val="44"/>
        </w:numPr>
        <w:spacing w:after="0" w:line="360" w:lineRule="auto"/>
        <w:ind w:left="1208" w:hanging="357"/>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 xml:space="preserve">Час регулювання (Settling Time) – це час від моменту зміни уставки </w:t>
      </w:r>
      <m:oMath>
        <m:sSub>
          <m:sSubPr>
            <m:ctrlPr>
              <w:rPr>
                <w:rFonts w:ascii="Cambria Math" w:eastAsia="Times New Roman" w:hAnsi="Cambria Math" w:cs="Times New Roman"/>
                <w:i/>
                <w:noProof/>
                <w:sz w:val="28"/>
                <w:szCs w:val="28"/>
                <w:lang w:val="uk-UA" w:eastAsia="ru-RU"/>
              </w:rPr>
            </m:ctrlPr>
          </m:sSubPr>
          <m:e>
            <m:r>
              <w:rPr>
                <w:rFonts w:ascii="Cambria Math" w:hAnsi="Cambria Math"/>
                <w:sz w:val="28"/>
                <w:szCs w:val="28"/>
                <w:lang w:val="uk-UA"/>
              </w:rPr>
              <m:t>T</m:t>
            </m:r>
          </m:e>
          <m:sub>
            <m:r>
              <w:rPr>
                <w:rFonts w:ascii="Cambria Math" w:hAnsi="Cambria Math"/>
                <w:sz w:val="28"/>
                <w:szCs w:val="28"/>
                <w:lang w:val="uk-UA"/>
              </w:rPr>
              <m:t>set</m:t>
            </m:r>
          </m:sub>
        </m:sSub>
      </m:oMath>
      <w:r>
        <w:rPr>
          <w:rFonts w:ascii="Times New Roman" w:eastAsia="Times New Roman" w:hAnsi="Times New Roman" w:cs="Times New Roman"/>
          <w:sz w:val="28"/>
          <w:szCs w:val="28"/>
          <w:lang w:val="uk-UA" w:eastAsia="ru-RU"/>
        </w:rPr>
        <w:t xml:space="preserve"> (у точці </w:t>
      </w:r>
      <m:oMath>
        <m:sSub>
          <m:sSubPr>
            <m:ctrlPr>
              <w:rPr>
                <w:rFonts w:ascii="Cambria Math" w:eastAsia="Times New Roman" w:hAnsi="Cambria Math" w:cs="Times New Roman"/>
                <w:i/>
                <w:noProof/>
                <w:sz w:val="28"/>
                <w:szCs w:val="28"/>
                <w:lang w:val="uk-UA" w:eastAsia="ru-RU"/>
              </w:rPr>
            </m:ctrlPr>
          </m:sSubPr>
          <m:e>
            <m:r>
              <w:rPr>
                <w:rFonts w:ascii="Cambria Math" w:hAnsi="Cambria Math"/>
                <w:sz w:val="28"/>
                <w:szCs w:val="28"/>
                <w:lang w:val="uk-UA"/>
              </w:rPr>
              <m:t>t</m:t>
            </m:r>
          </m:e>
          <m:sub>
            <m:r>
              <w:rPr>
                <w:rFonts w:ascii="Cambria Math" w:hAnsi="Cambria Math"/>
                <w:sz w:val="28"/>
                <w:szCs w:val="28"/>
                <w:lang w:val="uk-UA"/>
              </w:rPr>
              <m:t>0</m:t>
            </m:r>
          </m:sub>
        </m:sSub>
      </m:oMath>
      <w:r>
        <w:rPr>
          <w:rFonts w:ascii="Times New Roman" w:eastAsia="Times New Roman" w:hAnsi="Times New Roman" w:cs="Times New Roman"/>
          <w:sz w:val="28"/>
          <w:szCs w:val="28"/>
          <w:lang w:val="uk-UA" w:eastAsia="ru-RU"/>
        </w:rPr>
        <w:t xml:space="preserve">) до першого моменту </w:t>
      </w:r>
      <m:oMath>
        <m:sSub>
          <m:sSubPr>
            <m:ctrlPr>
              <w:rPr>
                <w:rFonts w:ascii="Cambria Math" w:eastAsia="Times New Roman" w:hAnsi="Cambria Math" w:cs="Times New Roman"/>
                <w:i/>
                <w:noProof/>
                <w:sz w:val="28"/>
                <w:szCs w:val="28"/>
                <w:lang w:val="uk-UA" w:eastAsia="ru-RU"/>
              </w:rPr>
            </m:ctrlPr>
          </m:sSubPr>
          <m:e>
            <m:r>
              <w:rPr>
                <w:rFonts w:ascii="Cambria Math" w:hAnsi="Cambria Math"/>
                <w:sz w:val="28"/>
                <w:szCs w:val="28"/>
                <w:lang w:val="uk-UA"/>
              </w:rPr>
              <m:t>t</m:t>
            </m:r>
          </m:e>
          <m:sub>
            <m:r>
              <w:rPr>
                <w:rFonts w:ascii="Cambria Math" w:hAnsi="Cambria Math"/>
                <w:sz w:val="28"/>
                <w:szCs w:val="28"/>
                <w:lang w:val="uk-UA"/>
              </w:rPr>
              <m:t>settle</m:t>
            </m:r>
          </m:sub>
        </m:sSub>
      </m:oMath>
      <w:r>
        <w:rPr>
          <w:rFonts w:ascii="Times New Roman" w:eastAsia="Times New Roman" w:hAnsi="Times New Roman" w:cs="Times New Roman"/>
          <w:sz w:val="28"/>
          <w:szCs w:val="28"/>
          <w:lang w:val="uk-UA" w:eastAsia="ru-RU"/>
        </w:rPr>
        <w:t>, коли</w:t>
      </w:r>
    </w:p>
    <w:p w14:paraId="70704D76" w14:textId="0EAE9EF5" w:rsidR="00F9292C" w:rsidRDefault="00F9292C" w:rsidP="00F9292C">
      <w:pPr>
        <w:pStyle w:val="af1"/>
        <w:rPr>
          <w:lang w:val="uk-UA"/>
        </w:rPr>
      </w:pPr>
      <w:r>
        <w:rPr>
          <w:lang w:val="uk-UA"/>
        </w:rPr>
        <w:tab/>
      </w:r>
      <m:oMath>
        <m:sSub>
          <m:sSubPr>
            <m:ctrlPr>
              <w:rPr>
                <w:rFonts w:ascii="Cambria Math" w:hAnsi="Cambria Math"/>
                <w:i/>
                <w:szCs w:val="28"/>
                <w:lang w:val="uk-UA"/>
              </w:rPr>
            </m:ctrlPr>
          </m:sSubPr>
          <m:e>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in</m:t>
                </m:r>
              </m:sub>
            </m:sSub>
            <m:d>
              <m:dPr>
                <m:ctrlPr>
                  <w:rPr>
                    <w:rFonts w:ascii="Cambria Math" w:hAnsi="Cambria Math"/>
                    <w:i/>
                    <w:szCs w:val="28"/>
                    <w:lang w:val="uk-UA"/>
                  </w:rPr>
                </m:ctrlPr>
              </m:dPr>
              <m:e>
                <m:r>
                  <w:rPr>
                    <w:rFonts w:ascii="Cambria Math" w:hAnsi="Cambria Math"/>
                    <w:szCs w:val="28"/>
                    <w:lang w:val="uk-UA"/>
                  </w:rPr>
                  <m:t>t</m:t>
                </m:r>
              </m:e>
            </m:d>
            <m:r>
              <w:rPr>
                <w:rFonts w:ascii="Cambria Math" w:hAnsi="Cambria Math"/>
                <w:szCs w:val="28"/>
                <w:lang w:val="uk-UA"/>
              </w:rPr>
              <m:t>-T</m:t>
            </m:r>
          </m:e>
          <m:sub>
            <m:r>
              <w:rPr>
                <w:rFonts w:ascii="Cambria Math" w:hAnsi="Cambria Math"/>
                <w:szCs w:val="28"/>
                <w:lang w:val="uk-UA"/>
              </w:rPr>
              <m:t>set</m:t>
            </m:r>
          </m:sub>
        </m:sSub>
        <m:r>
          <w:rPr>
            <w:rFonts w:ascii="Cambria Math" w:hAnsi="Cambria Math"/>
            <w:lang w:val="uk-UA"/>
          </w:rPr>
          <m:t>|≤ ε</m:t>
        </m:r>
      </m:oMath>
      <w:r>
        <w:rPr>
          <w:lang w:val="uk-UA"/>
        </w:rPr>
        <w:t xml:space="preserve"> для всіх </w:t>
      </w:r>
      <m:oMath>
        <m:r>
          <w:rPr>
            <w:rFonts w:ascii="Cambria Math" w:hAnsi="Cambria Math"/>
            <w:szCs w:val="28"/>
            <w:lang w:val="uk-UA"/>
          </w:rPr>
          <m:t>t≥</m:t>
        </m:r>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settle</m:t>
            </m:r>
          </m:sub>
        </m:sSub>
      </m:oMath>
      <w:r>
        <w:rPr>
          <w:lang w:val="uk-UA"/>
        </w:rPr>
        <w:t xml:space="preserve">, зазвичай </w:t>
      </w:r>
      <m:oMath>
        <m:r>
          <w:rPr>
            <w:rFonts w:ascii="Cambria Math" w:hAnsi="Cambria Math"/>
            <w:lang w:val="uk-UA"/>
          </w:rPr>
          <m:t>ε=0,5</m:t>
        </m:r>
      </m:oMath>
      <w:r>
        <w:rPr>
          <w:lang w:val="uk-UA"/>
        </w:rPr>
        <w:t xml:space="preserve"> </w:t>
      </w:r>
      <w:r>
        <w:rPr>
          <w:szCs w:val="28"/>
          <w:lang w:val="uk-UA"/>
        </w:rPr>
        <w:t>°C.</w:t>
      </w:r>
      <w:r>
        <w:rPr>
          <w:lang w:val="uk-UA"/>
        </w:rPr>
        <w:t xml:space="preserve">     </w:t>
      </w:r>
      <w:r>
        <w:rPr>
          <w:lang w:val="uk-UA"/>
        </w:rPr>
        <w:tab/>
        <w:t>(2.17)</w:t>
      </w:r>
    </w:p>
    <w:p w14:paraId="1F58A5AD" w14:textId="77777777" w:rsidR="00F9292C" w:rsidRPr="008D5DF5" w:rsidRDefault="00F9292C" w:rsidP="00D12D06">
      <w:pPr>
        <w:pStyle w:val="a5"/>
      </w:pPr>
      <w:r w:rsidRPr="008D5DF5">
        <w:t>Цей показник характеризує швидкодію системи.</w:t>
      </w:r>
    </w:p>
    <w:p w14:paraId="26D8906D" w14:textId="77777777" w:rsidR="00F9292C" w:rsidRPr="008D5DF5" w:rsidRDefault="00F9292C" w:rsidP="00D12D06">
      <w:pPr>
        <w:pStyle w:val="a5"/>
      </w:pPr>
      <w:r w:rsidRPr="008D5DF5">
        <w:lastRenderedPageBreak/>
        <w:t xml:space="preserve">Критерії оцінювання </w:t>
      </w:r>
      <w:r>
        <w:t>LSTM</w:t>
      </w:r>
      <w:r w:rsidRPr="008D5DF5">
        <w:t>-моделей [5, 31]:</w:t>
      </w:r>
    </w:p>
    <w:p w14:paraId="5D297060" w14:textId="77777777" w:rsidR="00F9292C" w:rsidRDefault="00F9292C" w:rsidP="00D12D06">
      <w:pPr>
        <w:pStyle w:val="a5"/>
        <w:rPr>
          <w:szCs w:val="28"/>
        </w:rPr>
      </w:pPr>
      <w:r>
        <w:t>MAE</w:t>
      </w:r>
      <w:r w:rsidRPr="008D5DF5">
        <w:t xml:space="preserve"> (</w:t>
      </w:r>
      <w:r>
        <w:t>Mean</w:t>
      </w:r>
      <w:r w:rsidRPr="008D5DF5">
        <w:t xml:space="preserve"> </w:t>
      </w:r>
      <w:r>
        <w:t>Absolute</w:t>
      </w:r>
      <w:r w:rsidRPr="008D5DF5">
        <w:t xml:space="preserve"> </w:t>
      </w:r>
      <w:r>
        <w:t>Error</w:t>
      </w:r>
      <w:r w:rsidRPr="008D5DF5">
        <w:t xml:space="preserve">) та </w:t>
      </w:r>
      <w:r>
        <w:t>RMSE</w:t>
      </w:r>
      <w:r w:rsidRPr="008D5DF5">
        <w:t xml:space="preserve"> (</w:t>
      </w:r>
      <w:r>
        <w:t>Root</w:t>
      </w:r>
      <w:r w:rsidRPr="008D5DF5">
        <w:t xml:space="preserve"> </w:t>
      </w:r>
      <w:r>
        <w:t>Mean</w:t>
      </w:r>
      <w:r w:rsidRPr="008D5DF5">
        <w:t xml:space="preserve"> </w:t>
      </w:r>
      <w:r>
        <w:t>Squared</w:t>
      </w:r>
      <w:r w:rsidRPr="008D5DF5">
        <w:t xml:space="preserve"> </w:t>
      </w:r>
      <w:r>
        <w:t>Error</w:t>
      </w:r>
      <w:r w:rsidRPr="008D5DF5">
        <w:t xml:space="preserve">) за формулами (2.14) та (2.15) відповідно, замінюючи </w:t>
      </w:r>
      <m:oMath>
        <m:sSub>
          <m:sSubPr>
            <m:ctrlPr>
              <w:rPr>
                <w:rFonts w:ascii="Cambria Math" w:hAnsi="Cambria Math"/>
                <w:i/>
                <w:noProof/>
                <w:szCs w:val="28"/>
              </w:rPr>
            </m:ctrlPr>
          </m:sSubPr>
          <m:e>
            <m:r>
              <w:rPr>
                <w:rFonts w:ascii="Cambria Math" w:hAnsi="Cambria Math"/>
                <w:szCs w:val="28"/>
              </w:rPr>
              <m:t>T</m:t>
            </m:r>
          </m:e>
          <m:sub>
            <m:r>
              <w:rPr>
                <w:rFonts w:ascii="Cambria Math" w:hAnsi="Cambria Math"/>
                <w:szCs w:val="28"/>
              </w:rPr>
              <m:t>in</m:t>
            </m:r>
          </m:sub>
        </m:sSub>
      </m:oMath>
      <w:r w:rsidRPr="008D5DF5">
        <w:rPr>
          <w:szCs w:val="28"/>
        </w:rPr>
        <w:t xml:space="preserve"> і </w:t>
      </w:r>
      <m:oMath>
        <m:sSub>
          <m:sSubPr>
            <m:ctrlPr>
              <w:rPr>
                <w:rFonts w:ascii="Cambria Math" w:hAnsi="Cambria Math"/>
                <w:i/>
                <w:noProof/>
                <w:szCs w:val="28"/>
              </w:rPr>
            </m:ctrlPr>
          </m:sSubPr>
          <m:e>
            <m:r>
              <w:rPr>
                <w:rFonts w:ascii="Cambria Math" w:hAnsi="Cambria Math"/>
                <w:szCs w:val="28"/>
              </w:rPr>
              <m:t>T</m:t>
            </m:r>
          </m:e>
          <m:sub>
            <m:r>
              <w:rPr>
                <w:rFonts w:ascii="Cambria Math" w:hAnsi="Cambria Math"/>
                <w:szCs w:val="28"/>
              </w:rPr>
              <m:t>set</m:t>
            </m:r>
          </m:sub>
        </m:sSub>
      </m:oMath>
      <w:r w:rsidRPr="008D5DF5">
        <w:rPr>
          <w:szCs w:val="28"/>
        </w:rPr>
        <w:t xml:space="preserve"> на </w:t>
      </w:r>
      <m:oMath>
        <m:sSub>
          <m:sSubPr>
            <m:ctrlPr>
              <w:rPr>
                <w:rFonts w:ascii="Cambria Math" w:hAnsi="Cambria Math"/>
                <w:i/>
                <w:noProof/>
                <w:szCs w:val="28"/>
              </w:rPr>
            </m:ctrlPr>
          </m:sSubPr>
          <m:e>
            <m:r>
              <w:rPr>
                <w:rFonts w:ascii="Cambria Math" w:hAnsi="Cambria Math"/>
                <w:szCs w:val="28"/>
              </w:rPr>
              <m:t>y</m:t>
            </m:r>
          </m:e>
          <m:sub>
            <m:r>
              <w:rPr>
                <w:rFonts w:ascii="Cambria Math" w:hAnsi="Cambria Math"/>
                <w:szCs w:val="28"/>
              </w:rPr>
              <m:t>k</m:t>
            </m:r>
          </m:sub>
        </m:sSub>
      </m:oMath>
      <w:r w:rsidRPr="008D5DF5">
        <w:rPr>
          <w:szCs w:val="28"/>
        </w:rPr>
        <w:t xml:space="preserve"> і </w:t>
      </w:r>
      <m:oMath>
        <m:sSub>
          <m:sSubPr>
            <m:ctrlPr>
              <w:rPr>
                <w:rFonts w:ascii="Cambria Math" w:hAnsi="Cambria Math"/>
                <w:i/>
                <w:noProof/>
                <w:szCs w:val="28"/>
              </w:rPr>
            </m:ctrlPr>
          </m:sSubPr>
          <m:e>
            <m:acc>
              <m:accPr>
                <m:ctrlPr>
                  <w:rPr>
                    <w:rFonts w:ascii="Cambria Math" w:hAnsi="Cambria Math"/>
                    <w:i/>
                    <w:szCs w:val="28"/>
                  </w:rPr>
                </m:ctrlPr>
              </m:accPr>
              <m:e>
                <m:r>
                  <w:rPr>
                    <w:rFonts w:ascii="Cambria Math" w:hAnsi="Cambria Math"/>
                    <w:szCs w:val="28"/>
                  </w:rPr>
                  <m:t>y</m:t>
                </m:r>
              </m:e>
            </m:acc>
          </m:e>
          <m:sub>
            <m:r>
              <w:rPr>
                <w:rFonts w:ascii="Cambria Math" w:hAnsi="Cambria Math"/>
                <w:szCs w:val="28"/>
              </w:rPr>
              <m:t>k</m:t>
            </m:r>
          </m:sub>
        </m:sSub>
      </m:oMath>
      <w:r w:rsidRPr="008D5DF5">
        <w:rPr>
          <w:szCs w:val="28"/>
        </w:rPr>
        <w:t>.</w:t>
      </w:r>
      <w:r w:rsidRPr="008D5DF5">
        <w:rPr>
          <w:szCs w:val="28"/>
        </w:rPr>
        <w:br/>
      </w:r>
      <m:oMath>
        <m:sSub>
          <m:sSubPr>
            <m:ctrlPr>
              <w:rPr>
                <w:rFonts w:ascii="Cambria Math" w:hAnsi="Cambria Math"/>
                <w:i/>
                <w:noProof/>
                <w:szCs w:val="28"/>
              </w:rPr>
            </m:ctrlPr>
          </m:sSubPr>
          <m:e>
            <m:r>
              <w:rPr>
                <w:rFonts w:ascii="Cambria Math" w:hAnsi="Cambria Math"/>
                <w:szCs w:val="28"/>
              </w:rPr>
              <m:t>y</m:t>
            </m:r>
          </m:e>
          <m:sub>
            <m:r>
              <w:rPr>
                <w:rFonts w:ascii="Cambria Math" w:hAnsi="Cambria Math"/>
                <w:szCs w:val="28"/>
              </w:rPr>
              <m:t>k</m:t>
            </m:r>
          </m:sub>
        </m:sSub>
      </m:oMath>
      <w:r w:rsidRPr="008D5DF5">
        <w:rPr>
          <w:szCs w:val="28"/>
        </w:rPr>
        <w:t xml:space="preserve"> </w:t>
      </w:r>
      <w:r>
        <w:t xml:space="preserve">— фактичне (спостережуване) значення цільової величини в кроці </w:t>
      </w:r>
      <m:oMath>
        <m:r>
          <w:rPr>
            <w:rFonts w:ascii="Cambria Math" w:hAnsi="Cambria Math"/>
            <w:szCs w:val="28"/>
          </w:rPr>
          <m:t>k</m:t>
        </m:r>
      </m:oMath>
      <w:r>
        <w:rPr>
          <w:szCs w:val="28"/>
        </w:rPr>
        <w:t xml:space="preserve">, </w:t>
      </w:r>
      <m:oMath>
        <m:sSub>
          <m:sSubPr>
            <m:ctrlPr>
              <w:rPr>
                <w:rFonts w:ascii="Cambria Math" w:hAnsi="Cambria Math"/>
                <w:i/>
                <w:noProof/>
                <w:szCs w:val="28"/>
              </w:rPr>
            </m:ctrlPr>
          </m:sSubPr>
          <m:e>
            <m:acc>
              <m:accPr>
                <m:ctrlPr>
                  <w:rPr>
                    <w:rFonts w:ascii="Cambria Math" w:hAnsi="Cambria Math"/>
                    <w:i/>
                    <w:szCs w:val="28"/>
                  </w:rPr>
                </m:ctrlPr>
              </m:accPr>
              <m:e>
                <m:r>
                  <w:rPr>
                    <w:rFonts w:ascii="Cambria Math" w:hAnsi="Cambria Math"/>
                    <w:szCs w:val="28"/>
                  </w:rPr>
                  <m:t>y</m:t>
                </m:r>
              </m:e>
            </m:acc>
          </m:e>
          <m:sub>
            <m:r>
              <w:rPr>
                <w:rFonts w:ascii="Cambria Math" w:hAnsi="Cambria Math"/>
                <w:szCs w:val="28"/>
              </w:rPr>
              <m:t>k</m:t>
            </m:r>
          </m:sub>
        </m:sSub>
      </m:oMath>
      <w:r>
        <w:rPr>
          <w:szCs w:val="28"/>
        </w:rPr>
        <w:t xml:space="preserve"> </w:t>
      </w:r>
      <w:r>
        <w:t xml:space="preserve">— значення, спрогнозоване LSTM-моделлю для кроку </w:t>
      </w:r>
      <m:oMath>
        <m:r>
          <w:rPr>
            <w:rFonts w:ascii="Cambria Math" w:hAnsi="Cambria Math"/>
            <w:szCs w:val="28"/>
          </w:rPr>
          <m:t>k</m:t>
        </m:r>
      </m:oMath>
      <w:r>
        <w:rPr>
          <w:szCs w:val="28"/>
        </w:rPr>
        <w:t xml:space="preserve">. </w:t>
      </w:r>
    </w:p>
    <w:p w14:paraId="19C8F75B" w14:textId="77777777" w:rsidR="00F9292C" w:rsidRPr="008D5DF5" w:rsidRDefault="00F9292C" w:rsidP="00D12D06">
      <w:pPr>
        <w:pStyle w:val="a5"/>
        <w:rPr>
          <w:lang w:val="en-US"/>
        </w:rPr>
      </w:pPr>
      <w:r w:rsidRPr="008D5DF5">
        <w:rPr>
          <w:lang w:val="en-US"/>
        </w:rPr>
        <w:t xml:space="preserve">MAPE (Mean Absolute Percentage Error) </w:t>
      </w:r>
      <w:r>
        <w:t>за</w:t>
      </w:r>
      <w:r w:rsidRPr="008D5DF5">
        <w:rPr>
          <w:lang w:val="en-US"/>
        </w:rPr>
        <w:t xml:space="preserve"> </w:t>
      </w:r>
      <w:r>
        <w:t>формулою</w:t>
      </w:r>
      <w:r w:rsidRPr="008D5DF5">
        <w:rPr>
          <w:lang w:val="en-US"/>
        </w:rPr>
        <w:t>:</w:t>
      </w:r>
    </w:p>
    <w:p w14:paraId="4DC627CA" w14:textId="7E48BC1B" w:rsidR="00F9292C" w:rsidRDefault="00F9292C" w:rsidP="00F9292C">
      <w:pPr>
        <w:pStyle w:val="af1"/>
        <w:rPr>
          <w:lang w:val="uk-UA"/>
        </w:rPr>
      </w:pPr>
      <w:r>
        <w:rPr>
          <w:lang w:val="uk-UA"/>
        </w:rPr>
        <w:tab/>
      </w:r>
      <m:oMath>
        <m:r>
          <w:rPr>
            <w:rFonts w:ascii="Cambria Math" w:hAnsi="Cambria Math"/>
            <w:lang w:val="uk-UA"/>
          </w:rPr>
          <m:t>MAPE=</m:t>
        </m:r>
        <m:f>
          <m:fPr>
            <m:ctrlPr>
              <w:rPr>
                <w:rFonts w:ascii="Cambria Math" w:hAnsi="Cambria Math"/>
                <w:i/>
                <w:lang w:val="uk-UA"/>
              </w:rPr>
            </m:ctrlPr>
          </m:fPr>
          <m:num>
            <m:r>
              <w:rPr>
                <w:rFonts w:ascii="Cambria Math" w:hAnsi="Cambria Math"/>
                <w:lang w:val="uk-UA"/>
              </w:rPr>
              <m:t>100%</m:t>
            </m:r>
          </m:num>
          <m:den>
            <m:r>
              <w:rPr>
                <w:rFonts w:ascii="Cambria Math" w:hAnsi="Cambria Math"/>
                <w:lang w:val="uk-UA"/>
              </w:rPr>
              <m:t>N</m:t>
            </m:r>
          </m:den>
        </m:f>
        <m:nary>
          <m:naryPr>
            <m:chr m:val="∑"/>
            <m:limLoc m:val="undOvr"/>
            <m:ctrlPr>
              <w:rPr>
                <w:rFonts w:ascii="Cambria Math" w:hAnsi="Cambria Math"/>
                <w:i/>
                <w:lang w:val="uk-UA"/>
              </w:rPr>
            </m:ctrlPr>
          </m:naryPr>
          <m:sub>
            <m:r>
              <w:rPr>
                <w:rFonts w:ascii="Cambria Math" w:hAnsi="Cambria Math"/>
                <w:lang w:val="uk-UA"/>
              </w:rPr>
              <m:t>k=1</m:t>
            </m:r>
          </m:sub>
          <m:sup>
            <m:r>
              <w:rPr>
                <w:rFonts w:ascii="Cambria Math" w:hAnsi="Cambria Math"/>
                <w:lang w:val="uk-UA"/>
              </w:rPr>
              <m:t>N</m:t>
            </m:r>
          </m:sup>
          <m:e>
            <m:d>
              <m:dPr>
                <m:begChr m:val="|"/>
                <m:endChr m:val="|"/>
                <m:ctrlPr>
                  <w:rPr>
                    <w:rFonts w:ascii="Cambria Math" w:hAnsi="Cambria Math"/>
                    <w:i/>
                    <w:lang w:val="uk-UA"/>
                  </w:rPr>
                </m:ctrlPr>
              </m:dPr>
              <m:e>
                <m:f>
                  <m:fPr>
                    <m:ctrlPr>
                      <w:rPr>
                        <w:rFonts w:ascii="Cambria Math" w:hAnsi="Cambria Math"/>
                        <w:i/>
                        <w:lang w:val="uk-UA"/>
                      </w:rPr>
                    </m:ctrlPr>
                  </m:fPr>
                  <m:num>
                    <m:sSub>
                      <m:sSubPr>
                        <m:ctrlPr>
                          <w:rPr>
                            <w:rFonts w:ascii="Cambria Math" w:hAnsi="Cambria Math"/>
                            <w:i/>
                            <w:szCs w:val="28"/>
                            <w:lang w:val="uk-UA"/>
                          </w:rPr>
                        </m:ctrlPr>
                      </m:sSubPr>
                      <m:e>
                        <m:r>
                          <w:rPr>
                            <w:rFonts w:ascii="Cambria Math" w:hAnsi="Cambria Math"/>
                            <w:szCs w:val="28"/>
                            <w:lang w:val="uk-UA"/>
                          </w:rPr>
                          <m:t>y</m:t>
                        </m:r>
                      </m:e>
                      <m:sub>
                        <m:r>
                          <w:rPr>
                            <w:rFonts w:ascii="Cambria Math" w:hAnsi="Cambria Math"/>
                            <w:szCs w:val="28"/>
                            <w:lang w:val="uk-UA"/>
                          </w:rPr>
                          <m:t>k</m:t>
                        </m:r>
                      </m:sub>
                    </m:sSub>
                    <m:r>
                      <w:rPr>
                        <w:rFonts w:ascii="Cambria Math" w:hAnsi="Cambria Math"/>
                        <w:szCs w:val="28"/>
                        <w:lang w:val="uk-UA"/>
                      </w:rPr>
                      <m:t>-</m:t>
                    </m:r>
                    <m:sSub>
                      <m:sSubPr>
                        <m:ctrlPr>
                          <w:rPr>
                            <w:rFonts w:ascii="Cambria Math" w:hAnsi="Cambria Math"/>
                            <w:i/>
                            <w:szCs w:val="28"/>
                            <w:lang w:val="uk-UA"/>
                          </w:rPr>
                        </m:ctrlPr>
                      </m:sSubPr>
                      <m:e>
                        <m:acc>
                          <m:accPr>
                            <m:ctrlPr>
                              <w:rPr>
                                <w:rFonts w:ascii="Cambria Math" w:hAnsi="Cambria Math"/>
                                <w:i/>
                                <w:szCs w:val="28"/>
                                <w:lang w:val="uk-UA"/>
                              </w:rPr>
                            </m:ctrlPr>
                          </m:accPr>
                          <m:e>
                            <m:r>
                              <w:rPr>
                                <w:rFonts w:ascii="Cambria Math" w:hAnsi="Cambria Math"/>
                                <w:szCs w:val="28"/>
                                <w:lang w:val="uk-UA"/>
                              </w:rPr>
                              <m:t>y</m:t>
                            </m:r>
                          </m:e>
                        </m:acc>
                      </m:e>
                      <m:sub>
                        <m:r>
                          <w:rPr>
                            <w:rFonts w:ascii="Cambria Math" w:hAnsi="Cambria Math"/>
                            <w:szCs w:val="28"/>
                            <w:lang w:val="uk-UA"/>
                          </w:rPr>
                          <m:t>k</m:t>
                        </m:r>
                      </m:sub>
                    </m:sSub>
                  </m:num>
                  <m:den>
                    <m:sSub>
                      <m:sSubPr>
                        <m:ctrlPr>
                          <w:rPr>
                            <w:rFonts w:ascii="Cambria Math" w:hAnsi="Cambria Math"/>
                            <w:i/>
                            <w:szCs w:val="28"/>
                            <w:lang w:val="uk-UA"/>
                          </w:rPr>
                        </m:ctrlPr>
                      </m:sSubPr>
                      <m:e>
                        <m:r>
                          <w:rPr>
                            <w:rFonts w:ascii="Cambria Math" w:hAnsi="Cambria Math"/>
                            <w:szCs w:val="28"/>
                            <w:lang w:val="uk-UA"/>
                          </w:rPr>
                          <m:t>y</m:t>
                        </m:r>
                      </m:e>
                      <m:sub>
                        <m:r>
                          <w:rPr>
                            <w:rFonts w:ascii="Cambria Math" w:hAnsi="Cambria Math"/>
                            <w:szCs w:val="28"/>
                            <w:lang w:val="uk-UA"/>
                          </w:rPr>
                          <m:t>k</m:t>
                        </m:r>
                      </m:sub>
                    </m:sSub>
                  </m:den>
                </m:f>
              </m:e>
            </m:d>
          </m:e>
        </m:nary>
      </m:oMath>
      <w:r>
        <w:rPr>
          <w:lang w:val="uk-UA"/>
        </w:rPr>
        <w:t xml:space="preserve">,    </w:t>
      </w:r>
      <w:r>
        <w:rPr>
          <w:lang w:val="uk-UA"/>
        </w:rPr>
        <w:tab/>
        <w:t>(2.18)</w:t>
      </w:r>
    </w:p>
    <w:p w14:paraId="45F14008" w14:textId="77777777" w:rsidR="00F9292C" w:rsidRPr="008D5DF5" w:rsidRDefault="00D955B2" w:rsidP="00D12D06">
      <w:pPr>
        <w:pStyle w:val="a5"/>
        <w:rPr>
          <w:lang w:val="en-US"/>
        </w:rPr>
      </w:pPr>
      <m:oMath>
        <m:sSup>
          <m:sSupPr>
            <m:ctrlPr>
              <w:rPr>
                <w:rFonts w:ascii="Cambria Math" w:hAnsi="Cambria Math"/>
                <w:i/>
                <w:noProof/>
              </w:rPr>
            </m:ctrlPr>
          </m:sSupPr>
          <m:e>
            <m:r>
              <w:rPr>
                <w:rFonts w:ascii="Cambria Math" w:hAnsi="Cambria Math"/>
              </w:rPr>
              <m:t>R</m:t>
            </m:r>
          </m:e>
          <m:sup>
            <m:r>
              <w:rPr>
                <w:rFonts w:ascii="Cambria Math" w:hAnsi="Cambria Math"/>
                <w:lang w:val="en-US"/>
              </w:rPr>
              <m:t>2</m:t>
            </m:r>
          </m:sup>
        </m:sSup>
      </m:oMath>
      <w:r w:rsidR="00F9292C" w:rsidRPr="008D5DF5">
        <w:rPr>
          <w:lang w:val="en-US"/>
        </w:rPr>
        <w:t xml:space="preserve"> (Coefficient of Determination) — </w:t>
      </w:r>
      <w:r w:rsidR="00F9292C">
        <w:t>показник</w:t>
      </w:r>
      <w:r w:rsidR="00F9292C" w:rsidRPr="008D5DF5">
        <w:rPr>
          <w:lang w:val="en-US"/>
        </w:rPr>
        <w:t xml:space="preserve"> </w:t>
      </w:r>
      <w:r w:rsidR="00F9292C">
        <w:t>якості</w:t>
      </w:r>
      <w:r w:rsidR="00F9292C" w:rsidRPr="008D5DF5">
        <w:rPr>
          <w:lang w:val="en-US"/>
        </w:rPr>
        <w:t xml:space="preserve"> </w:t>
      </w:r>
      <w:r w:rsidR="00F9292C">
        <w:t>апроксимації</w:t>
      </w:r>
      <w:r w:rsidR="00F9292C" w:rsidRPr="008D5DF5">
        <w:rPr>
          <w:lang w:val="en-US"/>
        </w:rPr>
        <w:t>:</w:t>
      </w:r>
    </w:p>
    <w:p w14:paraId="53324FF7" w14:textId="77777777" w:rsidR="00F9292C" w:rsidRDefault="00F9292C" w:rsidP="00F9292C">
      <w:pPr>
        <w:pStyle w:val="af1"/>
        <w:rPr>
          <w:lang w:val="uk-UA"/>
        </w:rPr>
      </w:pPr>
      <w:r>
        <w:rPr>
          <w:lang w:val="uk-UA"/>
        </w:rPr>
        <w:tab/>
      </w:r>
      <m:oMath>
        <m:sSup>
          <m:sSupPr>
            <m:ctrlPr>
              <w:rPr>
                <w:rFonts w:ascii="Cambria Math" w:hAnsi="Cambria Math"/>
                <w:i/>
                <w:lang w:val="uk-UA"/>
              </w:rPr>
            </m:ctrlPr>
          </m:sSupPr>
          <m:e>
            <m:r>
              <w:rPr>
                <w:rFonts w:ascii="Cambria Math" w:hAnsi="Cambria Math"/>
                <w:lang w:val="uk-UA"/>
              </w:rPr>
              <m:t>R</m:t>
            </m:r>
          </m:e>
          <m:sup>
            <m:r>
              <w:rPr>
                <w:rFonts w:ascii="Cambria Math" w:hAnsi="Cambria Math"/>
                <w:lang w:val="uk-UA"/>
              </w:rPr>
              <m:t>2</m:t>
            </m:r>
          </m:sup>
        </m:sSup>
        <m:r>
          <w:rPr>
            <w:rFonts w:ascii="Cambria Math" w:hAnsi="Cambria Math"/>
            <w:lang w:val="uk-UA"/>
          </w:rPr>
          <m:t>=</m:t>
        </m:r>
        <m:r>
          <w:rPr>
            <w:rFonts w:ascii="Cambria Math" w:hAnsi="Cambria Math"/>
            <w:noProof w:val="0"/>
            <w:lang w:val="uk-UA"/>
          </w:rPr>
          <m:t>1-</m:t>
        </m:r>
        <m:f>
          <m:fPr>
            <m:ctrlPr>
              <w:rPr>
                <w:rFonts w:ascii="Cambria Math" w:hAnsi="Cambria Math"/>
                <w:i/>
                <w:lang w:val="uk-UA"/>
              </w:rPr>
            </m:ctrlPr>
          </m:fPr>
          <m:num>
            <m:nary>
              <m:naryPr>
                <m:chr m:val="∑"/>
                <m:limLoc m:val="undOvr"/>
                <m:subHide m:val="1"/>
                <m:supHide m:val="1"/>
                <m:ctrlPr>
                  <w:rPr>
                    <w:rFonts w:ascii="Cambria Math" w:hAnsi="Cambria Math"/>
                    <w:i/>
                    <w:lang w:val="uk-UA"/>
                  </w:rPr>
                </m:ctrlPr>
              </m:naryPr>
              <m:sub/>
              <m:sup/>
              <m:e>
                <m:sSup>
                  <m:sSupPr>
                    <m:ctrlPr>
                      <w:rPr>
                        <w:rFonts w:ascii="Cambria Math" w:hAnsi="Cambria Math"/>
                        <w:i/>
                        <w:szCs w:val="28"/>
                        <w:lang w:val="uk-UA"/>
                      </w:rPr>
                    </m:ctrlPr>
                  </m:sSupPr>
                  <m:e>
                    <m:sSub>
                      <m:sSubPr>
                        <m:ctrlPr>
                          <w:rPr>
                            <w:rFonts w:ascii="Cambria Math" w:hAnsi="Cambria Math"/>
                            <w:i/>
                            <w:szCs w:val="28"/>
                            <w:lang w:val="uk-UA"/>
                          </w:rPr>
                        </m:ctrlPr>
                      </m:sSubPr>
                      <m:e>
                        <m:r>
                          <w:rPr>
                            <w:rFonts w:ascii="Cambria Math" w:hAnsi="Cambria Math"/>
                            <w:szCs w:val="28"/>
                            <w:lang w:val="uk-UA"/>
                          </w:rPr>
                          <m:t>(y</m:t>
                        </m:r>
                      </m:e>
                      <m:sub>
                        <m:r>
                          <w:rPr>
                            <w:rFonts w:ascii="Cambria Math" w:hAnsi="Cambria Math"/>
                            <w:szCs w:val="28"/>
                            <w:lang w:val="uk-UA"/>
                          </w:rPr>
                          <m:t>k</m:t>
                        </m:r>
                      </m:sub>
                    </m:sSub>
                    <m:r>
                      <w:rPr>
                        <w:rFonts w:ascii="Cambria Math" w:hAnsi="Cambria Math"/>
                        <w:szCs w:val="28"/>
                        <w:lang w:val="uk-UA"/>
                      </w:rPr>
                      <m:t>-</m:t>
                    </m:r>
                    <m:sSub>
                      <m:sSubPr>
                        <m:ctrlPr>
                          <w:rPr>
                            <w:rFonts w:ascii="Cambria Math" w:hAnsi="Cambria Math"/>
                            <w:i/>
                            <w:szCs w:val="28"/>
                            <w:lang w:val="uk-UA"/>
                          </w:rPr>
                        </m:ctrlPr>
                      </m:sSubPr>
                      <m:e>
                        <m:acc>
                          <m:accPr>
                            <m:ctrlPr>
                              <w:rPr>
                                <w:rFonts w:ascii="Cambria Math" w:hAnsi="Cambria Math"/>
                                <w:i/>
                                <w:szCs w:val="28"/>
                                <w:lang w:val="uk-UA"/>
                              </w:rPr>
                            </m:ctrlPr>
                          </m:accPr>
                          <m:e>
                            <m:r>
                              <w:rPr>
                                <w:rFonts w:ascii="Cambria Math" w:hAnsi="Cambria Math"/>
                                <w:szCs w:val="28"/>
                                <w:lang w:val="uk-UA"/>
                              </w:rPr>
                              <m:t>y</m:t>
                            </m:r>
                          </m:e>
                        </m:acc>
                      </m:e>
                      <m:sub>
                        <m:r>
                          <w:rPr>
                            <w:rFonts w:ascii="Cambria Math" w:hAnsi="Cambria Math"/>
                            <w:szCs w:val="28"/>
                            <w:lang w:val="uk-UA"/>
                          </w:rPr>
                          <m:t>k</m:t>
                        </m:r>
                      </m:sub>
                    </m:sSub>
                    <m:r>
                      <w:rPr>
                        <w:rFonts w:ascii="Cambria Math" w:hAnsi="Cambria Math"/>
                        <w:szCs w:val="28"/>
                        <w:lang w:val="uk-UA"/>
                      </w:rPr>
                      <m:t>)</m:t>
                    </m:r>
                  </m:e>
                  <m:sup>
                    <m:r>
                      <w:rPr>
                        <w:rFonts w:ascii="Cambria Math" w:hAnsi="Cambria Math"/>
                        <w:szCs w:val="28"/>
                        <w:lang w:val="uk-UA"/>
                      </w:rPr>
                      <m:t>2</m:t>
                    </m:r>
                  </m:sup>
                </m:sSup>
              </m:e>
            </m:nary>
          </m:num>
          <m:den>
            <m:nary>
              <m:naryPr>
                <m:chr m:val="∑"/>
                <m:limLoc m:val="undOvr"/>
                <m:subHide m:val="1"/>
                <m:supHide m:val="1"/>
                <m:ctrlPr>
                  <w:rPr>
                    <w:rFonts w:ascii="Cambria Math" w:hAnsi="Cambria Math"/>
                    <w:i/>
                    <w:lang w:val="uk-UA"/>
                  </w:rPr>
                </m:ctrlPr>
              </m:naryPr>
              <m:sub/>
              <m:sup/>
              <m:e>
                <m:sSup>
                  <m:sSupPr>
                    <m:ctrlPr>
                      <w:rPr>
                        <w:rFonts w:ascii="Cambria Math" w:hAnsi="Cambria Math"/>
                        <w:i/>
                        <w:szCs w:val="28"/>
                        <w:lang w:val="uk-UA"/>
                      </w:rPr>
                    </m:ctrlPr>
                  </m:sSupPr>
                  <m:e>
                    <m:sSub>
                      <m:sSubPr>
                        <m:ctrlPr>
                          <w:rPr>
                            <w:rFonts w:ascii="Cambria Math" w:hAnsi="Cambria Math"/>
                            <w:i/>
                            <w:szCs w:val="28"/>
                            <w:lang w:val="uk-UA"/>
                          </w:rPr>
                        </m:ctrlPr>
                      </m:sSubPr>
                      <m:e>
                        <m:r>
                          <w:rPr>
                            <w:rFonts w:ascii="Cambria Math" w:hAnsi="Cambria Math"/>
                            <w:szCs w:val="28"/>
                            <w:lang w:val="uk-UA"/>
                          </w:rPr>
                          <m:t>(y</m:t>
                        </m:r>
                      </m:e>
                      <m:sub>
                        <m:r>
                          <w:rPr>
                            <w:rFonts w:ascii="Cambria Math" w:hAnsi="Cambria Math"/>
                            <w:szCs w:val="28"/>
                            <w:lang w:val="uk-UA"/>
                          </w:rPr>
                          <m:t>k</m:t>
                        </m:r>
                      </m:sub>
                    </m:sSub>
                    <m:r>
                      <w:rPr>
                        <w:rFonts w:ascii="Cambria Math" w:hAnsi="Cambria Math"/>
                        <w:szCs w:val="28"/>
                        <w:lang w:val="uk-UA"/>
                      </w:rPr>
                      <m:t>-</m:t>
                    </m:r>
                    <m:sSub>
                      <m:sSubPr>
                        <m:ctrlPr>
                          <w:rPr>
                            <w:rFonts w:ascii="Cambria Math" w:hAnsi="Cambria Math"/>
                            <w:i/>
                            <w:szCs w:val="28"/>
                            <w:lang w:val="uk-UA"/>
                          </w:rPr>
                        </m:ctrlPr>
                      </m:sSubPr>
                      <m:e>
                        <m:bar>
                          <m:barPr>
                            <m:pos m:val="top"/>
                            <m:ctrlPr>
                              <w:rPr>
                                <w:rFonts w:ascii="Cambria Math" w:hAnsi="Cambria Math"/>
                                <w:i/>
                                <w:szCs w:val="28"/>
                                <w:lang w:val="uk-UA"/>
                              </w:rPr>
                            </m:ctrlPr>
                          </m:barPr>
                          <m:e>
                            <m:r>
                              <w:rPr>
                                <w:rFonts w:ascii="Cambria Math" w:hAnsi="Cambria Math"/>
                                <w:noProof w:val="0"/>
                                <w:szCs w:val="28"/>
                                <w:lang w:val="uk-UA"/>
                              </w:rPr>
                              <m:t>y</m:t>
                            </m:r>
                          </m:e>
                        </m:bar>
                      </m:e>
                      <m:sub>
                        <m:r>
                          <w:rPr>
                            <w:rFonts w:ascii="Cambria Math" w:hAnsi="Cambria Math"/>
                            <w:szCs w:val="28"/>
                            <w:lang w:val="uk-UA"/>
                          </w:rPr>
                          <m:t>k</m:t>
                        </m:r>
                      </m:sub>
                    </m:sSub>
                    <m:r>
                      <w:rPr>
                        <w:rFonts w:ascii="Cambria Math" w:hAnsi="Cambria Math"/>
                        <w:szCs w:val="28"/>
                        <w:lang w:val="uk-UA"/>
                      </w:rPr>
                      <m:t>)</m:t>
                    </m:r>
                  </m:e>
                  <m:sup>
                    <m:r>
                      <w:rPr>
                        <w:rFonts w:ascii="Cambria Math" w:hAnsi="Cambria Math"/>
                        <w:szCs w:val="28"/>
                        <w:lang w:val="uk-UA"/>
                      </w:rPr>
                      <m:t>2</m:t>
                    </m:r>
                  </m:sup>
                </m:sSup>
              </m:e>
            </m:nary>
          </m:den>
        </m:f>
      </m:oMath>
      <w:r>
        <w:rPr>
          <w:lang w:val="uk-UA"/>
        </w:rPr>
        <w:t xml:space="preserve">,    </w:t>
      </w:r>
      <w:r>
        <w:rPr>
          <w:lang w:val="uk-UA"/>
        </w:rPr>
        <w:tab/>
        <w:t>(2.19)</w:t>
      </w:r>
    </w:p>
    <w:p w14:paraId="4C32A77F" w14:textId="77777777" w:rsidR="00F9292C" w:rsidRDefault="00F9292C" w:rsidP="00BD6AC6">
      <w:pPr>
        <w:pStyle w:val="a5"/>
        <w:ind w:firstLine="0"/>
      </w:pPr>
      <w:r>
        <w:t xml:space="preserve">де </w:t>
      </w:r>
      <m:oMath>
        <m:sSub>
          <m:sSubPr>
            <m:ctrlPr>
              <w:rPr>
                <w:rFonts w:ascii="Cambria Math" w:hAnsi="Cambria Math"/>
                <w:i/>
                <w:noProof/>
                <w:szCs w:val="28"/>
              </w:rPr>
            </m:ctrlPr>
          </m:sSubPr>
          <m:e>
            <m:bar>
              <m:barPr>
                <m:pos m:val="top"/>
                <m:ctrlPr>
                  <w:rPr>
                    <w:rFonts w:ascii="Cambria Math" w:hAnsi="Cambria Math"/>
                    <w:i/>
                    <w:szCs w:val="28"/>
                  </w:rPr>
                </m:ctrlPr>
              </m:barPr>
              <m:e>
                <m:r>
                  <w:rPr>
                    <w:rFonts w:ascii="Cambria Math" w:hAnsi="Cambria Math"/>
                    <w:szCs w:val="28"/>
                  </w:rPr>
                  <m:t>y</m:t>
                </m:r>
              </m:e>
            </m:bar>
          </m:e>
          <m:sub>
            <m:r>
              <w:rPr>
                <w:rFonts w:ascii="Cambria Math" w:hAnsi="Cambria Math"/>
                <w:szCs w:val="28"/>
              </w:rPr>
              <m:t>k</m:t>
            </m:r>
          </m:sub>
        </m:sSub>
        <m:r>
          <w:rPr>
            <w:rFonts w:ascii="Cambria Math" w:hAnsi="Cambria Math"/>
            <w:szCs w:val="28"/>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noProof/>
              </w:rPr>
            </m:ctrlPr>
          </m:naryPr>
          <m:sub>
            <m:r>
              <w:rPr>
                <w:rFonts w:ascii="Cambria Math" w:hAnsi="Cambria Math"/>
              </w:rPr>
              <m:t>k=1</m:t>
            </m:r>
          </m:sub>
          <m:sup>
            <m:r>
              <w:rPr>
                <w:rFonts w:ascii="Cambria Math" w:hAnsi="Cambria Math"/>
              </w:rPr>
              <m:t>N</m:t>
            </m:r>
          </m:sup>
          <m:e>
            <m:sSub>
              <m:sSubPr>
                <m:ctrlPr>
                  <w:rPr>
                    <w:rFonts w:ascii="Cambria Math" w:hAnsi="Cambria Math"/>
                    <w:i/>
                    <w:noProof/>
                    <w:szCs w:val="28"/>
                  </w:rPr>
                </m:ctrlPr>
              </m:sSubPr>
              <m:e>
                <m:r>
                  <w:rPr>
                    <w:rFonts w:ascii="Cambria Math" w:hAnsi="Cambria Math"/>
                    <w:szCs w:val="28"/>
                  </w:rPr>
                  <m:t>y</m:t>
                </m:r>
              </m:e>
              <m:sub>
                <m:r>
                  <w:rPr>
                    <w:rFonts w:ascii="Cambria Math" w:hAnsi="Cambria Math"/>
                    <w:szCs w:val="28"/>
                  </w:rPr>
                  <m:t>k</m:t>
                </m:r>
              </m:sub>
            </m:sSub>
          </m:e>
        </m:nary>
      </m:oMath>
      <w:r>
        <w:t xml:space="preserve">, — середнє арифметичне фактичних вимірювань за весь набір тестових даних довжини </w:t>
      </w:r>
      <m:oMath>
        <m:r>
          <w:rPr>
            <w:rFonts w:ascii="Cambria Math" w:hAnsi="Cambria Math"/>
          </w:rPr>
          <m:t>N</m:t>
        </m:r>
      </m:oMath>
      <w:r>
        <w:t>.</w:t>
      </w:r>
    </w:p>
    <w:p w14:paraId="4E509B23" w14:textId="57A6E7EB" w:rsidR="00F9292C" w:rsidRDefault="00F9292C" w:rsidP="00D12D06">
      <w:pPr>
        <w:pStyle w:val="a5"/>
      </w:pPr>
      <w:r>
        <w:t xml:space="preserve">Критерієм оцінювання RL-агента є кумулятивна винагорода (Cumulative Reward) [8]. </w:t>
      </w:r>
      <w:r w:rsidR="003710E9">
        <w:t>В</w:t>
      </w:r>
      <w:r w:rsidR="006C1A87">
        <w:t xml:space="preserve"> </w:t>
      </w:r>
      <w:r>
        <w:t xml:space="preserve">задачах навчання з підкріпленням агент на кожному кроці </w:t>
      </w:r>
      <m:oMath>
        <m:r>
          <w:rPr>
            <w:rFonts w:ascii="Cambria Math" w:hAnsi="Cambria Math"/>
          </w:rPr>
          <m:t>t</m:t>
        </m:r>
      </m:oMath>
      <w:r>
        <w:t xml:space="preserve"> отримує винагороду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w:t>
      </w:r>
      <w:r w:rsidRPr="00F9292C">
        <w:rPr>
          <w:rStyle w:val="afff4"/>
          <w:b w:val="0"/>
          <w:bCs w:val="0"/>
        </w:rPr>
        <w:t>Кумулятивна винагорода</w:t>
      </w:r>
      <w:r>
        <w:t xml:space="preserve"> за епізод довжини </w:t>
      </w:r>
      <m:oMath>
        <m:r>
          <w:rPr>
            <w:rFonts w:ascii="Cambria Math" w:hAnsi="Cambria Math"/>
          </w:rPr>
          <m:t>T</m:t>
        </m:r>
      </m:oMath>
      <w:r>
        <w:t xml:space="preserve"> визначається як сума всіх миттєвих винагород:</w:t>
      </w:r>
    </w:p>
    <w:p w14:paraId="055C6C0E" w14:textId="77777777" w:rsidR="00F9292C" w:rsidRDefault="00F9292C" w:rsidP="00F9292C">
      <w:pPr>
        <w:pStyle w:val="af1"/>
        <w:rPr>
          <w:lang w:val="uk-UA"/>
        </w:rPr>
      </w:pPr>
      <w:r>
        <w:rPr>
          <w:lang w:val="uk-UA"/>
        </w:rPr>
        <w:tab/>
      </w:r>
      <m:oMath>
        <m:sSub>
          <m:sSubPr>
            <m:ctrlPr>
              <w:rPr>
                <w:rFonts w:ascii="Cambria Math" w:hAnsi="Cambria Math"/>
                <w:i/>
                <w:lang w:val="uk-UA"/>
              </w:rPr>
            </m:ctrlPr>
          </m:sSubPr>
          <m:e>
            <m:r>
              <w:rPr>
                <w:rFonts w:ascii="Cambria Math" w:hAnsi="Cambria Math"/>
                <w:lang w:val="uk-UA"/>
              </w:rPr>
              <m:t>R</m:t>
            </m:r>
          </m:e>
          <m:sub>
            <m:r>
              <w:rPr>
                <w:rFonts w:ascii="Cambria Math" w:hAnsi="Cambria Math"/>
                <w:lang w:val="uk-UA"/>
              </w:rPr>
              <m:t>total</m:t>
            </m:r>
          </m:sub>
        </m:sSub>
        <m:r>
          <w:rPr>
            <w:rFonts w:ascii="Cambria Math" w:hAnsi="Cambria Math"/>
            <w:lang w:val="uk-UA"/>
          </w:rPr>
          <m:t>=</m:t>
        </m:r>
        <m:nary>
          <m:naryPr>
            <m:chr m:val="∑"/>
            <m:limLoc m:val="undOvr"/>
            <m:ctrlPr>
              <w:rPr>
                <w:rFonts w:ascii="Cambria Math" w:hAnsi="Cambria Math"/>
                <w:i/>
                <w:lang w:val="uk-UA"/>
              </w:rPr>
            </m:ctrlPr>
          </m:naryPr>
          <m:sub>
            <m:r>
              <w:rPr>
                <w:rFonts w:ascii="Cambria Math" w:hAnsi="Cambria Math"/>
                <w:noProof w:val="0"/>
                <w:lang w:val="uk-UA"/>
              </w:rPr>
              <m:t>t=0</m:t>
            </m:r>
          </m:sub>
          <m:sup>
            <m:r>
              <w:rPr>
                <w:rFonts w:ascii="Cambria Math" w:hAnsi="Cambria Math"/>
                <w:noProof w:val="0"/>
                <w:lang w:val="uk-UA"/>
              </w:rPr>
              <m:t>T</m:t>
            </m:r>
          </m:sup>
          <m:e>
            <m:sSub>
              <m:sSubPr>
                <m:ctrlPr>
                  <w:rPr>
                    <w:rFonts w:ascii="Cambria Math" w:hAnsi="Cambria Math"/>
                    <w:i/>
                    <w:lang w:val="uk-UA"/>
                  </w:rPr>
                </m:ctrlPr>
              </m:sSubPr>
              <m:e>
                <m:r>
                  <w:rPr>
                    <w:rFonts w:ascii="Cambria Math" w:hAnsi="Cambria Math"/>
                    <w:noProof w:val="0"/>
                    <w:lang w:val="uk-UA"/>
                  </w:rPr>
                  <m:t>r</m:t>
                </m:r>
              </m:e>
              <m:sub>
                <m:r>
                  <w:rPr>
                    <w:rFonts w:ascii="Cambria Math" w:hAnsi="Cambria Math"/>
                    <w:noProof w:val="0"/>
                    <w:lang w:val="uk-UA"/>
                  </w:rPr>
                  <m:t>t</m:t>
                </m:r>
              </m:sub>
            </m:sSub>
          </m:e>
        </m:nary>
      </m:oMath>
      <w:r>
        <w:rPr>
          <w:lang w:val="uk-UA"/>
        </w:rPr>
        <w:t xml:space="preserve">.    </w:t>
      </w:r>
      <w:r>
        <w:rPr>
          <w:lang w:val="uk-UA"/>
        </w:rPr>
        <w:tab/>
        <w:t>(2.20)</w:t>
      </w:r>
    </w:p>
    <w:p w14:paraId="6361EEE2" w14:textId="391C08A6" w:rsidR="00F9292C" w:rsidRDefault="00F9292C" w:rsidP="00F9292C">
      <w:pPr>
        <w:rPr>
          <w:szCs w:val="28"/>
        </w:rPr>
      </w:pPr>
      <w:r>
        <w:rPr>
          <w:szCs w:val="28"/>
        </w:rPr>
        <w:t>Вибір конкретного набору метрик для оцінки залежить від цілей дослідження та особливостей системи. У даній роботі для порівняння ефективності класичного ПІД, гібридного ПІД + LSTM та Reinforcement Learning контролерів будуть використані ключові метрики (2.13 – 2.20), що відобразять баланс між енергоспоживанням та якістю підтримання температури (точність, перерегулювання). Розрахунок цих метрик на основі даних симуляції дозволить кількісно оцінити переваги кожного з підходів.</w:t>
      </w:r>
    </w:p>
    <w:p w14:paraId="03849FD3" w14:textId="3596D1FE" w:rsidR="003710E9" w:rsidRPr="00F9292C" w:rsidRDefault="003710E9" w:rsidP="00F9292C">
      <w:r>
        <w:lastRenderedPageBreak/>
        <w:t>Отже, у цьому розділі було викладено основи побудови інтелектуальних систем керування температурою: сформульовано динамічну модель теплових процесів (2R2C) та відповідні диференці</w:t>
      </w:r>
      <w:r w:rsidR="00F60CCB">
        <w:t>аль</w:t>
      </w:r>
      <w:r>
        <w:t xml:space="preserve">ні рівняння; розглянуто класичний ПІД-регулятор із методом налаштування його параметрів (метод Коен–Куна); описано алгоритми прогнозування за допомогою LSTM-мереж із підготовкою даних, нормалізацією й гіперпараметричним пошуком, а також представлено схему проактивної корекції уставки на основі прогнозу; наведенено підходи навчання з підкріпленням (Q-learning) для побудови агентів керування; окреслено архітектурні принципи розподіленої мікросервісної системи з комунікацією через HTTP/REST, MQTT і Kafka; і визначено ключові метрики для оцінки ефективності методів керування — енергоспоживання, MAE, RMSE, перерегулювання. Ці основи допоможуть побудувати в наступному розділі симуляцію теплових процесів у кімнаті, реалізувати </w:t>
      </w:r>
      <w:r>
        <w:rPr>
          <w:lang w:val="en-US"/>
        </w:rPr>
        <w:t>PID</w:t>
      </w:r>
      <w:r w:rsidRPr="003710E9">
        <w:t xml:space="preserve">, </w:t>
      </w:r>
      <w:r>
        <w:rPr>
          <w:lang w:val="en-US"/>
        </w:rPr>
        <w:t>PID</w:t>
      </w:r>
      <w:r w:rsidRPr="003710E9">
        <w:t>+</w:t>
      </w:r>
      <w:r>
        <w:rPr>
          <w:lang w:val="en-US"/>
        </w:rPr>
        <w:t>LSTM</w:t>
      </w:r>
      <w:r w:rsidRPr="003710E9">
        <w:t xml:space="preserve"> </w:t>
      </w:r>
      <w:r>
        <w:t xml:space="preserve">та </w:t>
      </w:r>
      <w:r>
        <w:rPr>
          <w:lang w:val="en-US"/>
        </w:rPr>
        <w:t>RL</w:t>
      </w:r>
      <w:r w:rsidRPr="003710E9">
        <w:t xml:space="preserve"> </w:t>
      </w:r>
      <w:r>
        <w:t>стратегії керування, а також дозволить кількісно порівняти ці стратегії у проведених експериментах.</w:t>
      </w:r>
    </w:p>
    <w:p w14:paraId="27E304C9" w14:textId="3995EC54" w:rsidR="00F9292C" w:rsidRPr="00E75551" w:rsidRDefault="00F9292C" w:rsidP="00F9292C"/>
    <w:p w14:paraId="62A7FC1F" w14:textId="77777777" w:rsidR="00E75551" w:rsidRPr="00E75551" w:rsidRDefault="00E75551" w:rsidP="00E75551"/>
    <w:p w14:paraId="2D2654C4" w14:textId="5F4DAB91" w:rsidR="003818BA" w:rsidRDefault="00F9292C" w:rsidP="00D870F4">
      <w:pPr>
        <w:pStyle w:val="1"/>
      </w:pPr>
      <w:bookmarkStart w:id="27" w:name="_Toc201411622"/>
      <w:r>
        <w:lastRenderedPageBreak/>
        <w:t>Проектування</w:t>
      </w:r>
      <w:r w:rsidR="009F62DF">
        <w:t>, архітектура</w:t>
      </w:r>
      <w:r>
        <w:t xml:space="preserve"> та реалізація інтелектуальної системи керування температурою</w:t>
      </w:r>
      <w:bookmarkEnd w:id="27"/>
    </w:p>
    <w:p w14:paraId="41BBD250" w14:textId="77777777" w:rsidR="00F06BD2" w:rsidRPr="00F06BD2" w:rsidRDefault="00F06BD2" w:rsidP="00F06BD2">
      <w:pPr>
        <w:pStyle w:val="a5"/>
      </w:pPr>
    </w:p>
    <w:p w14:paraId="77CAF0AE" w14:textId="41A95004" w:rsidR="003818BA" w:rsidRDefault="00F9292C" w:rsidP="000B1BB7">
      <w:pPr>
        <w:pStyle w:val="21"/>
      </w:pPr>
      <w:bookmarkStart w:id="28" w:name="_Toc201411623"/>
      <w:r>
        <w:t>Загальна програмна архітектура системи</w:t>
      </w:r>
      <w:bookmarkEnd w:id="28"/>
    </w:p>
    <w:p w14:paraId="0E701A88" w14:textId="737FE4D0" w:rsidR="00811DDC" w:rsidRDefault="00F9292C" w:rsidP="00811DDC">
      <w:pPr>
        <w:rPr>
          <w:szCs w:val="28"/>
        </w:rPr>
      </w:pPr>
      <w:r w:rsidRPr="00667174">
        <w:rPr>
          <w:szCs w:val="28"/>
        </w:rPr>
        <w:t>Запропонована архітектура інтелектуальної системи керування мікрокліматом приміщень є багаторівневою розподіленою системою, яка поєднує переваги локального керування на рівні периферійних пристроїв (edge-компонентів) із централізованою хмарною інфраструктурою. Такий підхід дозволяє забезпечити високий рівень надійності, ефективну масштабованість та оперативну, безпечну обробку інформації в режимі реального часу</w:t>
      </w:r>
      <w:r w:rsidR="009615FA">
        <w:rPr>
          <w:szCs w:val="28"/>
        </w:rPr>
        <w:t xml:space="preserve"> </w:t>
      </w:r>
      <w:r w:rsidR="009615FA" w:rsidRPr="009615FA">
        <w:rPr>
          <w:szCs w:val="28"/>
          <w:lang w:val="ru-RU"/>
        </w:rPr>
        <w:t>[32]</w:t>
      </w:r>
      <w:r w:rsidRPr="00667174">
        <w:rPr>
          <w:szCs w:val="28"/>
        </w:rPr>
        <w:t>.</w:t>
      </w:r>
    </w:p>
    <w:p w14:paraId="0C79FD98" w14:textId="7705C7E8" w:rsidR="009F62DF" w:rsidRDefault="009F62DF" w:rsidP="00811DDC">
      <w:pPr>
        <w:rPr>
          <w:szCs w:val="28"/>
        </w:rPr>
      </w:pPr>
      <w:r>
        <w:rPr>
          <w:szCs w:val="28"/>
        </w:rPr>
        <w:t>На рис. 3.1 зображено схему загальної архітектури, яка поділяється на периферійний рівень, центральний рівень та фронтенд. Як з нього видно, н</w:t>
      </w:r>
      <w:r w:rsidRPr="00667174">
        <w:rPr>
          <w:szCs w:val="28"/>
        </w:rPr>
        <w:t>а периферійному рівні, у кожному з контрольованих приміщень встановлюються автономні мікроконтролери, що реалізують локальні PID-алгоритми керування на основі даних із сенсорів температури, вологості та інших параметрів середовища. Центральний, або серверний, рівень представлений хмарною платформою мікросервісів, які відповідають за складні алгоритми прогнозування</w:t>
      </w:r>
      <w:r>
        <w:rPr>
          <w:szCs w:val="28"/>
        </w:rPr>
        <w:t xml:space="preserve"> та керування</w:t>
      </w:r>
      <w:r w:rsidRPr="00667174">
        <w:rPr>
          <w:szCs w:val="28"/>
        </w:rPr>
        <w:t xml:space="preserve"> (LSTM, RL), довгострокове зберігання великих обсягів даних, аналітику, а також глобальне адміністрування системи</w:t>
      </w:r>
      <w:r>
        <w:rPr>
          <w:szCs w:val="28"/>
        </w:rPr>
        <w:t>.</w:t>
      </w:r>
    </w:p>
    <w:p w14:paraId="33D303B9" w14:textId="31551024" w:rsidR="009F62DF" w:rsidRDefault="009F62DF" w:rsidP="00811DDC">
      <w:pPr>
        <w:rPr>
          <w:szCs w:val="28"/>
        </w:rPr>
      </w:pPr>
      <w:r w:rsidRPr="00667174">
        <w:rPr>
          <w:szCs w:val="28"/>
        </w:rPr>
        <w:t>Зв’язок між периферійним та центральним рівнями побудовано за принципом Інтернету речей (IoT), де пристрої на краю мережі надсилають дані через спеціалізовані шлюзи до центральних сервісів, а останні, в свою чергу, можуть надсилати керуючі команди та оновлені конфігурації до периферійних пристроїв. Завдяки такій організації, система зберігає свою працездатність навіть у випадку короткочасних збоїв зв’язку між рівнями та забезпечує ефективний двосторонній обмін інформацією для моніторингу й оптимального керування мікрокліматом у реальному часі</w:t>
      </w:r>
      <w:r>
        <w:rPr>
          <w:szCs w:val="28"/>
        </w:rPr>
        <w:t>.</w:t>
      </w:r>
    </w:p>
    <w:p w14:paraId="0EDFFBA1" w14:textId="41C510D3" w:rsidR="00307FAA" w:rsidRDefault="006E616B" w:rsidP="003710E9">
      <w:pPr>
        <w:pStyle w:val="ab"/>
        <w:spacing w:before="480" w:after="240"/>
      </w:pPr>
      <w:r>
        <w:rPr>
          <w:noProof/>
        </w:rPr>
        <w:lastRenderedPageBreak/>
        <w:drawing>
          <wp:inline distT="0" distB="0" distL="0" distR="0" wp14:anchorId="59F4BD56" wp14:editId="1D4FAAD6">
            <wp:extent cx="6354062" cy="2924175"/>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9568" cy="2945117"/>
                    </a:xfrm>
                    <a:prstGeom prst="rect">
                      <a:avLst/>
                    </a:prstGeom>
                    <a:noFill/>
                    <a:ln>
                      <a:noFill/>
                    </a:ln>
                  </pic:spPr>
                </pic:pic>
              </a:graphicData>
            </a:graphic>
          </wp:inline>
        </w:drawing>
      </w:r>
    </w:p>
    <w:p w14:paraId="79972D8F" w14:textId="7A175C3F" w:rsidR="009F62DF" w:rsidRDefault="00811DDC" w:rsidP="00CF13BC">
      <w:pPr>
        <w:pStyle w:val="ab"/>
      </w:pPr>
      <w:r>
        <w:t>Рисунок 3.</w:t>
      </w:r>
      <w:r w:rsidRPr="00811DDC">
        <w:rPr>
          <w:lang w:val="ru-RU"/>
        </w:rPr>
        <w:t>1</w:t>
      </w:r>
      <w:r>
        <w:t xml:space="preserve"> – Схема архітектури системи керування</w:t>
      </w:r>
    </w:p>
    <w:p w14:paraId="6D3AE242" w14:textId="77777777" w:rsidR="00CF13BC" w:rsidRPr="00CF13BC" w:rsidRDefault="00CF13BC" w:rsidP="00CF13BC">
      <w:pPr>
        <w:pStyle w:val="a5"/>
      </w:pPr>
    </w:p>
    <w:p w14:paraId="60E69A10" w14:textId="76340EAD" w:rsidR="003818BA" w:rsidRDefault="00F9292C" w:rsidP="000B1BB7">
      <w:pPr>
        <w:pStyle w:val="31"/>
      </w:pPr>
      <w:bookmarkStart w:id="29" w:name="_Toc201411624"/>
      <w:r>
        <w:t>Локальне керування на периферійному рівні (</w:t>
      </w:r>
      <w:r>
        <w:rPr>
          <w:lang w:val="en-US"/>
        </w:rPr>
        <w:t>edge</w:t>
      </w:r>
      <w:r w:rsidRPr="00F9292C">
        <w:rPr>
          <w:lang w:val="ru-RU"/>
        </w:rPr>
        <w:t>-</w:t>
      </w:r>
      <w:r>
        <w:t>рівень)</w:t>
      </w:r>
      <w:bookmarkEnd w:id="29"/>
    </w:p>
    <w:p w14:paraId="3D7609FA" w14:textId="77777777" w:rsidR="00F9292C" w:rsidRPr="00213B7A" w:rsidRDefault="00F9292C" w:rsidP="00F9292C">
      <w:pPr>
        <w:rPr>
          <w:szCs w:val="28"/>
        </w:rPr>
      </w:pPr>
      <w:r w:rsidRPr="00213B7A">
        <w:rPr>
          <w:szCs w:val="28"/>
        </w:rPr>
        <w:t xml:space="preserve">На периферійному рівні кожне приміщення оснащене мікроконтролером, </w:t>
      </w:r>
      <w:r>
        <w:rPr>
          <w:szCs w:val="28"/>
        </w:rPr>
        <w:t xml:space="preserve">до якого </w:t>
      </w:r>
      <w:r w:rsidRPr="00182CD6">
        <w:rPr>
          <w:szCs w:val="28"/>
        </w:rPr>
        <w:t xml:space="preserve">безпосередньо під’єднано актуатори — нагрівальні елементи, системи кондиціювання, зволожувачі тощо. На цьому контролері реалізовано автономний PID-регулятор, що підтримує задані параметри мікроклімату </w:t>
      </w:r>
      <w:r>
        <w:rPr>
          <w:szCs w:val="28"/>
        </w:rPr>
        <w:t>і</w:t>
      </w:r>
      <w:r w:rsidRPr="00182CD6">
        <w:rPr>
          <w:szCs w:val="28"/>
        </w:rPr>
        <w:t xml:space="preserve"> не залежить від доступності центральної інфраструктури. Це дозволяє здійснювати базове керування навіть у разі тимчасового розриву зв’язку з центральним сервером чи відсутності мережі, запобігаючи виходу контрольованих параметрів за допустимі межі.</w:t>
      </w:r>
    </w:p>
    <w:p w14:paraId="74697FC7" w14:textId="77777777" w:rsidR="00F9292C" w:rsidRPr="00213B7A" w:rsidRDefault="00F9292C" w:rsidP="00F9292C">
      <w:pPr>
        <w:rPr>
          <w:szCs w:val="28"/>
        </w:rPr>
      </w:pPr>
      <w:r w:rsidRPr="00182CD6">
        <w:rPr>
          <w:szCs w:val="28"/>
        </w:rPr>
        <w:t xml:space="preserve">Контролер здатен локально </w:t>
      </w:r>
      <w:r>
        <w:rPr>
          <w:szCs w:val="28"/>
        </w:rPr>
        <w:t>виявляти</w:t>
      </w:r>
      <w:r w:rsidRPr="00182CD6">
        <w:rPr>
          <w:szCs w:val="28"/>
        </w:rPr>
        <w:t xml:space="preserve"> аномалії у показниках сенсорів і миттєво реагувати (наприклад, вимкнути нагрів) ще до надходження команд із центру. Після відновлення комунікації він синхронізує буферизовані дані з серверним кластером та, за необхідності, отримує оновлені параметри регулювання.</w:t>
      </w:r>
    </w:p>
    <w:p w14:paraId="0E57EBD5" w14:textId="77777777" w:rsidR="00F9292C" w:rsidRPr="00C17662" w:rsidRDefault="00F9292C" w:rsidP="00F9292C">
      <w:pPr>
        <w:rPr>
          <w:szCs w:val="28"/>
        </w:rPr>
      </w:pPr>
      <w:r w:rsidRPr="00C17662">
        <w:rPr>
          <w:szCs w:val="28"/>
        </w:rPr>
        <w:t>Збір телеметрії</w:t>
      </w:r>
      <w:r>
        <w:rPr>
          <w:szCs w:val="28"/>
        </w:rPr>
        <w:t xml:space="preserve"> у приміщенні</w:t>
      </w:r>
      <w:r w:rsidRPr="00C17662">
        <w:rPr>
          <w:szCs w:val="28"/>
        </w:rPr>
        <w:t xml:space="preserve"> здійснюють</w:t>
      </w:r>
      <w:r>
        <w:rPr>
          <w:szCs w:val="28"/>
        </w:rPr>
        <w:t xml:space="preserve"> фізичні</w:t>
      </w:r>
      <w:r w:rsidRPr="00C17662">
        <w:rPr>
          <w:szCs w:val="28"/>
        </w:rPr>
        <w:t xml:space="preserve"> сенсори, що передають показники через легковагий протокол MQTT до локального брокера</w:t>
      </w:r>
      <w:r>
        <w:rPr>
          <w:szCs w:val="28"/>
        </w:rPr>
        <w:t>, наприклад</w:t>
      </w:r>
      <w:r w:rsidRPr="00C17662">
        <w:rPr>
          <w:szCs w:val="28"/>
        </w:rPr>
        <w:t xml:space="preserve"> Mosquitto. Кожен сенсор</w:t>
      </w:r>
      <w:r>
        <w:rPr>
          <w:szCs w:val="28"/>
        </w:rPr>
        <w:t xml:space="preserve"> підписується на топіки виду </w:t>
      </w:r>
      <w:r w:rsidRPr="001F2F9D">
        <w:rPr>
          <w:szCs w:val="28"/>
        </w:rPr>
        <w:t>/</w:t>
      </w:r>
      <w:r>
        <w:rPr>
          <w:szCs w:val="28"/>
          <w:lang w:val="en-US"/>
        </w:rPr>
        <w:t>room</w:t>
      </w:r>
      <w:r w:rsidRPr="00C17662">
        <w:rPr>
          <w:szCs w:val="28"/>
        </w:rPr>
        <w:t>/{</w:t>
      </w:r>
      <w:r>
        <w:rPr>
          <w:szCs w:val="28"/>
          <w:lang w:val="en-US"/>
        </w:rPr>
        <w:t>ID</w:t>
      </w:r>
      <w:r w:rsidRPr="00C17662">
        <w:rPr>
          <w:szCs w:val="28"/>
        </w:rPr>
        <w:t>}/</w:t>
      </w:r>
      <w:r>
        <w:rPr>
          <w:szCs w:val="28"/>
          <w:lang w:val="en-US"/>
        </w:rPr>
        <w:t>sensors</w:t>
      </w:r>
      <w:r>
        <w:rPr>
          <w:szCs w:val="28"/>
        </w:rPr>
        <w:t xml:space="preserve"> й</w:t>
      </w:r>
      <w:r w:rsidRPr="00C17662">
        <w:rPr>
          <w:szCs w:val="28"/>
        </w:rPr>
        <w:t xml:space="preserve"> </w:t>
      </w:r>
      <w:r w:rsidRPr="00C17662">
        <w:rPr>
          <w:szCs w:val="28"/>
        </w:rPr>
        <w:lastRenderedPageBreak/>
        <w:t xml:space="preserve">публікує свої значення, тоді як мікроконтролер підписується на ці канали, </w:t>
      </w:r>
      <w:r>
        <w:rPr>
          <w:szCs w:val="28"/>
        </w:rPr>
        <w:t>отримує та обробляє дані. Дані з брокеру також надсилаються до центрального серверу.</w:t>
      </w:r>
    </w:p>
    <w:p w14:paraId="58B528B6" w14:textId="36A4F81B" w:rsidR="00E056C2" w:rsidRPr="008D5DF5" w:rsidRDefault="00F9292C" w:rsidP="00D12D06">
      <w:pPr>
        <w:pStyle w:val="a5"/>
      </w:pPr>
      <w:r w:rsidRPr="008D5DF5">
        <w:t>Зворотня шина команд забезпечує двосторонній зв’язок: мікроконтролер підписується на топік локального брокера у вигляді /</w:t>
      </w:r>
      <w:r>
        <w:rPr>
          <w:lang w:val="en-US"/>
        </w:rPr>
        <w:t>room</w:t>
      </w:r>
      <w:r w:rsidRPr="008D5DF5">
        <w:t>/{</w:t>
      </w:r>
      <w:r>
        <w:rPr>
          <w:lang w:val="en-US"/>
        </w:rPr>
        <w:t>ID</w:t>
      </w:r>
      <w:r w:rsidRPr="008D5DF5">
        <w:t>}/</w:t>
      </w:r>
      <w:r>
        <w:rPr>
          <w:lang w:val="en-US"/>
        </w:rPr>
        <w:t>commands</w:t>
      </w:r>
      <w:r w:rsidRPr="008D5DF5">
        <w:t>, через який сервер надсилає нові команди та конфігурації, а мікроконтролер застосує їх у режимі реального часу. Така організація відповідає парадигмі «</w:t>
      </w:r>
      <w:r w:rsidRPr="00C17662">
        <w:t>edge</w:t>
      </w:r>
      <w:r w:rsidRPr="008D5DF5">
        <w:t xml:space="preserve"> </w:t>
      </w:r>
      <w:r w:rsidRPr="00C17662">
        <w:t>computing</w:t>
      </w:r>
      <w:r w:rsidRPr="008D5DF5">
        <w:t>»: критично важливі обчислення виконуються якнайближче до джерела даних, що мінімізує затримки реакції й знижує навантаження на мережеві канали</w:t>
      </w:r>
    </w:p>
    <w:p w14:paraId="71CF07D6" w14:textId="77777777" w:rsidR="00F9292C" w:rsidRPr="008D5DF5" w:rsidRDefault="00F9292C" w:rsidP="00D12D06">
      <w:pPr>
        <w:pStyle w:val="a5"/>
      </w:pPr>
    </w:p>
    <w:p w14:paraId="3159FD0D" w14:textId="4FCB67F7" w:rsidR="00E056C2" w:rsidRDefault="00F9292C" w:rsidP="000B1BB7">
      <w:pPr>
        <w:pStyle w:val="31"/>
      </w:pPr>
      <w:bookmarkStart w:id="30" w:name="_Toc201411625"/>
      <w:r>
        <w:t>Центральний серверний кластер</w:t>
      </w:r>
      <w:bookmarkEnd w:id="30"/>
    </w:p>
    <w:p w14:paraId="749CBF54" w14:textId="77777777" w:rsidR="00F9292C" w:rsidRDefault="00F9292C" w:rsidP="00F9292C">
      <w:pPr>
        <w:rPr>
          <w:szCs w:val="28"/>
        </w:rPr>
      </w:pPr>
      <w:r w:rsidRPr="003D4273">
        <w:rPr>
          <w:szCs w:val="28"/>
        </w:rPr>
        <w:t>Центральна частина системи реалізована як кластер серверів, на яких розгорнуто набір взаємодіючих мікросервісів. Цей кластер можна розмістити в хмарному середовищ</w:t>
      </w:r>
      <w:r>
        <w:rPr>
          <w:szCs w:val="28"/>
        </w:rPr>
        <w:t xml:space="preserve">і або датацентрі. Кожен мікросервіс контейнеризується за допомогою </w:t>
      </w:r>
      <w:r>
        <w:rPr>
          <w:szCs w:val="28"/>
          <w:lang w:val="en-US"/>
        </w:rPr>
        <w:t>Docker</w:t>
      </w:r>
      <w:r>
        <w:rPr>
          <w:szCs w:val="28"/>
        </w:rPr>
        <w:t xml:space="preserve"> та оркеструється </w:t>
      </w:r>
      <w:r w:rsidRPr="003D4273">
        <w:rPr>
          <w:szCs w:val="28"/>
        </w:rPr>
        <w:t>Kubernetes для забезпечення масштабованості, балансування навантаження та відмовостійкості.</w:t>
      </w:r>
    </w:p>
    <w:p w14:paraId="618CE0E6" w14:textId="0FE77DE0" w:rsidR="00F9292C" w:rsidRDefault="00F9292C" w:rsidP="00D12D06">
      <w:pPr>
        <w:pStyle w:val="a5"/>
      </w:pPr>
      <w:r w:rsidRPr="003D4273">
        <w:t>Нижче наведено основні компоненти центральної підсистеми та їхні ролі</w:t>
      </w:r>
      <w:r>
        <w:t xml:space="preserve">. </w:t>
      </w:r>
      <w:r w:rsidRPr="003D4273">
        <w:t xml:space="preserve">Усі перелічені компоненти і зв’язки </w:t>
      </w:r>
      <w:r>
        <w:t>спроектовано</w:t>
      </w:r>
      <w:r w:rsidRPr="003D4273">
        <w:t xml:space="preserve"> таким чином, щоб система відповідала ключовим нефункціональним вимогам: високому навантаженню (багато даних та пристроїв), можливості масштабування, стійкості до збоїв, легкому розширенню та підтримці, безпеці та зручності керування. Розглян</w:t>
      </w:r>
      <w:r w:rsidR="00BA0498">
        <w:t>е</w:t>
      </w:r>
      <w:r w:rsidRPr="003D4273">
        <w:t>мо детальніше, як забезпечуються ці аспекти</w:t>
      </w:r>
      <w:r>
        <w:t>.</w:t>
      </w:r>
    </w:p>
    <w:p w14:paraId="5867298C" w14:textId="77777777" w:rsidR="00F9292C" w:rsidRDefault="00F9292C" w:rsidP="00D12D06">
      <w:pPr>
        <w:pStyle w:val="a5"/>
      </w:pPr>
    </w:p>
    <w:p w14:paraId="5775EEC9" w14:textId="20ED0D86" w:rsidR="00F9292C" w:rsidRPr="00391F1D" w:rsidRDefault="00B128D6" w:rsidP="000B1BB7">
      <w:pPr>
        <w:pStyle w:val="40"/>
      </w:pPr>
      <w:r>
        <w:t>Шлюз сенсорних даних (</w:t>
      </w:r>
      <w:r>
        <w:rPr>
          <w:lang w:val="en-US"/>
        </w:rPr>
        <w:t>Sensor</w:t>
      </w:r>
      <w:r w:rsidRPr="00B128D6">
        <w:t xml:space="preserve"> </w:t>
      </w:r>
      <w:r>
        <w:rPr>
          <w:lang w:val="en-US"/>
        </w:rPr>
        <w:t>gateway</w:t>
      </w:r>
      <w:r w:rsidRPr="00B128D6">
        <w:t xml:space="preserve">) </w:t>
      </w:r>
      <w:r>
        <w:t xml:space="preserve">і </w:t>
      </w:r>
      <w:r>
        <w:rPr>
          <w:lang w:val="en-US"/>
        </w:rPr>
        <w:t>Kafka</w:t>
      </w:r>
    </w:p>
    <w:p w14:paraId="632A2FCA" w14:textId="77777777" w:rsidR="00B128D6" w:rsidRPr="0027393E" w:rsidRDefault="00B128D6" w:rsidP="00B128D6">
      <w:pPr>
        <w:rPr>
          <w:szCs w:val="28"/>
        </w:rPr>
      </w:pPr>
      <w:r w:rsidRPr="0027393E">
        <w:rPr>
          <w:szCs w:val="28"/>
        </w:rPr>
        <w:t>Шлюз сенсорних даних виконує функцію центрального вузла консолідації та попередньої обробки телеметричної інформації. Його основним завданням є забезпечення зв'язку між локальними MQTT-брокерами, розташованими безпосередньо у місцях встановлення пристроїв, та централізованою стримінговою шиною Kafka, що знаходиться на стороні дата-</w:t>
      </w:r>
      <w:r w:rsidRPr="0027393E">
        <w:rPr>
          <w:szCs w:val="28"/>
        </w:rPr>
        <w:lastRenderedPageBreak/>
        <w:t>центру. Sensor Gateway виступає в ролі клієнта-підписника MQTT, здійснюючи підписку на топіки кожного з доступних брокерів, таким чином агрегуючи повідомлення, які надходять від сенсорів різних приміщень.</w:t>
      </w:r>
    </w:p>
    <w:p w14:paraId="64783777" w14:textId="77777777" w:rsidR="00B128D6" w:rsidRPr="003068B1" w:rsidRDefault="00B128D6" w:rsidP="00B128D6">
      <w:pPr>
        <w:rPr>
          <w:szCs w:val="28"/>
        </w:rPr>
      </w:pPr>
      <w:r w:rsidRPr="0027393E">
        <w:rPr>
          <w:szCs w:val="28"/>
        </w:rPr>
        <w:t>Функціонування шлюзу включає кілька послідовних етапів обробки даних. Спершу шлюз здійснює підписку на спеціально сформовані топіки</w:t>
      </w:r>
      <w:r>
        <w:rPr>
          <w:szCs w:val="28"/>
        </w:rPr>
        <w:t xml:space="preserve"> </w:t>
      </w:r>
      <w:r>
        <w:rPr>
          <w:szCs w:val="28"/>
          <w:lang w:val="en-US"/>
        </w:rPr>
        <w:t>MQTT</w:t>
      </w:r>
      <w:r>
        <w:rPr>
          <w:szCs w:val="28"/>
        </w:rPr>
        <w:t>-брокеру</w:t>
      </w:r>
      <w:r w:rsidRPr="0027393E">
        <w:rPr>
          <w:szCs w:val="28"/>
        </w:rPr>
        <w:t>. Отримані MQTT-повідомлення далі перетворюються у внутрішній стандартизований формат</w:t>
      </w:r>
      <w:r>
        <w:rPr>
          <w:szCs w:val="28"/>
        </w:rPr>
        <w:t xml:space="preserve">, як </w:t>
      </w:r>
      <w:r w:rsidRPr="0027393E">
        <w:rPr>
          <w:szCs w:val="28"/>
        </w:rPr>
        <w:t xml:space="preserve">наприклад </w:t>
      </w:r>
      <w:r>
        <w:rPr>
          <w:szCs w:val="28"/>
        </w:rPr>
        <w:t>у формат</w:t>
      </w:r>
      <w:r w:rsidRPr="0027393E">
        <w:rPr>
          <w:szCs w:val="28"/>
        </w:rPr>
        <w:t xml:space="preserve"> JSON</w:t>
      </w:r>
      <w:r>
        <w:rPr>
          <w:szCs w:val="28"/>
        </w:rPr>
        <w:t>,</w:t>
      </w:r>
      <w:r w:rsidRPr="0027393E">
        <w:rPr>
          <w:szCs w:val="28"/>
        </w:rPr>
        <w:t xml:space="preserve">  та доповнюються метаданими, такими як мітки часу сервера, ідентифікатори приміщень </w:t>
      </w:r>
      <w:r>
        <w:rPr>
          <w:szCs w:val="28"/>
        </w:rPr>
        <w:t>тощо</w:t>
      </w:r>
      <w:r w:rsidRPr="0027393E">
        <w:rPr>
          <w:szCs w:val="28"/>
        </w:rPr>
        <w:t xml:space="preserve">. Після цього підготовлені та нормалізовані дані передаються до відповідних Kafka-топіків. Реалізація цього </w:t>
      </w:r>
      <w:r>
        <w:rPr>
          <w:szCs w:val="28"/>
        </w:rPr>
        <w:t>сервісу</w:t>
      </w:r>
      <w:r w:rsidRPr="0027393E">
        <w:rPr>
          <w:szCs w:val="28"/>
        </w:rPr>
        <w:t xml:space="preserve"> може бути </w:t>
      </w:r>
      <w:r>
        <w:rPr>
          <w:szCs w:val="28"/>
        </w:rPr>
        <w:t>написана</w:t>
      </w:r>
      <w:r w:rsidRPr="0027393E">
        <w:rPr>
          <w:szCs w:val="28"/>
        </w:rPr>
        <w:t xml:space="preserve"> власноруч </w:t>
      </w:r>
      <w:r>
        <w:rPr>
          <w:szCs w:val="28"/>
        </w:rPr>
        <w:t xml:space="preserve">з використанням бібліотек для з’єднання з </w:t>
      </w:r>
      <w:r>
        <w:rPr>
          <w:szCs w:val="28"/>
          <w:lang w:val="en-US"/>
        </w:rPr>
        <w:t>MQTT</w:t>
      </w:r>
      <w:r w:rsidRPr="003068B1">
        <w:rPr>
          <w:szCs w:val="28"/>
        </w:rPr>
        <w:t xml:space="preserve"> та </w:t>
      </w:r>
      <w:r>
        <w:rPr>
          <w:szCs w:val="28"/>
          <w:lang w:val="en-US"/>
        </w:rPr>
        <w:t>Kafka</w:t>
      </w:r>
      <w:r w:rsidRPr="003068B1">
        <w:rPr>
          <w:szCs w:val="28"/>
        </w:rPr>
        <w:t>.</w:t>
      </w:r>
    </w:p>
    <w:p w14:paraId="72F4BD53" w14:textId="77777777" w:rsidR="00B128D6" w:rsidRPr="0027393E" w:rsidRDefault="00B128D6" w:rsidP="00B128D6">
      <w:pPr>
        <w:rPr>
          <w:szCs w:val="28"/>
        </w:rPr>
      </w:pPr>
      <w:r w:rsidRPr="0027393E">
        <w:rPr>
          <w:szCs w:val="28"/>
        </w:rPr>
        <w:t xml:space="preserve">Важливою складовою роботи шлюзу є також реалізація двостороннього каналу зв'язку. Окрім передавання даних від пристроїв до централізованої інфраструктури, Sensor Gateway отримує команди управління з окремих Kafka-топіків і направляє їх назад до відповідних локальних MQTT-брокерів. </w:t>
      </w:r>
      <w:r>
        <w:rPr>
          <w:szCs w:val="28"/>
        </w:rPr>
        <w:t>Команди, як було зазначено раніше,</w:t>
      </w:r>
      <w:r w:rsidRPr="0027393E">
        <w:rPr>
          <w:szCs w:val="28"/>
        </w:rPr>
        <w:t xml:space="preserve"> публікуються у MQTT-топіки виду room/</w:t>
      </w:r>
      <w:r w:rsidRPr="003068B1">
        <w:rPr>
          <w:szCs w:val="28"/>
        </w:rPr>
        <w:t>{</w:t>
      </w:r>
      <w:r>
        <w:rPr>
          <w:szCs w:val="28"/>
          <w:lang w:val="en-US"/>
        </w:rPr>
        <w:t>ID</w:t>
      </w:r>
      <w:r w:rsidRPr="003068B1">
        <w:rPr>
          <w:szCs w:val="28"/>
        </w:rPr>
        <w:t>}</w:t>
      </w:r>
      <w:r w:rsidRPr="0027393E">
        <w:rPr>
          <w:szCs w:val="28"/>
        </w:rPr>
        <w:t>/commands, забезпечуючи таким чином надійний зворотний зв'язок між центральним сервером та виконавчими пристроями на периферії.</w:t>
      </w:r>
    </w:p>
    <w:p w14:paraId="321004FA" w14:textId="77777777" w:rsidR="00B128D6" w:rsidRPr="0027393E" w:rsidRDefault="00B128D6" w:rsidP="00B128D6">
      <w:pPr>
        <w:rPr>
          <w:szCs w:val="28"/>
        </w:rPr>
      </w:pPr>
      <w:r w:rsidRPr="0027393E">
        <w:rPr>
          <w:szCs w:val="28"/>
        </w:rPr>
        <w:t xml:space="preserve">Вибір Apache Kafka як основи для реалізації комунікаційного транспортного рівня зумовлений кількома важливими перевагами. Kafka має високі характеристики пропускної здатності й підтримує ефективне горизонтальне масштабування за рахунок механізму партиціювання топіків та їх реплікації. Реплікація даних на кількох вузлах дає можливість підтримувати безперервність роботи системи навіть у випадках відмови окремих компонентів кластера. Додатково, Kafka забезпечує семантику exactly-once або принаймні at-least-once доставки повідомлень, що особливо важливо для гарантованої передачі телеметричних даних. Це дозволяє будувати складні обчислювальні конвеєри без ризику втрати або дублювання інформації. Також важливою особливістю Kafka є підтримка буферизації та ізоляції виробників даних (сенсорів і мікроконтролерів) від їх споживачів (аналітичних чи зберігальних </w:t>
      </w:r>
      <w:r w:rsidRPr="0027393E">
        <w:rPr>
          <w:szCs w:val="28"/>
        </w:rPr>
        <w:lastRenderedPageBreak/>
        <w:t>сервісів). Це дозволяє ефективно масштабувати кожну складову системи окремо та реалізувати асинхронну модель взаємодії</w:t>
      </w:r>
      <w:r>
        <w:rPr>
          <w:szCs w:val="28"/>
        </w:rPr>
        <w:t>.</w:t>
      </w:r>
    </w:p>
    <w:p w14:paraId="2B9BACFC" w14:textId="77777777" w:rsidR="00B128D6" w:rsidRPr="0027393E" w:rsidRDefault="00B128D6" w:rsidP="00B128D6">
      <w:pPr>
        <w:rPr>
          <w:szCs w:val="28"/>
        </w:rPr>
      </w:pPr>
      <w:r>
        <w:rPr>
          <w:szCs w:val="28"/>
        </w:rPr>
        <w:t>З</w:t>
      </w:r>
      <w:r w:rsidRPr="0027393E">
        <w:rPr>
          <w:szCs w:val="28"/>
        </w:rPr>
        <w:t>апропоноване рішення є гнучким і легко розширюваним, адже підключення нових об’єктів до системи не потребує суттєвих змін програмного коду самого шлюзу, а лише його налаштування для підписки на додаткові MQTT-топіки.</w:t>
      </w:r>
    </w:p>
    <w:p w14:paraId="6A519960" w14:textId="54E8D2BF" w:rsidR="00F9292C" w:rsidRPr="008D5DF5" w:rsidRDefault="00B128D6" w:rsidP="00D12D06">
      <w:pPr>
        <w:pStyle w:val="a5"/>
      </w:pPr>
      <w:r w:rsidRPr="008D5DF5">
        <w:t xml:space="preserve">Отже, використання </w:t>
      </w:r>
      <w:r w:rsidRPr="0027393E">
        <w:t>Sensor</w:t>
      </w:r>
      <w:r w:rsidRPr="008D5DF5">
        <w:t xml:space="preserve"> </w:t>
      </w:r>
      <w:r w:rsidRPr="0027393E">
        <w:t>Gateway</w:t>
      </w:r>
      <w:r w:rsidRPr="008D5DF5">
        <w:t xml:space="preserve"> у поєднанні з </w:t>
      </w:r>
      <w:r w:rsidRPr="0027393E">
        <w:t>Apache</w:t>
      </w:r>
      <w:r w:rsidRPr="008D5DF5">
        <w:t xml:space="preserve"> </w:t>
      </w:r>
      <w:r w:rsidRPr="0027393E">
        <w:t>Kafka</w:t>
      </w:r>
      <w:r w:rsidRPr="008D5DF5">
        <w:t xml:space="preserve"> формує надійний та високопродуктивний транспортний шар, що поєднує периферійні рівні системи керування мікрокліматом із централізованою серверною інфраструктурою, забезпечуючи безперебійну та гарантовану передачу як телеметричних даних, так і керуючих сигналів.</w:t>
      </w:r>
    </w:p>
    <w:p w14:paraId="02E9DB82" w14:textId="52A6F46E" w:rsidR="00B128D6" w:rsidRPr="008D5DF5" w:rsidRDefault="00B128D6" w:rsidP="00D12D06">
      <w:pPr>
        <w:pStyle w:val="a5"/>
      </w:pPr>
    </w:p>
    <w:p w14:paraId="14153889" w14:textId="4129C997" w:rsidR="00B128D6" w:rsidRDefault="00B128D6" w:rsidP="000B1BB7">
      <w:pPr>
        <w:pStyle w:val="40"/>
        <w:rPr>
          <w:lang w:val="en-US"/>
        </w:rPr>
      </w:pPr>
      <w:r>
        <w:t>Сховище даних (</w:t>
      </w:r>
      <w:r>
        <w:rPr>
          <w:lang w:val="en-US"/>
        </w:rPr>
        <w:t>PostgreSQL + TimescaleDB, NoSQL)</w:t>
      </w:r>
    </w:p>
    <w:p w14:paraId="323E6529" w14:textId="77777777" w:rsidR="00B128D6" w:rsidRPr="006F6347" w:rsidRDefault="00B128D6" w:rsidP="00B128D6">
      <w:pPr>
        <w:rPr>
          <w:szCs w:val="28"/>
        </w:rPr>
      </w:pPr>
      <w:r w:rsidRPr="00406BF9">
        <w:rPr>
          <w:szCs w:val="28"/>
        </w:rPr>
        <w:t>У логічній структурі системи виокремлюються два принципово різні класи даних, кожен із яких потребує спеціалізованого механізму зберігання та обробки</w:t>
      </w:r>
      <w:r w:rsidRPr="006F6347">
        <w:rPr>
          <w:szCs w:val="28"/>
          <w:lang w:val="ru-RU"/>
        </w:rPr>
        <w:t xml:space="preserve">. </w:t>
      </w:r>
      <w:r w:rsidRPr="00406BF9">
        <w:rPr>
          <w:szCs w:val="28"/>
        </w:rPr>
        <w:t xml:space="preserve">Ідентифікаційні відомості користувачів, </w:t>
      </w:r>
      <w:r>
        <w:rPr>
          <w:szCs w:val="28"/>
        </w:rPr>
        <w:t>характеристика</w:t>
      </w:r>
      <w:r w:rsidRPr="00406BF9">
        <w:rPr>
          <w:szCs w:val="28"/>
        </w:rPr>
        <w:t xml:space="preserve"> приміщень, налаштування PID-, LSTM- та RL-контролерів, а також інші сутності довідкового характеру мають чіткі реляційні зв’язки та змінюються відносно рідко. Для таких транзакційних бізнес-об’єктів доцільно застосовувати класичну реляційну СУБД</w:t>
      </w:r>
      <w:r>
        <w:rPr>
          <w:szCs w:val="28"/>
        </w:rPr>
        <w:t>, наприклад</w:t>
      </w:r>
      <w:r w:rsidRPr="00406BF9">
        <w:rPr>
          <w:szCs w:val="28"/>
        </w:rPr>
        <w:t xml:space="preserve"> PostgreSQL. Її транзакційна модель ACID, підтримка складних схем нормалізації та зріла екосистема інструментів забезпечують надійність операцій</w:t>
      </w:r>
      <w:r>
        <w:rPr>
          <w:szCs w:val="28"/>
        </w:rPr>
        <w:t>-транзакцій</w:t>
      </w:r>
      <w:r w:rsidRPr="00406BF9">
        <w:rPr>
          <w:szCs w:val="28"/>
        </w:rPr>
        <w:t>, а також спрощують реалізацію механізмів цілісності, таких як зовнішні ключі, унікальні індекси та каскадні оновлення.</w:t>
      </w:r>
    </w:p>
    <w:p w14:paraId="1EBBA5FF" w14:textId="77777777" w:rsidR="00B128D6" w:rsidRPr="00406BF9" w:rsidRDefault="00B128D6" w:rsidP="00B128D6">
      <w:pPr>
        <w:rPr>
          <w:szCs w:val="28"/>
        </w:rPr>
      </w:pPr>
      <w:r w:rsidRPr="00406BF9">
        <w:rPr>
          <w:szCs w:val="28"/>
        </w:rPr>
        <w:t xml:space="preserve">З іншого боку, телеметричні дані мікроклімату, що формуються з високою частотою, утворюють довготривалі часові ряди, обсяг яких стрімко зростає протягом усього життєвого циклу системи. Для ефективного зберігання й обробки таких високочастотних потоків доцільно використовувати горизонтально масштабоване сховище, оптимізоване для роботи з часовими рядами. У виробничих умовах часто обирають спеціалізовані NoSQL-кластерні </w:t>
      </w:r>
      <w:r w:rsidRPr="00406BF9">
        <w:rPr>
          <w:szCs w:val="28"/>
        </w:rPr>
        <w:lastRenderedPageBreak/>
        <w:t>рішення, такі як InfluxDB</w:t>
      </w:r>
      <w:r>
        <w:rPr>
          <w:szCs w:val="28"/>
        </w:rPr>
        <w:t xml:space="preserve"> для часових рядів</w:t>
      </w:r>
      <w:r w:rsidRPr="00406BF9">
        <w:rPr>
          <w:szCs w:val="28"/>
        </w:rPr>
        <w:t>,</w:t>
      </w:r>
      <w:r>
        <w:rPr>
          <w:szCs w:val="28"/>
        </w:rPr>
        <w:t xml:space="preserve"> колонкову БД</w:t>
      </w:r>
      <w:r w:rsidRPr="00406BF9">
        <w:rPr>
          <w:szCs w:val="28"/>
        </w:rPr>
        <w:t xml:space="preserve"> Apache Cassandra </w:t>
      </w:r>
      <w:r>
        <w:rPr>
          <w:szCs w:val="28"/>
        </w:rPr>
        <w:t>тощо</w:t>
      </w:r>
      <w:r w:rsidRPr="00406BF9">
        <w:rPr>
          <w:szCs w:val="28"/>
        </w:rPr>
        <w:t>. Вони забезпечують модель зберігання</w:t>
      </w:r>
      <w:r>
        <w:rPr>
          <w:szCs w:val="28"/>
        </w:rPr>
        <w:t xml:space="preserve"> даних</w:t>
      </w:r>
      <w:r w:rsidRPr="00406BF9">
        <w:rPr>
          <w:szCs w:val="28"/>
        </w:rPr>
        <w:t xml:space="preserve"> </w:t>
      </w:r>
      <w:r>
        <w:rPr>
          <w:szCs w:val="28"/>
        </w:rPr>
        <w:t>без подальших змін</w:t>
      </w:r>
      <w:r w:rsidRPr="00406BF9">
        <w:rPr>
          <w:szCs w:val="28"/>
        </w:rPr>
        <w:t>, природне горизонтальне масштабування, політики TTL та автоматичного видалення застарілих даних, а також високу пропускну здатність при вставці та виконанні аналітичних запитів.</w:t>
      </w:r>
    </w:p>
    <w:p w14:paraId="1FDBE1C9" w14:textId="77777777" w:rsidR="00B128D6" w:rsidRPr="00CA7579" w:rsidRDefault="00B128D6" w:rsidP="00B128D6">
      <w:pPr>
        <w:rPr>
          <w:szCs w:val="28"/>
        </w:rPr>
      </w:pPr>
      <w:r w:rsidRPr="00406BF9">
        <w:rPr>
          <w:szCs w:val="28"/>
        </w:rPr>
        <w:t xml:space="preserve">Однак, у випадку прототипних та середніх за масштабом систем, доречним є </w:t>
      </w:r>
      <w:r>
        <w:rPr>
          <w:szCs w:val="28"/>
        </w:rPr>
        <w:t>і використання звичайних</w:t>
      </w:r>
      <w:r w:rsidRPr="00406BF9">
        <w:rPr>
          <w:szCs w:val="28"/>
        </w:rPr>
        <w:t xml:space="preserve"> реляційних СУБД</w:t>
      </w:r>
      <w:r>
        <w:rPr>
          <w:szCs w:val="28"/>
        </w:rPr>
        <w:t>, або ряляційних СУБД</w:t>
      </w:r>
      <w:r w:rsidRPr="00406BF9">
        <w:rPr>
          <w:szCs w:val="28"/>
        </w:rPr>
        <w:t xml:space="preserve"> з розширеннями</w:t>
      </w:r>
      <w:r>
        <w:rPr>
          <w:szCs w:val="28"/>
        </w:rPr>
        <w:t xml:space="preserve"> для часових рядів</w:t>
      </w:r>
      <w:r w:rsidRPr="00406BF9">
        <w:rPr>
          <w:szCs w:val="28"/>
        </w:rPr>
        <w:t>, наприклад, PostgreSQL з TimescaleDB. Таке рішення зберігає сумісність з SQL-екосистемою,</w:t>
      </w:r>
      <w:r>
        <w:rPr>
          <w:szCs w:val="28"/>
        </w:rPr>
        <w:t xml:space="preserve"> а у випадку </w:t>
      </w:r>
      <w:r>
        <w:rPr>
          <w:szCs w:val="28"/>
          <w:lang w:val="en-US"/>
        </w:rPr>
        <w:t>TimescaleDB</w:t>
      </w:r>
      <w:r>
        <w:rPr>
          <w:szCs w:val="28"/>
        </w:rPr>
        <w:t>, ще й</w:t>
      </w:r>
      <w:r w:rsidRPr="00406BF9">
        <w:rPr>
          <w:szCs w:val="28"/>
        </w:rPr>
        <w:t xml:space="preserve"> забезпечує автоматичне партиціювання таблиць за часом, підтримує компресію та за потреби дозволяє горизонтальне шардування у режимі Multi-Node.</w:t>
      </w:r>
      <w:r>
        <w:rPr>
          <w:szCs w:val="28"/>
        </w:rPr>
        <w:t xml:space="preserve"> І хоч використання </w:t>
      </w:r>
      <w:r>
        <w:rPr>
          <w:szCs w:val="28"/>
          <w:lang w:val="en-US"/>
        </w:rPr>
        <w:t>TimescaleDB</w:t>
      </w:r>
      <w:r>
        <w:rPr>
          <w:szCs w:val="28"/>
        </w:rPr>
        <w:t xml:space="preserve"> показує свою ефективність, зі зростанням системи рекомендовано мігрувати на </w:t>
      </w:r>
      <w:r>
        <w:rPr>
          <w:szCs w:val="28"/>
          <w:lang w:val="en-US"/>
        </w:rPr>
        <w:t>NoSQL</w:t>
      </w:r>
      <w:r w:rsidRPr="00CA7579">
        <w:rPr>
          <w:szCs w:val="28"/>
          <w:lang w:val="ru-RU"/>
        </w:rPr>
        <w:t xml:space="preserve"> </w:t>
      </w:r>
      <w:r>
        <w:rPr>
          <w:szCs w:val="28"/>
        </w:rPr>
        <w:t xml:space="preserve">рішення. </w:t>
      </w:r>
    </w:p>
    <w:p w14:paraId="51718DB2" w14:textId="77777777" w:rsidR="00B128D6" w:rsidRPr="00CA7579" w:rsidRDefault="00B128D6" w:rsidP="00B128D6">
      <w:pPr>
        <w:rPr>
          <w:szCs w:val="28"/>
        </w:rPr>
      </w:pPr>
      <w:r w:rsidRPr="00406BF9">
        <w:rPr>
          <w:szCs w:val="28"/>
        </w:rPr>
        <w:t>Обраний підхід до зберігання часових рядів повинен забезпечувати горизонтальну еластичність (можливість додавати вузли без зупинки роботи системи), високу швидкість вставки для підтримки великої кількості записів у режимі реального часу, ефективне виконання аналітичних запитів за часовими вікнами, а також вбудовані механізми життєвого циклу даних, такі як автоматичне стискання чи видалення застарілих записів.</w:t>
      </w:r>
      <w:r>
        <w:rPr>
          <w:szCs w:val="28"/>
        </w:rPr>
        <w:t xml:space="preserve"> </w:t>
      </w:r>
    </w:p>
    <w:p w14:paraId="7B276AF0" w14:textId="79ADE437" w:rsidR="00B128D6" w:rsidRDefault="00B128D6" w:rsidP="00D12D06">
      <w:pPr>
        <w:pStyle w:val="a5"/>
      </w:pPr>
      <w:r w:rsidRPr="008D5DF5">
        <w:t xml:space="preserve">Таким чином, на рівні даних архітектура системи передбачає комбіноване застосування традиційних реляційних БД для транзакційних бізнес-об’єктів та масштабованого сховища часових рядів для сенсорної телеметрії. </w:t>
      </w:r>
      <w:r w:rsidRPr="00406BF9">
        <w:t>Така двошарова стратегія дозволяє забезпечити цілісність метаданих і водночас гарантувати необхідну продуктивність при роботі з великомасштабними потоками сенсорних вимірювань</w:t>
      </w:r>
      <w:r w:rsidRPr="00B128D6">
        <w:t>.</w:t>
      </w:r>
    </w:p>
    <w:p w14:paraId="1F190081" w14:textId="77777777" w:rsidR="00B128D6" w:rsidRDefault="00B128D6" w:rsidP="00D12D06">
      <w:pPr>
        <w:pStyle w:val="a5"/>
      </w:pPr>
    </w:p>
    <w:p w14:paraId="5F045AED" w14:textId="4BBC1D4A" w:rsidR="00B128D6" w:rsidRDefault="00B128D6" w:rsidP="000B1BB7">
      <w:pPr>
        <w:pStyle w:val="40"/>
      </w:pPr>
      <w:r>
        <w:t>Сервіси обробки даних</w:t>
      </w:r>
    </w:p>
    <w:p w14:paraId="7CE9B09D" w14:textId="77777777" w:rsidR="00B128D6" w:rsidRPr="00402FB7" w:rsidRDefault="00B128D6" w:rsidP="00B128D6">
      <w:pPr>
        <w:rPr>
          <w:szCs w:val="28"/>
        </w:rPr>
      </w:pPr>
      <w:r w:rsidRPr="00402FB7">
        <w:rPr>
          <w:szCs w:val="28"/>
        </w:rPr>
        <w:t xml:space="preserve">У загальній архітектурі системи під поняттям «сервіси обробки даних» мається на увазі сукупність спеціалізованих мікросервісів, які здійснюють асинхронну обробку телеметричних повідомлень, що надходять у вигляді </w:t>
      </w:r>
      <w:r w:rsidRPr="00402FB7">
        <w:rPr>
          <w:szCs w:val="28"/>
        </w:rPr>
        <w:lastRenderedPageBreak/>
        <w:t xml:space="preserve">потоків із шини Apache Kafka. Дані сервіси є незалежними компонентами, які підписані на відповідні </w:t>
      </w:r>
      <w:r>
        <w:rPr>
          <w:szCs w:val="28"/>
        </w:rPr>
        <w:t>топіки</w:t>
      </w:r>
      <w:r w:rsidRPr="00402FB7">
        <w:rPr>
          <w:szCs w:val="28"/>
        </w:rPr>
        <w:t xml:space="preserve"> Kafka та виконують різноманітні функції з перетворення, аналізу й агрегування отриманих даних. </w:t>
      </w:r>
      <w:r>
        <w:rPr>
          <w:szCs w:val="28"/>
        </w:rPr>
        <w:t>Вони можуть виконувати різні класи завдань: наприклад</w:t>
      </w:r>
      <w:r w:rsidRPr="00402FB7">
        <w:rPr>
          <w:szCs w:val="28"/>
        </w:rPr>
        <w:t xml:space="preserve"> обчислення агрегованих метрик (ковзних середніх, трендів та гістограм), збагачення інформації додатковими контекстними метаданими</w:t>
      </w:r>
      <w:r>
        <w:rPr>
          <w:szCs w:val="28"/>
        </w:rPr>
        <w:t xml:space="preserve"> або </w:t>
      </w:r>
      <w:r w:rsidRPr="00402FB7">
        <w:rPr>
          <w:szCs w:val="28"/>
        </w:rPr>
        <w:t>виявлення аномалій у реальному часі з формуванням відповідних повідомлень або сповіщень у разі виходу контрольованих параметрів за межі допустимих діапазонів.</w:t>
      </w:r>
    </w:p>
    <w:p w14:paraId="2C29833A" w14:textId="77777777" w:rsidR="00B128D6" w:rsidRDefault="00B128D6" w:rsidP="00B128D6">
      <w:pPr>
        <w:rPr>
          <w:szCs w:val="28"/>
        </w:rPr>
      </w:pPr>
      <w:r w:rsidRPr="00402FB7">
        <w:rPr>
          <w:szCs w:val="28"/>
        </w:rPr>
        <w:t xml:space="preserve">Кожен сервіс обробки даних має власну ізольовану групу споживачів Kafka, що дозволяє масштабувати обробку незалежно від інших компонентів системи й забезпечує відсутність взаємного блокування. </w:t>
      </w:r>
    </w:p>
    <w:p w14:paraId="4F9C1C37" w14:textId="30F3FB96" w:rsidR="00B128D6" w:rsidRPr="00C34BE1" w:rsidRDefault="00B128D6" w:rsidP="00B128D6">
      <w:pPr>
        <w:rPr>
          <w:szCs w:val="28"/>
        </w:rPr>
      </w:pPr>
      <w:r>
        <w:rPr>
          <w:szCs w:val="28"/>
        </w:rPr>
        <w:t xml:space="preserve">До </w:t>
      </w:r>
      <w:r w:rsidRPr="00402FB7">
        <w:rPr>
          <w:szCs w:val="28"/>
        </w:rPr>
        <w:t>сервісів</w:t>
      </w:r>
      <w:r>
        <w:rPr>
          <w:szCs w:val="28"/>
        </w:rPr>
        <w:t xml:space="preserve"> обробки даних відноситься</w:t>
      </w:r>
      <w:r w:rsidRPr="00402FB7">
        <w:rPr>
          <w:szCs w:val="28"/>
        </w:rPr>
        <w:t xml:space="preserve"> </w:t>
      </w:r>
      <w:r>
        <w:rPr>
          <w:szCs w:val="28"/>
        </w:rPr>
        <w:t>і</w:t>
      </w:r>
      <w:r w:rsidRPr="00402FB7">
        <w:rPr>
          <w:szCs w:val="28"/>
        </w:rPr>
        <w:t xml:space="preserve"> сервіс збереження даних</w:t>
      </w:r>
      <w:r>
        <w:rPr>
          <w:szCs w:val="28"/>
        </w:rPr>
        <w:t xml:space="preserve"> (</w:t>
      </w:r>
      <w:r>
        <w:rPr>
          <w:szCs w:val="28"/>
          <w:lang w:val="en-US"/>
        </w:rPr>
        <w:t>Storage</w:t>
      </w:r>
      <w:r w:rsidRPr="00402FB7">
        <w:rPr>
          <w:szCs w:val="28"/>
        </w:rPr>
        <w:t xml:space="preserve"> </w:t>
      </w:r>
      <w:r>
        <w:rPr>
          <w:szCs w:val="28"/>
          <w:lang w:val="en-US"/>
        </w:rPr>
        <w:t>service</w:t>
      </w:r>
      <w:r w:rsidRPr="00402FB7">
        <w:rPr>
          <w:szCs w:val="28"/>
        </w:rPr>
        <w:t xml:space="preserve">), головним завданням якого є отримання </w:t>
      </w:r>
      <w:r>
        <w:rPr>
          <w:szCs w:val="28"/>
        </w:rPr>
        <w:t xml:space="preserve">потоків інформації для подальшого їх </w:t>
      </w:r>
      <w:r w:rsidRPr="00402FB7">
        <w:rPr>
          <w:szCs w:val="28"/>
        </w:rPr>
        <w:t>збереження до відповідн</w:t>
      </w:r>
      <w:r>
        <w:rPr>
          <w:szCs w:val="28"/>
        </w:rPr>
        <w:t>их баз даних</w:t>
      </w:r>
      <w:r w:rsidRPr="00402FB7">
        <w:rPr>
          <w:szCs w:val="28"/>
        </w:rPr>
        <w:t>.</w:t>
      </w:r>
      <w:r>
        <w:rPr>
          <w:szCs w:val="28"/>
        </w:rPr>
        <w:t xml:space="preserve"> У випадку потоку даних від сенсорів доцільно накопичувати дані та зберігати раз на декілька секунд пачками (батчами) для меншої </w:t>
      </w:r>
      <w:r w:rsidR="00622AEF">
        <w:rPr>
          <w:szCs w:val="28"/>
        </w:rPr>
        <w:t>навантаженості БД.</w:t>
      </w:r>
    </w:p>
    <w:p w14:paraId="0ABC8291" w14:textId="4DA55160" w:rsidR="00B128D6" w:rsidRDefault="00B128D6" w:rsidP="00D12D06">
      <w:pPr>
        <w:pStyle w:val="a5"/>
      </w:pPr>
      <w:r w:rsidRPr="008D5DF5">
        <w:t xml:space="preserve">Завдяки використанню модульної архітектури та слабкого зв’язування між компонентами системи, додавання нових сервісів обробки (наприклад, модулів аналітики комфорту або обчислення спеціалізованих метрик) є простим завданням, що полягає в підписці на необхідний топік </w:t>
      </w:r>
      <w:r w:rsidRPr="00402FB7">
        <w:t>Kafka</w:t>
      </w:r>
      <w:r w:rsidRPr="008D5DF5">
        <w:t xml:space="preserve"> і реалізації відповідної логіки обробки та зворотної публікації результатів. </w:t>
      </w:r>
      <w:r w:rsidRPr="00402FB7">
        <w:t>Такий підхід забезпечує гнучкість та високу масштабованість архітектури загалом</w:t>
      </w:r>
      <w:r>
        <w:t>.</w:t>
      </w:r>
    </w:p>
    <w:p w14:paraId="5A2FB51A" w14:textId="77777777" w:rsidR="00B128D6" w:rsidRDefault="00B128D6" w:rsidP="00D12D06">
      <w:pPr>
        <w:pStyle w:val="a5"/>
      </w:pPr>
    </w:p>
    <w:p w14:paraId="3A7B2030" w14:textId="5F474EC2" w:rsidR="00B128D6" w:rsidRDefault="00B128D6" w:rsidP="000B1BB7">
      <w:pPr>
        <w:pStyle w:val="40"/>
      </w:pPr>
      <w:r>
        <w:t>Сервіс симуляції приміщення</w:t>
      </w:r>
    </w:p>
    <w:p w14:paraId="3AE8CAF1" w14:textId="77777777" w:rsidR="00B128D6" w:rsidRDefault="00B128D6" w:rsidP="00B128D6">
      <w:pPr>
        <w:rPr>
          <w:szCs w:val="28"/>
        </w:rPr>
      </w:pPr>
      <w:r w:rsidRPr="003D4273">
        <w:rPr>
          <w:szCs w:val="28"/>
        </w:rPr>
        <w:t xml:space="preserve">Сервіс симуляції </w:t>
      </w:r>
      <w:r>
        <w:rPr>
          <w:szCs w:val="28"/>
        </w:rPr>
        <w:t>приміщення – це окремий</w:t>
      </w:r>
      <w:r w:rsidRPr="003D4273">
        <w:rPr>
          <w:szCs w:val="28"/>
        </w:rPr>
        <w:t xml:space="preserve"> компонент призначений для офлайн-тестування та налаштування алгоритмів без ризику для реальних приміщень. </w:t>
      </w:r>
      <w:r>
        <w:rPr>
          <w:szCs w:val="28"/>
        </w:rPr>
        <w:t xml:space="preserve">Його роль </w:t>
      </w:r>
      <w:r w:rsidRPr="003D4273">
        <w:rPr>
          <w:szCs w:val="28"/>
        </w:rPr>
        <w:t>–</w:t>
      </w:r>
      <w:r>
        <w:rPr>
          <w:szCs w:val="28"/>
        </w:rPr>
        <w:t xml:space="preserve"> моделювання</w:t>
      </w:r>
      <w:r w:rsidRPr="003D4273">
        <w:rPr>
          <w:szCs w:val="28"/>
        </w:rPr>
        <w:t xml:space="preserve"> фізичн</w:t>
      </w:r>
      <w:r>
        <w:rPr>
          <w:szCs w:val="28"/>
        </w:rPr>
        <w:t>их</w:t>
      </w:r>
      <w:r w:rsidRPr="003D4273">
        <w:rPr>
          <w:szCs w:val="28"/>
        </w:rPr>
        <w:t xml:space="preserve"> процес</w:t>
      </w:r>
      <w:r>
        <w:rPr>
          <w:szCs w:val="28"/>
        </w:rPr>
        <w:t>ів</w:t>
      </w:r>
      <w:r w:rsidRPr="003D4273">
        <w:rPr>
          <w:szCs w:val="28"/>
        </w:rPr>
        <w:t xml:space="preserve"> у кімнаті – теплообмін, вологість, роботу нагрівачів і кондиціонерів – створюючи цифровий двійник реальної системи. Він отриму</w:t>
      </w:r>
      <w:r>
        <w:rPr>
          <w:szCs w:val="28"/>
        </w:rPr>
        <w:t>є</w:t>
      </w:r>
      <w:r w:rsidRPr="003D4273">
        <w:rPr>
          <w:szCs w:val="28"/>
        </w:rPr>
        <w:t xml:space="preserve"> “віртуальні” керуючі дії від контролерів і відповіда</w:t>
      </w:r>
      <w:r>
        <w:rPr>
          <w:szCs w:val="28"/>
        </w:rPr>
        <w:t>є</w:t>
      </w:r>
      <w:r w:rsidRPr="003D4273">
        <w:rPr>
          <w:szCs w:val="28"/>
        </w:rPr>
        <w:t xml:space="preserve"> на них згенерованими значеннями сенсорів.</w:t>
      </w:r>
    </w:p>
    <w:p w14:paraId="0FBE49CF" w14:textId="77777777" w:rsidR="00B128D6" w:rsidRDefault="00B128D6" w:rsidP="00B128D6">
      <w:pPr>
        <w:rPr>
          <w:szCs w:val="28"/>
        </w:rPr>
      </w:pPr>
      <w:r w:rsidRPr="00226FFF">
        <w:rPr>
          <w:szCs w:val="28"/>
        </w:rPr>
        <w:lastRenderedPageBreak/>
        <w:t>Математична модель фізичних процесів у приміщенні, що використовується у сервісі симуляції, може базуватись на підходах, представлених у формулах (2.1–2.6). Проте, залежно від необхідного рівня деталізації, точності та вимог до реалістичності моделювання, можуть бути застосовані як більш складні, так і спрощені моделі теплофізичних процесів. Вибір конкретної моделі визначається метою дослідження, доступними обчислювальними ресурсами та допустимим ступенем наближення до реальних умов експлуатації приміщень.</w:t>
      </w:r>
    </w:p>
    <w:p w14:paraId="12223DE7" w14:textId="68756E47" w:rsidR="00B128D6" w:rsidRDefault="00B128D6" w:rsidP="00B128D6">
      <w:pPr>
        <w:rPr>
          <w:szCs w:val="28"/>
        </w:rPr>
      </w:pPr>
      <w:r w:rsidRPr="003C643B">
        <w:rPr>
          <w:szCs w:val="28"/>
        </w:rPr>
        <w:t>Для кожного запущеного сценарію сервіс ініціалізує набір параметрів</w:t>
      </w:r>
      <w:r>
        <w:rPr>
          <w:szCs w:val="28"/>
        </w:rPr>
        <w:t xml:space="preserve"> приміщення</w:t>
      </w:r>
      <w:r w:rsidRPr="003C643B">
        <w:rPr>
          <w:szCs w:val="28"/>
        </w:rPr>
        <w:t xml:space="preserve"> </w:t>
      </w:r>
      <w:r w:rsidRPr="003D4273">
        <w:rPr>
          <w:szCs w:val="28"/>
        </w:rPr>
        <w:t>–</w:t>
      </w:r>
      <w:r w:rsidRPr="003C643B">
        <w:rPr>
          <w:szCs w:val="28"/>
        </w:rPr>
        <w:t xml:space="preserve"> площі огороджувальних конструкцій, теплоємність повітря, вплив людей, сонячного випромінювання тощо. Подальша </w:t>
      </w:r>
      <w:r>
        <w:rPr>
          <w:szCs w:val="28"/>
        </w:rPr>
        <w:t>симуляція</w:t>
      </w:r>
      <w:r w:rsidRPr="003C643B">
        <w:rPr>
          <w:szCs w:val="28"/>
        </w:rPr>
        <w:t xml:space="preserve"> моделі відбувається дискретно з кроком </w:t>
      </w:r>
      <m:oMath>
        <m:r>
          <w:rPr>
            <w:rFonts w:ascii="Cambria Math" w:hAnsi="Cambria Math"/>
            <w:szCs w:val="28"/>
          </w:rPr>
          <m:t>∆</m:t>
        </m:r>
        <m:r>
          <w:rPr>
            <w:rFonts w:ascii="Cambria Math" w:hAnsi="Cambria Math"/>
          </w:rPr>
          <m:t>t</m:t>
        </m:r>
      </m:oMath>
      <w:r w:rsidR="00622AEF">
        <w:t>:</w:t>
      </w:r>
      <w:r w:rsidRPr="003C643B">
        <w:rPr>
          <w:szCs w:val="28"/>
        </w:rPr>
        <w:t xml:space="preserve"> на кожному кроці розв’язується система рівнянь теплового балансу, що дозволяє визначити нові значення температури, вологості, а також теплообмін через стіни, підлогу й стелю.</w:t>
      </w:r>
    </w:p>
    <w:p w14:paraId="46AD8722" w14:textId="77777777" w:rsidR="00B128D6" w:rsidRPr="00AD2894" w:rsidRDefault="00B128D6" w:rsidP="00B128D6">
      <w:pPr>
        <w:rPr>
          <w:szCs w:val="28"/>
        </w:rPr>
      </w:pPr>
      <w:r>
        <w:rPr>
          <w:szCs w:val="28"/>
        </w:rPr>
        <w:t>Фактично, с</w:t>
      </w:r>
      <w:r w:rsidRPr="003D4273">
        <w:rPr>
          <w:szCs w:val="28"/>
        </w:rPr>
        <w:t>имулятор виступає</w:t>
      </w:r>
      <w:r>
        <w:rPr>
          <w:szCs w:val="28"/>
        </w:rPr>
        <w:t xml:space="preserve"> водночас</w:t>
      </w:r>
      <w:r w:rsidRPr="003D4273">
        <w:rPr>
          <w:szCs w:val="28"/>
        </w:rPr>
        <w:t xml:space="preserve"> в ролі віртуального мікроконтролера</w:t>
      </w:r>
      <w:r>
        <w:rPr>
          <w:szCs w:val="28"/>
        </w:rPr>
        <w:t xml:space="preserve">, </w:t>
      </w:r>
      <w:r w:rsidRPr="003D4273">
        <w:rPr>
          <w:szCs w:val="28"/>
        </w:rPr>
        <w:t>кімнати</w:t>
      </w:r>
      <w:r>
        <w:rPr>
          <w:szCs w:val="28"/>
        </w:rPr>
        <w:t xml:space="preserve"> та сенсорів.</w:t>
      </w:r>
      <w:r w:rsidRPr="003D4273">
        <w:rPr>
          <w:szCs w:val="28"/>
        </w:rPr>
        <w:t xml:space="preserve"> </w:t>
      </w:r>
      <w:r>
        <w:rPr>
          <w:szCs w:val="28"/>
        </w:rPr>
        <w:t xml:space="preserve">Для швидкості моделювання та синхронізації, симулятор застосовує саме </w:t>
      </w:r>
      <w:r>
        <w:rPr>
          <w:szCs w:val="28"/>
          <w:lang w:val="en-US"/>
        </w:rPr>
        <w:t>HTTP</w:t>
      </w:r>
      <w:r w:rsidRPr="00AD2894">
        <w:rPr>
          <w:szCs w:val="28"/>
        </w:rPr>
        <w:t xml:space="preserve"> </w:t>
      </w:r>
      <w:r>
        <w:rPr>
          <w:szCs w:val="28"/>
        </w:rPr>
        <w:t xml:space="preserve">протокол при взаємодії з контролерами: симулятор виконує обчислення в кроці, а потім надсилає </w:t>
      </w:r>
      <w:r>
        <w:rPr>
          <w:szCs w:val="28"/>
          <w:lang w:val="en-US"/>
        </w:rPr>
        <w:t>HTTP</w:t>
      </w:r>
      <w:r w:rsidRPr="00AD2894">
        <w:rPr>
          <w:szCs w:val="28"/>
        </w:rPr>
        <w:t xml:space="preserve"> </w:t>
      </w:r>
      <w:r>
        <w:rPr>
          <w:szCs w:val="28"/>
        </w:rPr>
        <w:t xml:space="preserve">запит із даними сенсорів до </w:t>
      </w:r>
      <w:r>
        <w:rPr>
          <w:szCs w:val="28"/>
          <w:lang w:val="en-US"/>
        </w:rPr>
        <w:t>PID</w:t>
      </w:r>
      <w:r>
        <w:rPr>
          <w:szCs w:val="28"/>
        </w:rPr>
        <w:t xml:space="preserve"> або іншого обраного контролера, отримуючи у відповідь команду нагрівача</w:t>
      </w:r>
      <w:r w:rsidRPr="003D4273">
        <w:rPr>
          <w:szCs w:val="28"/>
        </w:rPr>
        <w:t xml:space="preserve">. </w:t>
      </w:r>
      <w:r>
        <w:rPr>
          <w:szCs w:val="28"/>
        </w:rPr>
        <w:t xml:space="preserve">Оскільки збереження даних симуляції не потребує синхронізації, вони надсилаються в </w:t>
      </w:r>
      <w:r>
        <w:rPr>
          <w:szCs w:val="28"/>
          <w:lang w:val="en-US"/>
        </w:rPr>
        <w:t>Kafka</w:t>
      </w:r>
      <w:r>
        <w:rPr>
          <w:szCs w:val="28"/>
        </w:rPr>
        <w:t>, де їх пізніше зчитує сервіс збереження даних.</w:t>
      </w:r>
    </w:p>
    <w:p w14:paraId="1F7083C0" w14:textId="6936474B" w:rsidR="00B128D6" w:rsidRDefault="00B128D6" w:rsidP="00D12D06">
      <w:pPr>
        <w:pStyle w:val="a5"/>
      </w:pPr>
      <w:r>
        <w:t>За допомогою симулятора можна наприклад навчити та</w:t>
      </w:r>
      <w:r w:rsidRPr="003D4273">
        <w:t xml:space="preserve"> протестувати роботу RL-алгоритму</w:t>
      </w:r>
      <w:r>
        <w:t xml:space="preserve"> на моделі приміщення, </w:t>
      </w:r>
      <w:r w:rsidRPr="003D4273">
        <w:t>не наражаючи мешканців на дискомфорт. Інженери можуть запускати сценарії моделювання і спостерігати за реакцією контролерів, тим самим відлагоджуючи їх</w:t>
      </w:r>
      <w:r>
        <w:t>, або вводити нові інтелектуальні методи керування і перевіряти їх ефективність на симуляції</w:t>
      </w:r>
      <w:r w:rsidRPr="003D4273">
        <w:t xml:space="preserve">. </w:t>
      </w:r>
      <w:r>
        <w:t>Отже, ц</w:t>
      </w:r>
      <w:r w:rsidRPr="003D4273">
        <w:t>ей компонент значно прискорює розробку й підвищує надійність впровадження нових методів керування</w:t>
      </w:r>
      <w:r>
        <w:t>.</w:t>
      </w:r>
    </w:p>
    <w:p w14:paraId="6259F364" w14:textId="77777777" w:rsidR="00B128D6" w:rsidRDefault="00B128D6" w:rsidP="00D12D06">
      <w:pPr>
        <w:pStyle w:val="a5"/>
      </w:pPr>
    </w:p>
    <w:p w14:paraId="6F778739" w14:textId="4D146074" w:rsidR="00B128D6" w:rsidRDefault="00B128D6" w:rsidP="000B1BB7">
      <w:pPr>
        <w:pStyle w:val="40"/>
      </w:pPr>
      <w:r>
        <w:lastRenderedPageBreak/>
        <w:t>Контролери та алгоритми керування (</w:t>
      </w:r>
      <w:r>
        <w:rPr>
          <w:lang w:val="en-US"/>
        </w:rPr>
        <w:t>PID</w:t>
      </w:r>
      <w:r w:rsidRPr="00B128D6">
        <w:t xml:space="preserve">, </w:t>
      </w:r>
      <w:r>
        <w:rPr>
          <w:lang w:val="en-US"/>
        </w:rPr>
        <w:t>PID</w:t>
      </w:r>
      <w:r w:rsidRPr="00B128D6">
        <w:t>+</w:t>
      </w:r>
      <w:r>
        <w:rPr>
          <w:lang w:val="en-US"/>
        </w:rPr>
        <w:t>LSTM</w:t>
      </w:r>
      <w:r w:rsidRPr="00B128D6">
        <w:t xml:space="preserve">, </w:t>
      </w:r>
      <w:r>
        <w:rPr>
          <w:lang w:val="en-US"/>
        </w:rPr>
        <w:t>RL</w:t>
      </w:r>
      <w:r w:rsidRPr="00B128D6">
        <w:t>)</w:t>
      </w:r>
    </w:p>
    <w:p w14:paraId="2098CBD3" w14:textId="781E08F5" w:rsidR="00B128D6" w:rsidRDefault="00B128D6" w:rsidP="00B128D6">
      <w:pPr>
        <w:rPr>
          <w:szCs w:val="28"/>
        </w:rPr>
      </w:pPr>
      <w:bookmarkStart w:id="31" w:name="_Hlk200714351"/>
      <w:r w:rsidRPr="003D4273">
        <w:rPr>
          <w:szCs w:val="28"/>
        </w:rPr>
        <w:t>Контролери та алгоритми керування</w:t>
      </w:r>
      <w:bookmarkEnd w:id="31"/>
      <w:r>
        <w:rPr>
          <w:szCs w:val="28"/>
        </w:rPr>
        <w:t xml:space="preserve"> – це</w:t>
      </w:r>
      <w:r w:rsidRPr="003D4273">
        <w:rPr>
          <w:szCs w:val="28"/>
        </w:rPr>
        <w:t xml:space="preserve"> ядро інтелектуальної функціональності системи. Кожен просунутий алгоритм реалізовано як окремий мікросервіс, що отримує необхідні дані і виробляє керуючі дії. </w:t>
      </w:r>
    </w:p>
    <w:p w14:paraId="20D027C2" w14:textId="77777777" w:rsidR="00B128D6" w:rsidRPr="003D4273" w:rsidRDefault="00B128D6" w:rsidP="00B128D6">
      <w:pPr>
        <w:rPr>
          <w:szCs w:val="28"/>
        </w:rPr>
      </w:pPr>
      <w:r w:rsidRPr="003D4273">
        <w:rPr>
          <w:szCs w:val="28"/>
        </w:rPr>
        <w:t>Зокрема,</w:t>
      </w:r>
      <w:r>
        <w:rPr>
          <w:szCs w:val="28"/>
        </w:rPr>
        <w:t xml:space="preserve"> окремий</w:t>
      </w:r>
      <w:r w:rsidRPr="003D4273">
        <w:rPr>
          <w:szCs w:val="28"/>
        </w:rPr>
        <w:t xml:space="preserve"> PID-контролер у центральному кластері може виконувати роль координуючого контролера або дублювати функції локальних PID</w:t>
      </w:r>
      <w:r>
        <w:rPr>
          <w:szCs w:val="28"/>
        </w:rPr>
        <w:t>. Він може використовуватись у комбінації з сервісом симуляції</w:t>
      </w:r>
      <w:r w:rsidRPr="003D4273">
        <w:rPr>
          <w:szCs w:val="28"/>
        </w:rPr>
        <w:t xml:space="preserve"> для порівняння ефективності чи централізованого автоналаштування коефіцієнтів. </w:t>
      </w:r>
    </w:p>
    <w:p w14:paraId="6C92099A" w14:textId="77777777" w:rsidR="00B128D6" w:rsidRPr="003D4273" w:rsidRDefault="00B128D6" w:rsidP="00B128D6">
      <w:pPr>
        <w:rPr>
          <w:szCs w:val="28"/>
        </w:rPr>
      </w:pPr>
      <w:r w:rsidRPr="003D4273">
        <w:rPr>
          <w:szCs w:val="28"/>
        </w:rPr>
        <w:t xml:space="preserve">LSTM-контролер використовує рекурентну нейронну мережу (Long Short-Term Memory), щоб прогнозувати поведінку мікроклімату на деякий горизонт часу і проактивно коригувати управління. </w:t>
      </w:r>
      <w:r>
        <w:rPr>
          <w:szCs w:val="28"/>
          <w:lang w:val="en-US"/>
        </w:rPr>
        <w:t>LSTM</w:t>
      </w:r>
      <w:r>
        <w:rPr>
          <w:szCs w:val="28"/>
        </w:rPr>
        <w:t xml:space="preserve">-сервіс </w:t>
      </w:r>
      <w:r w:rsidRPr="003D4273">
        <w:rPr>
          <w:szCs w:val="28"/>
        </w:rPr>
        <w:t>отримує потік даних про стан кімнат (температура, вологість, стан виконавців) через Kafka, виконує передбачення та обчислює оптимальні встановлені значення (setpoints) або безпосередньо керуючі дії для підтримання параметрів.</w:t>
      </w:r>
      <w:r>
        <w:rPr>
          <w:szCs w:val="28"/>
        </w:rPr>
        <w:t xml:space="preserve"> Приклад використання: м</w:t>
      </w:r>
      <w:r w:rsidRPr="003D4273">
        <w:rPr>
          <w:szCs w:val="28"/>
        </w:rPr>
        <w:t xml:space="preserve">одель LSTM, навчена на історичних даних температури, </w:t>
      </w:r>
      <w:r>
        <w:rPr>
          <w:szCs w:val="28"/>
        </w:rPr>
        <w:t>передбачає</w:t>
      </w:r>
      <w:r w:rsidRPr="003D4273">
        <w:rPr>
          <w:szCs w:val="28"/>
        </w:rPr>
        <w:t xml:space="preserve">, що через </w:t>
      </w:r>
      <w:r>
        <w:rPr>
          <w:szCs w:val="28"/>
        </w:rPr>
        <w:t>30 хвилин (або інший заданий проміжок часу)</w:t>
      </w:r>
      <w:r w:rsidRPr="003D4273">
        <w:rPr>
          <w:szCs w:val="28"/>
        </w:rPr>
        <w:t xml:space="preserve"> кімната перегріється через зовнішні чинники, і заздалегідь</w:t>
      </w:r>
      <w:r>
        <w:rPr>
          <w:szCs w:val="28"/>
        </w:rPr>
        <w:t xml:space="preserve"> дає указку </w:t>
      </w:r>
      <w:r>
        <w:rPr>
          <w:szCs w:val="28"/>
          <w:lang w:val="en-US"/>
        </w:rPr>
        <w:t>PID</w:t>
      </w:r>
      <w:r w:rsidRPr="003D4273">
        <w:rPr>
          <w:szCs w:val="28"/>
        </w:rPr>
        <w:t xml:space="preserve"> зменшити нагрів.</w:t>
      </w:r>
    </w:p>
    <w:p w14:paraId="398747C4" w14:textId="5BBFFD18" w:rsidR="00B128D6" w:rsidRDefault="00B128D6" w:rsidP="00B128D6">
      <w:pPr>
        <w:rPr>
          <w:szCs w:val="28"/>
        </w:rPr>
      </w:pPr>
      <w:r w:rsidRPr="003D4273">
        <w:rPr>
          <w:szCs w:val="28"/>
        </w:rPr>
        <w:t>RL-контролер може працювати в режимі агента, що взаємодіє із середовищем: отримує поточний стан (набір сенсорних даних) і визначає дії (наприклад, збільшити або зменшити потужність нагрівача) з метою максимізувати певну винагороду. В ролі винагороди можуть виступа</w:t>
      </w:r>
      <w:r>
        <w:rPr>
          <w:szCs w:val="28"/>
        </w:rPr>
        <w:t>ти</w:t>
      </w:r>
      <w:r w:rsidRPr="003D4273">
        <w:rPr>
          <w:szCs w:val="28"/>
        </w:rPr>
        <w:t xml:space="preserve"> критерії комфорту мешканців і енергоефективності</w:t>
      </w:r>
      <w:r>
        <w:rPr>
          <w:szCs w:val="28"/>
        </w:rPr>
        <w:t xml:space="preserve">. </w:t>
      </w:r>
      <w:r w:rsidRPr="003D4273">
        <w:rPr>
          <w:szCs w:val="28"/>
        </w:rPr>
        <w:t xml:space="preserve">В архітектурі система RL також представлена як мікросервіс, що підписаний на потоки даних з Kafka і </w:t>
      </w:r>
      <w:r>
        <w:rPr>
          <w:szCs w:val="28"/>
        </w:rPr>
        <w:t>публікує</w:t>
      </w:r>
      <w:r w:rsidRPr="003D4273">
        <w:rPr>
          <w:szCs w:val="28"/>
        </w:rPr>
        <w:t xml:space="preserve"> рекомендації</w:t>
      </w:r>
      <w:r w:rsidR="00415E22">
        <w:rPr>
          <w:szCs w:val="28"/>
        </w:rPr>
        <w:t xml:space="preserve"> та </w:t>
      </w:r>
      <w:r w:rsidRPr="003D4273">
        <w:rPr>
          <w:szCs w:val="28"/>
        </w:rPr>
        <w:t xml:space="preserve">дії у відповідні вихідні топіки. </w:t>
      </w:r>
    </w:p>
    <w:p w14:paraId="15D8F68F" w14:textId="77777777" w:rsidR="00B128D6" w:rsidRDefault="00B128D6" w:rsidP="00B128D6">
      <w:pPr>
        <w:rPr>
          <w:szCs w:val="28"/>
        </w:rPr>
      </w:pPr>
      <w:r w:rsidRPr="003D4273">
        <w:rPr>
          <w:szCs w:val="28"/>
        </w:rPr>
        <w:t xml:space="preserve">Кожен контролер працює незалежно, і результати їх роботи можуть комбінуватися або використовуватися </w:t>
      </w:r>
      <w:r>
        <w:rPr>
          <w:szCs w:val="28"/>
        </w:rPr>
        <w:t>у визначених сценаріях керування температурою</w:t>
      </w:r>
      <w:r w:rsidRPr="003D4273">
        <w:rPr>
          <w:szCs w:val="28"/>
        </w:rPr>
        <w:t xml:space="preserve">. Наприклад RL може працювати в реальному часі, а PID слугувати резервним захистом. Архітектура підтримує гнучке перемикання режимів: оскільки контролери – це мікросервіси, адміністративна панель може </w:t>
      </w:r>
      <w:r w:rsidRPr="003D4273">
        <w:rPr>
          <w:szCs w:val="28"/>
        </w:rPr>
        <w:lastRenderedPageBreak/>
        <w:t>переспрямувати кімнату з одного типу контролера на інший (змінюючи, який саме сервіс буде відправляти команди конкретному приміщенню).</w:t>
      </w:r>
      <w:r>
        <w:rPr>
          <w:szCs w:val="28"/>
        </w:rPr>
        <w:t xml:space="preserve"> </w:t>
      </w:r>
    </w:p>
    <w:p w14:paraId="21C513E4" w14:textId="627103BB" w:rsidR="00B128D6" w:rsidRPr="008D5DF5" w:rsidRDefault="00B128D6" w:rsidP="00D12D06">
      <w:pPr>
        <w:pStyle w:val="a5"/>
      </w:pPr>
      <w:r w:rsidRPr="008D5DF5">
        <w:t xml:space="preserve">До системи легко додати нові алгоритми – достатньо реалізувати їх у форматі окремого сервісу, підписати на необхідні </w:t>
      </w:r>
      <w:r w:rsidRPr="00690487">
        <w:t>Kafka</w:t>
      </w:r>
      <w:r w:rsidRPr="008D5DF5">
        <w:t>-топіки та додати відповідний тип контролера у конфігурацію приміщення.</w:t>
      </w:r>
    </w:p>
    <w:p w14:paraId="24A9107A" w14:textId="04E9CF3F" w:rsidR="00B128D6" w:rsidRPr="008D5DF5" w:rsidRDefault="00B128D6" w:rsidP="00D12D06">
      <w:pPr>
        <w:pStyle w:val="a5"/>
      </w:pPr>
    </w:p>
    <w:p w14:paraId="64997737" w14:textId="6E2EF747" w:rsidR="00B128D6" w:rsidRDefault="00B128D6" w:rsidP="000B1BB7">
      <w:pPr>
        <w:pStyle w:val="40"/>
        <w:rPr>
          <w:lang w:val="en-US"/>
        </w:rPr>
      </w:pPr>
      <w:r>
        <w:t>Сервіс користувачів (</w:t>
      </w:r>
      <w:r>
        <w:rPr>
          <w:lang w:val="en-US"/>
        </w:rPr>
        <w:t>User service)</w:t>
      </w:r>
    </w:p>
    <w:p w14:paraId="68D240DF" w14:textId="44EF2D1E" w:rsidR="00B128D6" w:rsidRPr="007D1931" w:rsidRDefault="00B128D6" w:rsidP="00B128D6">
      <w:pPr>
        <w:rPr>
          <w:szCs w:val="28"/>
        </w:rPr>
      </w:pPr>
      <w:r w:rsidRPr="007D1931">
        <w:rPr>
          <w:szCs w:val="28"/>
        </w:rPr>
        <w:t>Сервіс користувачів виконує подвійне завдання: по-перше, він підтримує цілісну базу довідкових даних про всіх зареєстрованих користувачів, а по-друге, забезпечує єдиний механізм автентифікації та авторизації для доступу до ресурсів мікросервісної платформи. Персистентний шар сервісу реалізовано на основі реляційної СУБД PostgreSQL, де зберігається таблична структура з атрибутами користувача (ідентифікатор, логін, геш-пароля, електронна пошта, набір ролей тощо). Така схема дозволяє скористатися транзакційною модел</w:t>
      </w:r>
      <w:r w:rsidR="00EF7AEF">
        <w:rPr>
          <w:szCs w:val="28"/>
        </w:rPr>
        <w:t>л</w:t>
      </w:r>
      <w:r w:rsidRPr="007D1931">
        <w:rPr>
          <w:szCs w:val="28"/>
        </w:rPr>
        <w:t>ю ACID, зовнішніми ключами та засобами перевірки унікальності, що є критично важливим для запобігання дублюванню облікових записів і забезпечення консистентності довідкових даних.</w:t>
      </w:r>
    </w:p>
    <w:p w14:paraId="650FAAD6" w14:textId="77777777" w:rsidR="00B128D6" w:rsidRPr="00F94E55" w:rsidRDefault="00B128D6" w:rsidP="00B128D6">
      <w:pPr>
        <w:rPr>
          <w:szCs w:val="28"/>
        </w:rPr>
      </w:pPr>
      <w:r w:rsidRPr="007D1931">
        <w:rPr>
          <w:szCs w:val="28"/>
        </w:rPr>
        <w:t>Під час реєстрації новий клієнт надсилає</w:t>
      </w:r>
      <w:r>
        <w:rPr>
          <w:szCs w:val="28"/>
        </w:rPr>
        <w:t xml:space="preserve"> </w:t>
      </w:r>
      <w:r w:rsidRPr="007D1931">
        <w:rPr>
          <w:szCs w:val="28"/>
        </w:rPr>
        <w:t>email</w:t>
      </w:r>
      <w:r>
        <w:rPr>
          <w:szCs w:val="28"/>
        </w:rPr>
        <w:t>, пароль та інші дані</w:t>
      </w:r>
      <w:r w:rsidRPr="007D1931">
        <w:rPr>
          <w:szCs w:val="28"/>
        </w:rPr>
        <w:t xml:space="preserve"> </w:t>
      </w:r>
      <w:r>
        <w:rPr>
          <w:szCs w:val="28"/>
        </w:rPr>
        <w:t xml:space="preserve">на кінцеву точку, наприклад </w:t>
      </w:r>
      <w:r w:rsidRPr="007D1931">
        <w:rPr>
          <w:szCs w:val="28"/>
        </w:rPr>
        <w:t>/api/users/register; сервіс виконує валідацію, хешує пароль за допомогою алгоритму BCrypt та створює запис у базі. Для подальших входів використовується</w:t>
      </w:r>
      <w:r>
        <w:rPr>
          <w:szCs w:val="28"/>
        </w:rPr>
        <w:t xml:space="preserve"> інша</w:t>
      </w:r>
      <w:r w:rsidRPr="007D1931">
        <w:rPr>
          <w:szCs w:val="28"/>
        </w:rPr>
        <w:t xml:space="preserve"> кінцева точка</w:t>
      </w:r>
      <w:r>
        <w:rPr>
          <w:szCs w:val="28"/>
        </w:rPr>
        <w:t xml:space="preserve"> </w:t>
      </w:r>
      <w:r w:rsidRPr="003D4273">
        <w:rPr>
          <w:szCs w:val="28"/>
        </w:rPr>
        <w:t>–</w:t>
      </w:r>
      <w:r>
        <w:rPr>
          <w:szCs w:val="28"/>
        </w:rPr>
        <w:t xml:space="preserve"> </w:t>
      </w:r>
      <w:r w:rsidRPr="007D1931">
        <w:rPr>
          <w:szCs w:val="28"/>
        </w:rPr>
        <w:t>/api/users/login, де після успішної перевірки облікових даних формується та підписується короткостроковий JSON Web Token (JWT). У структурі токена окрім ідентифікатора користувача містяться перелік ролей і відмітка про час дії; підпис виконується симетричним або асиметричним ключем сервісу авторизації.</w:t>
      </w:r>
      <w:r w:rsidRPr="00F94E55">
        <w:rPr>
          <w:szCs w:val="28"/>
        </w:rPr>
        <w:t xml:space="preserve"> М</w:t>
      </w:r>
      <w:r w:rsidRPr="007D1931">
        <w:rPr>
          <w:szCs w:val="28"/>
        </w:rPr>
        <w:t>ікросервіси</w:t>
      </w:r>
      <w:r w:rsidRPr="00F94E55">
        <w:rPr>
          <w:szCs w:val="28"/>
        </w:rPr>
        <w:t xml:space="preserve"> системи</w:t>
      </w:r>
      <w:r w:rsidRPr="007D1931">
        <w:rPr>
          <w:szCs w:val="28"/>
        </w:rPr>
        <w:t xml:space="preserve"> перевіряють кожний вхідний HTTP-запит шляхом валідації сигнатури токена та контролю строку його придатності. Оскільки токен самодостатній і містить усю потрібну інформацію, мікросервіси не тримають стан сесій, що дає змогу лінійно масштабувати будь-який компонент горизонтально без спільного сховища сесій</w:t>
      </w:r>
      <w:r w:rsidRPr="00F94E55">
        <w:rPr>
          <w:szCs w:val="28"/>
        </w:rPr>
        <w:t>.</w:t>
      </w:r>
    </w:p>
    <w:p w14:paraId="2519CF4D" w14:textId="77777777" w:rsidR="00B128D6" w:rsidRPr="00F94E55" w:rsidRDefault="00B128D6" w:rsidP="00B128D6">
      <w:pPr>
        <w:rPr>
          <w:szCs w:val="28"/>
        </w:rPr>
      </w:pPr>
      <w:r w:rsidRPr="007D1931">
        <w:rPr>
          <w:szCs w:val="28"/>
        </w:rPr>
        <w:lastRenderedPageBreak/>
        <w:t xml:space="preserve">Модель доступу </w:t>
      </w:r>
      <w:r>
        <w:rPr>
          <w:szCs w:val="28"/>
        </w:rPr>
        <w:t xml:space="preserve">може бути </w:t>
      </w:r>
      <w:r w:rsidRPr="007D1931">
        <w:rPr>
          <w:szCs w:val="28"/>
        </w:rPr>
        <w:t xml:space="preserve">реалізовано за </w:t>
      </w:r>
      <w:r>
        <w:rPr>
          <w:szCs w:val="28"/>
        </w:rPr>
        <w:t>ролями:</w:t>
      </w:r>
      <w:r w:rsidRPr="007D1931">
        <w:rPr>
          <w:szCs w:val="28"/>
        </w:rPr>
        <w:t xml:space="preserve"> у полі </w:t>
      </w:r>
      <w:r>
        <w:rPr>
          <w:szCs w:val="28"/>
        </w:rPr>
        <w:t>«ролі»</w:t>
      </w:r>
      <w:r w:rsidRPr="007D1931">
        <w:rPr>
          <w:szCs w:val="28"/>
        </w:rPr>
        <w:t xml:space="preserve"> токена можуть бути зазначені значення admin, user тощо, а кожен REST-інтерфейс перевіряє наявність відповідної ролі перед виконанням дії. Таким чином, звичайний користувач має право лише на читання власних даних телеметрії та керування власними кімнатами, тоді як адміністратор отримує повний набір можливостей з додавання нових пристроїв, </w:t>
      </w:r>
      <w:r>
        <w:rPr>
          <w:szCs w:val="28"/>
        </w:rPr>
        <w:t>використання сервісу симуляції тощо.</w:t>
      </w:r>
    </w:p>
    <w:p w14:paraId="6A32849A" w14:textId="77777777" w:rsidR="00B128D6" w:rsidRPr="007D1931" w:rsidRDefault="00B128D6" w:rsidP="00B128D6">
      <w:pPr>
        <w:rPr>
          <w:szCs w:val="28"/>
        </w:rPr>
      </w:pPr>
      <w:r w:rsidRPr="007D1931">
        <w:rPr>
          <w:szCs w:val="28"/>
        </w:rPr>
        <w:t xml:space="preserve">З точки зору безпеки сервіс виконує роль єдиного довіреного центру ідентифікації. Паролі ніколи не передаються між мікросервісами й не зберігаються у відкритому вигляді; транспортний канал захищено TLS. Для сценаріїв інтеграції з корпоративними або соціальними провайдерами автентифікації може бути застосований повноцінний OAuth 2.0 (наприклад, через Google OAuth). У цьому разі User Service оперує як ресурс-сервер, приймаючи JWT, виданий зовнішнім </w:t>
      </w:r>
      <w:r>
        <w:rPr>
          <w:szCs w:val="28"/>
        </w:rPr>
        <w:t>ідентифікаційним провайдером</w:t>
      </w:r>
      <w:r w:rsidRPr="007D1931">
        <w:rPr>
          <w:szCs w:val="28"/>
        </w:rPr>
        <w:t>, і перевіряє його за публічним ключем провайдера.</w:t>
      </w:r>
    </w:p>
    <w:p w14:paraId="18C05CD6" w14:textId="0CF5350B" w:rsidR="00B128D6" w:rsidRPr="008D5DF5" w:rsidRDefault="00B128D6" w:rsidP="00D12D06">
      <w:pPr>
        <w:pStyle w:val="a5"/>
      </w:pPr>
      <w:r w:rsidRPr="008D5DF5">
        <w:t xml:space="preserve">Запропонована схема централізованої автентифікації на основі </w:t>
      </w:r>
      <w:r w:rsidRPr="007D1931">
        <w:t>JWT</w:t>
      </w:r>
      <w:r w:rsidRPr="008D5DF5">
        <w:t xml:space="preserve"> об’єднує переваги сучасних стандартів безпеки та відповідає вимогам високого навантаження: сервіс залишається статичним, легко кешується, не потребує глобальної схеми сесій і дає змогу мікросервісам працювати у незалежних екземплярах, довіряючи лише підписаному токену. Водночас вона не обмежує систему в майбутньому розширенні: за необхідності можна інтегрувати зовнішні сервіси автентифікації або багатофакторну автентифікацію, не змінюючи внутрішньої логіки мікросервісів.</w:t>
      </w:r>
    </w:p>
    <w:p w14:paraId="3600AD81" w14:textId="77777777" w:rsidR="00B128D6" w:rsidRPr="008D5DF5" w:rsidRDefault="00B128D6" w:rsidP="00D12D06">
      <w:pPr>
        <w:pStyle w:val="a5"/>
      </w:pPr>
    </w:p>
    <w:p w14:paraId="616DD854" w14:textId="570EB400" w:rsidR="00B128D6" w:rsidRDefault="00B128D6" w:rsidP="000B1BB7">
      <w:pPr>
        <w:pStyle w:val="40"/>
        <w:rPr>
          <w:lang w:val="en-US"/>
        </w:rPr>
      </w:pPr>
      <w:r>
        <w:t>Панель керування (</w:t>
      </w:r>
      <w:r>
        <w:rPr>
          <w:lang w:val="en-US"/>
        </w:rPr>
        <w:t>frontend)</w:t>
      </w:r>
    </w:p>
    <w:p w14:paraId="587D32C7" w14:textId="7292524E" w:rsidR="00B128D6" w:rsidRPr="00622AEF" w:rsidRDefault="00B128D6" w:rsidP="00B128D6">
      <w:pPr>
        <w:rPr>
          <w:szCs w:val="28"/>
        </w:rPr>
      </w:pPr>
      <w:r w:rsidRPr="009D4495">
        <w:rPr>
          <w:szCs w:val="28"/>
        </w:rPr>
        <w:t xml:space="preserve">Панель керування користувачем становить логічний верхній рівень архітектури й </w:t>
      </w:r>
      <w:r>
        <w:rPr>
          <w:szCs w:val="28"/>
        </w:rPr>
        <w:t>реалізована</w:t>
      </w:r>
      <w:r w:rsidRPr="009D4495">
        <w:rPr>
          <w:szCs w:val="28"/>
        </w:rPr>
        <w:t xml:space="preserve"> у вигляді веборієнтованого клієнтського інтерфейсу, який спілкується з рештою системи виключно через стандартизований програмний</w:t>
      </w:r>
      <w:r>
        <w:rPr>
          <w:szCs w:val="28"/>
        </w:rPr>
        <w:t xml:space="preserve"> </w:t>
      </w:r>
      <w:r>
        <w:rPr>
          <w:szCs w:val="28"/>
          <w:lang w:val="en-US"/>
        </w:rPr>
        <w:t>REST</w:t>
      </w:r>
      <w:r w:rsidRPr="009D4495">
        <w:rPr>
          <w:szCs w:val="28"/>
        </w:rPr>
        <w:t xml:space="preserve"> інтерфейс. Ключове призначення фронтенду </w:t>
      </w:r>
      <w:r w:rsidRPr="003D4273">
        <w:rPr>
          <w:szCs w:val="28"/>
        </w:rPr>
        <w:t>–</w:t>
      </w:r>
      <w:r w:rsidRPr="009D4495">
        <w:rPr>
          <w:szCs w:val="28"/>
        </w:rPr>
        <w:t xml:space="preserve"> перетворити великі обсяги телеметрії та конфігураційних метаданих на зрозумілі візуальні </w:t>
      </w:r>
      <w:r w:rsidRPr="009D4495">
        <w:rPr>
          <w:szCs w:val="28"/>
        </w:rPr>
        <w:lastRenderedPageBreak/>
        <w:t>уявлення та забезпечити користувачеві інструменти безпечного внесення змін. В єдиному інтерактивному середовищі</w:t>
      </w:r>
      <w:r>
        <w:rPr>
          <w:szCs w:val="28"/>
        </w:rPr>
        <w:t xml:space="preserve"> можуть</w:t>
      </w:r>
      <w:r w:rsidRPr="009D4495">
        <w:rPr>
          <w:szCs w:val="28"/>
        </w:rPr>
        <w:t xml:space="preserve"> відобража</w:t>
      </w:r>
      <w:r>
        <w:rPr>
          <w:szCs w:val="28"/>
        </w:rPr>
        <w:t>тися</w:t>
      </w:r>
      <w:r w:rsidRPr="009D4495">
        <w:rPr>
          <w:szCs w:val="28"/>
        </w:rPr>
        <w:t xml:space="preserve"> поточні значення температури</w:t>
      </w:r>
      <w:r>
        <w:rPr>
          <w:szCs w:val="28"/>
        </w:rPr>
        <w:t>,</w:t>
      </w:r>
      <w:r w:rsidRPr="009D4495">
        <w:rPr>
          <w:szCs w:val="28"/>
        </w:rPr>
        <w:t xml:space="preserve"> стан виконавчих пристроїв</w:t>
      </w:r>
      <w:r>
        <w:rPr>
          <w:szCs w:val="28"/>
        </w:rPr>
        <w:t xml:space="preserve"> або</w:t>
      </w:r>
      <w:r w:rsidRPr="009D4495">
        <w:rPr>
          <w:szCs w:val="28"/>
        </w:rPr>
        <w:t xml:space="preserve"> графічно пода</w:t>
      </w:r>
      <w:r>
        <w:rPr>
          <w:szCs w:val="28"/>
        </w:rPr>
        <w:t>ва</w:t>
      </w:r>
      <w:r w:rsidRPr="009D4495">
        <w:rPr>
          <w:szCs w:val="28"/>
        </w:rPr>
        <w:t>т</w:t>
      </w:r>
      <w:r>
        <w:rPr>
          <w:szCs w:val="28"/>
        </w:rPr>
        <w:t>и</w:t>
      </w:r>
      <w:r w:rsidRPr="009D4495">
        <w:rPr>
          <w:szCs w:val="28"/>
        </w:rPr>
        <w:t>ся історична динаміка показників.</w:t>
      </w:r>
    </w:p>
    <w:p w14:paraId="5611D5AE" w14:textId="77777777" w:rsidR="00B128D6" w:rsidRDefault="00B128D6" w:rsidP="00B128D6">
      <w:pPr>
        <w:rPr>
          <w:szCs w:val="28"/>
        </w:rPr>
      </w:pPr>
      <w:r w:rsidRPr="009D4495">
        <w:rPr>
          <w:szCs w:val="28"/>
        </w:rPr>
        <w:t xml:space="preserve">За допомогою форми налаштувань </w:t>
      </w:r>
      <w:r>
        <w:rPr>
          <w:szCs w:val="28"/>
        </w:rPr>
        <w:t>користувач</w:t>
      </w:r>
      <w:r w:rsidRPr="009D4495">
        <w:rPr>
          <w:szCs w:val="28"/>
        </w:rPr>
        <w:t xml:space="preserve"> може задавати цільові температури, редагувати часові профілі роботи (наприклад, «комфортний день» або «нічний економний режим»), перемикати приміщення з локального PID-контролера на хмарний RL-агент чи навпаки, ініціювати процедуру автоналаштування параметрів регулятора</w:t>
      </w:r>
      <w:r>
        <w:rPr>
          <w:szCs w:val="28"/>
        </w:rPr>
        <w:t xml:space="preserve"> або інші дії, визначені розробником</w:t>
      </w:r>
      <w:r w:rsidRPr="009D4495">
        <w:rPr>
          <w:szCs w:val="28"/>
        </w:rPr>
        <w:t xml:space="preserve">. Усі дії, виконані через інтерфейс, перетворюються на авторизовані запити до внутрішнього API, після чого зберігаються в централізованому сховищі конфігурацій і, за необхідності, транслюються контролерам як події керування. </w:t>
      </w:r>
    </w:p>
    <w:p w14:paraId="6A1C3DD6" w14:textId="419E2158" w:rsidR="00B128D6" w:rsidRPr="008D5DF5" w:rsidRDefault="00B128D6" w:rsidP="00D12D06">
      <w:pPr>
        <w:pStyle w:val="a5"/>
      </w:pPr>
      <w:r w:rsidRPr="008D5DF5">
        <w:t xml:space="preserve">Таким чином, </w:t>
      </w:r>
      <w:r>
        <w:rPr>
          <w:lang w:val="en-US"/>
        </w:rPr>
        <w:t>frontend</w:t>
      </w:r>
      <w:r w:rsidRPr="008D5DF5">
        <w:t xml:space="preserve"> виконує роль єдиного «вікна» спостереження й керування, надаючи користувачеві повний цикл операцій – від перегляду аналітичних графіків до оперативного коригування параметрів мікроклімату – без прямого контакту зі складною багаторівневою інфраструктурою, що лежить нижче.</w:t>
      </w:r>
    </w:p>
    <w:p w14:paraId="6A720109" w14:textId="77777777" w:rsidR="00B128D6" w:rsidRPr="008D5DF5" w:rsidRDefault="00B128D6" w:rsidP="00D12D06">
      <w:pPr>
        <w:pStyle w:val="a5"/>
      </w:pPr>
    </w:p>
    <w:p w14:paraId="6E80F5CF" w14:textId="5076AFE9" w:rsidR="00B128D6" w:rsidRDefault="00B128D6" w:rsidP="000B1BB7">
      <w:pPr>
        <w:pStyle w:val="40"/>
      </w:pPr>
      <w:r>
        <w:t>Додаткові компоненти системи</w:t>
      </w:r>
    </w:p>
    <w:p w14:paraId="71F96A70" w14:textId="77777777" w:rsidR="00B128D6" w:rsidRPr="00F641D8" w:rsidRDefault="00B128D6" w:rsidP="00B128D6">
      <w:pPr>
        <w:rPr>
          <w:szCs w:val="28"/>
        </w:rPr>
      </w:pPr>
      <w:r w:rsidRPr="00F641D8">
        <w:rPr>
          <w:szCs w:val="28"/>
        </w:rPr>
        <w:t>API Gateway</w:t>
      </w:r>
      <w:r>
        <w:rPr>
          <w:szCs w:val="28"/>
        </w:rPr>
        <w:t xml:space="preserve"> </w:t>
      </w:r>
      <w:r w:rsidRPr="003D4273">
        <w:rPr>
          <w:szCs w:val="28"/>
        </w:rPr>
        <w:t>–</w:t>
      </w:r>
      <w:r>
        <w:rPr>
          <w:szCs w:val="28"/>
        </w:rPr>
        <w:t xml:space="preserve"> є</w:t>
      </w:r>
      <w:r w:rsidRPr="00F641D8">
        <w:rPr>
          <w:szCs w:val="28"/>
        </w:rPr>
        <w:t>дина зовнішня точка входу для клієнтських запитів</w:t>
      </w:r>
      <w:r>
        <w:rPr>
          <w:szCs w:val="28"/>
        </w:rPr>
        <w:t xml:space="preserve"> з фронтенду</w:t>
      </w:r>
      <w:r w:rsidRPr="00F641D8">
        <w:rPr>
          <w:szCs w:val="28"/>
        </w:rPr>
        <w:t xml:space="preserve">, що екранує внутрішню мікросервісну топологію та централізує технічні аспекти взаємодії </w:t>
      </w:r>
      <w:r w:rsidRPr="003D4273">
        <w:rPr>
          <w:szCs w:val="28"/>
        </w:rPr>
        <w:t>–</w:t>
      </w:r>
      <w:r w:rsidRPr="00F641D8">
        <w:rPr>
          <w:szCs w:val="28"/>
        </w:rPr>
        <w:t xml:space="preserve"> маршрутизацію, балансування навантаження й обмеження швидкості. </w:t>
      </w:r>
      <w:r>
        <w:rPr>
          <w:szCs w:val="28"/>
        </w:rPr>
        <w:t>Зазвичай п</w:t>
      </w:r>
      <w:r w:rsidRPr="00F641D8">
        <w:rPr>
          <w:szCs w:val="28"/>
        </w:rPr>
        <w:t>еревірка JWT-токенів здійснюється саме на рівні api-шлюза: після успішної валідації він додає до запиту службові заголовки (ідентифікатор користувача, перелік ролей</w:t>
      </w:r>
      <w:r>
        <w:rPr>
          <w:szCs w:val="28"/>
        </w:rPr>
        <w:t xml:space="preserve"> тощо</w:t>
      </w:r>
      <w:r w:rsidRPr="00F641D8">
        <w:rPr>
          <w:szCs w:val="28"/>
        </w:rPr>
        <w:t>) і переспрямовує його до потрібного сервісу, тим самим знімаючи з окремих мікросервісів обов’язок дублювати логіку автентифікації.</w:t>
      </w:r>
    </w:p>
    <w:p w14:paraId="08753DB5" w14:textId="77777777" w:rsidR="00B128D6" w:rsidRPr="00F641D8" w:rsidRDefault="00B128D6" w:rsidP="00B128D6">
      <w:pPr>
        <w:rPr>
          <w:szCs w:val="28"/>
        </w:rPr>
      </w:pPr>
      <w:r w:rsidRPr="00F641D8">
        <w:rPr>
          <w:szCs w:val="28"/>
        </w:rPr>
        <w:t>Discovery Service</w:t>
      </w:r>
      <w:r>
        <w:rPr>
          <w:szCs w:val="28"/>
        </w:rPr>
        <w:t xml:space="preserve"> (наприклад </w:t>
      </w:r>
      <w:r w:rsidRPr="00B13FD1">
        <w:rPr>
          <w:szCs w:val="28"/>
        </w:rPr>
        <w:t>Eureka)</w:t>
      </w:r>
      <w:r>
        <w:rPr>
          <w:szCs w:val="28"/>
        </w:rPr>
        <w:t xml:space="preserve"> </w:t>
      </w:r>
      <w:r w:rsidRPr="003D4273">
        <w:rPr>
          <w:szCs w:val="28"/>
        </w:rPr>
        <w:t>–</w:t>
      </w:r>
      <w:r>
        <w:rPr>
          <w:szCs w:val="28"/>
        </w:rPr>
        <w:t xml:space="preserve"> р</w:t>
      </w:r>
      <w:r w:rsidRPr="00F641D8">
        <w:rPr>
          <w:szCs w:val="28"/>
        </w:rPr>
        <w:t xml:space="preserve">еєстратор мережевих координат мікросервісів, який підтримує актуальний каталог «ім’я → endpoint». Завдяки </w:t>
      </w:r>
      <w:r w:rsidRPr="00F641D8">
        <w:rPr>
          <w:szCs w:val="28"/>
        </w:rPr>
        <w:lastRenderedPageBreak/>
        <w:t>автоматичному оновленню записів внутрішні виклики виконуються за логічними назвами, а не статичними IP-адресами</w:t>
      </w:r>
      <w:r>
        <w:rPr>
          <w:szCs w:val="28"/>
        </w:rPr>
        <w:t>.</w:t>
      </w:r>
    </w:p>
    <w:p w14:paraId="14CCF557" w14:textId="77777777" w:rsidR="00B128D6" w:rsidRPr="00E13FBD" w:rsidRDefault="00B128D6" w:rsidP="00B128D6">
      <w:pPr>
        <w:rPr>
          <w:szCs w:val="28"/>
        </w:rPr>
      </w:pPr>
      <w:r w:rsidRPr="00F641D8">
        <w:rPr>
          <w:szCs w:val="28"/>
        </w:rPr>
        <w:t>Redis</w:t>
      </w:r>
      <w:r>
        <w:rPr>
          <w:szCs w:val="28"/>
        </w:rPr>
        <w:t xml:space="preserve"> </w:t>
      </w:r>
      <w:r w:rsidRPr="003D4273">
        <w:rPr>
          <w:szCs w:val="28"/>
        </w:rPr>
        <w:t>–</w:t>
      </w:r>
      <w:r>
        <w:rPr>
          <w:szCs w:val="28"/>
        </w:rPr>
        <w:t xml:space="preserve"> в</w:t>
      </w:r>
      <w:r w:rsidRPr="00F641D8">
        <w:rPr>
          <w:szCs w:val="28"/>
        </w:rPr>
        <w:t>исокошвидкісне in-memory</w:t>
      </w:r>
      <w:r>
        <w:rPr>
          <w:szCs w:val="28"/>
        </w:rPr>
        <w:t xml:space="preserve"> </w:t>
      </w:r>
      <w:r w:rsidRPr="00F641D8">
        <w:rPr>
          <w:szCs w:val="28"/>
        </w:rPr>
        <w:t xml:space="preserve">сховище, що </w:t>
      </w:r>
      <w:r>
        <w:rPr>
          <w:szCs w:val="28"/>
        </w:rPr>
        <w:t>може опційно використовуватись</w:t>
      </w:r>
      <w:r w:rsidRPr="00F641D8">
        <w:rPr>
          <w:szCs w:val="28"/>
        </w:rPr>
        <w:t xml:space="preserve"> як кеш «гарячих» даних. Воно</w:t>
      </w:r>
      <w:r>
        <w:rPr>
          <w:szCs w:val="28"/>
        </w:rPr>
        <w:t xml:space="preserve"> використовує швидку оперативну пам’ять для збереження даних, як наприклад</w:t>
      </w:r>
      <w:r w:rsidRPr="00F641D8">
        <w:rPr>
          <w:szCs w:val="28"/>
        </w:rPr>
        <w:t xml:space="preserve"> конфігураційн</w:t>
      </w:r>
      <w:r>
        <w:rPr>
          <w:szCs w:val="28"/>
        </w:rPr>
        <w:t>их</w:t>
      </w:r>
      <w:r w:rsidRPr="00F641D8">
        <w:rPr>
          <w:szCs w:val="28"/>
        </w:rPr>
        <w:t xml:space="preserve"> структур (активний PID-профіль кімнати, вибрані моделі LSTM/RL</w:t>
      </w:r>
      <w:r>
        <w:rPr>
          <w:szCs w:val="28"/>
        </w:rPr>
        <w:t>)</w:t>
      </w:r>
      <w:r w:rsidRPr="00F641D8">
        <w:rPr>
          <w:szCs w:val="28"/>
        </w:rPr>
        <w:t>, тим самим зменшуючи кількість звернень до бази даних</w:t>
      </w:r>
      <w:r>
        <w:rPr>
          <w:szCs w:val="28"/>
        </w:rPr>
        <w:t>.</w:t>
      </w:r>
    </w:p>
    <w:p w14:paraId="15ECC102" w14:textId="77777777" w:rsidR="00B128D6" w:rsidRDefault="00B128D6" w:rsidP="00B128D6">
      <w:pPr>
        <w:rPr>
          <w:szCs w:val="28"/>
        </w:rPr>
      </w:pPr>
      <w:r w:rsidRPr="00F641D8">
        <w:rPr>
          <w:szCs w:val="28"/>
        </w:rPr>
        <w:t>MinIO</w:t>
      </w:r>
      <w:r>
        <w:rPr>
          <w:szCs w:val="28"/>
        </w:rPr>
        <w:t xml:space="preserve"> або</w:t>
      </w:r>
      <w:r w:rsidRPr="00F641D8">
        <w:rPr>
          <w:szCs w:val="28"/>
        </w:rPr>
        <w:t xml:space="preserve"> S3-сховище</w:t>
      </w:r>
      <w:r>
        <w:rPr>
          <w:szCs w:val="28"/>
        </w:rPr>
        <w:t xml:space="preserve"> </w:t>
      </w:r>
      <w:r w:rsidRPr="003D4273">
        <w:rPr>
          <w:szCs w:val="28"/>
        </w:rPr>
        <w:t>–</w:t>
      </w:r>
      <w:r>
        <w:rPr>
          <w:szCs w:val="28"/>
        </w:rPr>
        <w:t xml:space="preserve"> ц</w:t>
      </w:r>
      <w:r w:rsidRPr="00F641D8">
        <w:rPr>
          <w:szCs w:val="28"/>
        </w:rPr>
        <w:t>ентралізований об’єктний репозиторій для зберігання вагових файлів машинних моделей. Після завершення навчання сервіс тренування LSTM чи RL завантажує артефакт у S3-сумісне сховище, а контролери отримують посилання на найактуальнішу версію через конфігураційний сервіс. Така стратегія уніфікує життєвий цикл моделей і полегшує їхню ревізію та резервне копіювання.</w:t>
      </w:r>
    </w:p>
    <w:p w14:paraId="744764F8" w14:textId="65B33DD7" w:rsidR="00B128D6" w:rsidRDefault="00B128D6" w:rsidP="00D12D06">
      <w:pPr>
        <w:pStyle w:val="a5"/>
      </w:pPr>
      <w:r w:rsidRPr="008D5DF5">
        <w:t xml:space="preserve">Кластер ШІ (наприклад </w:t>
      </w:r>
      <w:r w:rsidRPr="00E13FBD">
        <w:t>NVIDIA</w:t>
      </w:r>
      <w:r w:rsidRPr="008D5DF5">
        <w:t xml:space="preserve"> </w:t>
      </w:r>
      <w:r w:rsidRPr="00E13FBD">
        <w:t>Triton</w:t>
      </w:r>
      <w:r w:rsidRPr="008D5DF5">
        <w:t xml:space="preserve">) – виділений пул обчислювальних вузлів </w:t>
      </w:r>
      <w:r w:rsidRPr="0009659E">
        <w:t>GPU</w:t>
      </w:r>
      <w:r w:rsidRPr="008D5DF5">
        <w:t xml:space="preserve">. </w:t>
      </w:r>
      <w:r>
        <w:t xml:space="preserve">Він підключається до об’єктного </w:t>
      </w:r>
      <w:r>
        <w:rPr>
          <w:lang w:val="en-US"/>
        </w:rPr>
        <w:t>S</w:t>
      </w:r>
      <w:r w:rsidRPr="0009659E">
        <w:t>3-</w:t>
      </w:r>
      <w:r>
        <w:t xml:space="preserve">сховища та автоматично загружає необхідні моделі. </w:t>
      </w:r>
      <w:r w:rsidRPr="0009659E">
        <w:t>Вхідним шлюзом виступає полегшений Model-Serving Gateway</w:t>
      </w:r>
      <w:r>
        <w:t xml:space="preserve">, який отримує ідентифікатор моделі та вхідні ознаки, за якими визначає потрібну модель та маршрутизує запит до неї, повертаючи також відповідь від неї. Він забезпечує додавання нових або оновлення існуючих моделей </w:t>
      </w:r>
      <w:r w:rsidR="009F62DF">
        <w:t>без переривання роботи</w:t>
      </w:r>
      <w:r w:rsidR="008B5FBE">
        <w:t>,</w:t>
      </w:r>
      <w:r>
        <w:t xml:space="preserve"> високу пропускну здатність і єдину точку запитів до інтелектуальних моделей. Таким чином це потужний сучасний інструмент для взаємодії з великою кількістю моделей у реальному часі.</w:t>
      </w:r>
    </w:p>
    <w:p w14:paraId="660F6856" w14:textId="77777777" w:rsidR="00B128D6" w:rsidRPr="00B128D6" w:rsidRDefault="00B128D6" w:rsidP="00D12D06">
      <w:pPr>
        <w:pStyle w:val="a5"/>
      </w:pPr>
    </w:p>
    <w:p w14:paraId="404662B9" w14:textId="391D5FBE" w:rsidR="00E056C2" w:rsidRDefault="00B128D6" w:rsidP="000B1BB7">
      <w:pPr>
        <w:pStyle w:val="31"/>
      </w:pPr>
      <w:bookmarkStart w:id="32" w:name="_Toc201411626"/>
      <w:r w:rsidRPr="00CB179A">
        <w:t>Масштабування</w:t>
      </w:r>
      <w:r w:rsidRPr="00D86FD9">
        <w:t>, контейнер</w:t>
      </w:r>
      <w:r>
        <w:t>ізація і відмовостійкість</w:t>
      </w:r>
      <w:bookmarkEnd w:id="32"/>
    </w:p>
    <w:p w14:paraId="2C4CFB0C" w14:textId="77777777" w:rsidR="00B128D6" w:rsidRPr="00807336" w:rsidRDefault="00B128D6" w:rsidP="00B128D6">
      <w:pPr>
        <w:rPr>
          <w:szCs w:val="28"/>
        </w:rPr>
      </w:pPr>
      <w:r w:rsidRPr="00807336">
        <w:rPr>
          <w:szCs w:val="28"/>
        </w:rPr>
        <w:t>Усі серверні компоненти системи</w:t>
      </w:r>
      <w:r>
        <w:rPr>
          <w:szCs w:val="28"/>
        </w:rPr>
        <w:t xml:space="preserve"> упаковуються і</w:t>
      </w:r>
      <w:r w:rsidRPr="00807336">
        <w:rPr>
          <w:szCs w:val="28"/>
        </w:rPr>
        <w:t xml:space="preserve"> розгортаються в контейнерах Docker і керуються платформою оркестрації Kubernetes, що виступає «операційною системою» для хмарного центру обробки даних. Такий cloud-native підхід передбачає, що мікросервіси не зберігають критичного стану всередині контейнера: телеметрія буферизується у Kafka, бізнес-дані </w:t>
      </w:r>
      <w:r w:rsidRPr="003D4273">
        <w:rPr>
          <w:szCs w:val="28"/>
        </w:rPr>
        <w:t>–</w:t>
      </w:r>
      <w:r w:rsidRPr="00807336">
        <w:rPr>
          <w:szCs w:val="28"/>
        </w:rPr>
        <w:t xml:space="preserve"> у PostgreSQL, а моделі ШІ </w:t>
      </w:r>
      <w:r w:rsidRPr="003D4273">
        <w:rPr>
          <w:szCs w:val="28"/>
        </w:rPr>
        <w:t>–</w:t>
      </w:r>
      <w:r w:rsidRPr="00807336">
        <w:rPr>
          <w:szCs w:val="28"/>
        </w:rPr>
        <w:t xml:space="preserve"> у MinIO / S3. Завдяки відсутності локального стану </w:t>
      </w:r>
      <w:r w:rsidRPr="00807336">
        <w:rPr>
          <w:szCs w:val="28"/>
        </w:rPr>
        <w:lastRenderedPageBreak/>
        <w:t>кожен сервіс можна</w:t>
      </w:r>
      <w:r>
        <w:rPr>
          <w:szCs w:val="28"/>
        </w:rPr>
        <w:t xml:space="preserve"> </w:t>
      </w:r>
      <w:r w:rsidRPr="00807336">
        <w:rPr>
          <w:szCs w:val="28"/>
        </w:rPr>
        <w:t>дублювати на додаткових вузлах, а збільшення пропускної здатності досягається горизонтальним додаванням реплік</w:t>
      </w:r>
      <w:r>
        <w:rPr>
          <w:szCs w:val="28"/>
        </w:rPr>
        <w:t xml:space="preserve"> сервісів</w:t>
      </w:r>
      <w:r w:rsidRPr="00807336">
        <w:rPr>
          <w:szCs w:val="28"/>
        </w:rPr>
        <w:t>, а не модернізацією окремих машин.</w:t>
      </w:r>
    </w:p>
    <w:p w14:paraId="2047BE6C" w14:textId="77777777" w:rsidR="00B128D6" w:rsidRPr="00807336" w:rsidRDefault="00B128D6" w:rsidP="00B128D6">
      <w:pPr>
        <w:rPr>
          <w:szCs w:val="28"/>
        </w:rPr>
      </w:pPr>
      <w:r w:rsidRPr="00807336">
        <w:rPr>
          <w:szCs w:val="28"/>
        </w:rPr>
        <w:t xml:space="preserve">Kubernetes-контролер Horizontal Pod Autoscaler безперервно відстежує технічні (CPU, RAM) та доменні (довжина черги Kafka, затримка </w:t>
      </w:r>
      <w:r>
        <w:rPr>
          <w:szCs w:val="28"/>
        </w:rPr>
        <w:t>часу обчислення інтелектуальних моделей</w:t>
      </w:r>
      <w:r w:rsidRPr="00807336">
        <w:rPr>
          <w:szCs w:val="28"/>
        </w:rPr>
        <w:t>) метрики й автоматично масштабує кількість pod-ів</w:t>
      </w:r>
      <w:r>
        <w:rPr>
          <w:szCs w:val="28"/>
        </w:rPr>
        <w:t xml:space="preserve"> (контейнерів </w:t>
      </w:r>
      <w:r>
        <w:rPr>
          <w:szCs w:val="28"/>
          <w:lang w:val="en-US"/>
        </w:rPr>
        <w:t>Kubernetes</w:t>
      </w:r>
      <w:r w:rsidRPr="00C45A71">
        <w:rPr>
          <w:szCs w:val="28"/>
        </w:rPr>
        <w:t>)</w:t>
      </w:r>
      <w:r w:rsidRPr="00807336">
        <w:rPr>
          <w:szCs w:val="28"/>
        </w:rPr>
        <w:t>. Коли частота вимірювань або кількість приміщень зростає, запускаються додаткові екземпляри шлюзу збереження даних, сервісів LSTM/RL</w:t>
      </w:r>
      <w:r>
        <w:rPr>
          <w:szCs w:val="28"/>
        </w:rPr>
        <w:t>, контролерів аномалій тощо</w:t>
      </w:r>
      <w:r w:rsidRPr="00807336">
        <w:rPr>
          <w:szCs w:val="28"/>
        </w:rPr>
        <w:t>; зі спадом навантаження надлишкові ресурси звільняються. Вхідний HTTP-трафік балансують Ingress-контролери, а всередині потокової шини</w:t>
      </w:r>
      <w:r>
        <w:rPr>
          <w:szCs w:val="28"/>
        </w:rPr>
        <w:t xml:space="preserve"> </w:t>
      </w:r>
      <w:r>
        <w:rPr>
          <w:szCs w:val="28"/>
          <w:lang w:val="en-US"/>
        </w:rPr>
        <w:t>Kafka</w:t>
      </w:r>
      <w:r w:rsidRPr="00807336">
        <w:rPr>
          <w:szCs w:val="28"/>
        </w:rPr>
        <w:t xml:space="preserve"> нові партиції топіків розподіляються між збільшеною групою </w:t>
      </w:r>
      <w:r>
        <w:rPr>
          <w:szCs w:val="28"/>
        </w:rPr>
        <w:t>сервісів-</w:t>
      </w:r>
      <w:r w:rsidRPr="00807336">
        <w:rPr>
          <w:szCs w:val="28"/>
        </w:rPr>
        <w:t>споживачів, що гарантує лінійне масштабування обробки телеметрії.</w:t>
      </w:r>
    </w:p>
    <w:p w14:paraId="7B60FE83" w14:textId="77777777" w:rsidR="00B128D6" w:rsidRDefault="00B128D6" w:rsidP="00B128D6">
      <w:pPr>
        <w:rPr>
          <w:szCs w:val="28"/>
        </w:rPr>
      </w:pPr>
      <w:r w:rsidRPr="00807336">
        <w:rPr>
          <w:szCs w:val="28"/>
        </w:rPr>
        <w:t xml:space="preserve">Зберігальне ядро проєктується двошаровим. Реляційна частина (PostgreSQL) масштабується реплікацією читання/запису або шард-кластерами; шар часових рядів </w:t>
      </w:r>
      <w:r w:rsidRPr="003D4273">
        <w:rPr>
          <w:szCs w:val="28"/>
        </w:rPr>
        <w:t>–</w:t>
      </w:r>
      <w:r w:rsidRPr="00807336">
        <w:rPr>
          <w:szCs w:val="28"/>
        </w:rPr>
        <w:t xml:space="preserve"> горизонтальним шардуванням (TimescaleDB Multi-Node, Influx Cluster) та політиками компресії, які автоматично агрегують або видаляють застарілі вимірювання. Таким чином, об’єм історичних даних не </w:t>
      </w:r>
      <w:r>
        <w:rPr>
          <w:szCs w:val="28"/>
        </w:rPr>
        <w:t>гальмує</w:t>
      </w:r>
      <w:r w:rsidRPr="00807336">
        <w:rPr>
          <w:szCs w:val="28"/>
        </w:rPr>
        <w:t xml:space="preserve"> систем</w:t>
      </w:r>
      <w:r>
        <w:rPr>
          <w:szCs w:val="28"/>
        </w:rPr>
        <w:t>у</w:t>
      </w:r>
      <w:r w:rsidRPr="00807336">
        <w:rPr>
          <w:szCs w:val="28"/>
        </w:rPr>
        <w:t>, а онлайн транзакції залишаються консистентними.</w:t>
      </w:r>
    </w:p>
    <w:p w14:paraId="5310DA28" w14:textId="77777777" w:rsidR="00B128D6" w:rsidRDefault="00B128D6" w:rsidP="00B128D6">
      <w:pPr>
        <w:rPr>
          <w:szCs w:val="28"/>
        </w:rPr>
      </w:pPr>
      <w:r w:rsidRPr="00807336">
        <w:rPr>
          <w:szCs w:val="28"/>
        </w:rPr>
        <w:t xml:space="preserve">Kubernetes дозволяє </w:t>
      </w:r>
      <w:r>
        <w:rPr>
          <w:szCs w:val="28"/>
        </w:rPr>
        <w:t>оновлювати мікросервіси без перезапуску системи</w:t>
      </w:r>
      <w:r w:rsidRPr="00807336">
        <w:rPr>
          <w:szCs w:val="28"/>
        </w:rPr>
        <w:t xml:space="preserve">. </w:t>
      </w:r>
      <w:r>
        <w:rPr>
          <w:szCs w:val="28"/>
        </w:rPr>
        <w:t>Також у</w:t>
      </w:r>
      <w:r w:rsidRPr="00807336">
        <w:rPr>
          <w:szCs w:val="28"/>
        </w:rPr>
        <w:t xml:space="preserve"> разі проміжної відмови окремої репліки</w:t>
      </w:r>
      <w:r>
        <w:rPr>
          <w:szCs w:val="28"/>
        </w:rPr>
        <w:t xml:space="preserve"> мікросервісу</w:t>
      </w:r>
      <w:r w:rsidRPr="00807336">
        <w:rPr>
          <w:szCs w:val="28"/>
        </w:rPr>
        <w:t xml:space="preserve"> </w:t>
      </w:r>
      <w:r>
        <w:rPr>
          <w:szCs w:val="28"/>
        </w:rPr>
        <w:t>оркестратор</w:t>
      </w:r>
      <w:r w:rsidRPr="00807336">
        <w:rPr>
          <w:szCs w:val="28"/>
        </w:rPr>
        <w:t xml:space="preserve"> негайно перезапускає її на здоровому вузлі.</w:t>
      </w:r>
    </w:p>
    <w:p w14:paraId="488E0008" w14:textId="77777777" w:rsidR="00B128D6" w:rsidRDefault="00B128D6" w:rsidP="00B128D6">
      <w:pPr>
        <w:rPr>
          <w:szCs w:val="28"/>
        </w:rPr>
      </w:pPr>
      <w:r w:rsidRPr="00A4326A">
        <w:rPr>
          <w:szCs w:val="28"/>
        </w:rPr>
        <w:t xml:space="preserve">Локальний мікроконтролер, оснащений вбудованим PID-регулятором, у поєднанні з розгорнутим поруч MQTT-брокером усуває ризик єдиної точки відмови </w:t>
      </w:r>
      <w:r>
        <w:rPr>
          <w:szCs w:val="28"/>
        </w:rPr>
        <w:t>між пристроями та сервером.</w:t>
      </w:r>
      <w:r w:rsidRPr="00A4326A">
        <w:rPr>
          <w:szCs w:val="28"/>
        </w:rPr>
        <w:t xml:space="preserve"> Навіть за повної втрати зовнішнього звʼязку мікроконтролер автономно підтримуватиме останній заданий режим, а брокер акумулюватиме телеметрію у власному буфері до моменту відновлення комунікації з центральним кластером.</w:t>
      </w:r>
    </w:p>
    <w:p w14:paraId="74AD02AF" w14:textId="26CB6F76" w:rsidR="00B128D6" w:rsidRDefault="00B128D6" w:rsidP="00D12D06">
      <w:pPr>
        <w:pStyle w:val="a5"/>
      </w:pPr>
      <w:r w:rsidRPr="008D5DF5">
        <w:t xml:space="preserve">Поєднання оркестрації </w:t>
      </w:r>
      <w:r w:rsidRPr="00807336">
        <w:t>Kubernetes</w:t>
      </w:r>
      <w:r w:rsidRPr="008D5DF5">
        <w:t xml:space="preserve">, автоскейлінгу </w:t>
      </w:r>
      <w:r w:rsidRPr="00807336">
        <w:t>HPA</w:t>
      </w:r>
      <w:r w:rsidRPr="008D5DF5">
        <w:t xml:space="preserve">, реплікаціії даних </w:t>
      </w:r>
      <w:r w:rsidRPr="00807336">
        <w:t>Kafka</w:t>
      </w:r>
      <w:r w:rsidRPr="008D5DF5">
        <w:t xml:space="preserve"> та БД утворює еластичну й самоодужувальну платформу, що гарантовано </w:t>
      </w:r>
      <w:r w:rsidRPr="008D5DF5">
        <w:lastRenderedPageBreak/>
        <w:t xml:space="preserve">підтримує необхідну пропускну здатність, переживає відмови окремих вузлів без деградації якості сервісу для кінцевого користувача – властивості, критичні для промислових </w:t>
      </w:r>
      <w:r w:rsidRPr="00807336">
        <w:t>IoT</w:t>
      </w:r>
      <w:r w:rsidRPr="008D5DF5">
        <w:t>-рішень керування мікрокліматом приміщень.</w:t>
      </w:r>
    </w:p>
    <w:p w14:paraId="657FBBB6" w14:textId="77777777" w:rsidR="00F06BD2" w:rsidRPr="008D5DF5" w:rsidRDefault="00F06BD2" w:rsidP="00D12D06">
      <w:pPr>
        <w:pStyle w:val="a5"/>
      </w:pPr>
    </w:p>
    <w:p w14:paraId="478C38D1" w14:textId="2A22DDAB" w:rsidR="00E056C2" w:rsidRDefault="00B128D6" w:rsidP="000B1BB7">
      <w:pPr>
        <w:pStyle w:val="21"/>
      </w:pPr>
      <w:bookmarkStart w:id="33" w:name="_Toc201411627"/>
      <w:r>
        <w:t xml:space="preserve">Реалізація системи симуляції </w:t>
      </w:r>
      <w:r w:rsidR="00B4746D">
        <w:t>керування температурою</w:t>
      </w:r>
      <w:bookmarkEnd w:id="33"/>
    </w:p>
    <w:p w14:paraId="63731863" w14:textId="267781BE" w:rsidR="00B4746D" w:rsidRDefault="00020856" w:rsidP="00B4746D">
      <w:pPr>
        <w:rPr>
          <w:szCs w:val="28"/>
        </w:rPr>
      </w:pPr>
      <w:r>
        <w:rPr>
          <w:szCs w:val="28"/>
        </w:rPr>
        <w:t>Розроблена с</w:t>
      </w:r>
      <w:r w:rsidR="00B4746D" w:rsidRPr="00AB3A5C">
        <w:rPr>
          <w:szCs w:val="28"/>
        </w:rPr>
        <w:t>истема складається із фронтенду та низки бекенд-сервісів</w:t>
      </w:r>
      <w:r>
        <w:rPr>
          <w:szCs w:val="28"/>
        </w:rPr>
        <w:t xml:space="preserve"> зі своєю зоною відповідальності</w:t>
      </w:r>
      <w:r w:rsidR="00B4746D" w:rsidRPr="00AB3A5C">
        <w:rPr>
          <w:szCs w:val="28"/>
        </w:rPr>
        <w:t xml:space="preserve">: сервіс збереження даних, </w:t>
      </w:r>
      <w:r w:rsidR="00B4746D">
        <w:rPr>
          <w:szCs w:val="28"/>
        </w:rPr>
        <w:t xml:space="preserve">сервіс </w:t>
      </w:r>
      <w:r w:rsidR="00B4746D" w:rsidRPr="00AB3A5C">
        <w:rPr>
          <w:szCs w:val="28"/>
        </w:rPr>
        <w:t>PID-контролер</w:t>
      </w:r>
      <w:r w:rsidR="00B4746D">
        <w:rPr>
          <w:szCs w:val="28"/>
        </w:rPr>
        <w:t>у</w:t>
      </w:r>
      <w:r w:rsidR="00B4746D" w:rsidRPr="00AB3A5C">
        <w:rPr>
          <w:szCs w:val="28"/>
        </w:rPr>
        <w:t>, сервіс симуляції кімнати,</w:t>
      </w:r>
      <w:r w:rsidR="00B97B81">
        <w:rPr>
          <w:szCs w:val="28"/>
        </w:rPr>
        <w:t xml:space="preserve"> сервіс авто-тюну за методом Коена-Куна,</w:t>
      </w:r>
      <w:r w:rsidR="00B4746D" w:rsidRPr="00AB3A5C">
        <w:rPr>
          <w:szCs w:val="28"/>
        </w:rPr>
        <w:t xml:space="preserve"> </w:t>
      </w:r>
      <w:r w:rsidR="00B97B81">
        <w:rPr>
          <w:szCs w:val="28"/>
        </w:rPr>
        <w:t xml:space="preserve">сервіс інференсу </w:t>
      </w:r>
      <w:r w:rsidR="00B97B81">
        <w:rPr>
          <w:szCs w:val="28"/>
          <w:lang w:val="en-US"/>
        </w:rPr>
        <w:t>RL</w:t>
      </w:r>
      <w:r w:rsidR="00B97B81" w:rsidRPr="00B97B81">
        <w:rPr>
          <w:szCs w:val="28"/>
        </w:rPr>
        <w:t xml:space="preserve"> </w:t>
      </w:r>
      <w:r w:rsidR="00B97B81">
        <w:rPr>
          <w:szCs w:val="28"/>
        </w:rPr>
        <w:t xml:space="preserve">та </w:t>
      </w:r>
      <w:r w:rsidR="00B97B81">
        <w:rPr>
          <w:szCs w:val="28"/>
          <w:lang w:val="en-US"/>
        </w:rPr>
        <w:t>LSTM</w:t>
      </w:r>
      <w:r w:rsidR="00B97B81" w:rsidRPr="00B97B81">
        <w:rPr>
          <w:szCs w:val="28"/>
        </w:rPr>
        <w:t xml:space="preserve"> </w:t>
      </w:r>
      <w:r w:rsidR="00B97B81">
        <w:rPr>
          <w:szCs w:val="28"/>
        </w:rPr>
        <w:t>моделей</w:t>
      </w:r>
      <w:r w:rsidR="00B4746D" w:rsidRPr="00AB3A5C">
        <w:rPr>
          <w:szCs w:val="28"/>
        </w:rPr>
        <w:t xml:space="preserve">, а також </w:t>
      </w:r>
      <w:r w:rsidR="00B97B81">
        <w:rPr>
          <w:szCs w:val="28"/>
        </w:rPr>
        <w:t>окремих сервісів</w:t>
      </w:r>
      <w:r w:rsidR="00B4746D" w:rsidRPr="00AB3A5C">
        <w:rPr>
          <w:szCs w:val="28"/>
        </w:rPr>
        <w:t xml:space="preserve"> для </w:t>
      </w:r>
      <w:r w:rsidR="00B97B81">
        <w:rPr>
          <w:szCs w:val="28"/>
        </w:rPr>
        <w:t>їх навчання</w:t>
      </w:r>
      <w:r w:rsidR="00B4746D" w:rsidRPr="00AB3A5C">
        <w:rPr>
          <w:szCs w:val="28"/>
        </w:rPr>
        <w:t xml:space="preserve">. Нижче наводиться детальний опис </w:t>
      </w:r>
      <w:r>
        <w:rPr>
          <w:szCs w:val="28"/>
        </w:rPr>
        <w:t>компонентів системи.</w:t>
      </w:r>
    </w:p>
    <w:p w14:paraId="015B3FEF" w14:textId="77777777" w:rsidR="00B4746D" w:rsidRDefault="00B4746D" w:rsidP="00B4746D">
      <w:pPr>
        <w:rPr>
          <w:szCs w:val="28"/>
        </w:rPr>
      </w:pPr>
    </w:p>
    <w:p w14:paraId="37F78B46" w14:textId="103C576F" w:rsidR="00B4746D" w:rsidRDefault="00B4746D" w:rsidP="000B1BB7">
      <w:pPr>
        <w:pStyle w:val="31"/>
      </w:pPr>
      <w:bookmarkStart w:id="34" w:name="_Toc201411628"/>
      <w:r>
        <w:t>Фронтенд (панель керування)</w:t>
      </w:r>
      <w:bookmarkEnd w:id="34"/>
    </w:p>
    <w:p w14:paraId="03BEA040" w14:textId="1E9E10F4" w:rsidR="00020856" w:rsidRDefault="00020856" w:rsidP="00B4746D">
      <w:pPr>
        <w:rPr>
          <w:szCs w:val="28"/>
        </w:rPr>
      </w:pPr>
      <w:r>
        <w:rPr>
          <w:szCs w:val="28"/>
        </w:rPr>
        <w:t>Реалізовано</w:t>
      </w:r>
      <w:r w:rsidR="00B4746D" w:rsidRPr="00AB3A5C">
        <w:rPr>
          <w:szCs w:val="28"/>
        </w:rPr>
        <w:t xml:space="preserve"> вебдодаток мовою JavaScript з використанням фреймворку React. Такий вибір зумовлений необхідністю створення</w:t>
      </w:r>
      <w:r>
        <w:rPr>
          <w:szCs w:val="28"/>
        </w:rPr>
        <w:t xml:space="preserve"> приємного</w:t>
      </w:r>
      <w:r w:rsidR="00B4746D" w:rsidRPr="00AB3A5C">
        <w:rPr>
          <w:szCs w:val="28"/>
        </w:rPr>
        <w:t xml:space="preserve"> інтерактивного інтерфейсу користувача, що</w:t>
      </w:r>
      <w:r>
        <w:rPr>
          <w:szCs w:val="28"/>
        </w:rPr>
        <w:t xml:space="preserve"> мож</w:t>
      </w:r>
      <w:r w:rsidR="00DD503F">
        <w:rPr>
          <w:szCs w:val="28"/>
        </w:rPr>
        <w:t>е</w:t>
      </w:r>
      <w:r w:rsidR="00B4746D" w:rsidRPr="00AB3A5C">
        <w:rPr>
          <w:szCs w:val="28"/>
        </w:rPr>
        <w:t xml:space="preserve"> динамічно відобража</w:t>
      </w:r>
      <w:r>
        <w:rPr>
          <w:szCs w:val="28"/>
        </w:rPr>
        <w:t>ти</w:t>
      </w:r>
      <w:r w:rsidR="00B4746D" w:rsidRPr="00AB3A5C">
        <w:rPr>
          <w:szCs w:val="28"/>
        </w:rPr>
        <w:t xml:space="preserve"> стан системи та графіки температури. JavaScript є</w:t>
      </w:r>
      <w:r w:rsidR="00B4746D">
        <w:rPr>
          <w:szCs w:val="28"/>
        </w:rPr>
        <w:t xml:space="preserve"> де-факто </w:t>
      </w:r>
      <w:r w:rsidR="00B4746D" w:rsidRPr="00AB3A5C">
        <w:rPr>
          <w:szCs w:val="28"/>
        </w:rPr>
        <w:t>стандартом для</w:t>
      </w:r>
      <w:r w:rsidR="00B4746D">
        <w:rPr>
          <w:szCs w:val="28"/>
        </w:rPr>
        <w:t xml:space="preserve"> створення</w:t>
      </w:r>
      <w:r w:rsidR="00B4746D" w:rsidRPr="00AB3A5C">
        <w:rPr>
          <w:szCs w:val="28"/>
        </w:rPr>
        <w:t xml:space="preserve"> вебінтерфейсів,</w:t>
      </w:r>
      <w:r w:rsidR="00B4746D">
        <w:rPr>
          <w:szCs w:val="28"/>
        </w:rPr>
        <w:t xml:space="preserve"> а </w:t>
      </w:r>
      <w:r w:rsidR="00B4746D" w:rsidRPr="00C70F0C">
        <w:rPr>
          <w:szCs w:val="28"/>
        </w:rPr>
        <w:t xml:space="preserve">React </w:t>
      </w:r>
      <w:r w:rsidR="00B4746D" w:rsidRPr="00AB3A5C">
        <w:rPr>
          <w:szCs w:val="28"/>
        </w:rPr>
        <w:t>надає багаті можливості для побудови</w:t>
      </w:r>
      <w:r w:rsidR="00B4746D">
        <w:rPr>
          <w:szCs w:val="28"/>
        </w:rPr>
        <w:t xml:space="preserve"> реактивного</w:t>
      </w:r>
      <w:r w:rsidR="00B4746D" w:rsidRPr="00AB3A5C">
        <w:rPr>
          <w:szCs w:val="28"/>
        </w:rPr>
        <w:t xml:space="preserve"> UI та інтеграції з REST API бекенд-сервісів. </w:t>
      </w:r>
    </w:p>
    <w:p w14:paraId="4F4CEF83" w14:textId="77777777" w:rsidR="00020856" w:rsidRDefault="00B4746D" w:rsidP="00B4746D">
      <w:pPr>
        <w:rPr>
          <w:szCs w:val="28"/>
        </w:rPr>
      </w:pPr>
      <w:r w:rsidRPr="00AB3A5C">
        <w:rPr>
          <w:szCs w:val="28"/>
        </w:rPr>
        <w:t>Основні функції інтерфейсу:</w:t>
      </w:r>
    </w:p>
    <w:p w14:paraId="542369F3" w14:textId="50E5B374" w:rsidR="00B4746D" w:rsidRPr="00872AB4" w:rsidRDefault="00020856" w:rsidP="00872AB4">
      <w:pPr>
        <w:pStyle w:val="afff3"/>
        <w:numPr>
          <w:ilvl w:val="0"/>
          <w:numId w:val="50"/>
        </w:numPr>
        <w:spacing w:after="0" w:line="360" w:lineRule="auto"/>
        <w:ind w:left="1208" w:hanging="357"/>
        <w:rPr>
          <w:rFonts w:ascii="Times New Roman" w:hAnsi="Times New Roman" w:cs="Times New Roman"/>
          <w:sz w:val="28"/>
          <w:szCs w:val="28"/>
        </w:rPr>
      </w:pPr>
      <w:r w:rsidRPr="00872AB4">
        <w:rPr>
          <w:rFonts w:ascii="Times New Roman" w:hAnsi="Times New Roman" w:cs="Times New Roman"/>
          <w:sz w:val="28"/>
          <w:szCs w:val="28"/>
        </w:rPr>
        <w:t>створення аккаунту в системи;</w:t>
      </w:r>
      <w:r w:rsidR="00B4746D" w:rsidRPr="00872AB4">
        <w:rPr>
          <w:rFonts w:ascii="Times New Roman" w:hAnsi="Times New Roman" w:cs="Times New Roman"/>
          <w:sz w:val="28"/>
          <w:szCs w:val="28"/>
        </w:rPr>
        <w:t xml:space="preserve"> </w:t>
      </w:r>
    </w:p>
    <w:p w14:paraId="7CEEE20E" w14:textId="77777777" w:rsidR="00020856" w:rsidRPr="00872AB4" w:rsidRDefault="00020856" w:rsidP="00872AB4">
      <w:pPr>
        <w:pStyle w:val="afff3"/>
        <w:numPr>
          <w:ilvl w:val="0"/>
          <w:numId w:val="50"/>
        </w:numPr>
        <w:spacing w:after="0" w:line="360" w:lineRule="auto"/>
        <w:ind w:left="1208" w:hanging="357"/>
        <w:rPr>
          <w:rFonts w:ascii="Times New Roman" w:hAnsi="Times New Roman" w:cs="Times New Roman"/>
          <w:sz w:val="28"/>
          <w:szCs w:val="28"/>
        </w:rPr>
      </w:pPr>
      <w:r w:rsidRPr="00872AB4">
        <w:rPr>
          <w:rFonts w:ascii="Times New Roman" w:hAnsi="Times New Roman" w:cs="Times New Roman"/>
          <w:sz w:val="28"/>
          <w:szCs w:val="28"/>
        </w:rPr>
        <w:t>створення</w:t>
      </w:r>
      <w:r w:rsidR="00B4746D" w:rsidRPr="00872AB4">
        <w:rPr>
          <w:rFonts w:ascii="Times New Roman" w:hAnsi="Times New Roman" w:cs="Times New Roman"/>
          <w:sz w:val="28"/>
          <w:szCs w:val="28"/>
        </w:rPr>
        <w:t xml:space="preserve"> кімнат</w:t>
      </w:r>
      <w:r w:rsidRPr="00872AB4">
        <w:rPr>
          <w:rFonts w:ascii="Times New Roman" w:hAnsi="Times New Roman" w:cs="Times New Roman"/>
          <w:sz w:val="28"/>
          <w:szCs w:val="28"/>
        </w:rPr>
        <w:t xml:space="preserve">и із заданими параметрами; </w:t>
      </w:r>
    </w:p>
    <w:p w14:paraId="6DA46884" w14:textId="5BE8D5F0" w:rsidR="00B4746D" w:rsidRPr="00872AB4" w:rsidRDefault="00020856" w:rsidP="00872AB4">
      <w:pPr>
        <w:pStyle w:val="afff3"/>
        <w:numPr>
          <w:ilvl w:val="0"/>
          <w:numId w:val="50"/>
        </w:numPr>
        <w:spacing w:after="0" w:line="360" w:lineRule="auto"/>
        <w:ind w:left="1208" w:hanging="357"/>
        <w:rPr>
          <w:rFonts w:ascii="Times New Roman" w:hAnsi="Times New Roman" w:cs="Times New Roman"/>
          <w:sz w:val="28"/>
          <w:szCs w:val="28"/>
        </w:rPr>
      </w:pPr>
      <w:r w:rsidRPr="00872AB4">
        <w:rPr>
          <w:rFonts w:ascii="Times New Roman" w:hAnsi="Times New Roman" w:cs="Times New Roman"/>
          <w:sz w:val="28"/>
          <w:szCs w:val="28"/>
        </w:rPr>
        <w:t xml:space="preserve">ручне налаштування </w:t>
      </w:r>
      <w:r w:rsidRPr="00872AB4">
        <w:rPr>
          <w:rFonts w:ascii="Times New Roman" w:hAnsi="Times New Roman" w:cs="Times New Roman"/>
          <w:sz w:val="28"/>
          <w:szCs w:val="28"/>
          <w:lang w:val="en-US"/>
        </w:rPr>
        <w:t>PID</w:t>
      </w:r>
      <w:r w:rsidR="00B4746D" w:rsidRPr="00872AB4">
        <w:rPr>
          <w:rFonts w:ascii="Times New Roman" w:hAnsi="Times New Roman" w:cs="Times New Roman"/>
          <w:sz w:val="28"/>
          <w:szCs w:val="28"/>
        </w:rPr>
        <w:t xml:space="preserve"> контролера </w:t>
      </w:r>
      <w:r w:rsidRPr="00872AB4">
        <w:rPr>
          <w:rFonts w:ascii="Times New Roman" w:hAnsi="Times New Roman" w:cs="Times New Roman"/>
          <w:sz w:val="28"/>
          <w:szCs w:val="28"/>
        </w:rPr>
        <w:t xml:space="preserve">або його автотюн за допомогою методу </w:t>
      </w:r>
      <w:r w:rsidR="00DD503F">
        <w:rPr>
          <w:rFonts w:ascii="Times New Roman" w:hAnsi="Times New Roman" w:cs="Times New Roman"/>
          <w:sz w:val="28"/>
          <w:szCs w:val="28"/>
          <w:lang w:val="uk-UA"/>
        </w:rPr>
        <w:t>К</w:t>
      </w:r>
      <w:r w:rsidRPr="00872AB4">
        <w:rPr>
          <w:rFonts w:ascii="Times New Roman" w:hAnsi="Times New Roman" w:cs="Times New Roman"/>
          <w:sz w:val="28"/>
          <w:szCs w:val="28"/>
        </w:rPr>
        <w:t>охена-</w:t>
      </w:r>
      <w:r w:rsidR="00DD503F">
        <w:rPr>
          <w:rFonts w:ascii="Times New Roman" w:hAnsi="Times New Roman" w:cs="Times New Roman"/>
          <w:sz w:val="28"/>
          <w:szCs w:val="28"/>
          <w:lang w:val="uk-UA"/>
        </w:rPr>
        <w:t>К</w:t>
      </w:r>
      <w:r w:rsidRPr="00872AB4">
        <w:rPr>
          <w:rFonts w:ascii="Times New Roman" w:hAnsi="Times New Roman" w:cs="Times New Roman"/>
          <w:sz w:val="28"/>
          <w:szCs w:val="28"/>
        </w:rPr>
        <w:t>уна;</w:t>
      </w:r>
    </w:p>
    <w:p w14:paraId="4D26D8E2" w14:textId="1A8250D7" w:rsidR="00020856" w:rsidRPr="00872AB4" w:rsidRDefault="00020856" w:rsidP="00872AB4">
      <w:pPr>
        <w:pStyle w:val="afff3"/>
        <w:numPr>
          <w:ilvl w:val="0"/>
          <w:numId w:val="50"/>
        </w:numPr>
        <w:spacing w:after="0" w:line="360" w:lineRule="auto"/>
        <w:ind w:left="1208" w:hanging="357"/>
        <w:rPr>
          <w:rFonts w:ascii="Times New Roman" w:hAnsi="Times New Roman" w:cs="Times New Roman"/>
          <w:sz w:val="28"/>
          <w:szCs w:val="28"/>
          <w:lang w:val="ru-RU"/>
        </w:rPr>
      </w:pPr>
      <w:r w:rsidRPr="00872AB4">
        <w:rPr>
          <w:rFonts w:ascii="Times New Roman" w:hAnsi="Times New Roman" w:cs="Times New Roman"/>
          <w:sz w:val="28"/>
          <w:szCs w:val="28"/>
        </w:rPr>
        <w:t>обира</w:t>
      </w:r>
      <w:r w:rsidR="00CE391D" w:rsidRPr="00872AB4">
        <w:rPr>
          <w:rFonts w:ascii="Times New Roman" w:hAnsi="Times New Roman" w:cs="Times New Roman"/>
          <w:sz w:val="28"/>
          <w:szCs w:val="28"/>
        </w:rPr>
        <w:t>ння</w:t>
      </w:r>
      <w:r w:rsidRPr="00872AB4">
        <w:rPr>
          <w:rFonts w:ascii="Times New Roman" w:hAnsi="Times New Roman" w:cs="Times New Roman"/>
          <w:sz w:val="28"/>
          <w:szCs w:val="28"/>
        </w:rPr>
        <w:t xml:space="preserve"> тип</w:t>
      </w:r>
      <w:r w:rsidR="00CE391D" w:rsidRPr="00872AB4">
        <w:rPr>
          <w:rFonts w:ascii="Times New Roman" w:hAnsi="Times New Roman" w:cs="Times New Roman"/>
          <w:sz w:val="28"/>
          <w:szCs w:val="28"/>
        </w:rPr>
        <w:t>у</w:t>
      </w:r>
      <w:r w:rsidRPr="00872AB4">
        <w:rPr>
          <w:rFonts w:ascii="Times New Roman" w:hAnsi="Times New Roman" w:cs="Times New Roman"/>
          <w:sz w:val="28"/>
          <w:szCs w:val="28"/>
        </w:rPr>
        <w:t xml:space="preserve"> контролеру для симуляції (</w:t>
      </w:r>
      <w:r w:rsidR="00CE391D" w:rsidRPr="00872AB4">
        <w:rPr>
          <w:rFonts w:ascii="Times New Roman" w:hAnsi="Times New Roman" w:cs="Times New Roman"/>
          <w:sz w:val="28"/>
          <w:szCs w:val="28"/>
          <w:lang w:val="en-US"/>
        </w:rPr>
        <w:t>PID</w:t>
      </w:r>
      <w:r w:rsidR="00CE391D" w:rsidRPr="00872AB4">
        <w:rPr>
          <w:rFonts w:ascii="Times New Roman" w:hAnsi="Times New Roman" w:cs="Times New Roman"/>
          <w:sz w:val="28"/>
          <w:szCs w:val="28"/>
          <w:lang w:val="ru-RU"/>
        </w:rPr>
        <w:t xml:space="preserve">, </w:t>
      </w:r>
      <w:r w:rsidR="00CE391D" w:rsidRPr="00872AB4">
        <w:rPr>
          <w:rFonts w:ascii="Times New Roman" w:hAnsi="Times New Roman" w:cs="Times New Roman"/>
          <w:sz w:val="28"/>
          <w:szCs w:val="28"/>
          <w:lang w:val="en-US"/>
        </w:rPr>
        <w:t>PID</w:t>
      </w:r>
      <w:r w:rsidR="00CE391D" w:rsidRPr="00872AB4">
        <w:rPr>
          <w:rFonts w:ascii="Times New Roman" w:hAnsi="Times New Roman" w:cs="Times New Roman"/>
          <w:sz w:val="28"/>
          <w:szCs w:val="28"/>
          <w:lang w:val="ru-RU"/>
        </w:rPr>
        <w:t>+</w:t>
      </w:r>
      <w:r w:rsidR="00CE391D" w:rsidRPr="00872AB4">
        <w:rPr>
          <w:rFonts w:ascii="Times New Roman" w:hAnsi="Times New Roman" w:cs="Times New Roman"/>
          <w:sz w:val="28"/>
          <w:szCs w:val="28"/>
          <w:lang w:val="en-US"/>
        </w:rPr>
        <w:t>LSTM</w:t>
      </w:r>
      <w:r w:rsidR="00CE391D" w:rsidRPr="00872AB4">
        <w:rPr>
          <w:rFonts w:ascii="Times New Roman" w:hAnsi="Times New Roman" w:cs="Times New Roman"/>
          <w:sz w:val="28"/>
          <w:szCs w:val="28"/>
          <w:lang w:val="ru-RU"/>
        </w:rPr>
        <w:t xml:space="preserve">, </w:t>
      </w:r>
      <w:r w:rsidR="00CE391D" w:rsidRPr="00872AB4">
        <w:rPr>
          <w:rFonts w:ascii="Times New Roman" w:hAnsi="Times New Roman" w:cs="Times New Roman"/>
          <w:sz w:val="28"/>
          <w:szCs w:val="28"/>
          <w:lang w:val="en-US"/>
        </w:rPr>
        <w:t>RL</w:t>
      </w:r>
      <w:r w:rsidR="00CE391D" w:rsidRPr="00872AB4">
        <w:rPr>
          <w:rFonts w:ascii="Times New Roman" w:hAnsi="Times New Roman" w:cs="Times New Roman"/>
          <w:sz w:val="28"/>
          <w:szCs w:val="28"/>
          <w:lang w:val="ru-RU"/>
        </w:rPr>
        <w:t>)</w:t>
      </w:r>
      <w:r w:rsidR="00CE391D" w:rsidRPr="00872AB4">
        <w:rPr>
          <w:rFonts w:ascii="Times New Roman" w:hAnsi="Times New Roman" w:cs="Times New Roman"/>
          <w:sz w:val="28"/>
          <w:szCs w:val="28"/>
        </w:rPr>
        <w:t>;</w:t>
      </w:r>
      <w:r w:rsidR="00CE391D" w:rsidRPr="00872AB4">
        <w:rPr>
          <w:rFonts w:ascii="Times New Roman" w:hAnsi="Times New Roman" w:cs="Times New Roman"/>
          <w:sz w:val="28"/>
          <w:szCs w:val="28"/>
          <w:lang w:val="ru-RU"/>
        </w:rPr>
        <w:t xml:space="preserve"> </w:t>
      </w:r>
    </w:p>
    <w:p w14:paraId="5EB4EC74" w14:textId="7CE922FE" w:rsidR="00B4746D" w:rsidRPr="00872AB4" w:rsidRDefault="00B4746D" w:rsidP="00872AB4">
      <w:pPr>
        <w:pStyle w:val="afff3"/>
        <w:numPr>
          <w:ilvl w:val="0"/>
          <w:numId w:val="50"/>
        </w:numPr>
        <w:spacing w:after="0" w:line="360" w:lineRule="auto"/>
        <w:ind w:left="1208" w:hanging="357"/>
        <w:rPr>
          <w:rFonts w:ascii="Times New Roman" w:hAnsi="Times New Roman" w:cs="Times New Roman"/>
          <w:sz w:val="28"/>
          <w:szCs w:val="28"/>
        </w:rPr>
      </w:pPr>
      <w:r w:rsidRPr="00872AB4">
        <w:rPr>
          <w:rFonts w:ascii="Times New Roman" w:hAnsi="Times New Roman" w:cs="Times New Roman"/>
          <w:sz w:val="28"/>
          <w:szCs w:val="28"/>
        </w:rPr>
        <w:t>запускати сценарій симуляції</w:t>
      </w:r>
      <w:r w:rsidR="00CE391D" w:rsidRPr="00872AB4">
        <w:rPr>
          <w:rFonts w:ascii="Times New Roman" w:hAnsi="Times New Roman" w:cs="Times New Roman"/>
          <w:sz w:val="28"/>
          <w:szCs w:val="28"/>
        </w:rPr>
        <w:t xml:space="preserve"> з визначеним проміжком часу в секундах</w:t>
      </w:r>
      <w:r w:rsidR="00CE391D" w:rsidRPr="00872AB4">
        <w:rPr>
          <w:rFonts w:ascii="Times New Roman" w:hAnsi="Times New Roman" w:cs="Times New Roman"/>
          <w:sz w:val="28"/>
          <w:szCs w:val="28"/>
          <w:lang w:val="ru-RU"/>
        </w:rPr>
        <w:t xml:space="preserve"> </w:t>
      </w:r>
      <w:r w:rsidR="00CE391D" w:rsidRPr="00872AB4">
        <w:rPr>
          <w:rFonts w:ascii="Times New Roman" w:hAnsi="Times New Roman" w:cs="Times New Roman"/>
          <w:sz w:val="28"/>
          <w:szCs w:val="28"/>
        </w:rPr>
        <w:t>та кількістю ітерацій;</w:t>
      </w:r>
    </w:p>
    <w:p w14:paraId="5DDFF74E" w14:textId="0C1F2882" w:rsidR="00B4746D" w:rsidRPr="00872AB4" w:rsidRDefault="00B4746D" w:rsidP="00872AB4">
      <w:pPr>
        <w:pStyle w:val="afff3"/>
        <w:numPr>
          <w:ilvl w:val="0"/>
          <w:numId w:val="50"/>
        </w:numPr>
        <w:spacing w:after="0" w:line="360" w:lineRule="auto"/>
        <w:ind w:left="1208" w:hanging="357"/>
        <w:rPr>
          <w:rFonts w:ascii="Times New Roman" w:hAnsi="Times New Roman" w:cs="Times New Roman"/>
          <w:sz w:val="28"/>
          <w:szCs w:val="28"/>
        </w:rPr>
      </w:pPr>
      <w:r w:rsidRPr="00872AB4">
        <w:rPr>
          <w:rFonts w:ascii="Times New Roman" w:hAnsi="Times New Roman" w:cs="Times New Roman"/>
          <w:sz w:val="28"/>
          <w:szCs w:val="28"/>
        </w:rPr>
        <w:t>отримати графік даних симуляцій відносно часу</w:t>
      </w:r>
      <w:r w:rsidR="00CE391D" w:rsidRPr="00872AB4">
        <w:rPr>
          <w:rFonts w:ascii="Times New Roman" w:hAnsi="Times New Roman" w:cs="Times New Roman"/>
          <w:sz w:val="28"/>
          <w:szCs w:val="28"/>
        </w:rPr>
        <w:t>;</w:t>
      </w:r>
    </w:p>
    <w:p w14:paraId="741F4B04" w14:textId="00A2E9A5" w:rsidR="00B4746D" w:rsidRPr="00872AB4" w:rsidRDefault="00B4746D" w:rsidP="00872AB4">
      <w:pPr>
        <w:pStyle w:val="afff3"/>
        <w:numPr>
          <w:ilvl w:val="0"/>
          <w:numId w:val="50"/>
        </w:numPr>
        <w:spacing w:after="0" w:line="360" w:lineRule="auto"/>
        <w:ind w:left="1208" w:hanging="357"/>
        <w:rPr>
          <w:rFonts w:ascii="Times New Roman" w:hAnsi="Times New Roman" w:cs="Times New Roman"/>
          <w:sz w:val="28"/>
          <w:szCs w:val="28"/>
        </w:rPr>
      </w:pPr>
      <w:r w:rsidRPr="00872AB4">
        <w:rPr>
          <w:rFonts w:ascii="Times New Roman" w:hAnsi="Times New Roman" w:cs="Times New Roman"/>
          <w:sz w:val="28"/>
          <w:szCs w:val="28"/>
        </w:rPr>
        <w:t>переглядати збережені дані (історію вимірювань</w:t>
      </w:r>
      <w:r w:rsidR="00CE391D" w:rsidRPr="00872AB4">
        <w:rPr>
          <w:rFonts w:ascii="Times New Roman" w:hAnsi="Times New Roman" w:cs="Times New Roman"/>
          <w:sz w:val="28"/>
          <w:szCs w:val="28"/>
        </w:rPr>
        <w:t>, список збережених кімнат та коефіцієнтів регулятора</w:t>
      </w:r>
      <w:r w:rsidRPr="00872AB4">
        <w:rPr>
          <w:rFonts w:ascii="Times New Roman" w:hAnsi="Times New Roman" w:cs="Times New Roman"/>
          <w:sz w:val="28"/>
          <w:szCs w:val="28"/>
        </w:rPr>
        <w:t>).</w:t>
      </w:r>
    </w:p>
    <w:p w14:paraId="6F8DD6EE" w14:textId="4483E192" w:rsidR="00B4746D" w:rsidRPr="00B13FD1" w:rsidRDefault="00B4746D" w:rsidP="00B4746D">
      <w:pPr>
        <w:rPr>
          <w:szCs w:val="28"/>
        </w:rPr>
      </w:pPr>
      <w:r w:rsidRPr="00AB3A5C">
        <w:rPr>
          <w:szCs w:val="28"/>
        </w:rPr>
        <w:lastRenderedPageBreak/>
        <w:t xml:space="preserve">Взаємодія з бекендом: </w:t>
      </w:r>
      <w:r>
        <w:rPr>
          <w:szCs w:val="28"/>
        </w:rPr>
        <w:t>в</w:t>
      </w:r>
      <w:r w:rsidRPr="00AB3A5C">
        <w:rPr>
          <w:szCs w:val="28"/>
        </w:rPr>
        <w:t>ебдодаток взаємодіє з іншими сервісами через REST API. Зокрема, фронтенд надсилає HTTP-запити до сервісу симуляції для</w:t>
      </w:r>
      <w:r>
        <w:rPr>
          <w:szCs w:val="28"/>
        </w:rPr>
        <w:t xml:space="preserve"> </w:t>
      </w:r>
      <w:r w:rsidRPr="00AB3A5C">
        <w:rPr>
          <w:szCs w:val="28"/>
        </w:rPr>
        <w:t>запуск</w:t>
      </w:r>
      <w:r>
        <w:rPr>
          <w:szCs w:val="28"/>
        </w:rPr>
        <w:t>а</w:t>
      </w:r>
      <w:r w:rsidRPr="00AB3A5C">
        <w:rPr>
          <w:szCs w:val="28"/>
        </w:rPr>
        <w:t xml:space="preserve"> симуляцій, до сервісу збереження даних щоб отримати історичні дані температури, конфігурації тощо</w:t>
      </w:r>
      <w:r w:rsidR="00CE391D">
        <w:rPr>
          <w:szCs w:val="28"/>
        </w:rPr>
        <w:t>,</w:t>
      </w:r>
      <w:r w:rsidRPr="00AB3A5C">
        <w:rPr>
          <w:szCs w:val="28"/>
        </w:rPr>
        <w:t xml:space="preserve"> та до інших сервісів для отримання прогнозів чи запуску навчання моделей. Така інтеграція побудована на стандартних запитах GET/POST/PUT/DELETE, що забезпечує простоту та сумісність. </w:t>
      </w:r>
    </w:p>
    <w:p w14:paraId="39282515" w14:textId="1C78C57F" w:rsidR="00B4746D" w:rsidRPr="008D5DF5" w:rsidRDefault="00B4746D" w:rsidP="00D12D06">
      <w:pPr>
        <w:pStyle w:val="a5"/>
      </w:pPr>
      <w:r w:rsidRPr="008D5DF5">
        <w:t>Фронтенд, таким чином, відіграє роль координаційного центру для користувача, збираючи дані з мікросервісів</w:t>
      </w:r>
      <w:r w:rsidR="00CE391D" w:rsidRPr="008D5DF5">
        <w:t xml:space="preserve">, </w:t>
      </w:r>
      <w:r w:rsidRPr="008D5DF5">
        <w:t>відображаючи їх у зрозумілому вигляді</w:t>
      </w:r>
      <w:r w:rsidR="00CE391D" w:rsidRPr="008D5DF5">
        <w:t xml:space="preserve">, а також дозволяючи проводити тести в різних сценаріях, що дозволяє порівняти ефективність реалізованих інтелектуальних методів. </w:t>
      </w:r>
    </w:p>
    <w:p w14:paraId="3E6E6F33" w14:textId="5BCBBF18" w:rsidR="00B4746D" w:rsidRPr="008D5DF5" w:rsidRDefault="00B4746D" w:rsidP="00D12D06">
      <w:pPr>
        <w:pStyle w:val="a5"/>
      </w:pPr>
    </w:p>
    <w:p w14:paraId="5964890C" w14:textId="435B190F" w:rsidR="00B4746D" w:rsidRDefault="00B4746D" w:rsidP="000B1BB7">
      <w:pPr>
        <w:pStyle w:val="31"/>
        <w:rPr>
          <w:lang w:val="en-US"/>
        </w:rPr>
      </w:pPr>
      <w:bookmarkStart w:id="35" w:name="_Toc201411629"/>
      <w:r>
        <w:t>Сервіс збереження даних (</w:t>
      </w:r>
      <w:r>
        <w:rPr>
          <w:lang w:val="en-US"/>
        </w:rPr>
        <w:t>Storage</w:t>
      </w:r>
      <w:r w:rsidRPr="00B4746D">
        <w:t xml:space="preserve"> </w:t>
      </w:r>
      <w:r>
        <w:rPr>
          <w:lang w:val="en-US"/>
        </w:rPr>
        <w:t>service)</w:t>
      </w:r>
      <w:bookmarkEnd w:id="35"/>
    </w:p>
    <w:p w14:paraId="040222CC" w14:textId="78D55FB1" w:rsidR="00B4746D" w:rsidRDefault="00CE391D" w:rsidP="00CE391D">
      <w:pPr>
        <w:ind w:firstLine="720"/>
        <w:rPr>
          <w:szCs w:val="28"/>
        </w:rPr>
      </w:pPr>
      <w:r>
        <w:rPr>
          <w:szCs w:val="28"/>
        </w:rPr>
        <w:t>С</w:t>
      </w:r>
      <w:r w:rsidR="00B4746D" w:rsidRPr="00AB3A5C">
        <w:rPr>
          <w:szCs w:val="28"/>
        </w:rPr>
        <w:t>ервіс збереження даних реалізовано на Java з використанням Spring Boot. Java обрано через її надійність у побудові багатокористувацьких серверних застосунків, наявність зрілих ORM-фреймворків (Hibernate) для роботи з реляційними СУБД, а також з міркувань продуктивності</w:t>
      </w:r>
      <w:r>
        <w:rPr>
          <w:szCs w:val="28"/>
        </w:rPr>
        <w:t xml:space="preserve"> в багатопотоковій середі</w:t>
      </w:r>
      <w:r w:rsidR="00B4746D" w:rsidRPr="00AB3A5C">
        <w:rPr>
          <w:szCs w:val="28"/>
        </w:rPr>
        <w:t xml:space="preserve">. Spring Boot дозволив швидко створити REST API та реалізувати необхідну бізнес-логіку, зокрема транзакційну роботу з базою даних PostgreSQL. </w:t>
      </w:r>
    </w:p>
    <w:p w14:paraId="60FD9924" w14:textId="2CFA64F6" w:rsidR="00B4746D" w:rsidRPr="0032098C" w:rsidRDefault="00CE391D" w:rsidP="00B4746D">
      <w:pPr>
        <w:rPr>
          <w:szCs w:val="28"/>
        </w:rPr>
      </w:pPr>
      <w:r>
        <w:rPr>
          <w:szCs w:val="28"/>
        </w:rPr>
        <w:t xml:space="preserve">Також, як і було зазначено, </w:t>
      </w:r>
      <w:r w:rsidR="00B4746D" w:rsidRPr="00AB3A5C">
        <w:rPr>
          <w:szCs w:val="28"/>
        </w:rPr>
        <w:t>використано реляційну СУБД PostgreSQL для зберігання структурованої інформації: даних</w:t>
      </w:r>
      <w:r>
        <w:rPr>
          <w:szCs w:val="28"/>
        </w:rPr>
        <w:t xml:space="preserve"> про користувачів, про їх</w:t>
      </w:r>
      <w:r w:rsidR="00B4746D" w:rsidRPr="00AB3A5C">
        <w:rPr>
          <w:szCs w:val="28"/>
        </w:rPr>
        <w:t xml:space="preserve"> кімнати (ідентифікатори, характеристики), конфігураці</w:t>
      </w:r>
      <w:r>
        <w:rPr>
          <w:szCs w:val="28"/>
        </w:rPr>
        <w:t>ї</w:t>
      </w:r>
      <w:r w:rsidR="00B4746D" w:rsidRPr="00AB3A5C">
        <w:rPr>
          <w:szCs w:val="28"/>
        </w:rPr>
        <w:t xml:space="preserve"> </w:t>
      </w:r>
      <w:r w:rsidR="00A367AD">
        <w:rPr>
          <w:szCs w:val="28"/>
        </w:rPr>
        <w:t>ПІД</w:t>
      </w:r>
      <w:r w:rsidR="00B4746D" w:rsidRPr="00AB3A5C">
        <w:rPr>
          <w:szCs w:val="28"/>
        </w:rPr>
        <w:t xml:space="preserve">-регуляторів, записів виміряної температури </w:t>
      </w:r>
      <w:r>
        <w:rPr>
          <w:szCs w:val="28"/>
        </w:rPr>
        <w:t>за часом</w:t>
      </w:r>
      <w:r w:rsidR="00B4746D" w:rsidRPr="00AB3A5C">
        <w:rPr>
          <w:szCs w:val="28"/>
        </w:rPr>
        <w:t>, а також посилань на збережені м</w:t>
      </w:r>
      <w:r>
        <w:rPr>
          <w:szCs w:val="28"/>
        </w:rPr>
        <w:t>оделі ШІ</w:t>
      </w:r>
      <w:r w:rsidR="00B4746D" w:rsidRPr="00AB3A5C">
        <w:rPr>
          <w:szCs w:val="28"/>
        </w:rPr>
        <w:t xml:space="preserve">. PostgreSQL надає гарантії цілісності та узгодженості, що важливо для конфігурацій і описових даних. </w:t>
      </w:r>
    </w:p>
    <w:p w14:paraId="12DB207F" w14:textId="6978B7E5" w:rsidR="00FD033C" w:rsidRDefault="00B4746D" w:rsidP="00B4746D">
      <w:pPr>
        <w:rPr>
          <w:szCs w:val="28"/>
        </w:rPr>
      </w:pPr>
      <w:r>
        <w:rPr>
          <w:szCs w:val="28"/>
        </w:rPr>
        <w:t>В</w:t>
      </w:r>
      <w:r w:rsidRPr="00AB3A5C">
        <w:rPr>
          <w:szCs w:val="28"/>
        </w:rPr>
        <w:t xml:space="preserve"> рамках цієї роботи</w:t>
      </w:r>
      <w:r w:rsidR="00FD033C">
        <w:rPr>
          <w:szCs w:val="28"/>
        </w:rPr>
        <w:t xml:space="preserve"> </w:t>
      </w:r>
      <w:r w:rsidRPr="00AB3A5C">
        <w:rPr>
          <w:szCs w:val="28"/>
        </w:rPr>
        <w:t>вибір</w:t>
      </w:r>
      <w:r w:rsidR="00FD033C">
        <w:rPr>
          <w:szCs w:val="28"/>
        </w:rPr>
        <w:t xml:space="preserve"> зроблено саме</w:t>
      </w:r>
      <w:r w:rsidRPr="00AB3A5C">
        <w:rPr>
          <w:szCs w:val="28"/>
        </w:rPr>
        <w:t xml:space="preserve"> на користь PostgreSQL з огляду на універсальність</w:t>
      </w:r>
      <w:r w:rsidR="00FD033C">
        <w:rPr>
          <w:szCs w:val="28"/>
        </w:rPr>
        <w:t>, єдину систему збереження даних</w:t>
      </w:r>
      <w:r w:rsidRPr="00AB3A5C">
        <w:rPr>
          <w:szCs w:val="28"/>
        </w:rPr>
        <w:t xml:space="preserve"> та </w:t>
      </w:r>
      <w:r w:rsidR="00CE391D">
        <w:rPr>
          <w:szCs w:val="28"/>
        </w:rPr>
        <w:t>невелику кількість даних досліджень</w:t>
      </w:r>
      <w:r w:rsidR="00FD033C">
        <w:rPr>
          <w:szCs w:val="28"/>
        </w:rPr>
        <w:t>.</w:t>
      </w:r>
    </w:p>
    <w:p w14:paraId="65A1FD73" w14:textId="46903D4F" w:rsidR="00B4746D" w:rsidRPr="00AB3A5C" w:rsidRDefault="00B4746D" w:rsidP="00FD033C">
      <w:pPr>
        <w:rPr>
          <w:szCs w:val="28"/>
        </w:rPr>
      </w:pPr>
      <w:r w:rsidRPr="00AB3A5C">
        <w:rPr>
          <w:szCs w:val="28"/>
        </w:rPr>
        <w:t>Сервіс збереження даних виконує роль центрального сховища інформації</w:t>
      </w:r>
      <w:r w:rsidR="00FD033C">
        <w:rPr>
          <w:szCs w:val="28"/>
        </w:rPr>
        <w:t xml:space="preserve"> всієї системи</w:t>
      </w:r>
      <w:r w:rsidRPr="00AB3A5C">
        <w:rPr>
          <w:szCs w:val="28"/>
        </w:rPr>
        <w:t>. Інші сервіси звертаються до нього для отримання необхідних даних або запису результатів</w:t>
      </w:r>
      <w:r w:rsidR="00FD033C">
        <w:rPr>
          <w:szCs w:val="28"/>
        </w:rPr>
        <w:t>. Наприклад с</w:t>
      </w:r>
      <w:r w:rsidRPr="00AB3A5C">
        <w:rPr>
          <w:szCs w:val="28"/>
        </w:rPr>
        <w:t xml:space="preserve">ервіс симуляції кімнати при кожному </w:t>
      </w:r>
      <w:r w:rsidRPr="00AB3A5C">
        <w:rPr>
          <w:szCs w:val="28"/>
        </w:rPr>
        <w:lastRenderedPageBreak/>
        <w:t>кроці симуляції може надсилати</w:t>
      </w:r>
      <w:r w:rsidR="00FD033C">
        <w:rPr>
          <w:szCs w:val="28"/>
        </w:rPr>
        <w:t xml:space="preserve"> дані сенсорів у </w:t>
      </w:r>
      <w:r w:rsidR="00FD033C">
        <w:rPr>
          <w:szCs w:val="28"/>
          <w:lang w:val="en-US"/>
        </w:rPr>
        <w:t>Kafka</w:t>
      </w:r>
      <w:r w:rsidR="00FD033C">
        <w:rPr>
          <w:szCs w:val="28"/>
        </w:rPr>
        <w:t>, а сервіс збереження їх зчитає та додасть до СУБД, забезпечуючи накопичення історії.</w:t>
      </w:r>
    </w:p>
    <w:p w14:paraId="15F21AFD" w14:textId="5402C906" w:rsidR="00B4746D" w:rsidRPr="008D5DF5" w:rsidRDefault="00B4746D" w:rsidP="00D12D06">
      <w:pPr>
        <w:pStyle w:val="a5"/>
      </w:pPr>
      <w:r w:rsidRPr="008D5DF5">
        <w:t xml:space="preserve">Таким чином, </w:t>
      </w:r>
      <w:r w:rsidRPr="00AB3A5C">
        <w:t>storage</w:t>
      </w:r>
      <w:r w:rsidRPr="008D5DF5">
        <w:t xml:space="preserve">-сервіс є важливою ланкою, що забезпечує узгодженість даних між мікросервісами та зберігає результати роботи системи. </w:t>
      </w:r>
    </w:p>
    <w:p w14:paraId="789FCD89" w14:textId="77777777" w:rsidR="00E4036A" w:rsidRPr="008D5DF5" w:rsidRDefault="00E4036A" w:rsidP="00D12D06">
      <w:pPr>
        <w:pStyle w:val="a5"/>
      </w:pPr>
    </w:p>
    <w:p w14:paraId="57E942D1" w14:textId="575DD000" w:rsidR="00B4746D" w:rsidRDefault="00A367AD" w:rsidP="000B1BB7">
      <w:pPr>
        <w:pStyle w:val="31"/>
        <w:rPr>
          <w:lang w:val="en-US"/>
        </w:rPr>
      </w:pPr>
      <w:bookmarkStart w:id="36" w:name="_Toc201411630"/>
      <w:r>
        <w:t>ПІД</w:t>
      </w:r>
      <w:r w:rsidR="00B4746D">
        <w:t xml:space="preserve"> контролер </w:t>
      </w:r>
      <w:r w:rsidR="00B4746D" w:rsidRPr="00B4746D">
        <w:rPr>
          <w:lang w:val="en-US"/>
        </w:rPr>
        <w:t>(</w:t>
      </w:r>
      <w:r w:rsidR="00B4746D">
        <w:rPr>
          <w:lang w:val="en-US"/>
        </w:rPr>
        <w:t>PID controller service)</w:t>
      </w:r>
      <w:bookmarkEnd w:id="36"/>
    </w:p>
    <w:p w14:paraId="42E31A33" w14:textId="592B2089" w:rsidR="00B4746D" w:rsidRPr="00A367AD" w:rsidRDefault="00B4746D" w:rsidP="00B4746D">
      <w:pPr>
        <w:rPr>
          <w:szCs w:val="28"/>
        </w:rPr>
      </w:pPr>
      <w:r w:rsidRPr="00AB3A5C">
        <w:rPr>
          <w:szCs w:val="28"/>
        </w:rPr>
        <w:t xml:space="preserve">Сервіс </w:t>
      </w:r>
      <w:r w:rsidR="00A367AD">
        <w:rPr>
          <w:szCs w:val="28"/>
        </w:rPr>
        <w:t>ПІД</w:t>
      </w:r>
      <w:r w:rsidRPr="00AB3A5C">
        <w:rPr>
          <w:szCs w:val="28"/>
        </w:rPr>
        <w:t>-контролера</w:t>
      </w:r>
      <w:r w:rsidR="00FD033C">
        <w:rPr>
          <w:szCs w:val="28"/>
        </w:rPr>
        <w:t xml:space="preserve"> також</w:t>
      </w:r>
      <w:r w:rsidRPr="00AB3A5C">
        <w:rPr>
          <w:szCs w:val="28"/>
        </w:rPr>
        <w:t xml:space="preserve"> написаний мовою Java з використанням Spring Boot для побудови REST API. Java було обрано для цього сервісу з огляду на високі вимоги до надійності і швидкодії у режимі реального часу. </w:t>
      </w:r>
      <w:r w:rsidR="00A367AD">
        <w:rPr>
          <w:szCs w:val="28"/>
        </w:rPr>
        <w:t>ПІД</w:t>
      </w:r>
      <w:r w:rsidR="00DD503F">
        <w:rPr>
          <w:szCs w:val="28"/>
        </w:rPr>
        <w:t>-</w:t>
      </w:r>
      <w:r w:rsidRPr="00AB3A5C">
        <w:rPr>
          <w:szCs w:val="28"/>
        </w:rPr>
        <w:t>регулятор реалізовано як легкий багатопотоковий мікросервіс: Java добре підходить для обчислення алгоритмів керування з мінімальними затрим</w:t>
      </w:r>
      <w:r w:rsidR="00A367AD">
        <w:rPr>
          <w:szCs w:val="28"/>
        </w:rPr>
        <w:t>ками</w:t>
      </w:r>
      <w:r w:rsidRPr="00AB3A5C">
        <w:rPr>
          <w:szCs w:val="28"/>
        </w:rPr>
        <w:t xml:space="preserve">. </w:t>
      </w:r>
    </w:p>
    <w:p w14:paraId="029C9BC3" w14:textId="0E643B65" w:rsidR="00B4746D" w:rsidRPr="00AB3A5C" w:rsidRDefault="00B4746D" w:rsidP="00B4746D">
      <w:pPr>
        <w:rPr>
          <w:szCs w:val="28"/>
        </w:rPr>
      </w:pPr>
      <w:r w:rsidRPr="00AB3A5C">
        <w:rPr>
          <w:szCs w:val="28"/>
        </w:rPr>
        <w:t xml:space="preserve">Взаємодія з іншими сервісами: </w:t>
      </w:r>
      <w:r w:rsidR="00A367AD">
        <w:rPr>
          <w:szCs w:val="28"/>
        </w:rPr>
        <w:t>ПІД</w:t>
      </w:r>
      <w:r w:rsidRPr="00AB3A5C">
        <w:rPr>
          <w:szCs w:val="28"/>
        </w:rPr>
        <w:t>-контролер працює у зв’язці із сервісом симуляції кімнати</w:t>
      </w:r>
      <w:r w:rsidR="00A367AD">
        <w:rPr>
          <w:szCs w:val="28"/>
        </w:rPr>
        <w:t xml:space="preserve"> як одна з реалізацій методу керування температурою</w:t>
      </w:r>
      <w:r w:rsidRPr="00AB3A5C">
        <w:rPr>
          <w:szCs w:val="28"/>
        </w:rPr>
        <w:t>.</w:t>
      </w:r>
    </w:p>
    <w:p w14:paraId="3B677C7A" w14:textId="3647580D" w:rsidR="00B4746D" w:rsidRPr="00AB3A5C" w:rsidRDefault="00B4746D" w:rsidP="00A367AD">
      <w:pPr>
        <w:rPr>
          <w:szCs w:val="28"/>
        </w:rPr>
      </w:pPr>
      <w:r w:rsidRPr="00AB3A5C">
        <w:rPr>
          <w:szCs w:val="28"/>
        </w:rPr>
        <w:t xml:space="preserve">Цикл керування: </w:t>
      </w:r>
      <w:r>
        <w:rPr>
          <w:szCs w:val="28"/>
        </w:rPr>
        <w:t>н</w:t>
      </w:r>
      <w:r w:rsidRPr="00AB3A5C">
        <w:rPr>
          <w:szCs w:val="28"/>
        </w:rPr>
        <w:t>а кожному кроці імітації сервіс симуляції надсилає запит, вказуючи</w:t>
      </w:r>
      <w:r w:rsidR="00A367AD">
        <w:rPr>
          <w:szCs w:val="28"/>
        </w:rPr>
        <w:t xml:space="preserve"> ідентифікатор конфігурації ПІД, бажану та</w:t>
      </w:r>
      <w:r w:rsidRPr="00AB3A5C">
        <w:rPr>
          <w:szCs w:val="28"/>
        </w:rPr>
        <w:t xml:space="preserve"> поточну температуру. PID-сервіс</w:t>
      </w:r>
      <w:r w:rsidR="00A367AD">
        <w:rPr>
          <w:szCs w:val="28"/>
        </w:rPr>
        <w:t xml:space="preserve"> знаходить по ідентифікатору налаштування </w:t>
      </w:r>
      <w:r w:rsidR="00A367AD">
        <w:rPr>
          <w:szCs w:val="28"/>
          <w:lang w:val="en-US"/>
        </w:rPr>
        <w:t>PID</w:t>
      </w:r>
      <w:r w:rsidR="00A367AD">
        <w:rPr>
          <w:szCs w:val="28"/>
        </w:rPr>
        <w:t>,</w:t>
      </w:r>
      <w:r w:rsidRPr="00AB3A5C">
        <w:rPr>
          <w:szCs w:val="28"/>
        </w:rPr>
        <w:t xml:space="preserve"> </w:t>
      </w:r>
      <w:r w:rsidR="00A367AD">
        <w:rPr>
          <w:szCs w:val="28"/>
        </w:rPr>
        <w:t>а далі за алгоритмом з (2.7)</w:t>
      </w:r>
      <w:r w:rsidRPr="00AB3A5C">
        <w:rPr>
          <w:szCs w:val="28"/>
        </w:rPr>
        <w:t xml:space="preserve"> форму</w:t>
      </w:r>
      <w:r w:rsidR="00A367AD">
        <w:rPr>
          <w:szCs w:val="28"/>
        </w:rPr>
        <w:t>є</w:t>
      </w:r>
      <w:r w:rsidRPr="00AB3A5C">
        <w:rPr>
          <w:szCs w:val="28"/>
        </w:rPr>
        <w:t xml:space="preserve"> керуючий сигнал. Розрахований сигнал </w:t>
      </w:r>
      <w:r w:rsidR="00A367AD">
        <w:rPr>
          <w:szCs w:val="28"/>
        </w:rPr>
        <w:t xml:space="preserve">як % від потужності нагрівача </w:t>
      </w:r>
      <w:r w:rsidRPr="00AB3A5C">
        <w:rPr>
          <w:szCs w:val="28"/>
        </w:rPr>
        <w:t>повертається симулятору.</w:t>
      </w:r>
    </w:p>
    <w:p w14:paraId="0C1F3176" w14:textId="3EB341BD" w:rsidR="00B4746D" w:rsidRPr="00AB3A5C" w:rsidRDefault="00B4746D" w:rsidP="00B4746D">
      <w:pPr>
        <w:rPr>
          <w:szCs w:val="28"/>
        </w:rPr>
      </w:pPr>
      <w:r w:rsidRPr="00AB3A5C">
        <w:rPr>
          <w:szCs w:val="28"/>
        </w:rPr>
        <w:t>Організація стану і даних: PID-сервіс зберігає внутрішній стан регуляторів у пам’яті в об’єктах типу PidState, кожен з яких прив’язаний до унікального id сесії регулювання. Такий підхід обрано для простоти реалізації і достатній у межах однієї симуляції.</w:t>
      </w:r>
      <w:r w:rsidR="00A367AD">
        <w:rPr>
          <w:szCs w:val="28"/>
        </w:rPr>
        <w:t xml:space="preserve"> </w:t>
      </w:r>
      <w:r w:rsidRPr="00AB3A5C">
        <w:rPr>
          <w:szCs w:val="28"/>
        </w:rPr>
        <w:t xml:space="preserve">Виробнича IoT-система, однак, потребувала б стійкішого підходу до зберігання станів – наприклад, розподіленого кешу або сховища, такого як Redis. Використання Redis дозволило б зберігати стан регулятора поза процесом сервісу, що гарантує відмовостійкість (стан не губиться при перезапуску сервісу) та масштабованість (можливість балансувати навантаження між кількома екземплярами PID-сервісу). </w:t>
      </w:r>
    </w:p>
    <w:p w14:paraId="4C2F0517" w14:textId="254312B2" w:rsidR="00B4746D" w:rsidRDefault="00B4746D" w:rsidP="00B4746D">
      <w:pPr>
        <w:rPr>
          <w:szCs w:val="28"/>
        </w:rPr>
      </w:pPr>
      <w:r w:rsidRPr="00AB3A5C">
        <w:rPr>
          <w:szCs w:val="28"/>
        </w:rPr>
        <w:t xml:space="preserve">  </w:t>
      </w:r>
      <w:r w:rsidR="00DD28D2">
        <w:rPr>
          <w:szCs w:val="28"/>
        </w:rPr>
        <w:t>Р</w:t>
      </w:r>
      <w:r w:rsidRPr="00AB3A5C">
        <w:rPr>
          <w:szCs w:val="28"/>
        </w:rPr>
        <w:t>еалізація</w:t>
      </w:r>
      <w:r w:rsidR="00DD28D2">
        <w:rPr>
          <w:szCs w:val="28"/>
        </w:rPr>
        <w:t xml:space="preserve"> </w:t>
      </w:r>
      <w:r w:rsidR="00DD28D2">
        <w:rPr>
          <w:szCs w:val="28"/>
          <w:lang w:val="en-US"/>
        </w:rPr>
        <w:t>PID</w:t>
      </w:r>
      <w:r w:rsidRPr="00AB3A5C">
        <w:rPr>
          <w:szCs w:val="28"/>
        </w:rPr>
        <w:t xml:space="preserve"> дозволяє дослідити якість класичного керування для різних параметрів та порівняти його</w:t>
      </w:r>
      <w:r w:rsidR="00DD28D2">
        <w:rPr>
          <w:szCs w:val="28"/>
        </w:rPr>
        <w:t xml:space="preserve"> далі</w:t>
      </w:r>
      <w:r w:rsidRPr="00AB3A5C">
        <w:rPr>
          <w:szCs w:val="28"/>
        </w:rPr>
        <w:t xml:space="preserve"> з інтелектуальними методами</w:t>
      </w:r>
      <w:r>
        <w:rPr>
          <w:szCs w:val="28"/>
        </w:rPr>
        <w:t>.</w:t>
      </w:r>
    </w:p>
    <w:p w14:paraId="29338AB7" w14:textId="77777777" w:rsidR="00B4746D" w:rsidRDefault="00B4746D" w:rsidP="00B4746D">
      <w:pPr>
        <w:rPr>
          <w:szCs w:val="28"/>
        </w:rPr>
      </w:pPr>
    </w:p>
    <w:p w14:paraId="5607FC5B" w14:textId="586B4428" w:rsidR="00B4746D" w:rsidRDefault="00B4746D" w:rsidP="000B1BB7">
      <w:pPr>
        <w:pStyle w:val="31"/>
        <w:rPr>
          <w:lang w:val="en-US"/>
        </w:rPr>
      </w:pPr>
      <w:bookmarkStart w:id="37" w:name="_Toc201411631"/>
      <w:r>
        <w:lastRenderedPageBreak/>
        <w:t>Сервіс симуляції кімнати (</w:t>
      </w:r>
      <w:r>
        <w:rPr>
          <w:lang w:val="en-US"/>
        </w:rPr>
        <w:t>Room</w:t>
      </w:r>
      <w:r w:rsidRPr="00B4746D">
        <w:t xml:space="preserve"> </w:t>
      </w:r>
      <w:r>
        <w:rPr>
          <w:lang w:val="en-US"/>
        </w:rPr>
        <w:t>simulation service)</w:t>
      </w:r>
      <w:bookmarkEnd w:id="37"/>
    </w:p>
    <w:p w14:paraId="473BD776" w14:textId="77777777" w:rsidR="00DD28D2" w:rsidRDefault="00B4746D" w:rsidP="00B4746D">
      <w:pPr>
        <w:rPr>
          <w:szCs w:val="28"/>
        </w:rPr>
      </w:pPr>
      <w:r w:rsidRPr="00AB3A5C">
        <w:rPr>
          <w:szCs w:val="28"/>
        </w:rPr>
        <w:t>Сервіс симуляції фізичного середовища кімнати реалізовано на Java.</w:t>
      </w:r>
      <w:r w:rsidR="00DD28D2">
        <w:rPr>
          <w:szCs w:val="28"/>
        </w:rPr>
        <w:t xml:space="preserve"> що обумовлено важливістю швидко та</w:t>
      </w:r>
      <w:r w:rsidRPr="00AB3A5C">
        <w:rPr>
          <w:szCs w:val="28"/>
        </w:rPr>
        <w:t xml:space="preserve"> ефективно виконувати </w:t>
      </w:r>
      <w:r w:rsidR="00DD28D2">
        <w:rPr>
          <w:szCs w:val="28"/>
        </w:rPr>
        <w:t xml:space="preserve">великі </w:t>
      </w:r>
      <w:r w:rsidRPr="00AB3A5C">
        <w:rPr>
          <w:szCs w:val="28"/>
        </w:rPr>
        <w:t>чисельні обчислення моделі теплопередачі</w:t>
      </w:r>
      <w:r w:rsidR="00DD28D2">
        <w:rPr>
          <w:szCs w:val="28"/>
        </w:rPr>
        <w:t>, яку він реалізує</w:t>
      </w:r>
      <w:r w:rsidRPr="00AB3A5C">
        <w:rPr>
          <w:szCs w:val="28"/>
        </w:rPr>
        <w:t>. Java як мова надає достатню продуктивність для моделювання теплових процесів в реальному часі, а використання Spring Boot спрощує створення REST API</w:t>
      </w:r>
      <w:r>
        <w:rPr>
          <w:szCs w:val="28"/>
          <w:lang w:val="ru-RU"/>
        </w:rPr>
        <w:t xml:space="preserve"> </w:t>
      </w:r>
      <w:r w:rsidRPr="00AB3A5C">
        <w:rPr>
          <w:szCs w:val="28"/>
        </w:rPr>
        <w:t>для</w:t>
      </w:r>
      <w:r>
        <w:rPr>
          <w:szCs w:val="28"/>
          <w:lang w:val="ru-RU"/>
        </w:rPr>
        <w:t xml:space="preserve"> </w:t>
      </w:r>
      <w:r w:rsidRPr="00AB3A5C">
        <w:rPr>
          <w:szCs w:val="28"/>
        </w:rPr>
        <w:t>доступ</w:t>
      </w:r>
      <w:r>
        <w:rPr>
          <w:szCs w:val="28"/>
          <w:lang w:val="ru-RU"/>
        </w:rPr>
        <w:t xml:space="preserve">а </w:t>
      </w:r>
      <w:r w:rsidRPr="00AB3A5C">
        <w:rPr>
          <w:szCs w:val="28"/>
        </w:rPr>
        <w:t xml:space="preserve">до функцій симулятора. Крім того, типізація Java зручна для визначення структури моделі кімнати (параметри середовища, такі як теплоємність, коефіцієнт втрат тепла, площа тощо). </w:t>
      </w:r>
    </w:p>
    <w:p w14:paraId="63F12D12" w14:textId="4E9F00EA" w:rsidR="00DD28D2" w:rsidRPr="00AB3A5C" w:rsidRDefault="00B4746D" w:rsidP="00DD28D2">
      <w:pPr>
        <w:rPr>
          <w:szCs w:val="28"/>
        </w:rPr>
      </w:pPr>
      <w:r w:rsidRPr="00AB3A5C">
        <w:rPr>
          <w:szCs w:val="28"/>
        </w:rPr>
        <w:t xml:space="preserve">Модель і внутрішня логіка: </w:t>
      </w:r>
      <w:r w:rsidR="00DD28D2">
        <w:rPr>
          <w:szCs w:val="28"/>
        </w:rPr>
        <w:t>с</w:t>
      </w:r>
      <w:r w:rsidRPr="00AB3A5C">
        <w:rPr>
          <w:szCs w:val="28"/>
        </w:rPr>
        <w:t>ервіс симуляції моделює фізичну динаміку температури в кімнаті</w:t>
      </w:r>
      <w:r w:rsidR="00DD28D2">
        <w:rPr>
          <w:szCs w:val="28"/>
        </w:rPr>
        <w:t xml:space="preserve"> за формулами </w:t>
      </w:r>
      <w:r w:rsidR="00DD28D2">
        <w:rPr>
          <w:szCs w:val="28"/>
          <w:lang w:val="en-US"/>
        </w:rPr>
        <w:t>R</w:t>
      </w:r>
      <w:r w:rsidR="00DD28D2" w:rsidRPr="00DD28D2">
        <w:rPr>
          <w:szCs w:val="28"/>
        </w:rPr>
        <w:t>2</w:t>
      </w:r>
      <w:r w:rsidR="00DD28D2">
        <w:rPr>
          <w:szCs w:val="28"/>
          <w:lang w:val="en-US"/>
        </w:rPr>
        <w:t>C</w:t>
      </w:r>
      <w:r w:rsidR="00DD28D2" w:rsidRPr="00DD28D2">
        <w:rPr>
          <w:szCs w:val="28"/>
        </w:rPr>
        <w:t xml:space="preserve">2 </w:t>
      </w:r>
      <w:r w:rsidR="00DD28D2">
        <w:rPr>
          <w:szCs w:val="28"/>
        </w:rPr>
        <w:t>(2.1-2.6)</w:t>
      </w:r>
      <w:r w:rsidRPr="00AB3A5C">
        <w:rPr>
          <w:szCs w:val="28"/>
        </w:rPr>
        <w:t xml:space="preserve"> під</w:t>
      </w:r>
      <w:r w:rsidR="00DD28D2">
        <w:rPr>
          <w:szCs w:val="28"/>
        </w:rPr>
        <w:t xml:space="preserve"> додатковим</w:t>
      </w:r>
      <w:r w:rsidRPr="00AB3A5C">
        <w:rPr>
          <w:szCs w:val="28"/>
        </w:rPr>
        <w:t xml:space="preserve"> впливом зовнішніх умов та роботи обігрівача. </w:t>
      </w:r>
      <w:r w:rsidR="00200232">
        <w:rPr>
          <w:szCs w:val="28"/>
        </w:rPr>
        <w:t>Сервіс симуляції є віртуальною заміною одразу сенсорів, кімнати та мікроконтролера.</w:t>
      </w:r>
    </w:p>
    <w:p w14:paraId="4CBA9C3E" w14:textId="3BB73CE1" w:rsidR="00B4746D" w:rsidRPr="00DD28D2" w:rsidRDefault="00200232" w:rsidP="00B4746D">
      <w:pPr>
        <w:rPr>
          <w:szCs w:val="28"/>
        </w:rPr>
      </w:pPr>
      <w:r>
        <w:rPr>
          <w:szCs w:val="28"/>
        </w:rPr>
        <w:t>Також використання</w:t>
      </w:r>
      <w:r w:rsidR="00DD28D2">
        <w:rPr>
          <w:szCs w:val="28"/>
        </w:rPr>
        <w:t xml:space="preserve"> ООП </w:t>
      </w:r>
      <w:r w:rsidR="00DD28D2">
        <w:rPr>
          <w:szCs w:val="28"/>
          <w:lang w:val="en-US"/>
        </w:rPr>
        <w:t>Java</w:t>
      </w:r>
      <w:r w:rsidR="00DD28D2">
        <w:rPr>
          <w:szCs w:val="28"/>
        </w:rPr>
        <w:t xml:space="preserve"> дозволяє чітко розділити компоненти системи за зонами відповідальності. Створені інтерфейси стратегій (контролерів), моделей кімнат дозволяють легко розширювати систему за потреби новими сценаріями, будь то інші інтелектуальні методи або складніша теплова модель. </w:t>
      </w:r>
    </w:p>
    <w:p w14:paraId="0D4E9824" w14:textId="6A219FB9" w:rsidR="00B4746D" w:rsidRPr="00AB3A5C" w:rsidRDefault="00B4746D" w:rsidP="00DD28D2">
      <w:pPr>
        <w:rPr>
          <w:szCs w:val="28"/>
        </w:rPr>
      </w:pPr>
      <w:r w:rsidRPr="00AB3A5C">
        <w:rPr>
          <w:szCs w:val="28"/>
        </w:rPr>
        <w:t>​</w:t>
      </w:r>
      <w:r w:rsidR="00200232">
        <w:rPr>
          <w:szCs w:val="28"/>
        </w:rPr>
        <w:t>Кожна симуляція має свій ідентифікатор і контекст, в якому зберігається кімната з параметрами, модель, тип контролеру тощо. Чітка ізоляція кожного запуску симуляції робить систему більш масштабованою, і також дозволяє викликати контекст у будь-який момент ззовні, наприклад щоб отримати статус симуляції, поки вона ще в процесі. Створення контексту дає можливість створювати й більш складні алгоритми симуляцій, наприклад щоб змінювати контролер «на льоту».</w:t>
      </w:r>
    </w:p>
    <w:p w14:paraId="6A0DD6F1" w14:textId="32B77143" w:rsidR="00B4746D" w:rsidRPr="00AB3A5C" w:rsidRDefault="00DA38A0" w:rsidP="00DA38A0">
      <w:pPr>
        <w:rPr>
          <w:szCs w:val="28"/>
        </w:rPr>
      </w:pPr>
      <w:r>
        <w:rPr>
          <w:szCs w:val="28"/>
        </w:rPr>
        <w:t>У процесі роботи с</w:t>
      </w:r>
      <w:r w:rsidR="00B4746D" w:rsidRPr="00AB3A5C">
        <w:rPr>
          <w:szCs w:val="28"/>
        </w:rPr>
        <w:t xml:space="preserve">ервіс симуляції передає поточний стан системи контролеру. Для PID-контролера це </w:t>
      </w:r>
      <w:r>
        <w:rPr>
          <w:szCs w:val="28"/>
        </w:rPr>
        <w:t xml:space="preserve">виклик </w:t>
      </w:r>
      <w:r w:rsidR="00B4746D" w:rsidRPr="00AB3A5C">
        <w:rPr>
          <w:szCs w:val="28"/>
        </w:rPr>
        <w:t>з передачею поточної температури; для RL</w:t>
      </w:r>
      <w:r>
        <w:rPr>
          <w:szCs w:val="28"/>
        </w:rPr>
        <w:t xml:space="preserve"> та </w:t>
      </w:r>
      <w:r>
        <w:rPr>
          <w:szCs w:val="28"/>
          <w:lang w:val="en-US"/>
        </w:rPr>
        <w:t>LSTM</w:t>
      </w:r>
      <w:r>
        <w:rPr>
          <w:szCs w:val="28"/>
        </w:rPr>
        <w:t xml:space="preserve"> -</w:t>
      </w:r>
      <w:r w:rsidR="00B4746D" w:rsidRPr="00AB3A5C">
        <w:rPr>
          <w:szCs w:val="28"/>
        </w:rPr>
        <w:t xml:space="preserve"> передач</w:t>
      </w:r>
      <w:r>
        <w:rPr>
          <w:szCs w:val="28"/>
        </w:rPr>
        <w:t>а</w:t>
      </w:r>
      <w:r w:rsidR="00B4746D" w:rsidRPr="00AB3A5C">
        <w:rPr>
          <w:szCs w:val="28"/>
        </w:rPr>
        <w:t xml:space="preserve"> необхідних параметрів стану (температура, час або інші релевантні ознаки).</w:t>
      </w:r>
      <w:r>
        <w:rPr>
          <w:szCs w:val="28"/>
        </w:rPr>
        <w:t xml:space="preserve"> </w:t>
      </w:r>
      <w:r w:rsidR="00B4746D" w:rsidRPr="00AB3A5C">
        <w:rPr>
          <w:szCs w:val="28"/>
        </w:rPr>
        <w:t>Отримавши керуючу дію від контролера</w:t>
      </w:r>
      <w:r>
        <w:rPr>
          <w:szCs w:val="28"/>
        </w:rPr>
        <w:t xml:space="preserve"> </w:t>
      </w:r>
      <w:r w:rsidR="00B4746D" w:rsidRPr="00AB3A5C">
        <w:rPr>
          <w:szCs w:val="28"/>
        </w:rPr>
        <w:t xml:space="preserve">– тобто значення </w:t>
      </w:r>
      <w:r>
        <w:rPr>
          <w:szCs w:val="28"/>
        </w:rPr>
        <w:t>у ваттах</w:t>
      </w:r>
      <w:r w:rsidR="00B4746D" w:rsidRPr="00AB3A5C">
        <w:rPr>
          <w:szCs w:val="28"/>
        </w:rPr>
        <w:t xml:space="preserve">​, симулятор підставляє його в модель рівняння і обчислює нове </w:t>
      </w:r>
      <w:r w:rsidR="00B4746D" w:rsidRPr="00AB3A5C">
        <w:rPr>
          <w:szCs w:val="28"/>
        </w:rPr>
        <w:lastRenderedPageBreak/>
        <w:t>значення температури room</w:t>
      </w:r>
      <w:r w:rsidR="00B4746D">
        <w:rPr>
          <w:szCs w:val="28"/>
        </w:rPr>
        <w:t>.</w:t>
      </w:r>
      <w:r>
        <w:rPr>
          <w:szCs w:val="28"/>
        </w:rPr>
        <w:t xml:space="preserve"> </w:t>
      </w:r>
      <w:r w:rsidR="00B4746D" w:rsidRPr="00AB3A5C">
        <w:rPr>
          <w:szCs w:val="28"/>
        </w:rPr>
        <w:t xml:space="preserve">Одержане значення температури </w:t>
      </w:r>
      <w:r>
        <w:rPr>
          <w:szCs w:val="28"/>
        </w:rPr>
        <w:t xml:space="preserve">відправляється асинхронно в </w:t>
      </w:r>
      <w:r>
        <w:rPr>
          <w:szCs w:val="28"/>
          <w:lang w:val="en-US"/>
        </w:rPr>
        <w:t>Kafka</w:t>
      </w:r>
      <w:r>
        <w:rPr>
          <w:szCs w:val="28"/>
        </w:rPr>
        <w:t xml:space="preserve">, де його потім зчитує сервіс збереження. </w:t>
      </w:r>
      <w:r w:rsidR="00B4746D" w:rsidRPr="00AB3A5C">
        <w:rPr>
          <w:szCs w:val="28"/>
        </w:rPr>
        <w:t>Цикл повторюється для наступного кроку, при цьому поточна температура оновлюється.</w:t>
      </w:r>
    </w:p>
    <w:p w14:paraId="6B80B46A" w14:textId="77777777" w:rsidR="00B4746D" w:rsidRPr="00277F48" w:rsidRDefault="00B4746D" w:rsidP="00B4746D">
      <w:pPr>
        <w:rPr>
          <w:szCs w:val="28"/>
        </w:rPr>
      </w:pPr>
      <w:r w:rsidRPr="00AB3A5C">
        <w:rPr>
          <w:szCs w:val="28"/>
        </w:rPr>
        <w:t xml:space="preserve">Причини вибору REST замість MQTT: </w:t>
      </w:r>
      <w:r>
        <w:rPr>
          <w:szCs w:val="28"/>
        </w:rPr>
        <w:t>у</w:t>
      </w:r>
      <w:r w:rsidRPr="00AB3A5C">
        <w:rPr>
          <w:szCs w:val="28"/>
        </w:rPr>
        <w:t xml:space="preserve"> типовій IoT-реалізації обмін даними між сенсорами/пристроями і сервером часто організовують через асинхронні протоколи типу MQTT (брокер із підпискою/публікацією повідомлень). MQTT оптимізований для енергозаощадження на пристроях та гарантування доставки повідомлень в нестабільних мережах</w:t>
      </w:r>
      <w:r>
        <w:rPr>
          <w:szCs w:val="28"/>
        </w:rPr>
        <w:t>.</w:t>
      </w:r>
    </w:p>
    <w:p w14:paraId="43962CDC" w14:textId="3872EA7A" w:rsidR="00B4746D" w:rsidRPr="00277F48" w:rsidRDefault="00B4746D" w:rsidP="00B4746D">
      <w:pPr>
        <w:rPr>
          <w:szCs w:val="28"/>
        </w:rPr>
      </w:pPr>
      <w:r w:rsidRPr="00AB3A5C">
        <w:rPr>
          <w:szCs w:val="28"/>
        </w:rPr>
        <w:t xml:space="preserve">Однак в даній системі всі компоненти – програмні модулі, що працюють </w:t>
      </w:r>
      <w:r>
        <w:rPr>
          <w:szCs w:val="28"/>
        </w:rPr>
        <w:t>в</w:t>
      </w:r>
      <w:r w:rsidRPr="00AB3A5C">
        <w:rPr>
          <w:szCs w:val="28"/>
        </w:rPr>
        <w:t xml:space="preserve"> межах локальної мережі</w:t>
      </w:r>
      <w:r w:rsidR="00DA38A0">
        <w:rPr>
          <w:szCs w:val="28"/>
        </w:rPr>
        <w:t xml:space="preserve"> </w:t>
      </w:r>
      <w:r w:rsidRPr="00AB3A5C">
        <w:rPr>
          <w:szCs w:val="28"/>
        </w:rPr>
        <w:t xml:space="preserve">у режимі моделювання. </w:t>
      </w:r>
      <w:r w:rsidR="00DA38A0">
        <w:rPr>
          <w:szCs w:val="28"/>
        </w:rPr>
        <w:t>Використання</w:t>
      </w:r>
      <w:r w:rsidRPr="00AB3A5C">
        <w:rPr>
          <w:szCs w:val="28"/>
        </w:rPr>
        <w:t xml:space="preserve"> прям</w:t>
      </w:r>
      <w:r w:rsidR="00DA38A0">
        <w:rPr>
          <w:szCs w:val="28"/>
        </w:rPr>
        <w:t>ого</w:t>
      </w:r>
      <w:r w:rsidRPr="00AB3A5C">
        <w:rPr>
          <w:szCs w:val="28"/>
        </w:rPr>
        <w:t xml:space="preserve"> обмін</w:t>
      </w:r>
      <w:r w:rsidR="00DA38A0">
        <w:rPr>
          <w:szCs w:val="28"/>
        </w:rPr>
        <w:t>у</w:t>
      </w:r>
      <w:r w:rsidRPr="00AB3A5C">
        <w:rPr>
          <w:szCs w:val="28"/>
        </w:rPr>
        <w:t xml:space="preserve"> через REST API</w:t>
      </w:r>
      <w:r w:rsidR="00DA38A0">
        <w:rPr>
          <w:szCs w:val="28"/>
        </w:rPr>
        <w:t xml:space="preserve"> також обумовлює сама задача моделювання, де для її швидкості необхідна синхронна модель передачі дани</w:t>
      </w:r>
      <w:r w:rsidR="00BF280F">
        <w:rPr>
          <w:szCs w:val="28"/>
        </w:rPr>
        <w:t>х.</w:t>
      </w:r>
    </w:p>
    <w:p w14:paraId="0B01957B" w14:textId="77777777" w:rsidR="00B4746D" w:rsidRPr="008D5DF5" w:rsidRDefault="00B4746D" w:rsidP="00D12D06">
      <w:pPr>
        <w:pStyle w:val="a5"/>
      </w:pPr>
    </w:p>
    <w:p w14:paraId="25964C3B" w14:textId="3363A3CB" w:rsidR="00B4746D" w:rsidRDefault="00B4746D" w:rsidP="000B1BB7">
      <w:pPr>
        <w:pStyle w:val="31"/>
        <w:rPr>
          <w:lang w:val="en-US"/>
        </w:rPr>
      </w:pPr>
      <w:bookmarkStart w:id="38" w:name="_Toc201411632"/>
      <w:r>
        <w:t xml:space="preserve">Сервіс навчання </w:t>
      </w:r>
      <w:r>
        <w:rPr>
          <w:lang w:val="en-US"/>
        </w:rPr>
        <w:t>RL</w:t>
      </w:r>
      <w:r w:rsidRPr="00B4746D">
        <w:t xml:space="preserve"> (</w:t>
      </w:r>
      <w:r>
        <w:rPr>
          <w:lang w:val="en-US"/>
        </w:rPr>
        <w:t>RL</w:t>
      </w:r>
      <w:r w:rsidRPr="00B4746D">
        <w:t xml:space="preserve"> </w:t>
      </w:r>
      <w:r>
        <w:rPr>
          <w:lang w:val="en-US"/>
        </w:rPr>
        <w:t>trainer service)</w:t>
      </w:r>
      <w:bookmarkEnd w:id="38"/>
    </w:p>
    <w:p w14:paraId="500AFD6B" w14:textId="2B9A182C" w:rsidR="00B4746D" w:rsidRPr="00AB3A5C" w:rsidRDefault="00B4746D" w:rsidP="00CE1444">
      <w:pPr>
        <w:rPr>
          <w:szCs w:val="28"/>
        </w:rPr>
      </w:pPr>
      <w:r w:rsidRPr="00AB3A5C">
        <w:rPr>
          <w:szCs w:val="28"/>
        </w:rPr>
        <w:t xml:space="preserve">Сервіс для навчання агента з підкріпленням реалізовано на Python. Це зумовлено тим, що сам процес навчання глибокого RL-агента потребує інтенсивних обчислень (задіяно нейронні мережі, методи оптимізації), для яких </w:t>
      </w:r>
      <w:r w:rsidR="00DA38A0">
        <w:rPr>
          <w:szCs w:val="28"/>
        </w:rPr>
        <w:t>використання популярних та ефективних</w:t>
      </w:r>
      <w:r w:rsidRPr="00AB3A5C">
        <w:rPr>
          <w:szCs w:val="28"/>
        </w:rPr>
        <w:t xml:space="preserve"> бібліотек на Python</w:t>
      </w:r>
      <w:r w:rsidR="00DA38A0">
        <w:rPr>
          <w:szCs w:val="28"/>
        </w:rPr>
        <w:t xml:space="preserve"> є де-факто стандартом індустрії</w:t>
      </w:r>
      <w:r w:rsidRPr="00AB3A5C">
        <w:rPr>
          <w:szCs w:val="28"/>
        </w:rPr>
        <w:t>. Python надає можливість використати популярні інструменти, як-от бібліотеку Stable Baselines</w:t>
      </w:r>
      <w:r w:rsidR="00BF280F">
        <w:rPr>
          <w:szCs w:val="28"/>
        </w:rPr>
        <w:t xml:space="preserve"> </w:t>
      </w:r>
      <w:r w:rsidRPr="00AB3A5C">
        <w:rPr>
          <w:szCs w:val="28"/>
        </w:rPr>
        <w:t xml:space="preserve">3, щоб не реалізовувати алгоритми навчання з нуля. </w:t>
      </w:r>
      <w:r w:rsidR="00CE1444">
        <w:rPr>
          <w:szCs w:val="28"/>
        </w:rPr>
        <w:t xml:space="preserve">Цей сервіс також реалізовано, як окремий мікросервіс із використанням легкого серверу </w:t>
      </w:r>
      <w:r w:rsidR="00CE1444">
        <w:rPr>
          <w:szCs w:val="28"/>
          <w:lang w:val="en-US"/>
        </w:rPr>
        <w:t>Fast</w:t>
      </w:r>
      <w:r w:rsidR="00CE1444" w:rsidRPr="00DA38A0">
        <w:rPr>
          <w:szCs w:val="28"/>
          <w:lang w:val="ru-RU"/>
        </w:rPr>
        <w:t xml:space="preserve"> </w:t>
      </w:r>
      <w:r w:rsidR="00CE1444">
        <w:rPr>
          <w:szCs w:val="28"/>
          <w:lang w:val="en-US"/>
        </w:rPr>
        <w:t>API</w:t>
      </w:r>
      <w:r w:rsidR="00CE1444">
        <w:rPr>
          <w:szCs w:val="28"/>
        </w:rPr>
        <w:t xml:space="preserve">. Модель </w:t>
      </w:r>
      <w:r w:rsidR="00CE1444">
        <w:rPr>
          <w:szCs w:val="28"/>
          <w:lang w:val="en-US"/>
        </w:rPr>
        <w:t>RL</w:t>
      </w:r>
      <w:r w:rsidR="00CE1444">
        <w:rPr>
          <w:szCs w:val="28"/>
        </w:rPr>
        <w:t xml:space="preserve"> може за запитом користувача розпочати навчання на обраній кімнаті</w:t>
      </w:r>
      <w:r w:rsidR="00CE1444" w:rsidRPr="00AB3A5C">
        <w:rPr>
          <w:szCs w:val="28"/>
        </w:rPr>
        <w:t>.</w:t>
      </w:r>
      <w:r w:rsidR="00CE1444">
        <w:rPr>
          <w:szCs w:val="28"/>
        </w:rPr>
        <w:t xml:space="preserve"> Для навчання використовується сервіс симуляції, який надає теплову модель і змінні параметри в реальному часі. </w:t>
      </w:r>
      <w:r w:rsidR="00CE1444">
        <w:rPr>
          <w:szCs w:val="28"/>
          <w:lang w:val="en-US"/>
        </w:rPr>
        <w:t>RL</w:t>
      </w:r>
      <w:r w:rsidR="00CE1444">
        <w:rPr>
          <w:szCs w:val="28"/>
        </w:rPr>
        <w:t>-а</w:t>
      </w:r>
      <w:r w:rsidRPr="00AB3A5C">
        <w:rPr>
          <w:szCs w:val="28"/>
        </w:rPr>
        <w:t>гент може починати</w:t>
      </w:r>
      <w:r w:rsidR="00CE1444">
        <w:rPr>
          <w:szCs w:val="28"/>
        </w:rPr>
        <w:t xml:space="preserve"> або</w:t>
      </w:r>
      <w:r w:rsidRPr="00AB3A5C">
        <w:rPr>
          <w:szCs w:val="28"/>
        </w:rPr>
        <w:t xml:space="preserve"> з випадковими вагами</w:t>
      </w:r>
      <w:r w:rsidR="00CE1444">
        <w:rPr>
          <w:szCs w:val="28"/>
        </w:rPr>
        <w:t xml:space="preserve"> або попередньо навченими</w:t>
      </w:r>
      <w:r w:rsidRPr="00AB3A5C">
        <w:rPr>
          <w:szCs w:val="28"/>
        </w:rPr>
        <w:t xml:space="preserve"> </w:t>
      </w:r>
      <w:r w:rsidR="00CE1444">
        <w:rPr>
          <w:szCs w:val="28"/>
        </w:rPr>
        <w:t>таким самим агентом</w:t>
      </w:r>
      <w:r w:rsidRPr="00AB3A5C">
        <w:rPr>
          <w:szCs w:val="28"/>
        </w:rPr>
        <w:t xml:space="preserve">. Агент взаємодіє з </w:t>
      </w:r>
      <w:r w:rsidR="00CE1444">
        <w:rPr>
          <w:szCs w:val="28"/>
        </w:rPr>
        <w:t xml:space="preserve">наданим симуляцією </w:t>
      </w:r>
      <w:r w:rsidRPr="00AB3A5C">
        <w:rPr>
          <w:szCs w:val="28"/>
        </w:rPr>
        <w:t xml:space="preserve">середовищем: для кожного кроку </w:t>
      </w:r>
      <w:r w:rsidR="00CE1444">
        <w:rPr>
          <w:szCs w:val="28"/>
        </w:rPr>
        <w:t>отримує</w:t>
      </w:r>
      <w:r w:rsidRPr="00AB3A5C">
        <w:rPr>
          <w:szCs w:val="28"/>
        </w:rPr>
        <w:t xml:space="preserve"> поточний стан середовища, приймає рішення (дію) згідно з поточною політикою (або політикою з розвідкою</w:t>
      </w:r>
      <w:r w:rsidR="00EF7AEF" w:rsidRPr="00EF7AEF">
        <w:rPr>
          <w:rFonts w:ascii="Cambria Math" w:hAnsi="Cambria Math"/>
          <w:i/>
          <w:noProof/>
          <w:szCs w:val="28"/>
        </w:rPr>
        <w:t xml:space="preserve"> </w:t>
      </w:r>
      <m:oMath>
        <m:r>
          <w:rPr>
            <w:rFonts w:ascii="Cambria Math" w:hAnsi="Cambria Math"/>
            <w:noProof/>
            <w:szCs w:val="28"/>
          </w:rPr>
          <m:t>ε</m:t>
        </m:r>
      </m:oMath>
      <w:r w:rsidR="00EF7AEF" w:rsidRPr="00AB3A5C">
        <w:rPr>
          <w:szCs w:val="28"/>
        </w:rPr>
        <w:t xml:space="preserve"> </w:t>
      </w:r>
      <w:r w:rsidRPr="00AB3A5C">
        <w:rPr>
          <w:szCs w:val="28"/>
        </w:rPr>
        <w:t>-жадібною</w:t>
      </w:r>
      <w:r w:rsidR="00CE1444">
        <w:rPr>
          <w:szCs w:val="28"/>
        </w:rPr>
        <w:t xml:space="preserve">, де </w:t>
      </w:r>
      <m:oMath>
        <m:r>
          <w:rPr>
            <w:rFonts w:ascii="Cambria Math" w:hAnsi="Cambria Math"/>
            <w:noProof/>
            <w:szCs w:val="28"/>
          </w:rPr>
          <m:t>ε=1</m:t>
        </m:r>
      </m:oMath>
      <w:r w:rsidRPr="00AB3A5C">
        <w:rPr>
          <w:szCs w:val="28"/>
        </w:rPr>
        <w:t xml:space="preserve">), дію передає в модель середовища, отримує новий стан і обчислює винагороду. Винагорода визначається </w:t>
      </w:r>
      <w:r w:rsidRPr="00AB3A5C">
        <w:rPr>
          <w:szCs w:val="28"/>
        </w:rPr>
        <w:lastRenderedPageBreak/>
        <w:t>розробником; у нашому випадку вона враховує від’ємний модуль відхилення температури від бажаної та штраф за використання нагрівача</w:t>
      </w:r>
      <w:r w:rsidR="00CE1444">
        <w:rPr>
          <w:szCs w:val="28"/>
        </w:rPr>
        <w:t>, щоб навчити його енергоефективності та підтримці комфорту</w:t>
      </w:r>
      <w:r w:rsidRPr="00AB3A5C">
        <w:rPr>
          <w:szCs w:val="28"/>
        </w:rPr>
        <w:t>.</w:t>
      </w:r>
    </w:p>
    <w:p w14:paraId="75C7205B" w14:textId="604BE63A" w:rsidR="00B4746D" w:rsidRPr="00AB3A5C" w:rsidRDefault="00B4746D" w:rsidP="00CE1444">
      <w:pPr>
        <w:rPr>
          <w:szCs w:val="28"/>
        </w:rPr>
      </w:pPr>
      <w:r w:rsidRPr="00AB3A5C">
        <w:rPr>
          <w:szCs w:val="28"/>
        </w:rPr>
        <w:t xml:space="preserve">На основі отриманих даних (стан, дія, винагорода, наступний стан) агент оновлює свою нейронну мережу – тобто виконується крок алгоритму навчання </w:t>
      </w:r>
      <w:r w:rsidR="00CE1444">
        <w:rPr>
          <w:szCs w:val="28"/>
        </w:rPr>
        <w:t xml:space="preserve"> </w:t>
      </w:r>
      <w:r w:rsidRPr="00AB3A5C">
        <w:rPr>
          <w:szCs w:val="28"/>
        </w:rPr>
        <w:t>Цей процес повторюється багато епізодів, поки агент не досягне стабільної політики або не вичерпано ресурс навчання.</w:t>
      </w:r>
    </w:p>
    <w:p w14:paraId="7D1DB46F" w14:textId="0CFC9730" w:rsidR="00B4746D" w:rsidRDefault="00B4746D" w:rsidP="00167DDF">
      <w:pPr>
        <w:rPr>
          <w:szCs w:val="28"/>
        </w:rPr>
      </w:pPr>
      <w:r w:rsidRPr="00AB3A5C">
        <w:rPr>
          <w:szCs w:val="28"/>
        </w:rPr>
        <w:t>По завершенні навчання сервіс зберігає отриману модель. Модель – це набір параметрів нейронної мережі агента. Вона зберігається у спільній директорії файлової системи, доступній для сервісу RL-</w:t>
      </w:r>
      <w:r w:rsidR="00CE1444">
        <w:rPr>
          <w:szCs w:val="28"/>
        </w:rPr>
        <w:t>контролера.</w:t>
      </w:r>
      <w:r w:rsidRPr="00AB3A5C">
        <w:rPr>
          <w:szCs w:val="28"/>
        </w:rPr>
        <w:t xml:space="preserve"> Також сервіс реєструє модель у базі даних через storage-сервіс: до таблиці моделей додається запис із новим </w:t>
      </w:r>
      <w:r w:rsidR="00CE1444">
        <w:rPr>
          <w:szCs w:val="28"/>
        </w:rPr>
        <w:t>ідентифікатором моделі</w:t>
      </w:r>
      <w:r w:rsidRPr="00AB3A5C">
        <w:rPr>
          <w:szCs w:val="28"/>
        </w:rPr>
        <w:t xml:space="preserve">, типом "RL" і шляхом до файлу (або іншими описовими метаданими). Надалі RL-контролер зможе завантажити цю модель для використання. </w:t>
      </w:r>
      <w:r w:rsidR="00167DDF">
        <w:rPr>
          <w:szCs w:val="28"/>
        </w:rPr>
        <w:t xml:space="preserve">Невеликі моделі можна зберігати локально на диску, але рекомендується використовувати для цього спеціально відвідані інструменти, такі як </w:t>
      </w:r>
      <w:r w:rsidR="00167DDF">
        <w:rPr>
          <w:szCs w:val="28"/>
          <w:lang w:val="en-US"/>
        </w:rPr>
        <w:t>MinIO</w:t>
      </w:r>
      <w:r w:rsidR="00167DDF" w:rsidRPr="00167DDF">
        <w:rPr>
          <w:szCs w:val="28"/>
        </w:rPr>
        <w:t xml:space="preserve"> або </w:t>
      </w:r>
      <w:r w:rsidR="00167DDF">
        <w:rPr>
          <w:szCs w:val="28"/>
          <w:lang w:val="en-US"/>
        </w:rPr>
        <w:t>S</w:t>
      </w:r>
      <w:r w:rsidR="00167DDF" w:rsidRPr="00167DDF">
        <w:rPr>
          <w:szCs w:val="28"/>
        </w:rPr>
        <w:t>3</w:t>
      </w:r>
      <w:r w:rsidR="00167DDF">
        <w:rPr>
          <w:szCs w:val="28"/>
        </w:rPr>
        <w:t xml:space="preserve"> від </w:t>
      </w:r>
      <w:r w:rsidR="00167DDF">
        <w:rPr>
          <w:szCs w:val="28"/>
          <w:lang w:val="en-US"/>
        </w:rPr>
        <w:t>Amazon</w:t>
      </w:r>
      <w:r w:rsidR="00167DDF" w:rsidRPr="00167DDF">
        <w:rPr>
          <w:szCs w:val="28"/>
        </w:rPr>
        <w:t>.</w:t>
      </w:r>
    </w:p>
    <w:p w14:paraId="5140C54F" w14:textId="77777777" w:rsidR="00BA4FE3" w:rsidRPr="00167DDF" w:rsidRDefault="00BA4FE3" w:rsidP="00167DDF">
      <w:pPr>
        <w:rPr>
          <w:szCs w:val="28"/>
        </w:rPr>
      </w:pPr>
    </w:p>
    <w:p w14:paraId="45F91348" w14:textId="67DB824A" w:rsidR="00B4746D" w:rsidRDefault="00B4746D" w:rsidP="000B1BB7">
      <w:pPr>
        <w:pStyle w:val="31"/>
        <w:rPr>
          <w:lang w:val="en-US"/>
        </w:rPr>
      </w:pPr>
      <w:bookmarkStart w:id="39" w:name="_Toc201411633"/>
      <w:r>
        <w:t xml:space="preserve">Сервіс навчання </w:t>
      </w:r>
      <w:r>
        <w:rPr>
          <w:lang w:val="en-US"/>
        </w:rPr>
        <w:t>LSTM</w:t>
      </w:r>
      <w:r w:rsidRPr="00B4746D">
        <w:t xml:space="preserve"> (</w:t>
      </w:r>
      <w:r>
        <w:rPr>
          <w:lang w:val="en-US"/>
        </w:rPr>
        <w:t>LSTM</w:t>
      </w:r>
      <w:r w:rsidRPr="00B4746D">
        <w:t xml:space="preserve"> </w:t>
      </w:r>
      <w:r>
        <w:rPr>
          <w:lang w:val="en-US"/>
        </w:rPr>
        <w:t>trainer service)</w:t>
      </w:r>
      <w:bookmarkEnd w:id="39"/>
    </w:p>
    <w:p w14:paraId="16156E74" w14:textId="2F558F8C" w:rsidR="00B4746D" w:rsidRPr="00AB3A5C" w:rsidRDefault="00B4746D" w:rsidP="00167DDF">
      <w:pPr>
        <w:ind w:firstLine="720"/>
        <w:rPr>
          <w:szCs w:val="28"/>
        </w:rPr>
      </w:pPr>
      <w:r w:rsidRPr="00AB3A5C">
        <w:rPr>
          <w:szCs w:val="28"/>
        </w:rPr>
        <w:t>Сервіс навчання моделі LSTM також реалізовано на Python, оскільки процес підготовки даних і навчання нейромережі для прогнозування тісно пов’язаний із використанням бібліотек numpy/pandas та фреймворків глибокого навчання. В цьому сервіс</w:t>
      </w:r>
      <w:r w:rsidR="00167DDF">
        <w:rPr>
          <w:szCs w:val="28"/>
        </w:rPr>
        <w:t xml:space="preserve">і було використано </w:t>
      </w:r>
      <w:r w:rsidR="00167DDF">
        <w:rPr>
          <w:szCs w:val="28"/>
          <w:lang w:val="en-US"/>
        </w:rPr>
        <w:t>PyTorch</w:t>
      </w:r>
      <w:r w:rsidR="00167DDF" w:rsidRPr="00167DDF">
        <w:rPr>
          <w:szCs w:val="28"/>
          <w:lang w:val="ru-RU"/>
        </w:rPr>
        <w:t xml:space="preserve"> </w:t>
      </w:r>
      <w:r w:rsidR="00167DDF">
        <w:rPr>
          <w:szCs w:val="28"/>
        </w:rPr>
        <w:t>біблеотеку</w:t>
      </w:r>
      <w:r w:rsidRPr="00AB3A5C">
        <w:rPr>
          <w:szCs w:val="28"/>
        </w:rPr>
        <w:t xml:space="preserve"> для визначення і навчання моделі LSTM. </w:t>
      </w:r>
    </w:p>
    <w:p w14:paraId="3B687924" w14:textId="77777777" w:rsidR="00167DDF" w:rsidRDefault="00B4746D" w:rsidP="00B4746D">
      <w:pPr>
        <w:rPr>
          <w:szCs w:val="28"/>
        </w:rPr>
      </w:pPr>
      <w:r w:rsidRPr="00AB3A5C">
        <w:rPr>
          <w:szCs w:val="28"/>
        </w:rPr>
        <w:t>Отримавши сигнал start, сервіс завантажує да</w:t>
      </w:r>
      <w:r w:rsidR="00167DDF">
        <w:rPr>
          <w:szCs w:val="28"/>
        </w:rPr>
        <w:t>ні для навчання</w:t>
      </w:r>
      <w:r w:rsidRPr="00AB3A5C">
        <w:rPr>
          <w:szCs w:val="28"/>
        </w:rPr>
        <w:t xml:space="preserve">. Для цього з таблиці вимірів беруться дані </w:t>
      </w:r>
      <w:r w:rsidR="00167DDF">
        <w:rPr>
          <w:szCs w:val="28"/>
        </w:rPr>
        <w:t>за</w:t>
      </w:r>
      <w:r w:rsidRPr="00AB3A5C">
        <w:rPr>
          <w:szCs w:val="28"/>
        </w:rPr>
        <w:t xml:space="preserve"> обран</w:t>
      </w:r>
      <w:r w:rsidR="00167DDF">
        <w:rPr>
          <w:szCs w:val="28"/>
        </w:rPr>
        <w:t>ою симуляцією (температура, потужність обігрівача в певний проміжок часу тощо)</w:t>
      </w:r>
      <w:r w:rsidRPr="00AB3A5C">
        <w:rPr>
          <w:szCs w:val="28"/>
        </w:rPr>
        <w:t>. Ці дані очищаються та масштабуються. Формується навчальна вибірка для LSTM: послідовні вікна довжиною</w:t>
      </w:r>
      <w:r>
        <w:rPr>
          <w:szCs w:val="28"/>
        </w:rPr>
        <w:t xml:space="preserve"> </w:t>
      </w:r>
      <w:r w:rsidRPr="00AB3A5C">
        <w:rPr>
          <w:szCs w:val="28"/>
        </w:rPr>
        <w:t xml:space="preserve">N кроків (вхід), і наступне значення (вихід) для кожного такого вікна (або кілька наступних значень, якщо модель багатокрокового прогнозу). Модель LSTM ініціалізується </w:t>
      </w:r>
      <w:r w:rsidR="00167DDF">
        <w:rPr>
          <w:szCs w:val="28"/>
        </w:rPr>
        <w:t>і</w:t>
      </w:r>
      <w:r w:rsidRPr="00AB3A5C">
        <w:rPr>
          <w:szCs w:val="28"/>
        </w:rPr>
        <w:t>з заданою архітектурою</w:t>
      </w:r>
      <w:r w:rsidR="00167DDF">
        <w:rPr>
          <w:szCs w:val="28"/>
        </w:rPr>
        <w:t xml:space="preserve">. Наприклад, для нашої задачі </w:t>
      </w:r>
      <w:r w:rsidR="00167DDF">
        <w:rPr>
          <w:szCs w:val="28"/>
        </w:rPr>
        <w:lastRenderedPageBreak/>
        <w:t>передбачення температури, зазвчиай обирають</w:t>
      </w:r>
      <w:r w:rsidRPr="00AB3A5C">
        <w:rPr>
          <w:szCs w:val="28"/>
        </w:rPr>
        <w:t xml:space="preserve"> 2 шари </w:t>
      </w:r>
      <w:r w:rsidR="00167DDF">
        <w:rPr>
          <w:szCs w:val="28"/>
        </w:rPr>
        <w:t>і від 64 до 128</w:t>
      </w:r>
      <w:r w:rsidRPr="00AB3A5C">
        <w:rPr>
          <w:szCs w:val="28"/>
        </w:rPr>
        <w:t xml:space="preserve"> нейронів</w:t>
      </w:r>
      <w:r w:rsidR="00167DDF">
        <w:rPr>
          <w:szCs w:val="28"/>
        </w:rPr>
        <w:t>, після чого модель</w:t>
      </w:r>
      <w:r w:rsidRPr="00AB3A5C">
        <w:rPr>
          <w:szCs w:val="28"/>
        </w:rPr>
        <w:t xml:space="preserve"> навчається методом зворотного поширення помилки на задану кількість епох. </w:t>
      </w:r>
    </w:p>
    <w:p w14:paraId="09E7FA14" w14:textId="77777777" w:rsidR="00D37F53" w:rsidRDefault="00B4746D" w:rsidP="00B4746D">
      <w:pPr>
        <w:rPr>
          <w:szCs w:val="28"/>
        </w:rPr>
      </w:pPr>
      <w:r w:rsidRPr="00AB3A5C">
        <w:rPr>
          <w:szCs w:val="28"/>
        </w:rPr>
        <w:t>Під час навчання може виділятися частина даних на валідацію, щоб відстежувати, чи не відбувається перенавчання. Після завершення навчання найкраща версія моделі зберігається у</w:t>
      </w:r>
      <w:r w:rsidR="00D37F53">
        <w:rPr>
          <w:szCs w:val="28"/>
        </w:rPr>
        <w:t xml:space="preserve"> файл разом з її вагами</w:t>
      </w:r>
      <w:r w:rsidRPr="00AB3A5C">
        <w:rPr>
          <w:szCs w:val="28"/>
        </w:rPr>
        <w:t>. Як і у випадку RL, сервіс</w:t>
      </w:r>
      <w:r w:rsidR="00D37F53">
        <w:rPr>
          <w:szCs w:val="28"/>
        </w:rPr>
        <w:t xml:space="preserve"> навчання</w:t>
      </w:r>
      <w:r w:rsidRPr="00AB3A5C">
        <w:rPr>
          <w:szCs w:val="28"/>
        </w:rPr>
        <w:t xml:space="preserve"> реєструє нову модель у storage (</w:t>
      </w:r>
      <w:r w:rsidR="00D37F53">
        <w:rPr>
          <w:szCs w:val="28"/>
        </w:rPr>
        <w:t xml:space="preserve">надсилаючи </w:t>
      </w:r>
      <w:r w:rsidR="00D37F53">
        <w:rPr>
          <w:szCs w:val="28"/>
          <w:lang w:val="en-US"/>
        </w:rPr>
        <w:t>HTTP</w:t>
      </w:r>
      <w:r w:rsidR="00D37F53">
        <w:rPr>
          <w:szCs w:val="28"/>
        </w:rPr>
        <w:t xml:space="preserve"> запит із</w:t>
      </w:r>
      <w:r w:rsidRPr="00AB3A5C">
        <w:rPr>
          <w:szCs w:val="28"/>
        </w:rPr>
        <w:t xml:space="preserve"> тип</w:t>
      </w:r>
      <w:r w:rsidR="00D37F53">
        <w:rPr>
          <w:szCs w:val="28"/>
        </w:rPr>
        <w:t xml:space="preserve">ом моделі </w:t>
      </w:r>
      <w:r w:rsidRPr="00AB3A5C">
        <w:rPr>
          <w:szCs w:val="28"/>
        </w:rPr>
        <w:t xml:space="preserve">"LSTM"). </w:t>
      </w:r>
    </w:p>
    <w:p w14:paraId="6CB8AC31" w14:textId="479A0E9B" w:rsidR="00B4746D" w:rsidRPr="00D37F53" w:rsidRDefault="00B4746D" w:rsidP="00B4746D">
      <w:pPr>
        <w:rPr>
          <w:szCs w:val="28"/>
          <w:lang w:val="ru-RU"/>
        </w:rPr>
      </w:pPr>
      <w:r w:rsidRPr="00AB3A5C">
        <w:rPr>
          <w:szCs w:val="28"/>
        </w:rPr>
        <w:t>Зберігання моделей: За аналогією з RL, модель LSTM зберігається в загальному сховищі файлів</w:t>
      </w:r>
      <w:r w:rsidR="00D37F53">
        <w:rPr>
          <w:szCs w:val="28"/>
        </w:rPr>
        <w:t xml:space="preserve">, у </w:t>
      </w:r>
      <w:r w:rsidRPr="00AB3A5C">
        <w:rPr>
          <w:szCs w:val="28"/>
        </w:rPr>
        <w:t>катало</w:t>
      </w:r>
      <w:r w:rsidR="00D37F53">
        <w:rPr>
          <w:szCs w:val="28"/>
        </w:rPr>
        <w:t>зі</w:t>
      </w:r>
      <w:r w:rsidRPr="00AB3A5C">
        <w:rPr>
          <w:szCs w:val="28"/>
        </w:rPr>
        <w:t>,</w:t>
      </w:r>
      <w:r w:rsidR="00D37F53">
        <w:rPr>
          <w:szCs w:val="28"/>
        </w:rPr>
        <w:t xml:space="preserve"> що</w:t>
      </w:r>
      <w:r w:rsidRPr="00AB3A5C">
        <w:rPr>
          <w:szCs w:val="28"/>
        </w:rPr>
        <w:t xml:space="preserve"> доступний іншим сервісам</w:t>
      </w:r>
      <w:r w:rsidR="00D37F53">
        <w:rPr>
          <w:szCs w:val="28"/>
        </w:rPr>
        <w:t>.</w:t>
      </w:r>
    </w:p>
    <w:p w14:paraId="10A7F2AC" w14:textId="1D6994BB" w:rsidR="00B4746D" w:rsidRDefault="00B4746D" w:rsidP="00D12D06">
      <w:pPr>
        <w:pStyle w:val="a5"/>
      </w:pPr>
      <w:r w:rsidRPr="00AB3A5C">
        <w:t>Основний «споживач» у вхідних даних для навчання – це storage-сервіс</w:t>
      </w:r>
      <w:r w:rsidR="00D37F53">
        <w:t xml:space="preserve">, а не </w:t>
      </w:r>
      <w:r w:rsidR="00D37F53">
        <w:rPr>
          <w:lang w:val="en-US"/>
        </w:rPr>
        <w:t>simulation</w:t>
      </w:r>
      <w:r w:rsidR="00D37F53" w:rsidRPr="00D37F53">
        <w:t>-</w:t>
      </w:r>
      <w:r w:rsidR="00D37F53">
        <w:t>сервіс, як було до цього</w:t>
      </w:r>
      <w:r w:rsidRPr="00AB3A5C">
        <w:t xml:space="preserve">. LSTM-навчання тягне великі масиви історичних даних через відповідні запити. У випадку дуже великого обсягу даних, має сенс виконувати попередню обробку на стороні СУБД (наприклад, агрегувати або вибирати тільки потрібний інтервал). </w:t>
      </w:r>
      <w:r w:rsidR="00D37F53">
        <w:t>У</w:t>
      </w:r>
      <w:r w:rsidRPr="00AB3A5C">
        <w:t xml:space="preserve"> </w:t>
      </w:r>
      <w:r w:rsidR="00D37F53">
        <w:t>створеній</w:t>
      </w:r>
      <w:r w:rsidRPr="00AB3A5C">
        <w:t xml:space="preserve"> системі обсяг даних помірний</w:t>
      </w:r>
      <w:r w:rsidR="00D37F53">
        <w:t>, база даних не має проблем із продуктивністю</w:t>
      </w:r>
      <w:r w:rsidRPr="00AB3A5C">
        <w:t xml:space="preserve">, тому завантаження і обробка виконуються у пам’яті сервісу навчання. Після здобуття моделі, LSTM-тренер передає шлях/назву моделі у storage-сервіс для реєстрації. </w:t>
      </w:r>
    </w:p>
    <w:p w14:paraId="57BD761C" w14:textId="77777777" w:rsidR="00B4746D" w:rsidRDefault="00B4746D" w:rsidP="00D12D06">
      <w:pPr>
        <w:pStyle w:val="a5"/>
      </w:pPr>
    </w:p>
    <w:p w14:paraId="7183CE1B" w14:textId="416486CE" w:rsidR="00B4746D" w:rsidRDefault="00B4746D" w:rsidP="000B1BB7">
      <w:pPr>
        <w:pStyle w:val="31"/>
      </w:pPr>
      <w:bookmarkStart w:id="40" w:name="_Toc201411634"/>
      <w:r>
        <w:t>Сервіс використання моделей штучного інтелекту</w:t>
      </w:r>
      <w:r w:rsidR="00FB324F" w:rsidRPr="00BD6AC6">
        <w:t xml:space="preserve"> (</w:t>
      </w:r>
      <w:r w:rsidR="00FB324F">
        <w:rPr>
          <w:lang w:val="en-US"/>
        </w:rPr>
        <w:t>AI</w:t>
      </w:r>
      <w:r w:rsidR="00FB324F" w:rsidRPr="00BD6AC6">
        <w:t xml:space="preserve"> </w:t>
      </w:r>
      <w:r w:rsidR="00FB324F">
        <w:rPr>
          <w:lang w:val="en-US"/>
        </w:rPr>
        <w:t>inference</w:t>
      </w:r>
      <w:r w:rsidR="00FB324F" w:rsidRPr="00BD6AC6">
        <w:t xml:space="preserve"> </w:t>
      </w:r>
      <w:r w:rsidR="00FB324F">
        <w:rPr>
          <w:lang w:val="en-US"/>
        </w:rPr>
        <w:t>service</w:t>
      </w:r>
      <w:r w:rsidR="00FB324F" w:rsidRPr="00BD6AC6">
        <w:t>)</w:t>
      </w:r>
      <w:bookmarkEnd w:id="40"/>
    </w:p>
    <w:p w14:paraId="6648BA13" w14:textId="7E90689E" w:rsidR="00CF1F64" w:rsidRPr="00CF1F64" w:rsidRDefault="00CF1F64" w:rsidP="00CF1F64">
      <w:pPr>
        <w:rPr>
          <w:szCs w:val="28"/>
        </w:rPr>
      </w:pPr>
      <w:r w:rsidRPr="00CF1F64">
        <w:rPr>
          <w:szCs w:val="28"/>
        </w:rPr>
        <w:t>Сервіс реалізує два незалежні підмодулі — прогнозування температури за допомогою LSTM-мережі та керування нагрівачем</w:t>
      </w:r>
      <w:r>
        <w:rPr>
          <w:szCs w:val="28"/>
        </w:rPr>
        <w:t xml:space="preserve"> за допомогою</w:t>
      </w:r>
      <w:r w:rsidRPr="00CF1F64">
        <w:rPr>
          <w:szCs w:val="28"/>
        </w:rPr>
        <w:t xml:space="preserve"> агент</w:t>
      </w:r>
      <w:r>
        <w:rPr>
          <w:szCs w:val="28"/>
        </w:rPr>
        <w:t>а</w:t>
      </w:r>
      <w:r w:rsidRPr="00CF1F64">
        <w:rPr>
          <w:szCs w:val="28"/>
        </w:rPr>
        <w:t xml:space="preserve"> RL. Обидва підмодуля написані на Python і завантажують попередньо натреновані моделі</w:t>
      </w:r>
      <w:r w:rsidR="00FB5173">
        <w:rPr>
          <w:szCs w:val="28"/>
        </w:rPr>
        <w:t xml:space="preserve"> їх ваги</w:t>
      </w:r>
      <w:r w:rsidR="00FB324F">
        <w:rPr>
          <w:szCs w:val="28"/>
        </w:rPr>
        <w:t xml:space="preserve"> та метаданні</w:t>
      </w:r>
      <w:r w:rsidRPr="00CF1F64">
        <w:rPr>
          <w:szCs w:val="28"/>
        </w:rPr>
        <w:t xml:space="preserve"> з</w:t>
      </w:r>
      <w:r w:rsidR="00FB324F">
        <w:rPr>
          <w:szCs w:val="28"/>
        </w:rPr>
        <w:t xml:space="preserve"> визначеного каталогу</w:t>
      </w:r>
      <w:r w:rsidRPr="00CF1F64">
        <w:rPr>
          <w:szCs w:val="28"/>
        </w:rPr>
        <w:t xml:space="preserve"> диска</w:t>
      </w:r>
      <w:r w:rsidR="00BE277D">
        <w:rPr>
          <w:szCs w:val="28"/>
        </w:rPr>
        <w:t>.</w:t>
      </w:r>
      <w:r>
        <w:rPr>
          <w:szCs w:val="28"/>
        </w:rPr>
        <w:t xml:space="preserve"> </w:t>
      </w:r>
    </w:p>
    <w:p w14:paraId="0F174AD0" w14:textId="6DC44ABF" w:rsidR="00CF1F64" w:rsidRPr="00FB5173" w:rsidRDefault="00CF1F64" w:rsidP="00CF1F64">
      <w:pPr>
        <w:rPr>
          <w:szCs w:val="28"/>
        </w:rPr>
      </w:pPr>
      <w:r>
        <w:rPr>
          <w:szCs w:val="28"/>
        </w:rPr>
        <w:t xml:space="preserve">У випадку з </w:t>
      </w:r>
      <w:r>
        <w:rPr>
          <w:szCs w:val="28"/>
          <w:lang w:val="en-US"/>
        </w:rPr>
        <w:t>LSTM</w:t>
      </w:r>
      <w:r>
        <w:rPr>
          <w:szCs w:val="28"/>
        </w:rPr>
        <w:t>, п</w:t>
      </w:r>
      <w:r w:rsidRPr="00CF1F64">
        <w:rPr>
          <w:szCs w:val="28"/>
        </w:rPr>
        <w:t>еред обчисленням прогнозу</w:t>
      </w:r>
      <w:r>
        <w:rPr>
          <w:szCs w:val="28"/>
        </w:rPr>
        <w:t>,</w:t>
      </w:r>
      <w:r w:rsidRPr="00CF1F64">
        <w:rPr>
          <w:szCs w:val="28"/>
        </w:rPr>
        <w:t xml:space="preserve"> підмодуль </w:t>
      </w:r>
      <w:r>
        <w:rPr>
          <w:szCs w:val="28"/>
        </w:rPr>
        <w:t>спершу отримає</w:t>
      </w:r>
      <w:r w:rsidRPr="00CF1F64">
        <w:rPr>
          <w:szCs w:val="28"/>
        </w:rPr>
        <w:t xml:space="preserve"> останні N вимірів через </w:t>
      </w:r>
      <w:r>
        <w:rPr>
          <w:szCs w:val="28"/>
          <w:lang w:val="en-US"/>
        </w:rPr>
        <w:t>HTTP</w:t>
      </w:r>
      <w:r w:rsidRPr="00CF1F64">
        <w:rPr>
          <w:szCs w:val="28"/>
        </w:rPr>
        <w:t>-</w:t>
      </w:r>
      <w:r>
        <w:rPr>
          <w:szCs w:val="28"/>
        </w:rPr>
        <w:t>зап</w:t>
      </w:r>
      <w:r w:rsidR="00FB5173">
        <w:rPr>
          <w:szCs w:val="28"/>
        </w:rPr>
        <w:t>ит</w:t>
      </w:r>
      <w:r w:rsidRPr="00CF1F64">
        <w:rPr>
          <w:szCs w:val="28"/>
        </w:rPr>
        <w:t xml:space="preserve">, </w:t>
      </w:r>
      <w:r>
        <w:rPr>
          <w:szCs w:val="28"/>
        </w:rPr>
        <w:t xml:space="preserve">потім </w:t>
      </w:r>
      <w:r w:rsidRPr="00CF1F64">
        <w:rPr>
          <w:szCs w:val="28"/>
        </w:rPr>
        <w:t>нормалізує їх, подає в мережу і денормалізує резуль</w:t>
      </w:r>
      <w:r>
        <w:rPr>
          <w:szCs w:val="28"/>
        </w:rPr>
        <w:t>тат, який потім повертається як відповідь на зап</w:t>
      </w:r>
      <w:r w:rsidR="00FB5173">
        <w:rPr>
          <w:szCs w:val="28"/>
        </w:rPr>
        <w:t>ит</w:t>
      </w:r>
      <w:r w:rsidRPr="00CF1F64">
        <w:rPr>
          <w:szCs w:val="28"/>
        </w:rPr>
        <w:t>.</w:t>
      </w:r>
      <w:r w:rsidR="00FB5173">
        <w:rPr>
          <w:szCs w:val="28"/>
        </w:rPr>
        <w:t xml:space="preserve"> У випадку гібридного контролера </w:t>
      </w:r>
      <w:r w:rsidR="00FB5173">
        <w:rPr>
          <w:szCs w:val="28"/>
          <w:lang w:val="en-US"/>
        </w:rPr>
        <w:t>PID</w:t>
      </w:r>
      <w:r w:rsidR="00FB5173" w:rsidRPr="00FB5173">
        <w:rPr>
          <w:szCs w:val="28"/>
          <w:lang w:val="ru-RU"/>
        </w:rPr>
        <w:t>+</w:t>
      </w:r>
      <w:r w:rsidR="00FB5173">
        <w:rPr>
          <w:szCs w:val="28"/>
          <w:lang w:val="en-US"/>
        </w:rPr>
        <w:t>LSTM</w:t>
      </w:r>
      <w:r w:rsidR="00FB5173">
        <w:rPr>
          <w:szCs w:val="28"/>
        </w:rPr>
        <w:t xml:space="preserve">, передбачена моделлю </w:t>
      </w:r>
      <w:r w:rsidR="00FB5173">
        <w:rPr>
          <w:szCs w:val="28"/>
          <w:lang w:val="en-US"/>
        </w:rPr>
        <w:t>LSTM</w:t>
      </w:r>
      <w:r w:rsidR="00FB5173" w:rsidRPr="00FB5173">
        <w:rPr>
          <w:szCs w:val="28"/>
          <w:lang w:val="ru-RU"/>
        </w:rPr>
        <w:t xml:space="preserve"> </w:t>
      </w:r>
      <w:r w:rsidR="00FB5173">
        <w:rPr>
          <w:szCs w:val="28"/>
        </w:rPr>
        <w:t xml:space="preserve">температура використовується для коригування уставки </w:t>
      </w:r>
      <w:r w:rsidR="00FB5173">
        <w:rPr>
          <w:szCs w:val="28"/>
          <w:lang w:val="en-US"/>
        </w:rPr>
        <w:t>PID</w:t>
      </w:r>
      <w:r w:rsidR="00FB5173">
        <w:rPr>
          <w:szCs w:val="28"/>
        </w:rPr>
        <w:t>.</w:t>
      </w:r>
    </w:p>
    <w:p w14:paraId="2B20058B" w14:textId="30F64489" w:rsidR="00CF1F64" w:rsidRDefault="00FB5173" w:rsidP="00FB5173">
      <w:pPr>
        <w:rPr>
          <w:szCs w:val="28"/>
        </w:rPr>
      </w:pPr>
      <w:r>
        <w:rPr>
          <w:szCs w:val="28"/>
          <w:lang w:val="en-US"/>
        </w:rPr>
        <w:lastRenderedPageBreak/>
        <w:t>RL</w:t>
      </w:r>
      <w:r w:rsidRPr="00FB5173">
        <w:rPr>
          <w:szCs w:val="28"/>
          <w:lang w:val="ru-RU"/>
        </w:rPr>
        <w:t xml:space="preserve"> </w:t>
      </w:r>
      <w:r>
        <w:rPr>
          <w:szCs w:val="28"/>
        </w:rPr>
        <w:t xml:space="preserve">же просто замінює в контурі </w:t>
      </w:r>
      <w:r>
        <w:rPr>
          <w:szCs w:val="28"/>
          <w:lang w:val="en-US"/>
        </w:rPr>
        <w:t>PID</w:t>
      </w:r>
      <w:r w:rsidRPr="00FB5173">
        <w:rPr>
          <w:szCs w:val="28"/>
          <w:lang w:val="ru-RU"/>
        </w:rPr>
        <w:t>-</w:t>
      </w:r>
      <w:r>
        <w:rPr>
          <w:szCs w:val="28"/>
        </w:rPr>
        <w:t>контролер. А</w:t>
      </w:r>
      <w:r w:rsidRPr="00CF1F64">
        <w:rPr>
          <w:szCs w:val="28"/>
        </w:rPr>
        <w:t xml:space="preserve">гент використовує greedy-стратегію (без ε-explore) — завжди обирає дію з найвищим Q-значенням. Повертає </w:t>
      </w:r>
      <w:r>
        <w:rPr>
          <w:szCs w:val="28"/>
        </w:rPr>
        <w:t>відсоток</w:t>
      </w:r>
      <w:r w:rsidRPr="00CF1F64">
        <w:rPr>
          <w:szCs w:val="28"/>
        </w:rPr>
        <w:t xml:space="preserve"> потужності нагрівач</w:t>
      </w:r>
      <w:r>
        <w:rPr>
          <w:szCs w:val="28"/>
        </w:rPr>
        <w:t>а</w:t>
      </w:r>
      <w:r w:rsidRPr="00CF1F64">
        <w:rPr>
          <w:szCs w:val="28"/>
        </w:rPr>
        <w:t>, намагаючись тримати температуру в діапазоні комфорту з мінімальною енергією.</w:t>
      </w:r>
    </w:p>
    <w:p w14:paraId="72B01322" w14:textId="011D745F" w:rsidR="00BE277D" w:rsidRPr="00BE277D" w:rsidRDefault="00BE277D" w:rsidP="00FB5173">
      <w:pPr>
        <w:rPr>
          <w:szCs w:val="28"/>
        </w:rPr>
      </w:pPr>
      <w:r>
        <w:rPr>
          <w:szCs w:val="28"/>
        </w:rPr>
        <w:t xml:space="preserve">Сервіс виступає як зручний єдиний центр усіх моделей, який надає </w:t>
      </w:r>
      <w:r w:rsidR="00BA4FE3">
        <w:rPr>
          <w:szCs w:val="28"/>
          <w:lang w:val="en-US"/>
        </w:rPr>
        <w:t>API</w:t>
      </w:r>
      <w:r w:rsidRPr="00BE277D">
        <w:rPr>
          <w:szCs w:val="28"/>
        </w:rPr>
        <w:t xml:space="preserve"> </w:t>
      </w:r>
      <w:r>
        <w:rPr>
          <w:szCs w:val="28"/>
        </w:rPr>
        <w:t>для взаємодії з кожним із них без додаткових налаштувань, що нагадує логіку реальних кластерів для нейронних мереж</w:t>
      </w:r>
      <w:r w:rsidR="00BA4FE3" w:rsidRPr="00BA4FE3">
        <w:rPr>
          <w:szCs w:val="28"/>
        </w:rPr>
        <w:t xml:space="preserve"> </w:t>
      </w:r>
      <w:r>
        <w:rPr>
          <w:szCs w:val="28"/>
        </w:rPr>
        <w:t xml:space="preserve">. </w:t>
      </w:r>
    </w:p>
    <w:p w14:paraId="7A938928" w14:textId="77777777" w:rsidR="003013D8" w:rsidRPr="008D5DF5" w:rsidRDefault="003013D8" w:rsidP="00D12D06">
      <w:pPr>
        <w:pStyle w:val="a5"/>
      </w:pPr>
    </w:p>
    <w:p w14:paraId="0901B474" w14:textId="36E30583" w:rsidR="003013D8" w:rsidRDefault="00391F1D" w:rsidP="000B1BB7">
      <w:pPr>
        <w:pStyle w:val="31"/>
      </w:pPr>
      <w:bookmarkStart w:id="41" w:name="_Toc201411635"/>
      <w:r>
        <w:t>Сервіс автотюнингу ПІД-регулятора</w:t>
      </w:r>
      <w:bookmarkEnd w:id="41"/>
    </w:p>
    <w:p w14:paraId="6126701C" w14:textId="32D5493E" w:rsidR="003013D8" w:rsidRPr="008D5DF5" w:rsidRDefault="003013D8" w:rsidP="00D12D06">
      <w:pPr>
        <w:pStyle w:val="a5"/>
      </w:pPr>
      <w:r w:rsidRPr="008D5DF5">
        <w:t xml:space="preserve">Щоб автоматично визначати коефіцієнти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p</m:t>
            </m:r>
          </m:sub>
        </m:sSub>
      </m:oMath>
      <w:r w:rsidR="00BA4FE3" w:rsidRPr="008D5DF5">
        <w:rPr>
          <w:rStyle w:val="vlist-s"/>
          <w:szCs w:val="28"/>
        </w:rPr>
        <w:t>​</w:t>
      </w:r>
      <w:r w:rsidR="00BA4FE3" w:rsidRPr="008D5DF5">
        <w:rPr>
          <w:szCs w:val="28"/>
        </w:rPr>
        <w:t xml:space="preserve">,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i</m:t>
            </m:r>
          </m:sub>
        </m:sSub>
      </m:oMath>
      <w:r w:rsidR="00BA4FE3" w:rsidRPr="008D5DF5">
        <w:rPr>
          <w:rStyle w:val="vlist-s"/>
          <w:szCs w:val="28"/>
        </w:rPr>
        <w:t>​</w:t>
      </w:r>
      <w:r w:rsidR="00BA4FE3" w:rsidRPr="008D5DF5">
        <w:rPr>
          <w:szCs w:val="28"/>
        </w:rPr>
        <w:t xml:space="preserve"> та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d</m:t>
            </m:r>
          </m:sub>
        </m:sSub>
      </m:oMath>
      <w:r w:rsidR="00BA4FE3" w:rsidRPr="008D5DF5">
        <w:rPr>
          <w:szCs w:val="28"/>
        </w:rPr>
        <w:t xml:space="preserve"> </w:t>
      </w:r>
      <w:r w:rsidRPr="008D5DF5">
        <w:t xml:space="preserve">за методом Коена–Куна, було розгорнуто спеціальний </w:t>
      </w:r>
      <w:r>
        <w:t>Python</w:t>
      </w:r>
      <w:r w:rsidRPr="008D5DF5">
        <w:t xml:space="preserve">-сервіс який приймає </w:t>
      </w:r>
      <w:r w:rsidR="00015E76" w:rsidRPr="008D5DF5">
        <w:t>в запиті ідентифікатор</w:t>
      </w:r>
      <w:r w:rsidRPr="008D5DF5">
        <w:t xml:space="preserve"> кімнати</w:t>
      </w:r>
      <w:r w:rsidR="00391F1D" w:rsidRPr="008D5DF5">
        <w:t xml:space="preserve"> та віддає його сервісу симуляції, щоб той розгорнув модель кімнати. Також він приймає такі додаткові параметри: амплітуда ступені управління, період, шаг дискретизації та кількість ітерацій. Це все необхідно для підрахунку часу запізнення</w:t>
      </w:r>
      <w:r w:rsidR="00FB324F" w:rsidRPr="008D5DF5">
        <w:t xml:space="preserve"> (</w:t>
      </w:r>
      <w:r w:rsidR="00FB324F">
        <w:rPr>
          <w:lang w:val="en-US"/>
        </w:rPr>
        <w:t>L</w:t>
      </w:r>
      <w:r w:rsidR="00FB324F" w:rsidRPr="008D5DF5">
        <w:t>)</w:t>
      </w:r>
      <w:r w:rsidR="00391F1D" w:rsidRPr="008D5DF5">
        <w:t xml:space="preserve"> </w:t>
      </w:r>
      <w:r w:rsidR="00FB324F" w:rsidRPr="008D5DF5">
        <w:t>та часової постійної (</w:t>
      </w:r>
      <w:r w:rsidR="00FB324F">
        <w:rPr>
          <w:lang w:val="en-US"/>
        </w:rPr>
        <w:t>T</w:t>
      </w:r>
      <w:r w:rsidR="00FB324F" w:rsidRPr="008D5DF5">
        <w:t>), на основі яких сервіс рахує коефіцієнти ПІД регулятора та відправляє їх до БД.</w:t>
      </w:r>
      <w:r w:rsidR="00391F1D" w:rsidRPr="008D5DF5">
        <w:t xml:space="preserve"> </w:t>
      </w:r>
    </w:p>
    <w:p w14:paraId="2B723377" w14:textId="77777777" w:rsidR="00391F1D" w:rsidRPr="008D5DF5" w:rsidRDefault="00391F1D" w:rsidP="00D12D06">
      <w:pPr>
        <w:pStyle w:val="a5"/>
      </w:pPr>
    </w:p>
    <w:p w14:paraId="5EEA1084" w14:textId="4107A441" w:rsidR="00FB5173" w:rsidRDefault="00FB5173" w:rsidP="000B1BB7">
      <w:pPr>
        <w:pStyle w:val="31"/>
      </w:pPr>
      <w:bookmarkStart w:id="42" w:name="_Toc201411636"/>
      <w:r>
        <w:t xml:space="preserve">Запуск системи в </w:t>
      </w:r>
      <w:r>
        <w:rPr>
          <w:lang w:val="en-US"/>
        </w:rPr>
        <w:t>Docker</w:t>
      </w:r>
      <w:bookmarkEnd w:id="42"/>
    </w:p>
    <w:p w14:paraId="48A11628" w14:textId="1B847CFD" w:rsidR="00FB5173" w:rsidRPr="00FB5173" w:rsidRDefault="00FB5173" w:rsidP="00BE277D">
      <w:pPr>
        <w:rPr>
          <w:szCs w:val="28"/>
          <w:lang w:val="ru-UA"/>
        </w:rPr>
      </w:pPr>
      <w:r w:rsidRPr="00FB5173">
        <w:rPr>
          <w:szCs w:val="28"/>
          <w:lang w:val="ru-UA"/>
        </w:rPr>
        <w:t>Всі описані сервіси упаковані в окремі Docker-контейнери для уніфікованого розгортання. Це дозволяє запустити всю систему</w:t>
      </w:r>
      <w:r w:rsidR="00BE277D">
        <w:rPr>
          <w:szCs w:val="28"/>
        </w:rPr>
        <w:t xml:space="preserve"> однією</w:t>
      </w:r>
      <w:r w:rsidRPr="00FB5173">
        <w:rPr>
          <w:szCs w:val="28"/>
          <w:lang w:val="ru-UA"/>
        </w:rPr>
        <w:t xml:space="preserve"> командою docker-compose up – спеціальний YAML-файл містить опис кожного сервісу, образи або Dockerfile для них,</w:t>
      </w:r>
      <w:r w:rsidR="00BE277D">
        <w:rPr>
          <w:szCs w:val="28"/>
        </w:rPr>
        <w:t xml:space="preserve"> набір</w:t>
      </w:r>
      <w:r w:rsidRPr="00FB5173">
        <w:rPr>
          <w:szCs w:val="28"/>
          <w:lang w:val="ru-UA"/>
        </w:rPr>
        <w:t xml:space="preserve"> необхідні</w:t>
      </w:r>
      <w:r w:rsidR="00BE277D">
        <w:rPr>
          <w:szCs w:val="28"/>
        </w:rPr>
        <w:t>х</w:t>
      </w:r>
      <w:r w:rsidRPr="00FB5173">
        <w:rPr>
          <w:szCs w:val="28"/>
          <w:lang w:val="ru-UA"/>
        </w:rPr>
        <w:t xml:space="preserve"> залежност</w:t>
      </w:r>
      <w:r w:rsidR="00BE277D">
        <w:rPr>
          <w:szCs w:val="28"/>
        </w:rPr>
        <w:t>ей,</w:t>
      </w:r>
      <w:r w:rsidRPr="00FB5173">
        <w:rPr>
          <w:szCs w:val="28"/>
          <w:lang w:val="ru-UA"/>
        </w:rPr>
        <w:t xml:space="preserve"> і мережеві налаштування. </w:t>
      </w:r>
      <w:r w:rsidR="00C57920">
        <w:rPr>
          <w:szCs w:val="28"/>
        </w:rPr>
        <w:t>Під час запуску</w:t>
      </w:r>
      <w:r w:rsidR="00132B20">
        <w:rPr>
          <w:szCs w:val="28"/>
        </w:rPr>
        <w:t xml:space="preserve"> команди</w:t>
      </w:r>
      <w:r w:rsidRPr="00FB5173">
        <w:rPr>
          <w:szCs w:val="28"/>
          <w:lang w:val="ru-UA"/>
        </w:rPr>
        <w:t xml:space="preserve"> Docker Compose:</w:t>
      </w:r>
    </w:p>
    <w:p w14:paraId="1BDB3F41" w14:textId="1899733F" w:rsidR="00FB5173" w:rsidRPr="00BA4FE3" w:rsidRDefault="00FB5173" w:rsidP="00BA4FE3">
      <w:pPr>
        <w:pStyle w:val="afff3"/>
        <w:numPr>
          <w:ilvl w:val="0"/>
          <w:numId w:val="52"/>
        </w:numPr>
        <w:spacing w:line="360" w:lineRule="auto"/>
        <w:ind w:left="1208" w:hanging="357"/>
        <w:rPr>
          <w:rFonts w:ascii="Times New Roman" w:hAnsi="Times New Roman" w:cs="Times New Roman"/>
          <w:sz w:val="28"/>
          <w:szCs w:val="28"/>
        </w:rPr>
      </w:pPr>
      <w:r w:rsidRPr="00BA4FE3">
        <w:rPr>
          <w:rFonts w:ascii="Times New Roman" w:hAnsi="Times New Roman" w:cs="Times New Roman"/>
          <w:sz w:val="28"/>
          <w:szCs w:val="28"/>
        </w:rPr>
        <w:t>Створюється</w:t>
      </w:r>
      <w:r w:rsidR="00132B20" w:rsidRPr="00BA4FE3">
        <w:rPr>
          <w:rFonts w:ascii="Times New Roman" w:hAnsi="Times New Roman" w:cs="Times New Roman"/>
          <w:sz w:val="28"/>
          <w:szCs w:val="28"/>
        </w:rPr>
        <w:t xml:space="preserve"> ізольована</w:t>
      </w:r>
      <w:r w:rsidRPr="00BA4FE3">
        <w:rPr>
          <w:rFonts w:ascii="Times New Roman" w:hAnsi="Times New Roman" w:cs="Times New Roman"/>
          <w:sz w:val="28"/>
          <w:szCs w:val="28"/>
        </w:rPr>
        <w:t xml:space="preserve"> віртуальна мережа, де всі контейнери (сервіси) доступні один одному за DNS-іменами</w:t>
      </w:r>
      <w:r w:rsidR="00132B20" w:rsidRPr="00BA4FE3">
        <w:rPr>
          <w:rFonts w:ascii="Times New Roman" w:hAnsi="Times New Roman" w:cs="Times New Roman"/>
          <w:sz w:val="28"/>
          <w:szCs w:val="28"/>
        </w:rPr>
        <w:t xml:space="preserve">. </w:t>
      </w:r>
      <w:r w:rsidRPr="00BA4FE3">
        <w:rPr>
          <w:rFonts w:ascii="Times New Roman" w:hAnsi="Times New Roman" w:cs="Times New Roman"/>
          <w:sz w:val="28"/>
          <w:szCs w:val="28"/>
        </w:rPr>
        <w:t xml:space="preserve">Наприклад, </w:t>
      </w:r>
      <w:r w:rsidR="005D39C1">
        <w:rPr>
          <w:rFonts w:ascii="Times New Roman" w:hAnsi="Times New Roman" w:cs="Times New Roman"/>
          <w:sz w:val="28"/>
          <w:szCs w:val="28"/>
          <w:lang w:val="uk-UA"/>
        </w:rPr>
        <w:t>щоб отримати доступ</w:t>
      </w:r>
      <w:r w:rsidR="005D39C1" w:rsidRPr="00BA4FE3">
        <w:rPr>
          <w:rFonts w:ascii="Times New Roman" w:hAnsi="Times New Roman" w:cs="Times New Roman"/>
          <w:sz w:val="28"/>
          <w:szCs w:val="28"/>
        </w:rPr>
        <w:t xml:space="preserve"> до storage-сервісу </w:t>
      </w:r>
      <w:r w:rsidRPr="00BA4FE3">
        <w:rPr>
          <w:rFonts w:ascii="Times New Roman" w:hAnsi="Times New Roman" w:cs="Times New Roman"/>
          <w:sz w:val="28"/>
          <w:szCs w:val="28"/>
        </w:rPr>
        <w:t xml:space="preserve">симулятор може звертатися до </w:t>
      </w:r>
      <w:r w:rsidR="00132B20" w:rsidRPr="00BA4FE3">
        <w:rPr>
          <w:rFonts w:ascii="Times New Roman" w:hAnsi="Times New Roman" w:cs="Times New Roman"/>
          <w:sz w:val="28"/>
          <w:szCs w:val="28"/>
        </w:rPr>
        <w:t>«</w:t>
      </w:r>
      <w:r w:rsidRPr="00BA4FE3">
        <w:rPr>
          <w:rFonts w:ascii="Times New Roman" w:hAnsi="Times New Roman" w:cs="Times New Roman"/>
          <w:sz w:val="28"/>
          <w:szCs w:val="28"/>
        </w:rPr>
        <w:t>storage:8080</w:t>
      </w:r>
      <w:r w:rsidR="005D39C1">
        <w:rPr>
          <w:rFonts w:ascii="Times New Roman" w:hAnsi="Times New Roman" w:cs="Times New Roman"/>
          <w:sz w:val="28"/>
          <w:szCs w:val="28"/>
          <w:lang w:val="uk-UA"/>
        </w:rPr>
        <w:t>»</w:t>
      </w:r>
      <w:r w:rsidRPr="00BA4FE3">
        <w:rPr>
          <w:rFonts w:ascii="Times New Roman" w:hAnsi="Times New Roman" w:cs="Times New Roman"/>
          <w:sz w:val="28"/>
          <w:szCs w:val="28"/>
        </w:rPr>
        <w:t>,</w:t>
      </w:r>
      <w:r w:rsidR="00132B20" w:rsidRPr="00BA4FE3">
        <w:rPr>
          <w:rFonts w:ascii="Times New Roman" w:hAnsi="Times New Roman" w:cs="Times New Roman"/>
          <w:sz w:val="28"/>
          <w:szCs w:val="28"/>
        </w:rPr>
        <w:t xml:space="preserve"> для</w:t>
      </w:r>
      <w:r w:rsidRPr="00BA4FE3">
        <w:rPr>
          <w:rFonts w:ascii="Times New Roman" w:hAnsi="Times New Roman" w:cs="Times New Roman"/>
          <w:sz w:val="28"/>
          <w:szCs w:val="28"/>
        </w:rPr>
        <w:t xml:space="preserve"> фронтенд</w:t>
      </w:r>
      <w:r w:rsidR="00132B20" w:rsidRPr="00BA4FE3">
        <w:rPr>
          <w:rFonts w:ascii="Times New Roman" w:hAnsi="Times New Roman" w:cs="Times New Roman"/>
          <w:sz w:val="28"/>
          <w:szCs w:val="28"/>
        </w:rPr>
        <w:t>у</w:t>
      </w:r>
      <w:r w:rsidRPr="00BA4FE3">
        <w:rPr>
          <w:rFonts w:ascii="Times New Roman" w:hAnsi="Times New Roman" w:cs="Times New Roman"/>
          <w:sz w:val="28"/>
          <w:szCs w:val="28"/>
        </w:rPr>
        <w:t xml:space="preserve"> – до </w:t>
      </w:r>
      <w:r w:rsidR="00132B20" w:rsidRPr="00BA4FE3">
        <w:rPr>
          <w:rFonts w:ascii="Times New Roman" w:hAnsi="Times New Roman" w:cs="Times New Roman"/>
          <w:sz w:val="28"/>
          <w:szCs w:val="28"/>
        </w:rPr>
        <w:t>«</w:t>
      </w:r>
      <w:r w:rsidRPr="00BA4FE3">
        <w:rPr>
          <w:rFonts w:ascii="Times New Roman" w:hAnsi="Times New Roman" w:cs="Times New Roman"/>
          <w:sz w:val="28"/>
          <w:szCs w:val="28"/>
        </w:rPr>
        <w:t>frontend:3000</w:t>
      </w:r>
      <w:r w:rsidR="00132B20" w:rsidRPr="00BA4FE3">
        <w:rPr>
          <w:rFonts w:ascii="Times New Roman" w:hAnsi="Times New Roman" w:cs="Times New Roman"/>
          <w:sz w:val="28"/>
          <w:szCs w:val="28"/>
        </w:rPr>
        <w:t>».</w:t>
      </w:r>
    </w:p>
    <w:p w14:paraId="05A5FC70" w14:textId="3A22078F" w:rsidR="00132B20" w:rsidRPr="00BA4FE3" w:rsidRDefault="00132B20" w:rsidP="00BA4FE3">
      <w:pPr>
        <w:pStyle w:val="afff3"/>
        <w:numPr>
          <w:ilvl w:val="0"/>
          <w:numId w:val="52"/>
        </w:numPr>
        <w:spacing w:line="360" w:lineRule="auto"/>
        <w:ind w:left="1208" w:hanging="357"/>
        <w:rPr>
          <w:rFonts w:ascii="Times New Roman" w:hAnsi="Times New Roman" w:cs="Times New Roman"/>
          <w:sz w:val="28"/>
          <w:szCs w:val="28"/>
        </w:rPr>
      </w:pPr>
      <w:r w:rsidRPr="00BA4FE3">
        <w:rPr>
          <w:rFonts w:ascii="Times New Roman" w:hAnsi="Times New Roman" w:cs="Times New Roman"/>
          <w:sz w:val="28"/>
          <w:szCs w:val="28"/>
        </w:rPr>
        <w:t xml:space="preserve">Контейнери з публічних репозиторіїв підтягуються без зайвих зусиль. Так, щоб додати брокер повідомлень Kafka, у </w:t>
      </w:r>
      <w:r w:rsidRPr="00BA4FE3">
        <w:rPr>
          <w:rStyle w:val="HTML"/>
          <w:rFonts w:ascii="Times New Roman" w:eastAsiaTheme="minorHAnsi" w:hAnsi="Times New Roman" w:cs="Times New Roman"/>
          <w:sz w:val="28"/>
          <w:szCs w:val="28"/>
        </w:rPr>
        <w:t>docker-</w:t>
      </w:r>
      <w:proofErr w:type="gramStart"/>
      <w:r w:rsidRPr="00BA4FE3">
        <w:rPr>
          <w:rStyle w:val="HTML"/>
          <w:rFonts w:ascii="Times New Roman" w:eastAsiaTheme="minorHAnsi" w:hAnsi="Times New Roman" w:cs="Times New Roman"/>
          <w:sz w:val="28"/>
          <w:szCs w:val="28"/>
        </w:rPr>
        <w:t>compose.y</w:t>
      </w:r>
      <w:r w:rsidR="005D39C1" w:rsidRPr="005D39C1">
        <w:rPr>
          <w:rStyle w:val="HTML"/>
          <w:rFonts w:ascii="Times New Roman" w:eastAsiaTheme="minorHAnsi" w:hAnsi="Times New Roman" w:cs="Times New Roman"/>
          <w:sz w:val="28"/>
          <w:szCs w:val="28"/>
        </w:rPr>
        <w:t>a</w:t>
      </w:r>
      <w:r w:rsidRPr="00BA4FE3">
        <w:rPr>
          <w:rStyle w:val="HTML"/>
          <w:rFonts w:ascii="Times New Roman" w:eastAsiaTheme="minorHAnsi" w:hAnsi="Times New Roman" w:cs="Times New Roman"/>
          <w:sz w:val="28"/>
          <w:szCs w:val="28"/>
        </w:rPr>
        <w:t>ml</w:t>
      </w:r>
      <w:proofErr w:type="gramEnd"/>
      <w:r w:rsidR="004C29B2" w:rsidRPr="004C29B2">
        <w:rPr>
          <w:rFonts w:ascii="Times New Roman" w:hAnsi="Times New Roman" w:cs="Times New Roman"/>
          <w:sz w:val="28"/>
          <w:szCs w:val="28"/>
        </w:rPr>
        <w:t xml:space="preserve"> </w:t>
      </w:r>
      <w:r w:rsidRPr="00BA4FE3">
        <w:rPr>
          <w:rFonts w:ascii="Times New Roman" w:hAnsi="Times New Roman" w:cs="Times New Roman"/>
          <w:sz w:val="28"/>
          <w:szCs w:val="28"/>
        </w:rPr>
        <w:t xml:space="preserve">достатньо прописати назву його готового образу; після цього </w:t>
      </w:r>
      <w:r w:rsidRPr="00BA4FE3">
        <w:rPr>
          <w:rFonts w:ascii="Times New Roman" w:hAnsi="Times New Roman" w:cs="Times New Roman"/>
          <w:sz w:val="28"/>
          <w:szCs w:val="28"/>
        </w:rPr>
        <w:lastRenderedPageBreak/>
        <w:t xml:space="preserve">симулятор, сховище даних, контролери та інші сервіси автоматично підключатимуться до вузла </w:t>
      </w:r>
      <w:r w:rsidR="003013D8" w:rsidRPr="00BA4FE3">
        <w:rPr>
          <w:rFonts w:ascii="Times New Roman" w:hAnsi="Times New Roman" w:cs="Times New Roman"/>
          <w:sz w:val="28"/>
          <w:szCs w:val="28"/>
        </w:rPr>
        <w:t>«</w:t>
      </w:r>
      <w:r w:rsidRPr="00BA4FE3">
        <w:rPr>
          <w:rStyle w:val="HTML"/>
          <w:rFonts w:ascii="Times New Roman" w:eastAsiaTheme="minorHAnsi" w:hAnsi="Times New Roman" w:cs="Times New Roman"/>
          <w:sz w:val="28"/>
          <w:szCs w:val="28"/>
        </w:rPr>
        <w:t>kafka:9092</w:t>
      </w:r>
      <w:r w:rsidR="003013D8" w:rsidRPr="00BA4FE3">
        <w:rPr>
          <w:rStyle w:val="HTML"/>
          <w:rFonts w:ascii="Times New Roman" w:eastAsiaTheme="minorHAnsi" w:hAnsi="Times New Roman" w:cs="Times New Roman"/>
          <w:sz w:val="28"/>
          <w:szCs w:val="28"/>
        </w:rPr>
        <w:t>»</w:t>
      </w:r>
      <w:r w:rsidRPr="00BA4FE3">
        <w:rPr>
          <w:rFonts w:ascii="Times New Roman" w:hAnsi="Times New Roman" w:cs="Times New Roman"/>
          <w:sz w:val="28"/>
          <w:szCs w:val="28"/>
        </w:rPr>
        <w:t>.</w:t>
      </w:r>
      <w:r w:rsidR="003013D8" w:rsidRPr="00BA4FE3">
        <w:rPr>
          <w:rFonts w:ascii="Times New Roman" w:hAnsi="Times New Roman" w:cs="Times New Roman"/>
          <w:sz w:val="28"/>
          <w:szCs w:val="28"/>
        </w:rPr>
        <w:t xml:space="preserve"> </w:t>
      </w:r>
      <w:r w:rsidRPr="00BA4FE3">
        <w:rPr>
          <w:rFonts w:ascii="Times New Roman" w:hAnsi="Times New Roman" w:cs="Times New Roman"/>
          <w:sz w:val="28"/>
          <w:szCs w:val="28"/>
        </w:rPr>
        <w:t xml:space="preserve">Якщо ж під час локального чи тестового запуску Kafka не потрібна, цей сервіс легко вимкнути в </w:t>
      </w:r>
      <w:r w:rsidR="003013D8" w:rsidRPr="00307FAA">
        <w:rPr>
          <w:rFonts w:ascii="Times New Roman" w:hAnsi="Times New Roman" w:cs="Times New Roman"/>
          <w:sz w:val="28"/>
          <w:szCs w:val="28"/>
        </w:rPr>
        <w:t>c</w:t>
      </w:r>
      <w:r w:rsidRPr="00BA4FE3">
        <w:rPr>
          <w:rFonts w:ascii="Times New Roman" w:hAnsi="Times New Roman" w:cs="Times New Roman"/>
          <w:sz w:val="28"/>
          <w:szCs w:val="28"/>
        </w:rPr>
        <w:t>ompose-файлі — тоді вся взаємодія між мікросервісами</w:t>
      </w:r>
      <w:r w:rsidR="00BF280F">
        <w:rPr>
          <w:rFonts w:ascii="Times New Roman" w:hAnsi="Times New Roman" w:cs="Times New Roman"/>
          <w:sz w:val="28"/>
          <w:szCs w:val="28"/>
          <w:lang w:val="uk-UA"/>
        </w:rPr>
        <w:t xml:space="preserve"> </w:t>
      </w:r>
      <w:r w:rsidRPr="00BA4FE3">
        <w:rPr>
          <w:rFonts w:ascii="Times New Roman" w:hAnsi="Times New Roman" w:cs="Times New Roman"/>
          <w:sz w:val="28"/>
          <w:szCs w:val="28"/>
        </w:rPr>
        <w:t>відбуватиметься через REST, і жодна функці</w:t>
      </w:r>
      <w:r w:rsidR="003013D8" w:rsidRPr="00BA4FE3">
        <w:rPr>
          <w:rFonts w:ascii="Times New Roman" w:hAnsi="Times New Roman" w:cs="Times New Roman"/>
          <w:sz w:val="28"/>
          <w:szCs w:val="28"/>
        </w:rPr>
        <w:t>ональність</w:t>
      </w:r>
      <w:r w:rsidRPr="00BA4FE3">
        <w:rPr>
          <w:rFonts w:ascii="Times New Roman" w:hAnsi="Times New Roman" w:cs="Times New Roman"/>
          <w:sz w:val="28"/>
          <w:szCs w:val="28"/>
        </w:rPr>
        <w:t xml:space="preserve"> системи не постраждає.</w:t>
      </w:r>
    </w:p>
    <w:p w14:paraId="272DFA3F" w14:textId="21B1FCFD" w:rsidR="00FB324F" w:rsidRPr="00BA4FE3" w:rsidRDefault="00FB324F" w:rsidP="00BA4FE3">
      <w:pPr>
        <w:pStyle w:val="afff3"/>
        <w:numPr>
          <w:ilvl w:val="0"/>
          <w:numId w:val="52"/>
        </w:numPr>
        <w:spacing w:line="360" w:lineRule="auto"/>
        <w:ind w:left="1208" w:hanging="357"/>
        <w:rPr>
          <w:rFonts w:ascii="Times New Roman" w:hAnsi="Times New Roman" w:cs="Times New Roman"/>
          <w:sz w:val="28"/>
          <w:szCs w:val="28"/>
        </w:rPr>
      </w:pPr>
      <w:r w:rsidRPr="00BA4FE3">
        <w:rPr>
          <w:rFonts w:ascii="Times New Roman" w:hAnsi="Times New Roman" w:cs="Times New Roman"/>
          <w:sz w:val="28"/>
          <w:szCs w:val="28"/>
        </w:rPr>
        <w:t>Сервіси нейронних мереж зв’язуються із зовнішньою папкою системи, завдяки чому мають фактично спільний каталог нейронних мереж, що спрощує передавання моделі від сервісу створення до сервісу інференсу.</w:t>
      </w:r>
    </w:p>
    <w:p w14:paraId="060EF7BC" w14:textId="05CD58FC" w:rsidR="00FB5173" w:rsidRPr="00BA4FE3" w:rsidRDefault="00FB5173" w:rsidP="00BA4FE3">
      <w:pPr>
        <w:pStyle w:val="afff3"/>
        <w:numPr>
          <w:ilvl w:val="0"/>
          <w:numId w:val="52"/>
        </w:numPr>
        <w:spacing w:line="360" w:lineRule="auto"/>
        <w:ind w:left="1208" w:hanging="357"/>
        <w:rPr>
          <w:rFonts w:ascii="Times New Roman" w:hAnsi="Times New Roman" w:cs="Times New Roman"/>
          <w:sz w:val="28"/>
          <w:szCs w:val="28"/>
        </w:rPr>
      </w:pPr>
      <w:r w:rsidRPr="00BA4FE3">
        <w:rPr>
          <w:rFonts w:ascii="Times New Roman" w:hAnsi="Times New Roman" w:cs="Times New Roman"/>
          <w:sz w:val="28"/>
          <w:szCs w:val="28"/>
        </w:rPr>
        <w:t>Запус</w:t>
      </w:r>
      <w:r w:rsidR="003013D8" w:rsidRPr="00BA4FE3">
        <w:rPr>
          <w:rFonts w:ascii="Times New Roman" w:hAnsi="Times New Roman" w:cs="Times New Roman"/>
          <w:sz w:val="28"/>
          <w:szCs w:val="28"/>
        </w:rPr>
        <w:t>каються</w:t>
      </w:r>
      <w:r w:rsidRPr="00BA4FE3">
        <w:rPr>
          <w:rFonts w:ascii="Times New Roman" w:hAnsi="Times New Roman" w:cs="Times New Roman"/>
          <w:sz w:val="28"/>
          <w:szCs w:val="28"/>
        </w:rPr>
        <w:t xml:space="preserve"> фронтенд</w:t>
      </w:r>
      <w:r w:rsidR="00132B20" w:rsidRPr="00BA4FE3">
        <w:rPr>
          <w:rFonts w:ascii="Times New Roman" w:hAnsi="Times New Roman" w:cs="Times New Roman"/>
          <w:sz w:val="28"/>
          <w:szCs w:val="28"/>
        </w:rPr>
        <w:t xml:space="preserve"> </w:t>
      </w:r>
      <w:r w:rsidRPr="00BA4FE3">
        <w:rPr>
          <w:rFonts w:ascii="Times New Roman" w:hAnsi="Times New Roman" w:cs="Times New Roman"/>
          <w:sz w:val="28"/>
          <w:szCs w:val="28"/>
        </w:rPr>
        <w:t>та всі</w:t>
      </w:r>
      <w:r w:rsidR="003013D8" w:rsidRPr="00BA4FE3">
        <w:rPr>
          <w:rFonts w:ascii="Times New Roman" w:hAnsi="Times New Roman" w:cs="Times New Roman"/>
          <w:sz w:val="28"/>
          <w:szCs w:val="28"/>
        </w:rPr>
        <w:t xml:space="preserve"> створені</w:t>
      </w:r>
      <w:r w:rsidRPr="00BA4FE3">
        <w:rPr>
          <w:rFonts w:ascii="Times New Roman" w:hAnsi="Times New Roman" w:cs="Times New Roman"/>
          <w:sz w:val="28"/>
          <w:szCs w:val="28"/>
        </w:rPr>
        <w:t xml:space="preserve"> бекенд-сервіси: simulator-service, storage-service,</w:t>
      </w:r>
      <w:r w:rsidR="005D39C1">
        <w:rPr>
          <w:rFonts w:ascii="Times New Roman" w:hAnsi="Times New Roman" w:cs="Times New Roman"/>
          <w:sz w:val="28"/>
          <w:szCs w:val="28"/>
          <w:lang w:val="en-US"/>
        </w:rPr>
        <w:t xml:space="preserve"> pid-service,</w:t>
      </w:r>
      <w:r w:rsidRPr="00BA4FE3">
        <w:rPr>
          <w:rFonts w:ascii="Times New Roman" w:hAnsi="Times New Roman" w:cs="Times New Roman"/>
          <w:sz w:val="28"/>
          <w:szCs w:val="28"/>
        </w:rPr>
        <w:t xml:space="preserve"> rl-training-service</w:t>
      </w:r>
      <w:r w:rsidR="005D39C1">
        <w:rPr>
          <w:rFonts w:ascii="Times New Roman" w:hAnsi="Times New Roman" w:cs="Times New Roman"/>
          <w:sz w:val="28"/>
          <w:szCs w:val="28"/>
          <w:lang w:val="en-US"/>
        </w:rPr>
        <w:t xml:space="preserve">, </w:t>
      </w:r>
      <w:r w:rsidRPr="00BA4FE3">
        <w:rPr>
          <w:rFonts w:ascii="Times New Roman" w:hAnsi="Times New Roman" w:cs="Times New Roman"/>
          <w:sz w:val="28"/>
          <w:szCs w:val="28"/>
        </w:rPr>
        <w:t xml:space="preserve">lstm-training-service, </w:t>
      </w:r>
      <w:r w:rsidR="00FB324F" w:rsidRPr="00BA4FE3">
        <w:rPr>
          <w:rFonts w:ascii="Times New Roman" w:hAnsi="Times New Roman" w:cs="Times New Roman"/>
          <w:sz w:val="28"/>
          <w:szCs w:val="28"/>
          <w:lang w:val="en-US"/>
        </w:rPr>
        <w:t>ai-inference</w:t>
      </w:r>
      <w:r w:rsidRPr="00BA4FE3">
        <w:rPr>
          <w:rFonts w:ascii="Times New Roman" w:hAnsi="Times New Roman" w:cs="Times New Roman"/>
          <w:sz w:val="28"/>
          <w:szCs w:val="28"/>
        </w:rPr>
        <w:t>-service, auto-tuning-service. Docker-compose конфігурація прописує залежності (наприклад, що storage-service стартує після postgres, щоб БД була готова). Також задаються необхідні змінні оточення – наприклад, URL до БД для storage, ім’я топіка Kafka для симулятора і storage, тощо.</w:t>
      </w:r>
      <w:r w:rsidR="00FB324F" w:rsidRPr="00BA4FE3">
        <w:rPr>
          <w:rFonts w:ascii="Times New Roman" w:hAnsi="Times New Roman" w:cs="Times New Roman"/>
          <w:sz w:val="28"/>
          <w:szCs w:val="28"/>
        </w:rPr>
        <w:t xml:space="preserve"> </w:t>
      </w:r>
    </w:p>
    <w:p w14:paraId="6DC14ADA" w14:textId="705117A5" w:rsidR="00015E76" w:rsidRDefault="00FB5173" w:rsidP="00471F6C">
      <w:pPr>
        <w:rPr>
          <w:szCs w:val="28"/>
        </w:rPr>
      </w:pPr>
      <w:r w:rsidRPr="00FB5173">
        <w:rPr>
          <w:szCs w:val="28"/>
          <w:lang w:val="ru-UA"/>
        </w:rPr>
        <w:t>У результаті вся система розгортається локально або в хмарі консистентно і швидко. В середовищі розробки Docker Compose забезпечує ізольованість: розробник може підняти повний набір сервісів на своїй машині, не встановлюючи кожну залежність окремо.</w:t>
      </w:r>
      <w:r w:rsidR="00015E76">
        <w:rPr>
          <w:szCs w:val="28"/>
        </w:rPr>
        <w:t xml:space="preserve"> Для створення масштабованих великих розподілених систем контейнерізація є незамінним інструментом, який значно спрощує розгортання та управління всією системою.</w:t>
      </w:r>
    </w:p>
    <w:p w14:paraId="72050FAC" w14:textId="77777777" w:rsidR="00F06BD2" w:rsidRPr="00CF1F64" w:rsidRDefault="00F06BD2" w:rsidP="00471F6C">
      <w:pPr>
        <w:rPr>
          <w:szCs w:val="28"/>
        </w:rPr>
      </w:pPr>
    </w:p>
    <w:p w14:paraId="15F0CDBB" w14:textId="56455AC1" w:rsidR="00FB324F" w:rsidRDefault="003E2FC7" w:rsidP="000B1BB7">
      <w:pPr>
        <w:pStyle w:val="21"/>
      </w:pPr>
      <w:bookmarkStart w:id="43" w:name="_Toc201411637"/>
      <w:r>
        <w:t>Оцінка ефективності інтелектуальних методів керування</w:t>
      </w:r>
      <w:bookmarkEnd w:id="43"/>
    </w:p>
    <w:p w14:paraId="3CAFD921" w14:textId="6BA37E48" w:rsidR="00FB324F" w:rsidRDefault="00FB324F" w:rsidP="00FB324F">
      <w:r>
        <w:t xml:space="preserve">У цьому підрозділі буде описане використання програмного додатку, а також наведене порівняння ефективності ПІД-регулятора, </w:t>
      </w:r>
      <w:r>
        <w:rPr>
          <w:lang w:val="en-US"/>
        </w:rPr>
        <w:t>LSTM</w:t>
      </w:r>
      <w:r>
        <w:t xml:space="preserve">-моделі та </w:t>
      </w:r>
      <w:r>
        <w:rPr>
          <w:lang w:val="en-US"/>
        </w:rPr>
        <w:t>RL</w:t>
      </w:r>
      <w:r>
        <w:t xml:space="preserve">-агенту на основі даних навчання, підбору гіперпараметрів, кількості </w:t>
      </w:r>
      <w:r w:rsidR="00134E83">
        <w:t xml:space="preserve">ітерацій </w:t>
      </w:r>
      <w:r>
        <w:t>симуляцій</w:t>
      </w:r>
      <w:r w:rsidR="00134E83">
        <w:t xml:space="preserve"> (епізодів навчання), </w:t>
      </w:r>
      <w:r>
        <w:t>різниці</w:t>
      </w:r>
      <w:r w:rsidR="00134E83">
        <w:t xml:space="preserve"> у параметрах </w:t>
      </w:r>
      <w:r w:rsidR="00BF280F">
        <w:t>об’єктів</w:t>
      </w:r>
      <w:r>
        <w:t xml:space="preserve"> керування (</w:t>
      </w:r>
      <w:r w:rsidR="00134E83">
        <w:t>різниця між параметрами</w:t>
      </w:r>
      <w:r>
        <w:t xml:space="preserve"> кімнати)</w:t>
      </w:r>
      <w:r w:rsidR="00134E83">
        <w:t>, а також на описаних у (2.13-2.20)</w:t>
      </w:r>
      <w:r>
        <w:t>.</w:t>
      </w:r>
    </w:p>
    <w:p w14:paraId="0589E811" w14:textId="12717C87" w:rsidR="00134E83" w:rsidRDefault="00134E83" w:rsidP="00FB324F">
      <w:r>
        <w:lastRenderedPageBreak/>
        <w:t xml:space="preserve">Система спочатку запускається за допомогою </w:t>
      </w:r>
      <w:r>
        <w:rPr>
          <w:lang w:val="en-US"/>
        </w:rPr>
        <w:t>Docker</w:t>
      </w:r>
      <w:r>
        <w:t xml:space="preserve"> однією командою </w:t>
      </w:r>
      <w:r w:rsidRPr="00134E83">
        <w:t>“</w:t>
      </w:r>
      <w:r>
        <w:rPr>
          <w:lang w:val="en-US"/>
        </w:rPr>
        <w:t>docker</w:t>
      </w:r>
      <w:r w:rsidRPr="00134E83">
        <w:t xml:space="preserve"> </w:t>
      </w:r>
      <w:r>
        <w:rPr>
          <w:lang w:val="en-US"/>
        </w:rPr>
        <w:t>compose</w:t>
      </w:r>
      <w:r w:rsidRPr="00134E83">
        <w:t xml:space="preserve"> </w:t>
      </w:r>
      <w:r>
        <w:rPr>
          <w:lang w:val="en-US"/>
        </w:rPr>
        <w:t>up</w:t>
      </w:r>
      <w:r w:rsidRPr="00134E83">
        <w:t>” або через спеціальні інтерфейси, які взаємодіють із</w:t>
      </w:r>
      <w:r>
        <w:t xml:space="preserve"> докером</w:t>
      </w:r>
      <w:r w:rsidRPr="00134E83">
        <w:t>.</w:t>
      </w:r>
      <w:r>
        <w:t xml:space="preserve"> Контейнери запускаються із залежностями та в порядку, описаних у </w:t>
      </w:r>
      <w:r w:rsidRPr="00134E83">
        <w:rPr>
          <w:lang w:val="ru-RU"/>
        </w:rPr>
        <w:t>“</w:t>
      </w:r>
      <w:r>
        <w:rPr>
          <w:lang w:val="en-US"/>
        </w:rPr>
        <w:t>Docker</w:t>
      </w:r>
      <w:r w:rsidRPr="00134E83">
        <w:rPr>
          <w:lang w:val="ru-RU"/>
        </w:rPr>
        <w:t xml:space="preserve"> </w:t>
      </w:r>
      <w:r>
        <w:rPr>
          <w:lang w:val="en-US"/>
        </w:rPr>
        <w:t>compose</w:t>
      </w:r>
      <w:r w:rsidRPr="00134E83">
        <w:rPr>
          <w:lang w:val="ru-RU"/>
        </w:rPr>
        <w:t>.</w:t>
      </w:r>
      <w:r>
        <w:rPr>
          <w:lang w:val="en-US"/>
        </w:rPr>
        <w:t>yaml</w:t>
      </w:r>
      <w:r w:rsidRPr="00134E83">
        <w:rPr>
          <w:lang w:val="ru-RU"/>
        </w:rPr>
        <w:t>"</w:t>
      </w:r>
      <w:r>
        <w:rPr>
          <w:lang w:val="ru-RU"/>
        </w:rPr>
        <w:t>.</w:t>
      </w:r>
      <w:r>
        <w:t xml:space="preserve"> Після повного запуску системи, за зовнішньою адресою системи надається адреса вебсайту.</w:t>
      </w:r>
    </w:p>
    <w:p w14:paraId="6CCC8909" w14:textId="318D84A4" w:rsidR="009F62DF" w:rsidRDefault="009F62DF" w:rsidP="00FB324F">
      <w:r>
        <w:t>Після входу на сайт, система просить зареєструватись або авторизуватись у свій акаунт, якщо вже користувач був зареєстрований, що ми можемо побачити на рис. 3.2.</w:t>
      </w:r>
    </w:p>
    <w:p w14:paraId="26DFC195" w14:textId="7BB5715C" w:rsidR="00307FAA" w:rsidRDefault="00D108E7" w:rsidP="008D5DF5">
      <w:pPr>
        <w:pStyle w:val="ab"/>
        <w:spacing w:before="480" w:after="240"/>
      </w:pPr>
      <w:r>
        <w:rPr>
          <w:noProof/>
        </w:rPr>
        <w:drawing>
          <wp:inline distT="0" distB="0" distL="0" distR="0" wp14:anchorId="6E717FDF" wp14:editId="25BE3FCF">
            <wp:extent cx="1777594" cy="1287657"/>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4534" cy="1321660"/>
                    </a:xfrm>
                    <a:prstGeom prst="rect">
                      <a:avLst/>
                    </a:prstGeom>
                  </pic:spPr>
                </pic:pic>
              </a:graphicData>
            </a:graphic>
          </wp:inline>
        </w:drawing>
      </w:r>
    </w:p>
    <w:p w14:paraId="038C2DA3" w14:textId="259D4A12" w:rsidR="00D108E7" w:rsidRDefault="00D108E7" w:rsidP="008D5DF5">
      <w:pPr>
        <w:pStyle w:val="ab"/>
      </w:pPr>
      <w:r>
        <w:t>Рисунок 3.</w:t>
      </w:r>
      <w:r w:rsidR="005D39C1" w:rsidRPr="005D39C1">
        <w:rPr>
          <w:lang w:val="ru-RU"/>
        </w:rPr>
        <w:t>2</w:t>
      </w:r>
      <w:r>
        <w:t xml:space="preserve"> – Форма реєстрації користувача в системі</w:t>
      </w:r>
    </w:p>
    <w:p w14:paraId="1E2F69A9" w14:textId="24422295" w:rsidR="009F62DF" w:rsidRDefault="009F62DF" w:rsidP="00D12D06">
      <w:pPr>
        <w:pStyle w:val="a5"/>
      </w:pPr>
      <w:r>
        <w:t xml:space="preserve">Після авторизації в систему користувач може побачити свій профіль, зображений на рис. 3.3. Зверху профілю відображено список із кімнат, а також форма для створення нової. У першому полі форми вводиться назва кімнати, а в другому полі спеціальний </w:t>
      </w:r>
      <w:r>
        <w:rPr>
          <w:lang w:val="en-US"/>
        </w:rPr>
        <w:t>JSON</w:t>
      </w:r>
      <w:r>
        <w:t>-файл із визначеними параметрами кімнати, де вказується значення об’єму кімнати, максимальна потужність нагрівача, а також список поверхонь із їх характеристиками.</w:t>
      </w:r>
    </w:p>
    <w:p w14:paraId="534D24B6" w14:textId="77777777" w:rsidR="009F62DF" w:rsidRDefault="009F62DF" w:rsidP="009F62DF">
      <w:pPr>
        <w:pStyle w:val="ab"/>
        <w:spacing w:before="480" w:after="240"/>
      </w:pPr>
      <w:r w:rsidRPr="00666EFD">
        <w:rPr>
          <w:noProof/>
        </w:rPr>
        <w:drawing>
          <wp:inline distT="0" distB="0" distL="0" distR="0" wp14:anchorId="27109252" wp14:editId="64BDE401">
            <wp:extent cx="3013862" cy="7480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4761" cy="763187"/>
                    </a:xfrm>
                    <a:prstGeom prst="rect">
                      <a:avLst/>
                    </a:prstGeom>
                  </pic:spPr>
                </pic:pic>
              </a:graphicData>
            </a:graphic>
          </wp:inline>
        </w:drawing>
      </w:r>
    </w:p>
    <w:p w14:paraId="3EC20693" w14:textId="01FDC56B" w:rsidR="009F62DF" w:rsidRPr="009F62DF" w:rsidRDefault="009F62DF" w:rsidP="009F62DF">
      <w:pPr>
        <w:pStyle w:val="af0"/>
      </w:pPr>
      <w:r>
        <w:t>Рисунок 3.3 – Список кімнат користувача, а також форма для додавання нової</w:t>
      </w:r>
    </w:p>
    <w:p w14:paraId="708A8FD3" w14:textId="1869DAFB" w:rsidR="00B35465" w:rsidRDefault="00F76037" w:rsidP="00F76037">
      <w:r>
        <w:t>Для подальших експериментів було створено дві моделі кімнати однокімнатних будинків: маленького розміру з об’ємом 45</w:t>
      </w:r>
      <w:r w:rsidR="00872AB4" w:rsidRPr="00872AB4">
        <w:rPr>
          <w:lang w:val="ru-RU"/>
        </w:rPr>
        <w:t xml:space="preserve"> </w:t>
      </w:r>
      <m:oMath>
        <m:sSup>
          <m:sSupPr>
            <m:ctrlPr>
              <w:rPr>
                <w:rFonts w:ascii="Cambria Math" w:hAnsi="Cambria Math"/>
                <w:i/>
              </w:rPr>
            </m:ctrlPr>
          </m:sSupPr>
          <m:e>
            <m:r>
              <w:rPr>
                <w:rFonts w:ascii="Cambria Math" w:hAnsi="Cambria Math"/>
              </w:rPr>
              <m:t>м</m:t>
            </m:r>
          </m:e>
          <m:sup>
            <m:r>
              <w:rPr>
                <w:rFonts w:ascii="Cambria Math" w:hAnsi="Cambria Math"/>
              </w:rPr>
              <m:t>3</m:t>
            </m:r>
          </m:sup>
        </m:sSup>
      </m:oMath>
      <w:r>
        <w:t xml:space="preserve">, а також великого </w:t>
      </w:r>
      <w:r>
        <w:lastRenderedPageBreak/>
        <w:t xml:space="preserve">з об’ємом 900 </w:t>
      </w:r>
      <m:oMath>
        <m:sSup>
          <m:sSupPr>
            <m:ctrlPr>
              <w:rPr>
                <w:rFonts w:ascii="Cambria Math" w:hAnsi="Cambria Math"/>
                <w:i/>
              </w:rPr>
            </m:ctrlPr>
          </m:sSupPr>
          <m:e>
            <m:r>
              <w:rPr>
                <w:rFonts w:ascii="Cambria Math" w:hAnsi="Cambria Math"/>
              </w:rPr>
              <m:t>м</m:t>
            </m:r>
          </m:e>
          <m:sup>
            <m:r>
              <w:rPr>
                <w:rFonts w:ascii="Cambria Math" w:hAnsi="Cambria Math"/>
              </w:rPr>
              <m:t>3</m:t>
            </m:r>
          </m:sup>
        </m:sSup>
      </m:oMath>
      <w:r w:rsidRPr="00872AB4">
        <w:t xml:space="preserve">. </w:t>
      </w:r>
      <w:r>
        <w:t>Параметри поверхонь маленької кімнати відповідають сучасним домівкам із утепленням, тому симуляція такої кімнати та підтримка комфортного рівня температури в ній наближена до реальних сценарій обігріву невеликих кімнат. Кімната великого об’єму має поверхні, що слабко утримують тепло за своїми характеристиками, що буде відповідати ускладненому завданню регулювання.</w:t>
      </w:r>
    </w:p>
    <w:p w14:paraId="57046413" w14:textId="1BC9464C" w:rsidR="00DE426A" w:rsidRDefault="00DE426A" w:rsidP="00F76037">
      <w:r>
        <w:t>Для першої кімнати було обрано обігрівач потужністю 2 кВт, що забезпечує більш ніж достатню теплову потужність для підтримки заданих температурних режимів. У другій кімнаті спочатку</w:t>
      </w:r>
      <w:r w:rsidR="005D39C1">
        <w:t xml:space="preserve"> було використано</w:t>
      </w:r>
      <w:r>
        <w:t xml:space="preserve"> обігрівач потужністю 8 кВт, однак згодом він був замінений на модель потужністю 3 кВт. Обґрунтування та аналіз причин такої заміни будуть детально розглянуті у відповідних експериментах, що стосуються другої кімнати.</w:t>
      </w:r>
    </w:p>
    <w:p w14:paraId="139A8011" w14:textId="4BEB20A9" w:rsidR="009F62DF" w:rsidRPr="00BD6AC6" w:rsidRDefault="009F62DF" w:rsidP="00D12D06">
      <w:pPr>
        <w:pStyle w:val="a5"/>
      </w:pPr>
      <w:r>
        <w:t>На рис. 3.4 зображено панель, яку користувач побачить при натисканні кнопки «</w:t>
      </w:r>
      <w:r>
        <w:rPr>
          <w:lang w:val="en-US"/>
        </w:rPr>
        <w:t>PID</w:t>
      </w:r>
      <w:r>
        <w:t>». На ній користувачу висвічується список його конфігурацій, метод додавання коефіцієнтів самостійно, а також авто-тюн коефіцієнтів, на основі кількості ітерацій для відбудови алгоритму,</w:t>
      </w:r>
      <w:r w:rsidRPr="00F76037">
        <w:t xml:space="preserve"> </w:t>
      </w:r>
      <w:r>
        <w:t xml:space="preserve">проміжку часу в секундах </w:t>
      </w:r>
      <w:r>
        <w:rPr>
          <w:lang w:val="en-US"/>
        </w:rPr>
        <w:t>dt</w:t>
      </w:r>
      <w:r w:rsidRPr="00F76037">
        <w:t xml:space="preserve">, </w:t>
      </w:r>
      <w:r>
        <w:t xml:space="preserve">величини ступінчатої зміни сигнала управління </w:t>
      </w:r>
      <w:r>
        <w:rPr>
          <w:lang w:val="en-US"/>
        </w:rPr>
        <w:t>Delta</w:t>
      </w:r>
      <w:r w:rsidRPr="00F76037">
        <w:t xml:space="preserve"> </w:t>
      </w:r>
      <w:r>
        <w:rPr>
          <w:lang w:val="en-US"/>
        </w:rPr>
        <w:t>pc</w:t>
      </w:r>
      <w:r>
        <w:t xml:space="preserve"> у відсотках потужності нагріву</w:t>
      </w:r>
      <w:r w:rsidRPr="004570E9">
        <w:t xml:space="preserve"> (</w:t>
      </w:r>
      <w:r>
        <w:t xml:space="preserve">зазвичай 10-20%), а також період покрокових регулювань в секундах (зазвичай 900-1200 с., щоб чітко побачити зміни системи), щоб виявити постійний час системи </w:t>
      </w:r>
      <w:r>
        <w:rPr>
          <w:lang w:val="en-US"/>
        </w:rPr>
        <w:t>T</w:t>
      </w:r>
      <w:r>
        <w:t xml:space="preserve"> та час запізнення </w:t>
      </w:r>
      <w:r>
        <w:rPr>
          <w:lang w:val="en-US"/>
        </w:rPr>
        <w:t>L</w:t>
      </w:r>
      <w:r>
        <w:t>.</w:t>
      </w:r>
    </w:p>
    <w:p w14:paraId="32B0E3D9" w14:textId="7CBD935B" w:rsidR="00F76037" w:rsidRDefault="00F76037" w:rsidP="008D5DF5">
      <w:pPr>
        <w:pStyle w:val="ab"/>
        <w:spacing w:before="480" w:after="240"/>
      </w:pPr>
      <w:r>
        <w:rPr>
          <w:noProof/>
        </w:rPr>
        <w:drawing>
          <wp:inline distT="0" distB="0" distL="0" distR="0" wp14:anchorId="6B29E384" wp14:editId="1EE2371B">
            <wp:extent cx="5310232" cy="2070202"/>
            <wp:effectExtent l="0" t="0" r="508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0637" cy="2101548"/>
                    </a:xfrm>
                    <a:prstGeom prst="rect">
                      <a:avLst/>
                    </a:prstGeom>
                  </pic:spPr>
                </pic:pic>
              </a:graphicData>
            </a:graphic>
          </wp:inline>
        </w:drawing>
      </w:r>
    </w:p>
    <w:p w14:paraId="69A32202" w14:textId="036B5BF5" w:rsidR="00134E83" w:rsidRDefault="00F76037" w:rsidP="00786B22">
      <w:pPr>
        <w:pStyle w:val="af0"/>
      </w:pPr>
      <w:r>
        <w:t>Рисунок 3.</w:t>
      </w:r>
      <w:r w:rsidR="005D39C1">
        <w:t>4</w:t>
      </w:r>
      <w:r>
        <w:t xml:space="preserve"> – </w:t>
      </w:r>
      <w:r w:rsidR="00731C79">
        <w:t>Інтерфейс керування ПІД-конфігураціями</w:t>
      </w:r>
    </w:p>
    <w:p w14:paraId="790B3C93" w14:textId="76AD6DBD" w:rsidR="00F76037" w:rsidRDefault="004570E9" w:rsidP="00D12D06">
      <w:pPr>
        <w:pStyle w:val="a5"/>
      </w:pPr>
      <w:r w:rsidRPr="009F62DF">
        <w:lastRenderedPageBreak/>
        <w:t xml:space="preserve">В першому есперименті з маленькою кімнатою, ми визначаємо для неї коефіцієнти ПІД самостійно, вписуючи їх </w:t>
      </w:r>
      <w:r w:rsidR="00B97B81">
        <w:t xml:space="preserve">в </w:t>
      </w:r>
      <w:r w:rsidRPr="009F62DF">
        <w:t xml:space="preserve">форму та додаючи. Після цього відповідна конфігурація з’являється </w:t>
      </w:r>
      <w:r w:rsidR="00B97B81">
        <w:t>в списку</w:t>
      </w:r>
      <w:r w:rsidRPr="009F62DF">
        <w:t>.</w:t>
      </w:r>
      <w:r w:rsidR="00B97B81">
        <w:t xml:space="preserve"> </w:t>
      </w:r>
      <w:r>
        <w:t xml:space="preserve">Було обрано коефіцієнти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p</m:t>
            </m:r>
          </m:sub>
        </m:sSub>
        <m:r>
          <w:rPr>
            <w:rFonts w:ascii="Cambria Math" w:hAnsi="Cambria Math"/>
            <w:noProof/>
            <w:szCs w:val="28"/>
          </w:rPr>
          <m:t>=4</m:t>
        </m:r>
      </m:oMath>
      <w:r w:rsidRPr="005E7E53">
        <w:t xml:space="preserve">,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i</m:t>
            </m:r>
          </m:sub>
        </m:sSub>
        <m:r>
          <w:rPr>
            <w:rFonts w:ascii="Cambria Math" w:hAnsi="Cambria Math"/>
            <w:noProof/>
            <w:szCs w:val="28"/>
          </w:rPr>
          <m:t>=0.05</m:t>
        </m:r>
      </m:oMath>
      <w:r w:rsidR="00787636" w:rsidRPr="00787636">
        <w:rPr>
          <w:szCs w:val="28"/>
        </w:rPr>
        <w:t xml:space="preserve"> </w:t>
      </w:r>
      <w:r>
        <w:t xml:space="preserve">та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d</m:t>
            </m:r>
          </m:sub>
        </m:sSub>
        <m:r>
          <w:rPr>
            <w:rFonts w:ascii="Cambria Math" w:hAnsi="Cambria Math"/>
            <w:noProof/>
            <w:szCs w:val="28"/>
          </w:rPr>
          <m:t>=0,3</m:t>
        </m:r>
      </m:oMath>
      <w:r w:rsidRPr="005E7E53">
        <w:t xml:space="preserve">. </w:t>
      </w:r>
      <w:r w:rsidR="00F76037" w:rsidRPr="00F76037">
        <w:t xml:space="preserve"> </w:t>
      </w:r>
      <w:r w:rsidR="00F76037">
        <w:t xml:space="preserve"> </w:t>
      </w:r>
    </w:p>
    <w:p w14:paraId="5628C74A" w14:textId="3226E3F6" w:rsidR="00001A5D" w:rsidRDefault="00001A5D" w:rsidP="00D12D06">
      <w:pPr>
        <w:pStyle w:val="a5"/>
      </w:pPr>
      <w:r>
        <w:t>Значення зовнішньої температури взяті з історії зовнішніх температур міста Київ, а саме проміжок розміром у рік з вересня 2023 по вересень 2024 рік.</w:t>
      </w:r>
    </w:p>
    <w:p w14:paraId="2750B1E0" w14:textId="49E67E0F" w:rsidR="004570E9" w:rsidRDefault="00450546" w:rsidP="00D12D06">
      <w:pPr>
        <w:pStyle w:val="a5"/>
      </w:pPr>
      <w:r>
        <w:t xml:space="preserve">На рис. 3.5 відображено панель після натисканні кнопки «Симуляції». У ній </w:t>
      </w:r>
      <w:r w:rsidR="004570E9">
        <w:t>надається список</w:t>
      </w:r>
      <w:r>
        <w:t xml:space="preserve"> усіх</w:t>
      </w:r>
      <w:r w:rsidR="004570E9">
        <w:t xml:space="preserve"> симуляцій, контролер</w:t>
      </w:r>
      <w:r>
        <w:t>, який</w:t>
      </w:r>
      <w:r w:rsidR="004570E9">
        <w:t xml:space="preserve"> використовувався для їх запуску, шаг </w:t>
      </w:r>
      <w:r w:rsidR="00B97B81">
        <w:t xml:space="preserve">в </w:t>
      </w:r>
      <w:r w:rsidR="004570E9">
        <w:t>секундах, кількість ітерацій,</w:t>
      </w:r>
      <w:r>
        <w:t xml:space="preserve"> статус симуляцій</w:t>
      </w:r>
      <w:r w:rsidR="004570E9">
        <w:t xml:space="preserve"> (виконано, у процесі або не виконано, що слугує </w:t>
      </w:r>
      <w:r>
        <w:t>ознакою</w:t>
      </w:r>
      <w:r w:rsidR="004570E9">
        <w:t xml:space="preserve"> </w:t>
      </w:r>
      <w:r>
        <w:t>помилки</w:t>
      </w:r>
      <w:r w:rsidR="004570E9">
        <w:t xml:space="preserve"> в системі), а також можливість вивести їх графіки</w:t>
      </w:r>
      <w:r w:rsidR="00B35465">
        <w:t>.</w:t>
      </w:r>
    </w:p>
    <w:p w14:paraId="52749505" w14:textId="1C46D769" w:rsidR="004570E9" w:rsidRDefault="004570E9" w:rsidP="008D5DF5">
      <w:pPr>
        <w:pStyle w:val="ab"/>
        <w:spacing w:before="480" w:after="240"/>
      </w:pPr>
      <w:r>
        <w:rPr>
          <w:noProof/>
        </w:rPr>
        <w:drawing>
          <wp:inline distT="0" distB="0" distL="0" distR="0" wp14:anchorId="64C29F39" wp14:editId="58401C3E">
            <wp:extent cx="3007435" cy="2838298"/>
            <wp:effectExtent l="0" t="0" r="254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9714" cy="2878199"/>
                    </a:xfrm>
                    <a:prstGeom prst="rect">
                      <a:avLst/>
                    </a:prstGeom>
                  </pic:spPr>
                </pic:pic>
              </a:graphicData>
            </a:graphic>
          </wp:inline>
        </w:drawing>
      </w:r>
    </w:p>
    <w:p w14:paraId="5D85BAE1" w14:textId="098B0198" w:rsidR="004570E9" w:rsidRDefault="004570E9" w:rsidP="00786B22">
      <w:pPr>
        <w:pStyle w:val="af0"/>
      </w:pPr>
      <w:r>
        <w:t>Рисунок 3.</w:t>
      </w:r>
      <w:r w:rsidR="005D39C1">
        <w:t>5</w:t>
      </w:r>
      <w:r>
        <w:t xml:space="preserve"> – </w:t>
      </w:r>
      <w:r w:rsidR="00731C79">
        <w:t>Інтерфейс керування симуляціями</w:t>
      </w:r>
    </w:p>
    <w:p w14:paraId="34C8E3FC" w14:textId="64E6E512" w:rsidR="009F62DF" w:rsidRPr="009F62DF" w:rsidRDefault="009F62DF" w:rsidP="00D12D06">
      <w:pPr>
        <w:pStyle w:val="a5"/>
        <w:rPr>
          <w:lang w:val="ru-RU"/>
        </w:rPr>
      </w:pPr>
      <w:r>
        <w:t xml:space="preserve">Варто зазначити, що для всіх експериментів буде використовуватись дискретний час </w:t>
      </w:r>
      <m:oMath>
        <m:r>
          <w:rPr>
            <w:rFonts w:ascii="Cambria Math" w:hAnsi="Cambria Math"/>
          </w:rPr>
          <m:t>dt=60</m:t>
        </m:r>
      </m:oMath>
      <w:r>
        <w:t xml:space="preserve"> с, так як система ОВК має повільні інерційні властивості, і частіше оновлення керуючих дій не має суттєвого сенсу, враховуючи що в реальних сценаріях присутня фізична затримка теплових процесів, а також затримка в реакції приладів. Також такий інтервал часу дозволяє забезпечити достатню точність моделювання та контролю при </w:t>
      </w:r>
      <w:r>
        <w:lastRenderedPageBreak/>
        <w:t>одночасному збереженні продуктивності системи та уникненні надмірного навантаження на обчислювальні ресурси. Проміжок 60 секунд є достатнім для симуляцій навіть кількох місяців роботи системи.</w:t>
      </w:r>
    </w:p>
    <w:p w14:paraId="7E1BEA2A" w14:textId="19B95E1F" w:rsidR="00B35465" w:rsidRDefault="00B35465" w:rsidP="00D12D06">
      <w:pPr>
        <w:pStyle w:val="a5"/>
      </w:pPr>
      <w:r w:rsidRPr="008D5DF5">
        <w:t>Д</w:t>
      </w:r>
      <w:r w:rsidR="001D17B2" w:rsidRPr="008D5DF5">
        <w:t xml:space="preserve">ля маленької кімнати об’ємом 45 </w:t>
      </w:r>
      <m:oMath>
        <m:sSup>
          <m:sSupPr>
            <m:ctrlPr>
              <w:rPr>
                <w:rFonts w:ascii="Cambria Math" w:hAnsi="Cambria Math"/>
                <w:i/>
              </w:rPr>
            </m:ctrlPr>
          </m:sSupPr>
          <m:e>
            <m:r>
              <w:rPr>
                <w:rFonts w:ascii="Cambria Math" w:hAnsi="Cambria Math"/>
              </w:rPr>
              <m:t>м</m:t>
            </m:r>
          </m:e>
          <m:sup>
            <m:r>
              <w:rPr>
                <w:rFonts w:ascii="Cambria Math" w:hAnsi="Cambria Math"/>
              </w:rPr>
              <m:t>3</m:t>
            </m:r>
          </m:sup>
        </m:sSup>
      </m:oMath>
      <w:r w:rsidRPr="008D5DF5">
        <w:t xml:space="preserve"> ми задаємо тип контролеру (</w:t>
      </w:r>
      <w:r>
        <w:rPr>
          <w:lang w:val="en-US"/>
        </w:rPr>
        <w:t>PID</w:t>
      </w:r>
      <w:r w:rsidRPr="008D5DF5">
        <w:t xml:space="preserve">, </w:t>
      </w:r>
      <w:r>
        <w:rPr>
          <w:lang w:val="en-US"/>
        </w:rPr>
        <w:t>PID</w:t>
      </w:r>
      <w:r w:rsidRPr="008D5DF5">
        <w:t>+</w:t>
      </w:r>
      <w:r>
        <w:rPr>
          <w:lang w:val="en-US"/>
        </w:rPr>
        <w:t>LSTM</w:t>
      </w:r>
      <w:r w:rsidRPr="008D5DF5">
        <w:t xml:space="preserve">, </w:t>
      </w:r>
      <w:r>
        <w:rPr>
          <w:lang w:val="en-US"/>
        </w:rPr>
        <w:t>RL</w:t>
      </w:r>
      <w:r w:rsidRPr="008D5DF5">
        <w:t xml:space="preserve">), шаг дискретизації, кількість ітерацій, а також обираємо з наявних, створених користувачем,  параметрів конфігурації </w:t>
      </w:r>
      <w:r>
        <w:rPr>
          <w:lang w:val="en-US"/>
        </w:rPr>
        <w:t>PID</w:t>
      </w:r>
      <w:r w:rsidRPr="008D5DF5">
        <w:t xml:space="preserve"> </w:t>
      </w:r>
      <w:r w:rsidR="00F82797" w:rsidRPr="008D5DF5">
        <w:t>та</w:t>
      </w:r>
      <w:r w:rsidRPr="008D5DF5">
        <w:t xml:space="preserve"> варіант моделі ШІ. </w:t>
      </w:r>
      <w:r>
        <w:t>Після запуску сценарію</w:t>
      </w:r>
      <w:r w:rsidR="00F82797">
        <w:t xml:space="preserve"> на 20000 ітерацій, отримаємо</w:t>
      </w:r>
      <w:r w:rsidR="009F62DF">
        <w:t xml:space="preserve"> </w:t>
      </w:r>
      <w:r w:rsidR="006404B6">
        <w:t>серед записів</w:t>
      </w:r>
      <w:r w:rsidR="00F82797">
        <w:t xml:space="preserve"> симуляцію із заданими характеристиками. Її статус буде «</w:t>
      </w:r>
      <w:r w:rsidR="00F82797">
        <w:rPr>
          <w:lang w:val="en-US"/>
        </w:rPr>
        <w:t>RUNNING</w:t>
      </w:r>
      <w:r w:rsidR="00F82797">
        <w:t xml:space="preserve">», але її графік можна переглядати навіть в стані процесу </w:t>
      </w:r>
      <w:r w:rsidR="001D17B2">
        <w:t>побудови</w:t>
      </w:r>
      <w:r w:rsidR="00F82797">
        <w:t xml:space="preserve"> симуляції.</w:t>
      </w:r>
      <w:r>
        <w:t xml:space="preserve"> </w:t>
      </w:r>
    </w:p>
    <w:p w14:paraId="4B4B3CF3" w14:textId="38593AD9" w:rsidR="001D17B2" w:rsidRDefault="001D17B2" w:rsidP="00D12D06">
      <w:pPr>
        <w:pStyle w:val="a5"/>
      </w:pPr>
      <w:r>
        <w:t>На створеному графіку, за допомогою опцій під ним, користувач може обирати які дані з наданих будуть відображені. Також користувач може розтягувати графік по сторінці для зручного відображення.</w:t>
      </w:r>
    </w:p>
    <w:p w14:paraId="2CF79BAE" w14:textId="4F666265" w:rsidR="00731C79" w:rsidRPr="00F76037" w:rsidRDefault="00731C79" w:rsidP="00D12D06">
      <w:pPr>
        <w:pStyle w:val="a5"/>
      </w:pPr>
      <w:r>
        <w:t xml:space="preserve">На рис. 3.6 у вигляді графіку наведено результати симуляції температури маленької кімнати протягом 20 000 ітерацій із використанням ПІД-регулятора з коефіцієнтами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p</m:t>
            </m:r>
          </m:sub>
        </m:sSub>
        <m:r>
          <w:rPr>
            <w:rFonts w:ascii="Cambria Math" w:hAnsi="Cambria Math"/>
            <w:noProof/>
            <w:szCs w:val="28"/>
          </w:rPr>
          <m:t>=4</m:t>
        </m:r>
      </m:oMath>
      <w:r>
        <w:t xml:space="preserve">,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p</m:t>
            </m:r>
          </m:sub>
        </m:sSub>
        <m:r>
          <w:rPr>
            <w:rFonts w:ascii="Cambria Math" w:hAnsi="Cambria Math"/>
            <w:noProof/>
            <w:szCs w:val="28"/>
          </w:rPr>
          <m:t>=0,05</m:t>
        </m:r>
      </m:oMath>
      <w:r w:rsidRPr="00450546">
        <w:rPr>
          <w:szCs w:val="28"/>
        </w:rPr>
        <w:t xml:space="preserve">,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d</m:t>
            </m:r>
          </m:sub>
        </m:sSub>
        <m:r>
          <w:rPr>
            <w:rFonts w:ascii="Cambria Math" w:hAnsi="Cambria Math"/>
            <w:noProof/>
            <w:szCs w:val="28"/>
          </w:rPr>
          <m:t>=0,3</m:t>
        </m:r>
      </m:oMath>
      <w:r>
        <w:t>.</w:t>
      </w:r>
      <w:r w:rsidRPr="00731C79">
        <w:t xml:space="preserve"> </w:t>
      </w:r>
    </w:p>
    <w:p w14:paraId="6F8CDC05" w14:textId="09E193AC" w:rsidR="001D17B2" w:rsidRDefault="007E10F1" w:rsidP="008D5DF5">
      <w:pPr>
        <w:pStyle w:val="ab"/>
        <w:spacing w:before="480" w:after="240"/>
      </w:pPr>
      <w:r>
        <w:rPr>
          <w:noProof/>
        </w:rPr>
        <w:drawing>
          <wp:inline distT="0" distB="0" distL="0" distR="0" wp14:anchorId="65096278" wp14:editId="3ADE19CC">
            <wp:extent cx="5313558" cy="3065069"/>
            <wp:effectExtent l="0" t="0" r="190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7834" cy="3096378"/>
                    </a:xfrm>
                    <a:prstGeom prst="rect">
                      <a:avLst/>
                    </a:prstGeom>
                  </pic:spPr>
                </pic:pic>
              </a:graphicData>
            </a:graphic>
          </wp:inline>
        </w:drawing>
      </w:r>
    </w:p>
    <w:p w14:paraId="377331F9" w14:textId="5D506057" w:rsidR="0042350A" w:rsidRDefault="0042350A" w:rsidP="008D5DF5">
      <w:pPr>
        <w:pStyle w:val="ab"/>
      </w:pPr>
      <w:r>
        <w:t>Рисунок 3.</w:t>
      </w:r>
      <w:r w:rsidR="00450546">
        <w:t>6</w:t>
      </w:r>
      <w:r>
        <w:t xml:space="preserve"> – </w:t>
      </w:r>
      <w:r w:rsidR="00450546">
        <w:t xml:space="preserve">Графік </w:t>
      </w:r>
      <w:r w:rsidR="001F7C94">
        <w:t>температури маленької кімнати з PID-регулюванням</w:t>
      </w:r>
    </w:p>
    <w:p w14:paraId="0B899F42" w14:textId="7C503D66" w:rsidR="0042350A" w:rsidRDefault="00450546" w:rsidP="00D12D06">
      <w:pPr>
        <w:pStyle w:val="a5"/>
        <w:rPr>
          <w:noProof/>
          <w:snapToGrid/>
        </w:rPr>
      </w:pPr>
      <w:r>
        <w:t xml:space="preserve">На графіку </w:t>
      </w:r>
      <w:r w:rsidR="0042350A">
        <w:t xml:space="preserve">користувач може побачити зміну основних характеристик: внутрішньої температури кімнати, зовнішньої, задана установка та потужність </w:t>
      </w:r>
      <w:r w:rsidR="0042350A">
        <w:lastRenderedPageBreak/>
        <w:t>нагрівача</w:t>
      </w:r>
      <w:r w:rsidR="001F7C94">
        <w:t>. З</w:t>
      </w:r>
      <w:r w:rsidR="0042350A">
        <w:t xml:space="preserve">начення </w:t>
      </w:r>
      <w:r w:rsidR="001F7C94">
        <w:t>потужності були</w:t>
      </w:r>
      <w:r w:rsidR="0042350A">
        <w:t xml:space="preserve"> поділені на 100 для зручного відображення на графіках.</w:t>
      </w:r>
      <w:r w:rsidR="0042350A" w:rsidRPr="0042350A">
        <w:rPr>
          <w:noProof/>
          <w:snapToGrid/>
        </w:rPr>
        <w:t xml:space="preserve"> </w:t>
      </w:r>
    </w:p>
    <w:p w14:paraId="37454CCE" w14:textId="0CE3768C" w:rsidR="0042350A" w:rsidRDefault="00731C79" w:rsidP="00D12D06">
      <w:pPr>
        <w:pStyle w:val="a5"/>
      </w:pPr>
      <w:r>
        <w:t xml:space="preserve">На рис. 3.7 показані характеристики ефективності методу керування, які </w:t>
      </w:r>
      <w:r w:rsidR="001F7C94">
        <w:t>користувач може побачити</w:t>
      </w:r>
      <w:r w:rsidR="0042350A">
        <w:t xml:space="preserve"> над графіко</w:t>
      </w:r>
      <w:r>
        <w:t>м симуляції</w:t>
      </w:r>
      <w:r w:rsidR="001F7C94">
        <w:t xml:space="preserve">. Ці метрики </w:t>
      </w:r>
      <w:r w:rsidR="009D3B68">
        <w:t>відповідають</w:t>
      </w:r>
      <w:r w:rsidR="001F7C94">
        <w:t xml:space="preserve"> формулам</w:t>
      </w:r>
      <w:r w:rsidR="0042350A">
        <w:t xml:space="preserve"> (2.13-2.16)</w:t>
      </w:r>
      <w:r w:rsidR="009D3B68">
        <w:t>.</w:t>
      </w:r>
      <w:r w:rsidR="0042350A">
        <w:t xml:space="preserve"> </w:t>
      </w:r>
      <w:r w:rsidR="009D3B68">
        <w:t>Вони</w:t>
      </w:r>
      <w:r w:rsidR="0042350A">
        <w:t xml:space="preserve"> відображають комфорт, досягнутий методом</w:t>
      </w:r>
      <w:r w:rsidR="001F7C94">
        <w:t xml:space="preserve"> регулювання</w:t>
      </w:r>
      <w:r w:rsidR="0042350A">
        <w:t>, та енергоспоживання за весь час симуляції.</w:t>
      </w:r>
    </w:p>
    <w:p w14:paraId="0BA07F46" w14:textId="77777777" w:rsidR="006404B6" w:rsidRDefault="006404B6" w:rsidP="006404B6">
      <w:pPr>
        <w:pStyle w:val="ab"/>
        <w:spacing w:before="480" w:after="240"/>
      </w:pPr>
      <w:r w:rsidRPr="007E10F1">
        <w:rPr>
          <w:noProof/>
        </w:rPr>
        <w:drawing>
          <wp:inline distT="0" distB="0" distL="0" distR="0" wp14:anchorId="430162C6" wp14:editId="273718F4">
            <wp:extent cx="3156668" cy="1499885"/>
            <wp:effectExtent l="0" t="0" r="5715"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1727" cy="1511792"/>
                    </a:xfrm>
                    <a:prstGeom prst="rect">
                      <a:avLst/>
                    </a:prstGeom>
                  </pic:spPr>
                </pic:pic>
              </a:graphicData>
            </a:graphic>
          </wp:inline>
        </w:drawing>
      </w:r>
    </w:p>
    <w:p w14:paraId="0D478406" w14:textId="6A513FFE" w:rsidR="006404B6" w:rsidRDefault="006404B6" w:rsidP="006404B6">
      <w:pPr>
        <w:pStyle w:val="af0"/>
      </w:pPr>
      <w:r>
        <w:t>Рисунок 3.7 – Метрики ефективності PID-регул</w:t>
      </w:r>
      <w:r>
        <w:rPr>
          <w:lang w:val="ru-RU"/>
        </w:rPr>
        <w:t>ювання маленько</w:t>
      </w:r>
      <w:r>
        <w:t>ї кімнати</w:t>
      </w:r>
    </w:p>
    <w:p w14:paraId="4A10F2F3" w14:textId="51A0E54F" w:rsidR="006404B6" w:rsidRDefault="006404B6" w:rsidP="00D12D06">
      <w:pPr>
        <w:pStyle w:val="a5"/>
      </w:pPr>
      <w:r>
        <w:t>При натисканні кнопки «</w:t>
      </w:r>
      <w:r>
        <w:rPr>
          <w:lang w:val="en-US"/>
        </w:rPr>
        <w:t>AI</w:t>
      </w:r>
      <w:r w:rsidRPr="00731C79">
        <w:t>-</w:t>
      </w:r>
      <w:r>
        <w:t>моделі», користувач може побачити список своїх ШІ моделей, а також форму створення</w:t>
      </w:r>
      <w:r w:rsidRPr="00731C79">
        <w:t xml:space="preserve"> </w:t>
      </w:r>
      <w:r>
        <w:rPr>
          <w:lang w:val="en-US"/>
        </w:rPr>
        <w:t>LSTM</w:t>
      </w:r>
      <w:r w:rsidRPr="00731C79">
        <w:t xml:space="preserve"> </w:t>
      </w:r>
      <w:r>
        <w:t xml:space="preserve">моделі, що показано на </w:t>
      </w:r>
      <w:r>
        <w:br/>
        <w:t xml:space="preserve">рис. 3.8. Для створення LSTM моделі користувач спочатку обирає проведену симуляцію, на основі результатів якої відбуватиметься тренування. Далі користувач вводить параметри моделі: кількість нейронів (зазвичай, 64-128 для задачі передбачення температури), кількість прихованих шарів (зазвичай, 1-3), кількість кроків, через яку модель буде «передбачати» одиничне значення температури, розмір пакету вхідних даних </w:t>
      </w:r>
      <w:r w:rsidRPr="009D3B68">
        <w:t>(</w:t>
      </w:r>
      <w:r>
        <w:rPr>
          <w:lang w:val="en-US"/>
        </w:rPr>
        <w:t>batch</w:t>
      </w:r>
      <w:r w:rsidRPr="009D3B68">
        <w:t xml:space="preserve"> </w:t>
      </w:r>
      <w:r>
        <w:rPr>
          <w:lang w:val="en-US"/>
        </w:rPr>
        <w:t>size</w:t>
      </w:r>
      <w:r w:rsidRPr="009D3B68">
        <w:t>)</w:t>
      </w:r>
      <w:r>
        <w:t>, який подається на модель за одну ітерацію навчання, що також впливає на ефективність та стабільність процесу оптимізації, і кількість епох - повних циклів проходження по всій навчальній вибірці (50-100 – стандартні значення).</w:t>
      </w:r>
    </w:p>
    <w:p w14:paraId="438D78C3" w14:textId="304223EC" w:rsidR="006404B6" w:rsidRPr="006404B6" w:rsidRDefault="006404B6" w:rsidP="00D12D06">
      <w:pPr>
        <w:pStyle w:val="a5"/>
        <w:rPr>
          <w:lang w:val="ru-RU"/>
        </w:rPr>
      </w:pPr>
      <w:r w:rsidRPr="006404B6">
        <w:t xml:space="preserve">Варто зазначити, що ствердження «більше – краще» не є істиною в контексті </w:t>
      </w:r>
      <w:r>
        <w:rPr>
          <w:lang w:val="en-US"/>
        </w:rPr>
        <w:t>LSTM</w:t>
      </w:r>
      <w:r w:rsidRPr="006404B6">
        <w:t xml:space="preserve"> моделі, оскільки за наданням надто великої кількості параметрів модель «перенавчиться» і буде враховувати шум даних навчальної вибірки, або ж, не дивлячись на переваги </w:t>
      </w:r>
      <w:r>
        <w:rPr>
          <w:lang w:val="en-US"/>
        </w:rPr>
        <w:t>LSTM</w:t>
      </w:r>
      <w:r w:rsidRPr="006404B6">
        <w:t xml:space="preserve"> моделі, описані раніше, вона може забути </w:t>
      </w:r>
      <w:r w:rsidRPr="006404B6">
        <w:lastRenderedPageBreak/>
        <w:t xml:space="preserve">минулі дані. </w:t>
      </w:r>
      <w:r>
        <w:t>Локальний невеликий проміжок може випадково стати основою для моделі, вона стане «експертом» саме в цілому локальному проміжку, але не побачить залежності всієї системи, через що втрачає ефективність. Недостача параметрів може також призвести до падіння ефективності через «недонавчання».</w:t>
      </w:r>
    </w:p>
    <w:p w14:paraId="19E96E7F" w14:textId="77777777" w:rsidR="001D17B2" w:rsidRDefault="009D3B68" w:rsidP="008D5DF5">
      <w:pPr>
        <w:pStyle w:val="ab"/>
        <w:spacing w:before="480" w:after="240"/>
      </w:pPr>
      <w:r w:rsidRPr="009D3B68">
        <w:rPr>
          <w:noProof/>
        </w:rPr>
        <w:drawing>
          <wp:inline distT="0" distB="0" distL="0" distR="0" wp14:anchorId="48026CA5" wp14:editId="3FA69650">
            <wp:extent cx="6119495" cy="246303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2463036"/>
                    </a:xfrm>
                    <a:prstGeom prst="rect">
                      <a:avLst/>
                    </a:prstGeom>
                  </pic:spPr>
                </pic:pic>
              </a:graphicData>
            </a:graphic>
          </wp:inline>
        </w:drawing>
      </w:r>
    </w:p>
    <w:p w14:paraId="633A32F0" w14:textId="52336D00" w:rsidR="009D3B68" w:rsidRPr="009D3B68" w:rsidRDefault="009D3B68" w:rsidP="008D5DF5">
      <w:pPr>
        <w:pStyle w:val="ab"/>
      </w:pPr>
      <w:r>
        <w:t>Рисунок 3.</w:t>
      </w:r>
      <w:r w:rsidR="001F7C94">
        <w:t>8</w:t>
      </w:r>
      <w:r>
        <w:t xml:space="preserve"> – </w:t>
      </w:r>
      <w:r w:rsidR="00731C79">
        <w:t>Інтерфейс керування ШІ-моделями</w:t>
      </w:r>
    </w:p>
    <w:p w14:paraId="70270301" w14:textId="0F7DAF4A" w:rsidR="0042350A" w:rsidRDefault="00992777" w:rsidP="00D12D06">
      <w:pPr>
        <w:pStyle w:val="a5"/>
      </w:pPr>
      <w:r>
        <w:t xml:space="preserve">Зі списку обираємо симуляцію, яку ми </w:t>
      </w:r>
      <w:r w:rsidR="006404B6">
        <w:t xml:space="preserve">спочатку </w:t>
      </w:r>
      <w:r>
        <w:t xml:space="preserve">провели за допомогою ПІД. Вона буде нашою навчальною вибіркою, а далі обираємо 64 нейрона, 2 прихованих шара, 30 </w:t>
      </w:r>
      <w:r w:rsidR="00307FAA">
        <w:t>кроків</w:t>
      </w:r>
      <w:r>
        <w:t xml:space="preserve"> до передбачення (оскільки наш </w:t>
      </w:r>
      <w:r w:rsidR="00307FAA">
        <w:t>дискретний час</w:t>
      </w:r>
      <w:r>
        <w:t xml:space="preserve"> </w:t>
      </w:r>
      <w:r w:rsidR="006404B6">
        <w:br/>
      </w:r>
      <m:oMath>
        <m:r>
          <w:rPr>
            <w:rFonts w:ascii="Cambria Math" w:hAnsi="Cambria Math"/>
          </w:rPr>
          <m:t>dt=60</m:t>
        </m:r>
      </m:oMath>
      <w:r>
        <w:t>, то передбачення буде на 30 хвилин вперед),</w:t>
      </w:r>
      <w:r w:rsidR="007E10F1">
        <w:t xml:space="preserve"> пакет розміром 64</w:t>
      </w:r>
      <w:r>
        <w:t xml:space="preserve"> та 50 епох.</w:t>
      </w:r>
    </w:p>
    <w:p w14:paraId="625BB076" w14:textId="3B09028E" w:rsidR="007E10F1" w:rsidRDefault="007E10F1" w:rsidP="00D12D06">
      <w:pPr>
        <w:pStyle w:val="a5"/>
      </w:pPr>
      <w:r>
        <w:t xml:space="preserve">Після завершення навчання моделі, користувач побачить її у </w:t>
      </w:r>
      <w:r w:rsidR="006404B6">
        <w:t>переліку</w:t>
      </w:r>
      <w:r>
        <w:t xml:space="preserve">, і також її опис, в якому надано характеристики моделі. </w:t>
      </w:r>
      <w:r w:rsidR="00623751">
        <w:t>Використаємо її для</w:t>
      </w:r>
      <w:r>
        <w:t xml:space="preserve"> наступної симуляції</w:t>
      </w:r>
      <w:r w:rsidR="00623751">
        <w:t>: обираємо</w:t>
      </w:r>
      <w:r>
        <w:t xml:space="preserve"> опцію </w:t>
      </w:r>
      <w:r>
        <w:rPr>
          <w:lang w:val="en-US"/>
        </w:rPr>
        <w:t>PID</w:t>
      </w:r>
      <w:r w:rsidRPr="007E10F1">
        <w:t>+</w:t>
      </w:r>
      <w:r>
        <w:rPr>
          <w:lang w:val="en-US"/>
        </w:rPr>
        <w:t>LSTM</w:t>
      </w:r>
      <w:r>
        <w:t xml:space="preserve">, </w:t>
      </w:r>
      <w:r w:rsidR="00623751">
        <w:t>збільшуємо кількість ітерацій до</w:t>
      </w:r>
      <w:r>
        <w:t xml:space="preserve"> 40000, </w:t>
      </w:r>
      <w:r w:rsidR="00623751">
        <w:t xml:space="preserve">обираємо </w:t>
      </w:r>
      <w:r>
        <w:t>нашу ПІД конфігурацію</w:t>
      </w:r>
      <w:r w:rsidR="00623751">
        <w:t xml:space="preserve"> та </w:t>
      </w:r>
      <w:r>
        <w:t xml:space="preserve">створену </w:t>
      </w:r>
      <w:r>
        <w:rPr>
          <w:lang w:val="en-US"/>
        </w:rPr>
        <w:t>LSTM</w:t>
      </w:r>
      <w:r>
        <w:t>.</w:t>
      </w:r>
    </w:p>
    <w:p w14:paraId="63B3E17F" w14:textId="4CFBA0D3" w:rsidR="006404B6" w:rsidRDefault="006404B6" w:rsidP="00D12D06">
      <w:pPr>
        <w:pStyle w:val="a5"/>
      </w:pPr>
      <w:r>
        <w:t xml:space="preserve">Після закінчення симуляції отримуємо графік температур, зображений на рис. 3.9, на якому можна спостерігати «згладжену» криву температурної уставки. Температурна уставка корегується згідно передбаченню </w:t>
      </w:r>
      <w:r>
        <w:rPr>
          <w:lang w:val="en-US"/>
        </w:rPr>
        <w:t>LSTM</w:t>
      </w:r>
      <w:r w:rsidRPr="005E7E53">
        <w:t xml:space="preserve"> </w:t>
      </w:r>
      <w:r>
        <w:t xml:space="preserve">моделі за формулами (2.10-2.11) зі значенням </w:t>
      </w:r>
      <m:oMath>
        <m:r>
          <w:rPr>
            <w:rFonts w:ascii="Cambria Math" w:hAnsi="Cambria Math"/>
          </w:rPr>
          <m:t>α=0,9</m:t>
        </m:r>
      </m:oMath>
      <w:r>
        <w:t xml:space="preserve">, і надається ПІД-регулятору для розрахунку помилки. Оскільки об’єкт керування стабільний через свою </w:t>
      </w:r>
      <w:r>
        <w:lastRenderedPageBreak/>
        <w:t xml:space="preserve">теплоємність, то </w:t>
      </w:r>
      <w:r>
        <w:rPr>
          <w:lang w:val="en-US"/>
        </w:rPr>
        <w:t>LSTM</w:t>
      </w:r>
      <w:r>
        <w:t xml:space="preserve"> модель після тренування надає передбачення з прогнозованістю більше 90%, що видно з графіку на рис. 3.9, де передбачувана температура майже злилась з температурною уставкою та внутрішньою температурою кімнати.</w:t>
      </w:r>
    </w:p>
    <w:p w14:paraId="6C55969E" w14:textId="18B50FFA" w:rsidR="006404B6" w:rsidRDefault="006404B6" w:rsidP="00D12D06">
      <w:pPr>
        <w:pStyle w:val="a5"/>
      </w:pPr>
      <w:r w:rsidRPr="008D5DF5">
        <w:t xml:space="preserve">На показниках ефективності симуляції, що зображені на рис. 3.10, ми бачимо помилки </w:t>
      </w:r>
      <w:r>
        <w:rPr>
          <w:lang w:val="en-US"/>
        </w:rPr>
        <w:t>mae</w:t>
      </w:r>
      <w:r w:rsidRPr="008D5DF5">
        <w:t xml:space="preserve">, </w:t>
      </w:r>
      <w:r>
        <w:rPr>
          <w:lang w:val="en-US"/>
        </w:rPr>
        <w:t>mse</w:t>
      </w:r>
      <w:r w:rsidRPr="008D5DF5">
        <w:t xml:space="preserve">, </w:t>
      </w:r>
      <w:r>
        <w:rPr>
          <w:lang w:val="en-US"/>
        </w:rPr>
        <w:t>rmse</w:t>
      </w:r>
      <w:r w:rsidRPr="008D5DF5">
        <w:t xml:space="preserve"> близькі до нуля, що свідчить про майже ідеальну підтримку комфорту в приміщенні. </w:t>
      </w:r>
    </w:p>
    <w:p w14:paraId="356F7440" w14:textId="7EF01D1B" w:rsidR="006404B6" w:rsidRDefault="006404B6" w:rsidP="006404B6">
      <w:pPr>
        <w:pStyle w:val="ab"/>
        <w:spacing w:before="480" w:after="240"/>
      </w:pPr>
      <w:r>
        <w:rPr>
          <w:noProof/>
        </w:rPr>
        <w:drawing>
          <wp:inline distT="0" distB="0" distL="0" distR="0" wp14:anchorId="5C9983A0" wp14:editId="085B83D8">
            <wp:extent cx="6055024" cy="3037509"/>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5024" cy="3037509"/>
                    </a:xfrm>
                    <a:prstGeom prst="rect">
                      <a:avLst/>
                    </a:prstGeom>
                  </pic:spPr>
                </pic:pic>
              </a:graphicData>
            </a:graphic>
          </wp:inline>
        </w:drawing>
      </w:r>
    </w:p>
    <w:p w14:paraId="0FCB9817" w14:textId="1A8E41B3" w:rsidR="006404B6" w:rsidRPr="006404B6" w:rsidRDefault="006404B6" w:rsidP="006404B6">
      <w:pPr>
        <w:pStyle w:val="af0"/>
        <w:rPr>
          <w:lang w:val="ru-RU"/>
        </w:rPr>
      </w:pPr>
      <w:r>
        <w:t xml:space="preserve">Рисунок 3.9 – Графік температури маленької кімнати з регулюванням </w:t>
      </w:r>
      <w:r>
        <w:rPr>
          <w:lang w:val="en-US"/>
        </w:rPr>
        <w:t>PID</w:t>
      </w:r>
      <w:r w:rsidRPr="007E6528">
        <w:t>+</w:t>
      </w:r>
      <w:r>
        <w:rPr>
          <w:lang w:val="en-US"/>
        </w:rPr>
        <w:t>LSTM</w:t>
      </w:r>
    </w:p>
    <w:p w14:paraId="10965FDC" w14:textId="0228E272" w:rsidR="006404B6" w:rsidRDefault="006404B6" w:rsidP="006404B6">
      <w:pPr>
        <w:pStyle w:val="ab"/>
        <w:spacing w:before="480" w:after="240"/>
      </w:pPr>
      <w:r w:rsidRPr="00F74443">
        <w:rPr>
          <w:noProof/>
        </w:rPr>
        <w:drawing>
          <wp:inline distT="0" distB="0" distL="0" distR="0" wp14:anchorId="7583E7D5" wp14:editId="648ADDBE">
            <wp:extent cx="3366368" cy="1623974"/>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6993" cy="1653220"/>
                    </a:xfrm>
                    <a:prstGeom prst="rect">
                      <a:avLst/>
                    </a:prstGeom>
                  </pic:spPr>
                </pic:pic>
              </a:graphicData>
            </a:graphic>
          </wp:inline>
        </w:drawing>
      </w:r>
    </w:p>
    <w:p w14:paraId="73E8228E" w14:textId="58ED6EBC" w:rsidR="006404B6" w:rsidRDefault="006404B6" w:rsidP="006404B6">
      <w:pPr>
        <w:pStyle w:val="af0"/>
      </w:pPr>
      <w:r>
        <w:t>Рисунок 3.</w:t>
      </w:r>
      <w:r w:rsidRPr="006404B6">
        <w:t>10</w:t>
      </w:r>
      <w:r>
        <w:t xml:space="preserve"> – Метрики ефективності регулювання PID</w:t>
      </w:r>
      <w:r w:rsidRPr="00EF7AEF">
        <w:t>+</w:t>
      </w:r>
      <w:r>
        <w:rPr>
          <w:lang w:val="en-US"/>
        </w:rPr>
        <w:t>LSTM</w:t>
      </w:r>
      <w:r>
        <w:t xml:space="preserve"> маленької кімнати</w:t>
      </w:r>
    </w:p>
    <w:p w14:paraId="51C841E5" w14:textId="025CA7EA" w:rsidR="001D17B2" w:rsidRDefault="00F74443" w:rsidP="00D12D06">
      <w:pPr>
        <w:pStyle w:val="a5"/>
      </w:pPr>
      <w:r>
        <w:lastRenderedPageBreak/>
        <w:t xml:space="preserve">Для консистентного порівняння, було створено симуляцію маленької кімнати на 40000 ітерацій з </w:t>
      </w:r>
      <w:r>
        <w:rPr>
          <w:lang w:val="en-US"/>
        </w:rPr>
        <w:t>PID</w:t>
      </w:r>
      <w:r>
        <w:t xml:space="preserve"> регулюванням без зміни інших параметрів. Її метрики ефективності </w:t>
      </w:r>
      <w:r>
        <w:rPr>
          <w:lang w:val="en-US"/>
        </w:rPr>
        <w:t>PID</w:t>
      </w:r>
      <w:r>
        <w:t xml:space="preserve"> зображено на рис. 3.11, </w:t>
      </w:r>
      <w:r w:rsidR="001D17B2">
        <w:t xml:space="preserve">а </w:t>
      </w:r>
      <w:r>
        <w:t>графік – на рис. 3.12.</w:t>
      </w:r>
    </w:p>
    <w:p w14:paraId="09FB5EE0" w14:textId="0B735B92" w:rsidR="001D17B2" w:rsidRDefault="00F74443" w:rsidP="008D5DF5">
      <w:pPr>
        <w:pStyle w:val="ab"/>
        <w:spacing w:before="480" w:after="240"/>
      </w:pPr>
      <w:r>
        <w:rPr>
          <w:noProof/>
        </w:rPr>
        <w:drawing>
          <wp:inline distT="0" distB="0" distL="0" distR="0" wp14:anchorId="5F38442C" wp14:editId="1C4AE1C8">
            <wp:extent cx="3511295" cy="168249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345" cy="1699291"/>
                    </a:xfrm>
                    <a:prstGeom prst="rect">
                      <a:avLst/>
                    </a:prstGeom>
                  </pic:spPr>
                </pic:pic>
              </a:graphicData>
            </a:graphic>
          </wp:inline>
        </w:drawing>
      </w:r>
    </w:p>
    <w:p w14:paraId="7DAC76AF" w14:textId="2E29F7A9" w:rsidR="00F74443" w:rsidRDefault="00F74443" w:rsidP="000979C5">
      <w:pPr>
        <w:pStyle w:val="af0"/>
      </w:pPr>
      <w:r>
        <w:t>Рисунок 3.11 – Метрики ефективності PID-регул</w:t>
      </w:r>
      <w:r w:rsidRPr="00EF7AEF">
        <w:t>ювання маленько</w:t>
      </w:r>
      <w:r>
        <w:t>ї кімнати після подвоєння кількості ітерацій</w:t>
      </w:r>
    </w:p>
    <w:p w14:paraId="2263C056" w14:textId="77777777" w:rsidR="00D12D06" w:rsidRDefault="00D12D06" w:rsidP="00D12D06">
      <w:pPr>
        <w:pStyle w:val="ab"/>
        <w:spacing w:before="480" w:after="240"/>
      </w:pPr>
      <w:r>
        <w:rPr>
          <w:noProof/>
        </w:rPr>
        <w:drawing>
          <wp:inline distT="0" distB="0" distL="0" distR="0" wp14:anchorId="2A27A4B3" wp14:editId="4DE63314">
            <wp:extent cx="5802800" cy="3411109"/>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4594" cy="3418042"/>
                    </a:xfrm>
                    <a:prstGeom prst="rect">
                      <a:avLst/>
                    </a:prstGeom>
                  </pic:spPr>
                </pic:pic>
              </a:graphicData>
            </a:graphic>
          </wp:inline>
        </w:drawing>
      </w:r>
    </w:p>
    <w:p w14:paraId="67D67A88" w14:textId="77777777" w:rsidR="00D12D06" w:rsidRPr="00D12D06" w:rsidRDefault="00D12D06" w:rsidP="00D12D06">
      <w:pPr>
        <w:pStyle w:val="af0"/>
      </w:pPr>
      <w:r>
        <w:t>Рисунок 3.12 – Графік температури маленької кімнати з PID-регулюванням після подвоєння кількості ітерацій</w:t>
      </w:r>
    </w:p>
    <w:p w14:paraId="311E1FB1" w14:textId="6478F61A" w:rsidR="006404B6" w:rsidRDefault="00F74443" w:rsidP="00D12D06">
      <w:pPr>
        <w:pStyle w:val="a5"/>
      </w:pPr>
      <w:r w:rsidRPr="008D5DF5">
        <w:t xml:space="preserve">Із параметрів </w:t>
      </w:r>
      <w:r>
        <w:rPr>
          <w:lang w:val="en-US"/>
        </w:rPr>
        <w:t>mae</w:t>
      </w:r>
      <w:r w:rsidRPr="008D5DF5">
        <w:t xml:space="preserve">, </w:t>
      </w:r>
      <w:r>
        <w:rPr>
          <w:lang w:val="en-US"/>
        </w:rPr>
        <w:t>mse</w:t>
      </w:r>
      <w:r w:rsidRPr="008D5DF5">
        <w:t xml:space="preserve">, </w:t>
      </w:r>
      <w:r>
        <w:rPr>
          <w:lang w:val="en-US"/>
        </w:rPr>
        <w:t>rmse</w:t>
      </w:r>
      <w:r w:rsidRPr="008D5DF5">
        <w:t xml:space="preserve"> з рис. 3.11 ми бачимо, що модель </w:t>
      </w:r>
      <w:r>
        <w:rPr>
          <w:lang w:val="en-US"/>
        </w:rPr>
        <w:t>LSTM</w:t>
      </w:r>
      <w:r w:rsidRPr="008D5DF5">
        <w:t xml:space="preserve"> у комбінації з </w:t>
      </w:r>
      <w:r>
        <w:rPr>
          <w:lang w:val="en-US"/>
        </w:rPr>
        <w:t>PID</w:t>
      </w:r>
      <w:r w:rsidRPr="008D5DF5">
        <w:t xml:space="preserve"> регулятором показує значно кращі результати в підтримці </w:t>
      </w:r>
      <w:r w:rsidRPr="008D5DF5">
        <w:lastRenderedPageBreak/>
        <w:t xml:space="preserve">комфортної температури: </w:t>
      </w:r>
      <w:r>
        <w:rPr>
          <w:lang w:val="en-US"/>
        </w:rPr>
        <w:t>mae</w:t>
      </w:r>
      <w:r w:rsidRPr="00EF7AEF">
        <w:t xml:space="preserve"> </w:t>
      </w:r>
      <w:r w:rsidRPr="008D5DF5">
        <w:t xml:space="preserve">зменшилось </w:t>
      </w:r>
      <w:r w:rsidR="009C7F19" w:rsidRPr="008D5DF5">
        <w:t xml:space="preserve">на </w:t>
      </w:r>
      <m:oMath>
        <m:r>
          <w:rPr>
            <w:rFonts w:ascii="Cambria Math" w:hAnsi="Cambria Math"/>
          </w:rPr>
          <m:t xml:space="preserve">1,31 </m:t>
        </m:r>
        <m:r>
          <m:rPr>
            <m:sty m:val="p"/>
          </m:rPr>
          <w:rPr>
            <w:rFonts w:ascii="Cambria Math" w:hAnsi="Cambria Math"/>
          </w:rPr>
          <m:t>°C</m:t>
        </m:r>
      </m:oMath>
      <w:r w:rsidRPr="008D5DF5">
        <w:t xml:space="preserve">, </w:t>
      </w:r>
      <w:r>
        <w:rPr>
          <w:lang w:val="en-US"/>
        </w:rPr>
        <w:t>mse</w:t>
      </w:r>
      <w:r w:rsidRPr="00EF7AEF">
        <w:t xml:space="preserve"> </w:t>
      </w:r>
      <w:r w:rsidR="009C7F19" w:rsidRPr="008D5DF5">
        <w:t xml:space="preserve">– на </w:t>
      </w:r>
      <m:oMath>
        <m:r>
          <w:rPr>
            <w:rFonts w:ascii="Cambria Math" w:hAnsi="Cambria Math"/>
          </w:rPr>
          <m:t xml:space="preserve">4,2 </m:t>
        </m:r>
        <m:r>
          <m:rPr>
            <m:sty m:val="p"/>
          </m:rPr>
          <w:rPr>
            <w:rFonts w:ascii="Cambria Math" w:hAnsi="Cambria Math"/>
          </w:rPr>
          <m:t>°C</m:t>
        </m:r>
      </m:oMath>
      <w:r w:rsidRPr="008D5DF5">
        <w:t xml:space="preserve">, а </w:t>
      </w:r>
      <w:r>
        <w:rPr>
          <w:lang w:val="en-US"/>
        </w:rPr>
        <w:t>rmse</w:t>
      </w:r>
      <w:r w:rsidRPr="00EF7AEF">
        <w:t xml:space="preserve"> </w:t>
      </w:r>
      <w:r w:rsidR="009C7F19" w:rsidRPr="008D5DF5">
        <w:t>–</w:t>
      </w:r>
      <w:r w:rsidRPr="00EF7AEF">
        <w:t xml:space="preserve"> </w:t>
      </w:r>
      <w:r w:rsidR="009C7F19" w:rsidRPr="008D5DF5">
        <w:t xml:space="preserve">на </w:t>
      </w:r>
      <m:oMath>
        <m:r>
          <w:rPr>
            <w:rFonts w:ascii="Cambria Math" w:hAnsi="Cambria Math"/>
          </w:rPr>
          <m:t xml:space="preserve">1,86 </m:t>
        </m:r>
        <m:r>
          <m:rPr>
            <m:sty m:val="p"/>
          </m:rPr>
          <w:rPr>
            <w:rFonts w:ascii="Cambria Math" w:hAnsi="Cambria Math"/>
          </w:rPr>
          <m:t>°C</m:t>
        </m:r>
      </m:oMath>
      <w:r w:rsidRPr="008D5DF5">
        <w:t xml:space="preserve">. Крім того, </w:t>
      </w:r>
      <w:r>
        <w:rPr>
          <w:lang w:val="en-US"/>
        </w:rPr>
        <w:t>PID</w:t>
      </w:r>
      <w:r w:rsidRPr="00570C95">
        <w:t>-</w:t>
      </w:r>
      <w:r>
        <w:rPr>
          <w:lang w:val="en-US"/>
        </w:rPr>
        <w:t>LSTM</w:t>
      </w:r>
      <w:r w:rsidRPr="00570C95">
        <w:t xml:space="preserve"> </w:t>
      </w:r>
      <w:r w:rsidRPr="008D5DF5">
        <w:t xml:space="preserve">регулювання забезпечило економію енергії на 3,6% порівняно з результатами роботи звичайного ПІД-регулятора. </w:t>
      </w:r>
      <w:r>
        <w:t>Перерегулювання, що майже не змінилось, свідчить про повільний старт системи.</w:t>
      </w:r>
    </w:p>
    <w:p w14:paraId="54887613" w14:textId="0B88A152" w:rsidR="00D12D06" w:rsidRDefault="00D12D06" w:rsidP="00D12D06">
      <w:pPr>
        <w:pStyle w:val="a5"/>
      </w:pPr>
      <w:r>
        <w:t xml:space="preserve">Далі користувач може створити </w:t>
      </w:r>
      <w:r>
        <w:rPr>
          <w:lang w:val="en-US"/>
        </w:rPr>
        <w:t>RL</w:t>
      </w:r>
      <w:r>
        <w:t xml:space="preserve"> агента за формою, зображеною на </w:t>
      </w:r>
      <w:r>
        <w:br/>
        <w:t>рис. 3.13. Для навчання потрібно вказати параметри ітерації, дискретний час (</w:t>
      </w:r>
      <m:oMath>
        <m:r>
          <w:rPr>
            <w:rFonts w:ascii="Cambria Math" w:hAnsi="Cambria Math"/>
          </w:rPr>
          <m:t>dt</m:t>
        </m:r>
      </m:oMath>
      <w:r>
        <w:t>)</w:t>
      </w:r>
      <w:r w:rsidRPr="001F4995">
        <w:t xml:space="preserve">, </w:t>
      </w:r>
      <w:r>
        <w:t>а також параметри моделі: швидкість навчання</w:t>
      </w:r>
      <w:r w:rsidRPr="001F4995">
        <w:t xml:space="preserve"> </w:t>
      </w:r>
      <w:r>
        <w:t>(</w:t>
      </w:r>
      <m:oMath>
        <m:r>
          <w:rPr>
            <w:rFonts w:ascii="Cambria Math" w:hAnsi="Cambria Math"/>
          </w:rPr>
          <m:t>lr</m:t>
        </m:r>
      </m:oMath>
      <w:r>
        <w:t>, зазвичай 0,01-0,4)</w:t>
      </w:r>
      <w:r w:rsidRPr="001F4995">
        <w:t xml:space="preserve">, </w:t>
      </w:r>
      <w:r>
        <w:t>к</w:t>
      </w:r>
      <w:r w:rsidRPr="001F4995">
        <w:t>оефіцієнт дисконтування (</w:t>
      </w:r>
      <m:oMath>
        <m:r>
          <w:rPr>
            <w:rFonts w:ascii="Cambria Math" w:hAnsi="Cambria Math"/>
            <w:noProof/>
            <w:szCs w:val="28"/>
          </w:rPr>
          <m:t>γ</m:t>
        </m:r>
      </m:oMath>
      <w:r w:rsidRPr="001F4995">
        <w:t>) — параметр, що визначає вагу майбутніх нагород відносно поточних</w:t>
      </w:r>
      <w:r>
        <w:t xml:space="preserve"> (зазвичай 0,99-0,999), епсілон</w:t>
      </w:r>
      <w:r w:rsidRPr="001F4995">
        <w:t xml:space="preserve"> (</w:t>
      </w:r>
      <m:oMath>
        <m:r>
          <w:rPr>
            <w:rFonts w:ascii="Cambria Math" w:hAnsi="Cambria Math"/>
          </w:rPr>
          <m:t>ε</m:t>
        </m:r>
      </m:oMath>
      <w:r w:rsidRPr="001F4995">
        <w:t>) — параметр, що задає ймовірність вибору випадкової дії замість дії, обраної політикою агента.</w:t>
      </w:r>
    </w:p>
    <w:p w14:paraId="32FF29D8" w14:textId="77777777" w:rsidR="00D12D06" w:rsidRDefault="00D12D06" w:rsidP="00D12D06">
      <w:pPr>
        <w:pStyle w:val="ab"/>
        <w:spacing w:before="480" w:after="240"/>
      </w:pPr>
      <w:r w:rsidRPr="00F34136">
        <w:rPr>
          <w:noProof/>
        </w:rPr>
        <w:drawing>
          <wp:inline distT="0" distB="0" distL="0" distR="0" wp14:anchorId="3269BD45" wp14:editId="1D8ED4F7">
            <wp:extent cx="6119495" cy="64945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649454"/>
                    </a:xfrm>
                    <a:prstGeom prst="rect">
                      <a:avLst/>
                    </a:prstGeom>
                  </pic:spPr>
                </pic:pic>
              </a:graphicData>
            </a:graphic>
          </wp:inline>
        </w:drawing>
      </w:r>
    </w:p>
    <w:p w14:paraId="13A16DD4" w14:textId="0B8CCA7F" w:rsidR="00D12D06" w:rsidRDefault="00D12D06" w:rsidP="00D12D06">
      <w:pPr>
        <w:pStyle w:val="af0"/>
      </w:pPr>
      <w:r>
        <w:t xml:space="preserve">Рисунок 3.13 – Форма створення </w:t>
      </w:r>
      <w:r>
        <w:rPr>
          <w:lang w:val="en-US"/>
        </w:rPr>
        <w:t>RL</w:t>
      </w:r>
      <w:r>
        <w:t xml:space="preserve"> моделі  </w:t>
      </w:r>
      <w:r w:rsidRPr="001F4995">
        <w:t xml:space="preserve"> </w:t>
      </w:r>
    </w:p>
    <w:p w14:paraId="31CF8B7D" w14:textId="77777777" w:rsidR="00D12D06" w:rsidRDefault="00D12D06" w:rsidP="00D12D06">
      <w:pPr>
        <w:pStyle w:val="a5"/>
      </w:pPr>
      <w:r w:rsidRPr="008D5DF5">
        <w:t>Швидкість навчання агента (</w:t>
      </w:r>
      <m:oMath>
        <m:r>
          <w:rPr>
            <w:rFonts w:ascii="Cambria Math" w:hAnsi="Cambria Math"/>
          </w:rPr>
          <m:t>lr)</m:t>
        </m:r>
      </m:oMath>
      <w:r w:rsidRPr="008D5DF5">
        <w:t xml:space="preserve"> визначає швидкість оновлення знань агента, коефіцієнт дисконтування (</w:t>
      </w:r>
      <m:oMath>
        <m:r>
          <w:rPr>
            <w:rFonts w:ascii="Cambria Math" w:hAnsi="Cambria Math"/>
            <w:noProof/>
            <w:szCs w:val="28"/>
          </w:rPr>
          <m:t>γ)</m:t>
        </m:r>
      </m:oMath>
      <w:r w:rsidRPr="008D5DF5">
        <w:t xml:space="preserve"> визначає, як агент планує майбутні вигоди і планує довгостроково, а значення епсілон (</w:t>
      </w:r>
      <m:oMath>
        <m:r>
          <w:rPr>
            <w:rFonts w:ascii="Cambria Math" w:hAnsi="Cambria Math"/>
          </w:rPr>
          <m:t>ε)</m:t>
        </m:r>
      </m:oMath>
      <w:r w:rsidRPr="008D5DF5">
        <w:t xml:space="preserve"> дозволяє агенту відвідувати випадкові значення, забезпечуючи баланс між дослідженням та використанням набутого досвіду. </w:t>
      </w:r>
      <w:r>
        <w:t>Із кожним кроком, агент пробує середовище, в якому змінює потужність регулятора та отримує винагороду за формулами (2.11-2.12).</w:t>
      </w:r>
    </w:p>
    <w:p w14:paraId="49DCFF5E" w14:textId="60BF2F5D" w:rsidR="00001A5D" w:rsidRPr="00D12D06" w:rsidRDefault="00001A5D" w:rsidP="00D12D06">
      <w:pPr>
        <w:pStyle w:val="a5"/>
      </w:pPr>
      <w:r>
        <w:t xml:space="preserve">В експерименті з </w:t>
      </w:r>
      <w:r>
        <w:rPr>
          <w:lang w:val="en-US"/>
        </w:rPr>
        <w:t>RL</w:t>
      </w:r>
      <w:r w:rsidRPr="00001A5D">
        <w:t>-</w:t>
      </w:r>
      <w:r>
        <w:t>агентом використано значення</w:t>
      </w:r>
      <w:r w:rsidR="00F74443" w:rsidRPr="00F74443">
        <w:rPr>
          <w:rFonts w:ascii="Cambria Math" w:hAnsi="Cambria Math"/>
          <w:i/>
          <w:noProof/>
          <w:szCs w:val="28"/>
        </w:rPr>
        <w:t xml:space="preserve"> </w:t>
      </w:r>
      <m:oMath>
        <m:r>
          <w:rPr>
            <w:rFonts w:ascii="Cambria Math" w:hAnsi="Cambria Math"/>
            <w:noProof/>
            <w:szCs w:val="28"/>
          </w:rPr>
          <m:t>lr=0,3</m:t>
        </m:r>
      </m:oMath>
      <w:r w:rsidR="00F74443">
        <w:t>,</w:t>
      </w:r>
      <w:r w:rsidR="00F74443" w:rsidRPr="00001A5D">
        <w:t xml:space="preserve"> </w:t>
      </w:r>
      <m:oMath>
        <m:r>
          <w:rPr>
            <w:rFonts w:ascii="Cambria Math" w:hAnsi="Cambria Math"/>
            <w:noProof/>
            <w:szCs w:val="28"/>
          </w:rPr>
          <m:t>γ=0,99</m:t>
        </m:r>
      </m:oMath>
      <w:r w:rsidR="00F74443">
        <w:rPr>
          <w:szCs w:val="28"/>
        </w:rPr>
        <w:t xml:space="preserve"> і</w:t>
      </w:r>
      <w:r w:rsidR="00F74443">
        <w:t xml:space="preserve"> </w:t>
      </w:r>
      <m:oMath>
        <m:r>
          <w:rPr>
            <w:rFonts w:ascii="Cambria Math" w:hAnsi="Cambria Math"/>
          </w:rPr>
          <m:t>ε</m:t>
        </m:r>
        <m:r>
          <w:rPr>
            <w:rFonts w:ascii="Cambria Math" w:hAnsi="Cambria Math"/>
            <w:noProof/>
            <w:szCs w:val="28"/>
          </w:rPr>
          <m:t>=1</m:t>
        </m:r>
      </m:oMath>
      <w:r w:rsidR="00872AB4" w:rsidRPr="00872AB4">
        <w:rPr>
          <w:szCs w:val="28"/>
        </w:rPr>
        <w:t xml:space="preserve"> </w:t>
      </w:r>
      <w:r>
        <w:t xml:space="preserve">для надання можливості агенту пройти якомога більше сценаріїв. У результаті агент не навчився достатньо регулювати температуру та не виконав свою задачу </w:t>
      </w:r>
      <w:r w:rsidR="00F74443">
        <w:t>за надану кількість ітерацій навчання у розмірі 20000.</w:t>
      </w:r>
      <w:r w:rsidR="00D12D06">
        <w:t xml:space="preserve"> Це видно з графіку, зображеному на рис. 3.14, де температура кімнати поступово піднялась до небезпечних </w:t>
      </w:r>
      <m:oMath>
        <m:r>
          <w:rPr>
            <w:rFonts w:ascii="Cambria Math" w:hAnsi="Cambria Math"/>
          </w:rPr>
          <m:t xml:space="preserve">+45 </m:t>
        </m:r>
        <m:r>
          <m:rPr>
            <m:sty m:val="p"/>
          </m:rPr>
          <w:rPr>
            <w:rFonts w:ascii="Cambria Math" w:hAnsi="Cambria Math"/>
          </w:rPr>
          <m:t>°C</m:t>
        </m:r>
      </m:oMath>
      <w:r w:rsidR="00D12D06">
        <w:t>.</w:t>
      </w:r>
    </w:p>
    <w:p w14:paraId="37C15FE1" w14:textId="77777777" w:rsidR="00D12D06" w:rsidRPr="00001A5D" w:rsidRDefault="00D12D06" w:rsidP="00D12D06">
      <w:pPr>
        <w:pStyle w:val="a5"/>
      </w:pPr>
    </w:p>
    <w:p w14:paraId="47E1DFCB" w14:textId="3F533900" w:rsidR="00F74443" w:rsidRDefault="001F4995" w:rsidP="008D5DF5">
      <w:pPr>
        <w:pStyle w:val="ab"/>
        <w:spacing w:before="480" w:after="240"/>
      </w:pPr>
      <w:r>
        <w:rPr>
          <w:noProof/>
        </w:rPr>
        <w:lastRenderedPageBreak/>
        <w:drawing>
          <wp:inline distT="0" distB="0" distL="0" distR="0" wp14:anchorId="32F2F738" wp14:editId="3A764C4B">
            <wp:extent cx="6119495" cy="3005455"/>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3005455"/>
                    </a:xfrm>
                    <a:prstGeom prst="rect">
                      <a:avLst/>
                    </a:prstGeom>
                  </pic:spPr>
                </pic:pic>
              </a:graphicData>
            </a:graphic>
          </wp:inline>
        </w:drawing>
      </w:r>
    </w:p>
    <w:p w14:paraId="1F94D986" w14:textId="0C3E2A1A" w:rsidR="001F4995" w:rsidRDefault="001F4995" w:rsidP="008D5DF5">
      <w:pPr>
        <w:pStyle w:val="ab"/>
      </w:pPr>
      <w:r>
        <w:t>Рисунок 3.1</w:t>
      </w:r>
      <w:r w:rsidR="00F74443">
        <w:t>4</w:t>
      </w:r>
      <w:r>
        <w:t xml:space="preserve"> – </w:t>
      </w:r>
      <w:r w:rsidR="00F74443">
        <w:t xml:space="preserve">Графік температури маленької кімнати з </w:t>
      </w:r>
      <w:r w:rsidR="00F74443">
        <w:rPr>
          <w:lang w:val="en-US"/>
        </w:rPr>
        <w:t>RL</w:t>
      </w:r>
      <w:r w:rsidR="00F74443">
        <w:t>-регулюванням</w:t>
      </w:r>
    </w:p>
    <w:p w14:paraId="1398315F" w14:textId="77777777" w:rsidR="00840127" w:rsidRDefault="00001A5D" w:rsidP="00D12D06">
      <w:pPr>
        <w:pStyle w:val="a5"/>
      </w:pPr>
      <w:r w:rsidRPr="008D5DF5">
        <w:t xml:space="preserve">Далі експерименти будуть </w:t>
      </w:r>
      <w:r w:rsidR="00BB52D6" w:rsidRPr="008D5DF5">
        <w:t>відбуватись</w:t>
      </w:r>
      <w:r w:rsidRPr="008D5DF5">
        <w:t xml:space="preserve"> з</w:t>
      </w:r>
      <w:r w:rsidR="00BB52D6" w:rsidRPr="008D5DF5">
        <w:t xml:space="preserve"> іншою моделю</w:t>
      </w:r>
      <w:r w:rsidR="001D17B2" w:rsidRPr="008D5DF5">
        <w:t xml:space="preserve"> —</w:t>
      </w:r>
      <w:r w:rsidR="00BB52D6" w:rsidRPr="008D5DF5">
        <w:t xml:space="preserve"> велик</w:t>
      </w:r>
      <w:r w:rsidR="00FB67D9" w:rsidRPr="008D5DF5">
        <w:t>ою</w:t>
      </w:r>
      <w:r w:rsidR="00BB52D6" w:rsidRPr="008D5DF5">
        <w:t xml:space="preserve"> </w:t>
      </w:r>
      <w:r w:rsidR="00FB67D9" w:rsidRPr="008D5DF5">
        <w:t xml:space="preserve">кімнатою </w:t>
      </w:r>
      <w:r w:rsidR="00F74443" w:rsidRPr="008D5DF5">
        <w:t xml:space="preserve">об’ємом 900 </w:t>
      </w:r>
      <m:oMath>
        <m:sSup>
          <m:sSupPr>
            <m:ctrlPr>
              <w:rPr>
                <w:rFonts w:ascii="Cambria Math" w:hAnsi="Cambria Math"/>
                <w:i/>
              </w:rPr>
            </m:ctrlPr>
          </m:sSupPr>
          <m:e>
            <m:r>
              <w:rPr>
                <w:rFonts w:ascii="Cambria Math" w:hAnsi="Cambria Math"/>
              </w:rPr>
              <m:t>м</m:t>
            </m:r>
          </m:e>
          <m:sup>
            <m:r>
              <w:rPr>
                <w:rFonts w:ascii="Cambria Math" w:hAnsi="Cambria Math"/>
              </w:rPr>
              <m:t>3</m:t>
            </m:r>
          </m:sup>
        </m:sSup>
      </m:oMath>
      <w:r w:rsidR="00F74443" w:rsidRPr="008D5DF5">
        <w:t xml:space="preserve"> </w:t>
      </w:r>
      <w:r w:rsidR="001D17B2" w:rsidRPr="008D5DF5">
        <w:t>і з</w:t>
      </w:r>
      <w:r w:rsidR="00BB52D6" w:rsidRPr="008D5DF5">
        <w:t xml:space="preserve"> поганою теплоізоляцією. </w:t>
      </w:r>
      <w:r w:rsidR="00BB52D6">
        <w:t>Спочатку було створено ПІД коефіцієнти за допомогою авто</w:t>
      </w:r>
      <w:r w:rsidR="00840127" w:rsidRPr="00840127">
        <w:t>-</w:t>
      </w:r>
      <w:r w:rsidR="00BB52D6">
        <w:t xml:space="preserve">тюнингу за методом Коена-Куна з характеристиками 120 ітерацій, дельтою 10% та періодом 1200 с. Надані коефіцієнти задавали багато шуму в системі, бо ПІД регулятор намагався швидко прогріти приміщення, а воно так само швидко </w:t>
      </w:r>
      <w:r w:rsidR="00DE426A">
        <w:t>охолоджувалось</w:t>
      </w:r>
      <w:r w:rsidR="00BB52D6">
        <w:t>.</w:t>
      </w:r>
    </w:p>
    <w:p w14:paraId="7486D256" w14:textId="51A873EB" w:rsidR="00FA5C9B" w:rsidRDefault="00DE426A" w:rsidP="00D12D06">
      <w:pPr>
        <w:pStyle w:val="a5"/>
      </w:pPr>
      <w:r>
        <w:t xml:space="preserve"> Також виявилась теоретична проблема навчання </w:t>
      </w:r>
      <w:r>
        <w:rPr>
          <w:lang w:val="en-US"/>
        </w:rPr>
        <w:t>RL</w:t>
      </w:r>
      <w:r>
        <w:t xml:space="preserve">-агенту для цієї кімнати. Агент має простір станів, тобто наданих зовнішніх та внутрішніх температур, а також простір дій. Усі вони разом після перемноження формують </w:t>
      </w:r>
      <w:r>
        <w:rPr>
          <w:lang w:val="en-US"/>
        </w:rPr>
        <w:t>Q</w:t>
      </w:r>
      <w:r w:rsidRPr="00DE426A">
        <w:t>-</w:t>
      </w:r>
      <w:r>
        <w:t>таблицю просторів станів та дій, яку агент поступово заповнює, взаємодіючи з середою та навчається, отримуючи винагороду. Простір дій задається розмірністю зазвичай 20-40 варіантів дій (100% потужності обігрівача ділиться на кількість дій, тобто у випадку 21 дії – 1 дія це рівно 5% потужності). У випадку з потужністю обігрівача</w:t>
      </w:r>
      <w:r w:rsidR="00E83AEC">
        <w:t xml:space="preserve"> що дорівнює</w:t>
      </w:r>
      <w:r>
        <w:t xml:space="preserve"> 8 кВт,</w:t>
      </w:r>
      <w:r w:rsidR="00E83AEC">
        <w:t xml:space="preserve"> і</w:t>
      </w:r>
      <w:r>
        <w:t xml:space="preserve"> яка перегріває </w:t>
      </w:r>
      <w:r w:rsidR="00E83AEC">
        <w:t xml:space="preserve">середу за надто великих значень, </w:t>
      </w:r>
      <w:r w:rsidR="00E83AEC">
        <w:rPr>
          <w:lang w:val="en-US"/>
        </w:rPr>
        <w:t>RL</w:t>
      </w:r>
      <w:r w:rsidR="00E83AEC">
        <w:t xml:space="preserve">-агенту довелось би додатково навчатись та зводитись до необхідних значень обігрівача ще довгий час. А також надто сильний обігрівач фактично обмежували стан дій, а відповідно й ефективність, </w:t>
      </w:r>
      <w:r w:rsidR="00E83AEC">
        <w:rPr>
          <w:lang w:val="en-US"/>
        </w:rPr>
        <w:t>RL</w:t>
      </w:r>
      <w:r w:rsidR="00E83AEC">
        <w:t xml:space="preserve">-агенту, що зовсім не бажано. Збільшення ж </w:t>
      </w:r>
      <w:r w:rsidR="00E83AEC">
        <w:rPr>
          <w:lang w:val="en-US"/>
        </w:rPr>
        <w:t>Q</w:t>
      </w:r>
      <w:r w:rsidR="00E83AEC" w:rsidRPr="00E83AEC">
        <w:t>-</w:t>
      </w:r>
      <w:r w:rsidR="00E83AEC">
        <w:rPr>
          <w:lang w:val="en-US"/>
        </w:rPr>
        <w:t>learning</w:t>
      </w:r>
      <w:r w:rsidR="00E83AEC" w:rsidRPr="00E83AEC">
        <w:t xml:space="preserve"> </w:t>
      </w:r>
      <w:r w:rsidR="00E83AEC">
        <w:t xml:space="preserve">таблиці шляхом збільшення станів </w:t>
      </w:r>
      <w:r w:rsidR="00E83AEC">
        <w:lastRenderedPageBreak/>
        <w:t>дій призвело би до проблеми «адської розмірності»</w:t>
      </w:r>
      <w:r w:rsidR="008D5DF5">
        <w:t xml:space="preserve"> </w:t>
      </w:r>
      <w:r w:rsidR="008D5DF5" w:rsidRPr="008D5DF5">
        <w:t>—</w:t>
      </w:r>
      <w:r w:rsidR="008D5DF5">
        <w:t xml:space="preserve"> ситуація, коли</w:t>
      </w:r>
      <w:r>
        <w:t xml:space="preserve"> </w:t>
      </w:r>
      <w:r w:rsidR="00E83AEC">
        <w:rPr>
          <w:lang w:val="en-US"/>
        </w:rPr>
        <w:t>Q</w:t>
      </w:r>
      <w:r w:rsidR="00E83AEC" w:rsidRPr="00E83AEC">
        <w:t>-</w:t>
      </w:r>
      <w:r w:rsidR="00E83AEC">
        <w:t>таблиця кратно збільшується, займаючи все більше і більше пам’яті для зберігання, а також збільшуючи кількість епізодів, необхідних для навчання агенту</w:t>
      </w:r>
      <w:r w:rsidR="00E83AEC" w:rsidRPr="00E83AEC">
        <w:t>.</w:t>
      </w:r>
    </w:p>
    <w:p w14:paraId="189367CA" w14:textId="7D476E45" w:rsidR="00E83AEC" w:rsidRDefault="00E83AEC" w:rsidP="00D12D06">
      <w:pPr>
        <w:pStyle w:val="a5"/>
      </w:pPr>
      <w:r>
        <w:t xml:space="preserve">Було вирішено виміряти тепловтрати </w:t>
      </w:r>
      <w:r w:rsidR="00E6380B">
        <w:t>кімнати</w:t>
      </w:r>
      <w:r>
        <w:t xml:space="preserve"> за зовнішньої температури </w:t>
      </w:r>
      <m:oMath>
        <m:r>
          <w:rPr>
            <w:rFonts w:ascii="Cambria Math" w:hAnsi="Cambria Math"/>
          </w:rPr>
          <m:t xml:space="preserve">-10 </m:t>
        </m:r>
        <m:r>
          <m:rPr>
            <m:sty m:val="p"/>
          </m:rPr>
          <w:rPr>
            <w:rFonts w:ascii="Cambria Math" w:hAnsi="Cambria Math"/>
          </w:rPr>
          <m:t xml:space="preserve">°C </m:t>
        </m:r>
      </m:oMath>
      <w:r w:rsidR="00B91A4D">
        <w:t xml:space="preserve"> </w:t>
      </w:r>
      <w:r>
        <w:t xml:space="preserve">та внутрішньої </w:t>
      </w:r>
      <m:oMath>
        <m:r>
          <w:rPr>
            <w:rFonts w:ascii="Cambria Math" w:hAnsi="Cambria Math"/>
          </w:rPr>
          <m:t xml:space="preserve">+20 </m:t>
        </m:r>
        <m:r>
          <m:rPr>
            <m:sty m:val="p"/>
          </m:rPr>
          <w:rPr>
            <w:rFonts w:ascii="Cambria Math" w:hAnsi="Cambria Math"/>
          </w:rPr>
          <m:t>°C</m:t>
        </m:r>
      </m:oMath>
      <w:r>
        <w:t xml:space="preserve">, що дорівнюють близько 2,6 кВт. Тому було зменшено потужність нагрівача на значення 3 кВт як достатнє. У такому випадку система буде теоретично менше перегріватись від </w:t>
      </w:r>
      <w:r>
        <w:rPr>
          <w:lang w:val="en-US"/>
        </w:rPr>
        <w:t>PID</w:t>
      </w:r>
      <w:r>
        <w:t>-регулятора</w:t>
      </w:r>
      <w:r w:rsidRPr="00E83AEC">
        <w:t xml:space="preserve"> </w:t>
      </w:r>
      <w:r>
        <w:t xml:space="preserve">та надасть ефективності </w:t>
      </w:r>
      <w:r>
        <w:rPr>
          <w:lang w:val="en-US"/>
        </w:rPr>
        <w:t>RL</w:t>
      </w:r>
      <w:r>
        <w:t>-агенту.</w:t>
      </w:r>
    </w:p>
    <w:p w14:paraId="28B49D7A" w14:textId="77777777" w:rsidR="00EC22F9" w:rsidRDefault="00E83AEC" w:rsidP="00D12D06">
      <w:pPr>
        <w:pStyle w:val="a5"/>
      </w:pPr>
      <w:r>
        <w:t xml:space="preserve">У наступному експерименті кількість ітерацій </w:t>
      </w:r>
      <w:r w:rsidR="00401D6D">
        <w:t xml:space="preserve">для навчання </w:t>
      </w:r>
      <w:r w:rsidR="00401D6D">
        <w:rPr>
          <w:lang w:val="en-US"/>
        </w:rPr>
        <w:t>RL</w:t>
      </w:r>
      <w:r w:rsidR="00401D6D" w:rsidRPr="00401D6D">
        <w:t>-</w:t>
      </w:r>
      <w:r w:rsidR="00401D6D">
        <w:t xml:space="preserve">агента було збільшено до 200000 для відвідування якомога більшої кількості епізодів, кількісний простір дій збільшено зі значення 21 до 31, змінено характеристики після минулого експерименту на </w:t>
      </w:r>
      <m:oMath>
        <m:r>
          <w:rPr>
            <w:rFonts w:ascii="Cambria Math" w:hAnsi="Cambria Math"/>
            <w:noProof/>
            <w:szCs w:val="28"/>
          </w:rPr>
          <m:t>lr=0,2</m:t>
        </m:r>
      </m:oMath>
      <w:r w:rsidR="00401D6D">
        <w:t>,</w:t>
      </w:r>
      <w:r w:rsidR="00401D6D" w:rsidRPr="00001A5D">
        <w:t xml:space="preserve"> </w:t>
      </w:r>
      <m:oMath>
        <m:r>
          <w:rPr>
            <w:rFonts w:ascii="Cambria Math" w:hAnsi="Cambria Math"/>
            <w:noProof/>
            <w:szCs w:val="28"/>
          </w:rPr>
          <m:t>γ=0,995</m:t>
        </m:r>
      </m:oMath>
      <w:r w:rsidR="00401D6D" w:rsidRPr="00001A5D">
        <w:t xml:space="preserve">, </w:t>
      </w:r>
      <m:oMath>
        <m:r>
          <w:rPr>
            <w:rFonts w:ascii="Cambria Math" w:hAnsi="Cambria Math"/>
          </w:rPr>
          <m:t>ε</m:t>
        </m:r>
        <m:r>
          <w:rPr>
            <w:rFonts w:ascii="Cambria Math" w:hAnsi="Cambria Math"/>
            <w:noProof/>
            <w:szCs w:val="28"/>
          </w:rPr>
          <m:t>=0,5</m:t>
        </m:r>
      </m:oMath>
      <w:r w:rsidR="00872AB4" w:rsidRPr="00872AB4">
        <w:rPr>
          <w:szCs w:val="28"/>
        </w:rPr>
        <w:t xml:space="preserve"> </w:t>
      </w:r>
      <w:r w:rsidR="00401D6D">
        <w:t>для кращого сходження</w:t>
      </w:r>
      <w:r w:rsidR="00401D6D" w:rsidRPr="00401D6D">
        <w:t>.</w:t>
      </w:r>
      <w:r w:rsidR="00EC22F9">
        <w:t xml:space="preserve"> </w:t>
      </w:r>
    </w:p>
    <w:p w14:paraId="4123E547" w14:textId="36BBEB74" w:rsidR="00E83AEC" w:rsidRDefault="00EC22F9" w:rsidP="00D12D06">
      <w:pPr>
        <w:pStyle w:val="a5"/>
      </w:pPr>
      <w:r>
        <w:t xml:space="preserve">Було запущено симуляцію </w:t>
      </w:r>
      <w:r w:rsidR="00840127">
        <w:t>на 50000 ітерацій для відображення результату.</w:t>
      </w:r>
      <w:r w:rsidR="00401D6D">
        <w:t xml:space="preserve"> З </w:t>
      </w:r>
      <w:r>
        <w:t xml:space="preserve">її </w:t>
      </w:r>
      <w:r w:rsidR="00401D6D">
        <w:t>графіку</w:t>
      </w:r>
      <w:r w:rsidR="001D17B2">
        <w:t xml:space="preserve">, зображеному на рис. 3.15, </w:t>
      </w:r>
      <w:r w:rsidR="00401D6D">
        <w:t>видно, що агент надав кращі результати</w:t>
      </w:r>
      <w:r w:rsidR="001D17B2">
        <w:t xml:space="preserve"> в порівнянні з симуляцією, графік якої зображено на рис. 3.14,</w:t>
      </w:r>
      <w:r w:rsidR="00401D6D">
        <w:t xml:space="preserve"> та розуміє задачу підтримки температури</w:t>
      </w:r>
      <w:r w:rsidR="00E84491">
        <w:t>.</w:t>
      </w:r>
    </w:p>
    <w:p w14:paraId="2C535CD9" w14:textId="02612FB0" w:rsidR="00D12D06" w:rsidRDefault="00D12D06" w:rsidP="00D12D06">
      <w:pPr>
        <w:pStyle w:val="ab"/>
        <w:spacing w:before="480" w:after="240"/>
      </w:pPr>
      <w:r w:rsidRPr="00401D6D">
        <w:rPr>
          <w:noProof/>
        </w:rPr>
        <w:drawing>
          <wp:inline distT="0" distB="0" distL="0" distR="0" wp14:anchorId="656F22D1" wp14:editId="0139A99A">
            <wp:extent cx="5611069" cy="3021496"/>
            <wp:effectExtent l="0" t="0" r="889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5841" cy="3072530"/>
                    </a:xfrm>
                    <a:prstGeom prst="rect">
                      <a:avLst/>
                    </a:prstGeom>
                  </pic:spPr>
                </pic:pic>
              </a:graphicData>
            </a:graphic>
          </wp:inline>
        </w:drawing>
      </w:r>
    </w:p>
    <w:p w14:paraId="151DBFCF" w14:textId="631D6DDA" w:rsidR="00D12D06" w:rsidRDefault="00D12D06" w:rsidP="00D12D06">
      <w:pPr>
        <w:pStyle w:val="af0"/>
      </w:pPr>
      <w:r>
        <w:t xml:space="preserve">Рисунок 3.15 – Графік температури великої кімнати з </w:t>
      </w:r>
      <w:r>
        <w:rPr>
          <w:lang w:val="en-US"/>
        </w:rPr>
        <w:t>RL</w:t>
      </w:r>
      <w:r>
        <w:t>-регулюванням</w:t>
      </w:r>
    </w:p>
    <w:p w14:paraId="7B0C4239" w14:textId="09159036" w:rsidR="00142631" w:rsidRPr="00142631" w:rsidRDefault="00142631" w:rsidP="00142631">
      <w:pPr>
        <w:pStyle w:val="a5"/>
      </w:pPr>
      <w:r w:rsidRPr="00E84491">
        <w:lastRenderedPageBreak/>
        <w:t xml:space="preserve">На рис. 3.16 зображені метрики ефективності </w:t>
      </w:r>
      <w:r>
        <w:rPr>
          <w:lang w:val="en-US"/>
        </w:rPr>
        <w:t>RL</w:t>
      </w:r>
      <w:r w:rsidRPr="008D5DF5">
        <w:t>-регулювання, з яких видно наявність</w:t>
      </w:r>
      <w:r w:rsidRPr="00E84491">
        <w:t xml:space="preserve"> велик</w:t>
      </w:r>
      <w:r w:rsidRPr="008D5DF5">
        <w:t>их</w:t>
      </w:r>
      <w:r w:rsidRPr="00E84491">
        <w:t xml:space="preserve"> перерегулюван</w:t>
      </w:r>
      <w:r w:rsidRPr="008D5DF5">
        <w:t xml:space="preserve">ь, а також відносно погані показники підтримки комфорту </w:t>
      </w:r>
      <w:r>
        <w:rPr>
          <w:lang w:val="en-US"/>
        </w:rPr>
        <w:t>mae</w:t>
      </w:r>
      <w:r w:rsidRPr="00E84491">
        <w:t xml:space="preserve">, </w:t>
      </w:r>
      <w:r>
        <w:rPr>
          <w:lang w:val="en-US"/>
        </w:rPr>
        <w:t>mse</w:t>
      </w:r>
      <w:r w:rsidRPr="00E84491">
        <w:t xml:space="preserve">, </w:t>
      </w:r>
      <w:r>
        <w:rPr>
          <w:lang w:val="en-US"/>
        </w:rPr>
        <w:t>rmse</w:t>
      </w:r>
      <w:r w:rsidRPr="008D5DF5">
        <w:t>.</w:t>
      </w:r>
    </w:p>
    <w:p w14:paraId="31542CE9" w14:textId="2E7E0522" w:rsidR="00D12D06" w:rsidRDefault="00D12D06" w:rsidP="00D12D06">
      <w:pPr>
        <w:pStyle w:val="ab"/>
        <w:spacing w:before="480" w:after="240"/>
      </w:pPr>
      <w:r w:rsidRPr="00A60F22">
        <w:rPr>
          <w:noProof/>
        </w:rPr>
        <w:drawing>
          <wp:inline distT="0" distB="0" distL="0" distR="0" wp14:anchorId="3397A79E" wp14:editId="1132C46F">
            <wp:extent cx="2289975" cy="105317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5891" cy="1065091"/>
                    </a:xfrm>
                    <a:prstGeom prst="rect">
                      <a:avLst/>
                    </a:prstGeom>
                  </pic:spPr>
                </pic:pic>
              </a:graphicData>
            </a:graphic>
          </wp:inline>
        </w:drawing>
      </w:r>
    </w:p>
    <w:p w14:paraId="054BAFC7" w14:textId="0189126C" w:rsidR="00D12D06" w:rsidRDefault="00D12D06" w:rsidP="00D12D06">
      <w:pPr>
        <w:pStyle w:val="af0"/>
      </w:pPr>
      <w:r>
        <w:t xml:space="preserve">Рисунок 3.16 – Метрики ефективності </w:t>
      </w:r>
      <w:r>
        <w:rPr>
          <w:lang w:val="en-US"/>
        </w:rPr>
        <w:t>RL</w:t>
      </w:r>
      <w:r>
        <w:t>-регул</w:t>
      </w:r>
      <w:r w:rsidRPr="00EF7AEF">
        <w:t xml:space="preserve">ювання </w:t>
      </w:r>
      <w:r>
        <w:t>вели</w:t>
      </w:r>
      <w:r w:rsidRPr="00EF7AEF">
        <w:t>ко</w:t>
      </w:r>
      <w:r>
        <w:t>ї кімнати</w:t>
      </w:r>
    </w:p>
    <w:p w14:paraId="00AD242F" w14:textId="21074AA1" w:rsidR="00EC22F9" w:rsidRDefault="00EC22F9" w:rsidP="00D12D06">
      <w:pPr>
        <w:pStyle w:val="a5"/>
      </w:pPr>
      <w:r>
        <w:t xml:space="preserve">А якщо відобразити графік із включеною кривою потужності обігрівача, то можна буде побачити проблему гірше. Такий графік зображено на рис. 3.17, і на ньому проілюстровано різкими скачками потужності обігрівача верх-вниз, що навіть 31 дія для </w:t>
      </w:r>
      <w:r>
        <w:rPr>
          <w:lang w:val="en-US"/>
        </w:rPr>
        <w:t>RL</w:t>
      </w:r>
      <w:r w:rsidRPr="00A60F22">
        <w:t xml:space="preserve"> </w:t>
      </w:r>
      <w:r>
        <w:t xml:space="preserve">агенту – мало в масштабах такої системи, де потрібна точність, яку надає навіть простий </w:t>
      </w:r>
      <w:r>
        <w:rPr>
          <w:lang w:val="en-US"/>
        </w:rPr>
        <w:t>PID</w:t>
      </w:r>
      <w:r w:rsidRPr="00A60F22">
        <w:t xml:space="preserve"> </w:t>
      </w:r>
      <w:r>
        <w:t>регулятор. А інтенсивні цикли вмикання-вимкнення на великих різницях потужності прискорюють знос пристрою й зменшують його експлуатаційний ресурс.</w:t>
      </w:r>
    </w:p>
    <w:p w14:paraId="75E92EC5" w14:textId="77777777" w:rsidR="00142631" w:rsidRDefault="00142631" w:rsidP="00142631">
      <w:pPr>
        <w:pStyle w:val="ab"/>
        <w:spacing w:before="480" w:after="240"/>
      </w:pPr>
      <w:r>
        <w:rPr>
          <w:noProof/>
        </w:rPr>
        <w:drawing>
          <wp:inline distT="0" distB="0" distL="0" distR="0" wp14:anchorId="54633D63" wp14:editId="2FCF1A3E">
            <wp:extent cx="5239910" cy="237045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7746" cy="2401143"/>
                    </a:xfrm>
                    <a:prstGeom prst="rect">
                      <a:avLst/>
                    </a:prstGeom>
                  </pic:spPr>
                </pic:pic>
              </a:graphicData>
            </a:graphic>
          </wp:inline>
        </w:drawing>
      </w:r>
    </w:p>
    <w:p w14:paraId="0DB42E5C" w14:textId="77777777" w:rsidR="00142631" w:rsidRPr="00EC22F9" w:rsidRDefault="00142631" w:rsidP="00142631">
      <w:pPr>
        <w:pStyle w:val="ab"/>
        <w:rPr>
          <w:lang w:val="ru-RU"/>
        </w:rPr>
      </w:pPr>
      <w:r>
        <w:t xml:space="preserve">Рисунок 3.17 – Графік температури великої кімнати з </w:t>
      </w:r>
      <w:r>
        <w:rPr>
          <w:lang w:val="en-US"/>
        </w:rPr>
        <w:t>RL</w:t>
      </w:r>
      <w:r>
        <w:t xml:space="preserve">-регулюванням </w:t>
      </w:r>
      <w:r>
        <w:rPr>
          <w:lang w:val="ru-RU"/>
        </w:rPr>
        <w:t>із включеною кривою потужності</w:t>
      </w:r>
    </w:p>
    <w:p w14:paraId="2FC6BA63" w14:textId="77777777" w:rsidR="00142631" w:rsidRPr="00142631" w:rsidRDefault="00142631" w:rsidP="00D12D06">
      <w:pPr>
        <w:pStyle w:val="a5"/>
        <w:rPr>
          <w:lang w:val="ru-RU"/>
        </w:rPr>
      </w:pPr>
    </w:p>
    <w:p w14:paraId="17BD0147" w14:textId="68B62437" w:rsidR="00840127" w:rsidRDefault="005A691D" w:rsidP="00D12D06">
      <w:pPr>
        <w:pStyle w:val="a5"/>
      </w:pPr>
      <w:r>
        <w:lastRenderedPageBreak/>
        <w:t>Враховуючи минулі помилки,</w:t>
      </w:r>
      <w:r w:rsidR="00E84491">
        <w:t xml:space="preserve"> </w:t>
      </w:r>
      <w:r>
        <w:t xml:space="preserve">методом підбору було виявлено кращі </w:t>
      </w:r>
      <w:r w:rsidR="00840127">
        <w:t>параметри авто-тюну за методом Кохен-Куна</w:t>
      </w:r>
      <w:r>
        <w:t xml:space="preserve"> для ПІД регулятора такі, щоб </w:t>
      </w:r>
      <w:r w:rsidR="00840127">
        <w:t>ц</w:t>
      </w:r>
      <w:r>
        <w:t>е призводило до менших зайвих шумів та перерегулювань</w:t>
      </w:r>
      <w:r w:rsidR="00840127">
        <w:t xml:space="preserve"> під час симуляції управління температурою великої кімнати</w:t>
      </w:r>
      <w:r>
        <w:t xml:space="preserve">. </w:t>
      </w:r>
    </w:p>
    <w:p w14:paraId="041D9588" w14:textId="624FB8A2" w:rsidR="00786B22" w:rsidRDefault="00840127" w:rsidP="00D12D06">
      <w:pPr>
        <w:pStyle w:val="a5"/>
      </w:pPr>
      <w:r>
        <w:t xml:space="preserve">Після задання значення кількості ітерацій 120, дельта 20, а період 2400 для </w:t>
      </w:r>
      <w:r w:rsidR="00EC22F9">
        <w:t>авто-тюну ПІД</w:t>
      </w:r>
      <w:r>
        <w:t>, було отримано</w:t>
      </w:r>
      <w:r w:rsidR="00EC22F9">
        <w:t xml:space="preserve"> результат, відображений на рис. 3.18. Із нього відно, що метод Кохен-Куна видав</w:t>
      </w:r>
      <w:r>
        <w:t xml:space="preserve"> коефіцієнти</w:t>
      </w:r>
      <w:r w:rsidR="00EC22F9">
        <w:t xml:space="preserve"> ПІД-регулятора, що дорівнюють</w:t>
      </w:r>
      <w:r>
        <w:t xml:space="preserve">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p</m:t>
            </m:r>
          </m:sub>
        </m:sSub>
        <m:r>
          <w:rPr>
            <w:rFonts w:ascii="Cambria Math" w:hAnsi="Cambria Math"/>
            <w:noProof/>
            <w:szCs w:val="28"/>
          </w:rPr>
          <m:t>=3,188</m:t>
        </m:r>
      </m:oMath>
      <w:r w:rsidR="00EC22F9" w:rsidRPr="005E7E53">
        <w:t xml:space="preserve">,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i</m:t>
            </m:r>
          </m:sub>
        </m:sSub>
        <m:r>
          <w:rPr>
            <w:rFonts w:ascii="Cambria Math" w:hAnsi="Cambria Math"/>
            <w:noProof/>
            <w:szCs w:val="28"/>
          </w:rPr>
          <m:t>=0.642</m:t>
        </m:r>
      </m:oMath>
      <w:r w:rsidR="00EC22F9" w:rsidRPr="00EC22F9">
        <w:rPr>
          <w:szCs w:val="28"/>
        </w:rPr>
        <w:t xml:space="preserve"> </w:t>
      </w:r>
      <w:r w:rsidR="00EC22F9">
        <w:t xml:space="preserve">та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d</m:t>
            </m:r>
          </m:sub>
        </m:sSub>
        <m:r>
          <w:rPr>
            <w:rFonts w:ascii="Cambria Math" w:hAnsi="Cambria Math"/>
            <w:noProof/>
            <w:szCs w:val="28"/>
          </w:rPr>
          <m:t>=2,305</m:t>
        </m:r>
      </m:oMath>
      <w:r>
        <w:t xml:space="preserve">. </w:t>
      </w:r>
    </w:p>
    <w:p w14:paraId="276AF8C4" w14:textId="4DD64FD8" w:rsidR="00142631" w:rsidRDefault="00142631" w:rsidP="00D12D06">
      <w:pPr>
        <w:pStyle w:val="a5"/>
      </w:pPr>
      <w:r w:rsidRPr="000979C5">
        <w:t xml:space="preserve">Після виконання авто-тюну, було виконано ручне зменшення коефіцієнтів до значень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p</m:t>
            </m:r>
          </m:sub>
        </m:sSub>
        <m:r>
          <w:rPr>
            <w:rFonts w:ascii="Cambria Math" w:hAnsi="Cambria Math"/>
            <w:noProof/>
            <w:szCs w:val="28"/>
          </w:rPr>
          <m:t>=2,4</m:t>
        </m:r>
      </m:oMath>
      <w:r w:rsidRPr="000979C5">
        <w:t xml:space="preserve">,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i</m:t>
            </m:r>
          </m:sub>
        </m:sSub>
        <m:r>
          <w:rPr>
            <w:rFonts w:ascii="Cambria Math" w:hAnsi="Cambria Math"/>
            <w:noProof/>
            <w:szCs w:val="28"/>
          </w:rPr>
          <m:t>=0.54</m:t>
        </m:r>
      </m:oMath>
      <w:r w:rsidRPr="00EC22F9">
        <w:rPr>
          <w:szCs w:val="28"/>
        </w:rPr>
        <w:t xml:space="preserve"> </w:t>
      </w:r>
      <w:r w:rsidRPr="000979C5">
        <w:t xml:space="preserve">та </w:t>
      </w:r>
      <m:oMath>
        <m:sSub>
          <m:sSubPr>
            <m:ctrlPr>
              <w:rPr>
                <w:rFonts w:ascii="Cambria Math" w:hAnsi="Cambria Math"/>
                <w:i/>
                <w:noProof/>
                <w:szCs w:val="28"/>
              </w:rPr>
            </m:ctrlPr>
          </m:sSubPr>
          <m:e>
            <m:r>
              <w:rPr>
                <w:rFonts w:ascii="Cambria Math" w:hAnsi="Cambria Math"/>
                <w:szCs w:val="28"/>
              </w:rPr>
              <m:t>K</m:t>
            </m:r>
          </m:e>
          <m:sub>
            <m:r>
              <w:rPr>
                <w:rFonts w:ascii="Cambria Math" w:hAnsi="Cambria Math"/>
                <w:szCs w:val="28"/>
              </w:rPr>
              <m:t>d</m:t>
            </m:r>
          </m:sub>
        </m:sSub>
        <m:r>
          <w:rPr>
            <w:rFonts w:ascii="Cambria Math" w:hAnsi="Cambria Math"/>
            <w:noProof/>
            <w:szCs w:val="28"/>
          </w:rPr>
          <m:t>=1</m:t>
        </m:r>
      </m:oMath>
      <w:r w:rsidRPr="000979C5">
        <w:t xml:space="preserve"> для спроби більшої стабілізації системи. Вручну задані коефіцієнти також відображено на рис. 3.18.</w:t>
      </w:r>
    </w:p>
    <w:p w14:paraId="6019E7EB" w14:textId="5CE3117D" w:rsidR="008D5DF5" w:rsidRDefault="008D5DF5" w:rsidP="008D5DF5">
      <w:pPr>
        <w:pStyle w:val="ab"/>
        <w:spacing w:before="480" w:after="240"/>
      </w:pPr>
      <w:r>
        <w:rPr>
          <w:noProof/>
        </w:rPr>
        <w:drawing>
          <wp:inline distT="0" distB="0" distL="0" distR="0" wp14:anchorId="76FDE5B7" wp14:editId="05629598">
            <wp:extent cx="5487797" cy="1504893"/>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4968" cy="1526055"/>
                    </a:xfrm>
                    <a:prstGeom prst="rect">
                      <a:avLst/>
                    </a:prstGeom>
                  </pic:spPr>
                </pic:pic>
              </a:graphicData>
            </a:graphic>
          </wp:inline>
        </w:drawing>
      </w:r>
    </w:p>
    <w:p w14:paraId="70CA7773" w14:textId="7EC20E34" w:rsidR="008D5DF5" w:rsidRPr="008D5DF5" w:rsidRDefault="008D5DF5" w:rsidP="000979C5">
      <w:pPr>
        <w:pStyle w:val="ab"/>
      </w:pPr>
      <w:r>
        <w:t>Рисунок 3.18 – Коефіцієнти ПІД-регулятора за Кохен-Куном та після ручного зменшення</w:t>
      </w:r>
    </w:p>
    <w:p w14:paraId="76D118F5" w14:textId="32870966" w:rsidR="00EC22F9" w:rsidRDefault="00142631" w:rsidP="00D12D06">
      <w:pPr>
        <w:pStyle w:val="a5"/>
      </w:pPr>
      <w:r>
        <w:t xml:space="preserve">Результат наступних 50000 ітерацій симуляції на великій кімнаті з використанням вручну змінених коефіцієнтів ПІД-регулятора зображені на </w:t>
      </w:r>
      <w:r>
        <w:br/>
        <w:t xml:space="preserve">рис. 3.19. Як можна побачити з наданого графіку, шум та перерегулювання все ще присутні, але ефективність експлуатації та рівень підтримки комфорту все одно вищі в порівнянні з </w:t>
      </w:r>
      <w:r>
        <w:rPr>
          <w:lang w:val="en-US"/>
        </w:rPr>
        <w:t>RL</w:t>
      </w:r>
      <w:r>
        <w:t>-агентом</w:t>
      </w:r>
      <w:r w:rsidR="00EC22F9" w:rsidRPr="000979C5">
        <w:t xml:space="preserve">. </w:t>
      </w:r>
    </w:p>
    <w:p w14:paraId="01806C65" w14:textId="7BD91365" w:rsidR="00142631" w:rsidRDefault="00142631" w:rsidP="00D12D06">
      <w:pPr>
        <w:pStyle w:val="a5"/>
      </w:pPr>
      <w:r>
        <w:t xml:space="preserve">Відображені на рис. 3.20 метрики ефективності ПІД-регулятора дозволяють порівняти його з метриками </w:t>
      </w:r>
      <w:r>
        <w:rPr>
          <w:lang w:val="en-US"/>
        </w:rPr>
        <w:t>RL</w:t>
      </w:r>
      <w:r>
        <w:t xml:space="preserve"> агента: помилка </w:t>
      </w:r>
      <w:r>
        <w:rPr>
          <w:lang w:val="en-US"/>
        </w:rPr>
        <w:t>mae</w:t>
      </w:r>
      <w:r>
        <w:t xml:space="preserve"> менше на </w:t>
      </w:r>
      <m:oMath>
        <m:r>
          <w:rPr>
            <w:rFonts w:ascii="Cambria Math" w:hAnsi="Cambria Math"/>
          </w:rPr>
          <m:t xml:space="preserve">0,53 </m:t>
        </m:r>
        <m:r>
          <m:rPr>
            <m:sty m:val="p"/>
          </m:rPr>
          <w:rPr>
            <w:rFonts w:ascii="Cambria Math" w:hAnsi="Cambria Math"/>
          </w:rPr>
          <m:t>°C</m:t>
        </m:r>
      </m:oMath>
      <w:r w:rsidRPr="00E55B65">
        <w:t xml:space="preserve">, </w:t>
      </w:r>
      <w:r>
        <w:rPr>
          <w:lang w:val="en-US"/>
        </w:rPr>
        <w:t>mse</w:t>
      </w:r>
      <w:r>
        <w:t xml:space="preserve"> – на </w:t>
      </w:r>
      <m:oMath>
        <m:r>
          <w:rPr>
            <w:rFonts w:ascii="Cambria Math" w:hAnsi="Cambria Math"/>
          </w:rPr>
          <m:t xml:space="preserve">2,85 </m:t>
        </m:r>
        <m:r>
          <m:rPr>
            <m:sty m:val="p"/>
          </m:rPr>
          <w:rPr>
            <w:rFonts w:ascii="Cambria Math" w:hAnsi="Cambria Math"/>
          </w:rPr>
          <m:t>°C</m:t>
        </m:r>
      </m:oMath>
      <w:r w:rsidRPr="00E55B65">
        <w:t xml:space="preserve">, </w:t>
      </w:r>
      <w:r>
        <w:rPr>
          <w:lang w:val="en-US"/>
        </w:rPr>
        <w:t>rmse</w:t>
      </w:r>
      <w:r>
        <w:t xml:space="preserve"> –</w:t>
      </w:r>
      <w:r w:rsidRPr="00E55B65">
        <w:t xml:space="preserve"> </w:t>
      </w:r>
      <w:r>
        <w:t xml:space="preserve">на </w:t>
      </w:r>
      <m:oMath>
        <m:r>
          <w:rPr>
            <w:rFonts w:ascii="Cambria Math" w:hAnsi="Cambria Math"/>
          </w:rPr>
          <m:t xml:space="preserve">0,62 </m:t>
        </m:r>
        <m:r>
          <m:rPr>
            <m:sty m:val="p"/>
          </m:rPr>
          <w:rPr>
            <w:rFonts w:ascii="Cambria Math" w:hAnsi="Cambria Math"/>
          </w:rPr>
          <m:t>°C</m:t>
        </m:r>
      </m:oMath>
      <w:r>
        <w:t xml:space="preserve">, перерегулювання зменшилось на </w:t>
      </w:r>
      <m:oMath>
        <m:r>
          <w:rPr>
            <w:rFonts w:ascii="Cambria Math" w:hAnsi="Cambria Math"/>
          </w:rPr>
          <m:t xml:space="preserve">3,24 </m:t>
        </m:r>
        <m:r>
          <m:rPr>
            <m:sty m:val="p"/>
          </m:rPr>
          <w:rPr>
            <w:rFonts w:ascii="Cambria Math" w:hAnsi="Cambria Math"/>
          </w:rPr>
          <m:t>°C</m:t>
        </m:r>
      </m:oMath>
      <w:r>
        <w:t xml:space="preserve">, а рівень енерговитрат зменшився на 41,5%, що підтверджує перевагу ефективності ПІД-регулятора, який хоч і потребує додаткової корекції </w:t>
      </w:r>
      <w:r>
        <w:lastRenderedPageBreak/>
        <w:t>коефіцієнтів для видалення шумів, у цілому підтримує більший комфорт, потребує менше електроенергії, а також вимагає менше ресурсів для початку експлуатації.</w:t>
      </w:r>
    </w:p>
    <w:p w14:paraId="4ED648C5" w14:textId="6163AADD" w:rsidR="00142631" w:rsidRDefault="00142631" w:rsidP="00142631">
      <w:pPr>
        <w:pStyle w:val="ab"/>
        <w:spacing w:before="480" w:after="240"/>
      </w:pPr>
      <w:r>
        <w:rPr>
          <w:noProof/>
        </w:rPr>
        <w:drawing>
          <wp:inline distT="0" distB="0" distL="0" distR="0" wp14:anchorId="479ED313" wp14:editId="3314643C">
            <wp:extent cx="5542702" cy="3357676"/>
            <wp:effectExtent l="0" t="0" r="127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9226" cy="3428264"/>
                    </a:xfrm>
                    <a:prstGeom prst="rect">
                      <a:avLst/>
                    </a:prstGeom>
                  </pic:spPr>
                </pic:pic>
              </a:graphicData>
            </a:graphic>
          </wp:inline>
        </w:drawing>
      </w:r>
    </w:p>
    <w:p w14:paraId="0DB27D72" w14:textId="08C9416E" w:rsidR="00142631" w:rsidRPr="006404B6" w:rsidRDefault="00142631" w:rsidP="00142631">
      <w:pPr>
        <w:pStyle w:val="af0"/>
        <w:rPr>
          <w:lang w:val="ru-RU"/>
        </w:rPr>
      </w:pPr>
      <w:r>
        <w:t xml:space="preserve">Рисунок 3.19 – Графік температури великої кімнати з </w:t>
      </w:r>
      <w:r>
        <w:rPr>
          <w:lang w:val="en-US"/>
        </w:rPr>
        <w:t>PID</w:t>
      </w:r>
      <w:r>
        <w:t>-регулюванням</w:t>
      </w:r>
    </w:p>
    <w:p w14:paraId="138323A8" w14:textId="0332BB31" w:rsidR="00142631" w:rsidRDefault="00142631" w:rsidP="00142631">
      <w:pPr>
        <w:pStyle w:val="ab"/>
        <w:spacing w:before="480" w:after="240"/>
      </w:pPr>
      <w:r w:rsidRPr="00E55B65">
        <w:rPr>
          <w:noProof/>
        </w:rPr>
        <w:drawing>
          <wp:inline distT="0" distB="0" distL="0" distR="0" wp14:anchorId="4C43FC13" wp14:editId="7AF702E8">
            <wp:extent cx="3292963" cy="1502797"/>
            <wp:effectExtent l="0" t="0" r="3175"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8101" cy="1523396"/>
                    </a:xfrm>
                    <a:prstGeom prst="rect">
                      <a:avLst/>
                    </a:prstGeom>
                  </pic:spPr>
                </pic:pic>
              </a:graphicData>
            </a:graphic>
          </wp:inline>
        </w:drawing>
      </w:r>
    </w:p>
    <w:p w14:paraId="28FBA213" w14:textId="003397B4" w:rsidR="00142631" w:rsidRDefault="00142631" w:rsidP="00142631">
      <w:pPr>
        <w:pStyle w:val="af0"/>
      </w:pPr>
      <w:r>
        <w:t>Рисунок 3.20 – Метрики ефективності</w:t>
      </w:r>
      <w:r w:rsidRPr="00B91A4D">
        <w:rPr>
          <w:lang w:val="ru-RU"/>
        </w:rPr>
        <w:t xml:space="preserve"> </w:t>
      </w:r>
      <w:r>
        <w:rPr>
          <w:lang w:val="en-US"/>
        </w:rPr>
        <w:t>PID</w:t>
      </w:r>
      <w:r>
        <w:t>-регул</w:t>
      </w:r>
      <w:r w:rsidRPr="00EF7AEF">
        <w:t xml:space="preserve">ювання </w:t>
      </w:r>
      <w:r>
        <w:t>вели</w:t>
      </w:r>
      <w:r w:rsidRPr="00EF7AEF">
        <w:t>ко</w:t>
      </w:r>
      <w:r>
        <w:t>ї кімнати</w:t>
      </w:r>
    </w:p>
    <w:p w14:paraId="447DDCED" w14:textId="53223D4D" w:rsidR="00142631" w:rsidRPr="00C57920" w:rsidRDefault="00142631" w:rsidP="00142631">
      <w:pPr>
        <w:pStyle w:val="a5"/>
      </w:pPr>
      <w:r w:rsidRPr="00C57920">
        <w:t xml:space="preserve">Далі було вирішено навчити </w:t>
      </w:r>
      <w:r>
        <w:rPr>
          <w:lang w:val="en-US"/>
        </w:rPr>
        <w:t>LSTM</w:t>
      </w:r>
      <w:r w:rsidRPr="00C57920">
        <w:t xml:space="preserve"> модель на </w:t>
      </w:r>
      <w:r>
        <w:t xml:space="preserve">симуляції </w:t>
      </w:r>
      <w:r>
        <w:rPr>
          <w:lang w:val="en-US"/>
        </w:rPr>
        <w:t>PID</w:t>
      </w:r>
      <w:r w:rsidRPr="00C57920">
        <w:t>-</w:t>
      </w:r>
      <w:r>
        <w:t>регулювання великої кімнати</w:t>
      </w:r>
      <w:r w:rsidRPr="00C57920">
        <w:t xml:space="preserve"> з використанням вдвічі більше нейронів</w:t>
      </w:r>
      <w:r>
        <w:t xml:space="preserve"> (128), ніж у експерименті з маленькою кімнатою</w:t>
      </w:r>
      <w:r w:rsidRPr="00C57920">
        <w:t xml:space="preserve">. І після навчання її було додатково перевірено з використанням </w:t>
      </w:r>
      <w:r>
        <w:rPr>
          <w:lang w:val="en-US"/>
        </w:rPr>
        <w:t>python</w:t>
      </w:r>
      <w:r w:rsidRPr="00C57920">
        <w:t xml:space="preserve">-скрипта на </w:t>
      </w:r>
      <w:r>
        <w:rPr>
          <w:lang w:val="en-US"/>
        </w:rPr>
        <w:t>ma</w:t>
      </w:r>
      <w:r w:rsidR="006A6AF3">
        <w:rPr>
          <w:lang w:val="en-US"/>
        </w:rPr>
        <w:t>pe</w:t>
      </w:r>
      <w:r w:rsidRPr="00C57920">
        <w:t xml:space="preserve">, </w:t>
      </w:r>
      <m:oMath>
        <m:sSup>
          <m:sSupPr>
            <m:ctrlPr>
              <w:rPr>
                <w:rFonts w:ascii="Cambria Math" w:hAnsi="Cambria Math"/>
                <w:i/>
                <w:noProof/>
                <w:szCs w:val="28"/>
              </w:rPr>
            </m:ctrlPr>
          </m:sSupPr>
          <m:e>
            <m:r>
              <w:rPr>
                <w:rFonts w:ascii="Cambria Math" w:hAnsi="Cambria Math"/>
                <w:noProof/>
                <w:szCs w:val="28"/>
              </w:rPr>
              <m:t>R</m:t>
            </m:r>
          </m:e>
          <m:sup>
            <m:r>
              <w:rPr>
                <w:rFonts w:ascii="Cambria Math" w:hAnsi="Cambria Math"/>
                <w:noProof/>
                <w:szCs w:val="28"/>
              </w:rPr>
              <m:t>2</m:t>
            </m:r>
          </m:sup>
        </m:sSup>
      </m:oMath>
      <w:r w:rsidRPr="00C57920">
        <w:t>.</w:t>
      </w:r>
      <w:r>
        <w:t xml:space="preserve"> </w:t>
      </w:r>
    </w:p>
    <w:p w14:paraId="51CA095E" w14:textId="07B798E6" w:rsidR="00142631" w:rsidRPr="000979C5" w:rsidRDefault="00142631" w:rsidP="00142631">
      <w:pPr>
        <w:pStyle w:val="a5"/>
      </w:pPr>
      <w:r>
        <w:lastRenderedPageBreak/>
        <w:t>Проте на графіку, зображеному на рис. 3.21, чітко простежується, що модель «перенавчилася» на шумі й не здатна стабільно прогнозувати фактичні температури: вона то надто сильно перерегулювалася вгору, то недорегулювалася вниз. Дивлячись на такі коливання, можна спрогнозувати, що модель у реальному використанні надасть гірші показники в порівнянні зі звичайним ПІД-регулятором.</w:t>
      </w:r>
    </w:p>
    <w:p w14:paraId="48E0EDF2" w14:textId="77777777" w:rsidR="000979C5" w:rsidRDefault="000979C5" w:rsidP="000979C5">
      <w:pPr>
        <w:pStyle w:val="ab"/>
        <w:spacing w:before="480" w:after="240"/>
      </w:pPr>
      <w:r>
        <w:rPr>
          <w:noProof/>
        </w:rPr>
        <w:drawing>
          <wp:inline distT="0" distB="0" distL="0" distR="0" wp14:anchorId="5F8F2B0B" wp14:editId="12733850">
            <wp:extent cx="5774966" cy="2798859"/>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44" cy="2879640"/>
                    </a:xfrm>
                    <a:prstGeom prst="rect">
                      <a:avLst/>
                    </a:prstGeom>
                  </pic:spPr>
                </pic:pic>
              </a:graphicData>
            </a:graphic>
          </wp:inline>
        </w:drawing>
      </w:r>
    </w:p>
    <w:p w14:paraId="21941471" w14:textId="4C3D2CD8" w:rsidR="000979C5" w:rsidRDefault="000979C5" w:rsidP="00142631">
      <w:pPr>
        <w:pStyle w:val="ab"/>
      </w:pPr>
      <w:r>
        <w:t xml:space="preserve">Рисунок 3.21 – Графік відображення передбачуваної температури моделлю </w:t>
      </w:r>
      <w:r>
        <w:rPr>
          <w:lang w:val="en-US"/>
        </w:rPr>
        <w:t>LSTM</w:t>
      </w:r>
      <w:r>
        <w:t xml:space="preserve"> та реальної</w:t>
      </w:r>
    </w:p>
    <w:p w14:paraId="7A78CF5A" w14:textId="33C37492" w:rsidR="00142631" w:rsidRDefault="00142631" w:rsidP="00142631">
      <w:pPr>
        <w:pStyle w:val="a5"/>
      </w:pPr>
      <w:r>
        <w:t xml:space="preserve">На рис. 3.22 </w:t>
      </w:r>
      <w:r w:rsidRPr="00E6380B">
        <w:t>простежуються</w:t>
      </w:r>
      <w:r w:rsidRPr="00D504B4">
        <w:t xml:space="preserve"> значні шуми та </w:t>
      </w:r>
      <w:r w:rsidRPr="00E6380B">
        <w:t>короткочасні піки перерегулювання</w:t>
      </w:r>
      <w:r w:rsidRPr="00D504B4">
        <w:t xml:space="preserve">. </w:t>
      </w:r>
      <w:r>
        <w:t>Проте, я</w:t>
      </w:r>
      <w:r w:rsidRPr="00E6380B">
        <w:t xml:space="preserve">кщо поглянути на </w:t>
      </w:r>
      <w:r>
        <w:t>метрики ефективності регулювання, продемонстровані на рис. 3.23</w:t>
      </w:r>
      <w:r w:rsidRPr="00E6380B">
        <w:t xml:space="preserve">, </w:t>
      </w:r>
      <w:r>
        <w:t xml:space="preserve">то </w:t>
      </w:r>
      <w:r w:rsidRPr="00E6380B">
        <w:t xml:space="preserve">видно, що незважаючи на зростання пікового перевищення температури на </w:t>
      </w:r>
      <m:oMath>
        <m:r>
          <w:rPr>
            <w:rFonts w:ascii="Cambria Math" w:hAnsi="Cambria Math"/>
          </w:rPr>
          <m:t xml:space="preserve">2 </m:t>
        </m:r>
        <m:r>
          <m:rPr>
            <m:sty m:val="p"/>
          </m:rPr>
          <w:rPr>
            <w:rFonts w:ascii="Cambria Math" w:hAnsi="Cambria Math"/>
          </w:rPr>
          <m:t>°C</m:t>
        </m:r>
      </m:oMath>
      <w:r>
        <w:t xml:space="preserve">; погіршення показників помилок: </w:t>
      </w:r>
      <w:r>
        <w:rPr>
          <w:lang w:val="en-US"/>
        </w:rPr>
        <w:t>mae</w:t>
      </w:r>
      <w:r w:rsidRPr="00E6380B">
        <w:t xml:space="preserve"> </w:t>
      </w:r>
      <w:r>
        <w:t xml:space="preserve">підвищилось на </w:t>
      </w:r>
      <m:oMath>
        <m:r>
          <w:rPr>
            <w:rFonts w:ascii="Cambria Math" w:hAnsi="Cambria Math"/>
          </w:rPr>
          <m:t xml:space="preserve">0,28 </m:t>
        </m:r>
        <m:r>
          <m:rPr>
            <m:sty m:val="p"/>
          </m:rPr>
          <w:rPr>
            <w:rFonts w:ascii="Cambria Math" w:hAnsi="Cambria Math"/>
          </w:rPr>
          <m:t>°C</m:t>
        </m:r>
      </m:oMath>
      <w:r w:rsidRPr="00E6380B">
        <w:t>,</w:t>
      </w:r>
      <w:r>
        <w:t xml:space="preserve"> </w:t>
      </w:r>
      <w:r>
        <w:rPr>
          <w:lang w:val="en-US"/>
        </w:rPr>
        <w:t>mse</w:t>
      </w:r>
      <w:r w:rsidRPr="00E6380B">
        <w:t xml:space="preserve"> – </w:t>
      </w:r>
      <w:r>
        <w:t xml:space="preserve">на </w:t>
      </w:r>
      <m:oMath>
        <m:r>
          <w:rPr>
            <w:rFonts w:ascii="Cambria Math" w:hAnsi="Cambria Math"/>
          </w:rPr>
          <m:t xml:space="preserve">1,65 </m:t>
        </m:r>
        <m:r>
          <m:rPr>
            <m:sty m:val="p"/>
          </m:rPr>
          <w:rPr>
            <w:rFonts w:ascii="Cambria Math" w:hAnsi="Cambria Math"/>
          </w:rPr>
          <m:t>°C</m:t>
        </m:r>
      </m:oMath>
      <w:r>
        <w:t xml:space="preserve">, </w:t>
      </w:r>
      <w:r>
        <w:rPr>
          <w:lang w:val="en-US"/>
        </w:rPr>
        <w:t>rmse</w:t>
      </w:r>
      <w:r w:rsidRPr="00E6380B">
        <w:t xml:space="preserve"> – </w:t>
      </w:r>
      <w:r>
        <w:t xml:space="preserve">на </w:t>
      </w:r>
      <m:oMath>
        <m:r>
          <w:rPr>
            <w:rFonts w:ascii="Cambria Math" w:hAnsi="Cambria Math"/>
          </w:rPr>
          <m:t xml:space="preserve">0,38 </m:t>
        </m:r>
        <m:r>
          <m:rPr>
            <m:sty m:val="p"/>
          </m:rPr>
          <w:rPr>
            <w:rFonts w:ascii="Cambria Math" w:hAnsi="Cambria Math"/>
          </w:rPr>
          <m:t>°C</m:t>
        </m:r>
      </m:oMath>
      <w:r>
        <w:t>;</w:t>
      </w:r>
      <w:r w:rsidRPr="00E6380B">
        <w:t xml:space="preserve"> </w:t>
      </w:r>
      <w:r>
        <w:t xml:space="preserve">у порівнянні зі звичайним </w:t>
      </w:r>
      <w:r>
        <w:rPr>
          <w:lang w:val="en-US"/>
        </w:rPr>
        <w:t>PID</w:t>
      </w:r>
      <w:r w:rsidRPr="00E6380B">
        <w:t>-</w:t>
      </w:r>
      <w:r>
        <w:t xml:space="preserve">регулюванням, </w:t>
      </w:r>
      <w:r w:rsidRPr="00E6380B">
        <w:t xml:space="preserve">енерговитрати суттєво знизилися. </w:t>
      </w:r>
      <w:r w:rsidRPr="00743E52">
        <w:t>Впровадження</w:t>
      </w:r>
      <w:r>
        <w:t xml:space="preserve"> </w:t>
      </w:r>
      <w:r w:rsidRPr="00743E52">
        <w:t xml:space="preserve">інтелектуальної моделі покращило енергоефективність </w:t>
      </w:r>
      <w:r w:rsidRPr="00743E52">
        <w:br/>
        <w:t>ПІД-регулятора на 1</w:t>
      </w:r>
      <w:r w:rsidR="006A6AF3">
        <w:t>9</w:t>
      </w:r>
      <w:r w:rsidRPr="00743E52">
        <w:t>%. Це свідчить про високий потенціал комбінованого підходу: навіть за некоректно підібраних коефіцієнтів та далеко не ідеальної моделі прогнозування вдалося досягти помітного покращення</w:t>
      </w:r>
      <w:r>
        <w:t xml:space="preserve"> </w:t>
      </w:r>
      <w:r w:rsidRPr="00743E52">
        <w:lastRenderedPageBreak/>
        <w:t>енергоефективності регулювання</w:t>
      </w:r>
      <w:r>
        <w:t xml:space="preserve">, </w:t>
      </w:r>
      <w:r w:rsidRPr="00743E52">
        <w:t>хоча рівень комфорту внаслідок цього дещо знизився</w:t>
      </w:r>
      <w:r>
        <w:t>.</w:t>
      </w:r>
    </w:p>
    <w:p w14:paraId="5A4C5163" w14:textId="12EFCF6E" w:rsidR="00142631" w:rsidRDefault="00142631" w:rsidP="00142631">
      <w:pPr>
        <w:pStyle w:val="ab"/>
        <w:spacing w:before="480" w:after="240"/>
      </w:pPr>
      <w:r w:rsidRPr="00747EA5">
        <w:rPr>
          <w:noProof/>
        </w:rPr>
        <w:drawing>
          <wp:inline distT="0" distB="0" distL="0" distR="0" wp14:anchorId="14F57AB7" wp14:editId="4F5A6B82">
            <wp:extent cx="6148134" cy="2934031"/>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5735" cy="2999697"/>
                    </a:xfrm>
                    <a:prstGeom prst="rect">
                      <a:avLst/>
                    </a:prstGeom>
                  </pic:spPr>
                </pic:pic>
              </a:graphicData>
            </a:graphic>
          </wp:inline>
        </w:drawing>
      </w:r>
    </w:p>
    <w:p w14:paraId="3CDB2C04" w14:textId="741DA6C9" w:rsidR="00142631" w:rsidRPr="006404B6" w:rsidRDefault="00142631" w:rsidP="00142631">
      <w:pPr>
        <w:pStyle w:val="af0"/>
        <w:rPr>
          <w:lang w:val="ru-RU"/>
        </w:rPr>
      </w:pPr>
      <w:r>
        <w:t xml:space="preserve">Рисунок 3.22 – Графік температури великої кімнати з регулюванням </w:t>
      </w:r>
      <w:r>
        <w:rPr>
          <w:lang w:val="en-US"/>
        </w:rPr>
        <w:t>PID</w:t>
      </w:r>
      <w:r w:rsidRPr="007E6528">
        <w:t>+</w:t>
      </w:r>
      <w:r>
        <w:rPr>
          <w:lang w:val="en-US"/>
        </w:rPr>
        <w:t>LSTM</w:t>
      </w:r>
    </w:p>
    <w:p w14:paraId="3F346241" w14:textId="507D6BC0" w:rsidR="00142631" w:rsidRDefault="00142631" w:rsidP="00142631">
      <w:pPr>
        <w:pStyle w:val="ab"/>
        <w:spacing w:before="480" w:after="240"/>
      </w:pPr>
      <w:r w:rsidRPr="00747EA5">
        <w:rPr>
          <w:noProof/>
        </w:rPr>
        <w:drawing>
          <wp:inline distT="0" distB="0" distL="0" distR="0" wp14:anchorId="769B90DE" wp14:editId="491198F9">
            <wp:extent cx="4172532" cy="1886213"/>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2532" cy="1886213"/>
                    </a:xfrm>
                    <a:prstGeom prst="rect">
                      <a:avLst/>
                    </a:prstGeom>
                  </pic:spPr>
                </pic:pic>
              </a:graphicData>
            </a:graphic>
          </wp:inline>
        </w:drawing>
      </w:r>
    </w:p>
    <w:p w14:paraId="231AE83E" w14:textId="2F900A41" w:rsidR="00142631" w:rsidRPr="00142631" w:rsidRDefault="00142631" w:rsidP="00142631">
      <w:pPr>
        <w:pStyle w:val="af0"/>
      </w:pPr>
      <w:r>
        <w:t>Рисунок 3.23 – Метрики ефективності регул</w:t>
      </w:r>
      <w:r w:rsidRPr="00EF7AEF">
        <w:t>ювання</w:t>
      </w:r>
      <w:r w:rsidRPr="008D5DF5">
        <w:t xml:space="preserve"> </w:t>
      </w:r>
      <w:r>
        <w:rPr>
          <w:lang w:val="en-US"/>
        </w:rPr>
        <w:t>PID</w:t>
      </w:r>
      <w:r>
        <w:t>+</w:t>
      </w:r>
      <w:r>
        <w:rPr>
          <w:lang w:val="en-US"/>
        </w:rPr>
        <w:t>LSTM</w:t>
      </w:r>
      <w:r w:rsidRPr="00EF7AEF">
        <w:t xml:space="preserve"> </w:t>
      </w:r>
      <w:r>
        <w:t>вели</w:t>
      </w:r>
      <w:r w:rsidRPr="00EF7AEF">
        <w:t>ко</w:t>
      </w:r>
      <w:r>
        <w:t>ї кімнати</w:t>
      </w:r>
    </w:p>
    <w:p w14:paraId="44C3D832" w14:textId="360151AF" w:rsidR="005A03F5" w:rsidRDefault="005E7E53" w:rsidP="00D12D06">
      <w:pPr>
        <w:pStyle w:val="a5"/>
        <w:rPr>
          <w:szCs w:val="28"/>
        </w:rPr>
      </w:pPr>
      <w:r>
        <w:t xml:space="preserve">Додатково було перевивчено </w:t>
      </w:r>
      <w:r>
        <w:rPr>
          <w:lang w:val="en-US"/>
        </w:rPr>
        <w:t>RL</w:t>
      </w:r>
      <w:r>
        <w:t xml:space="preserve"> модель для маленько</w:t>
      </w:r>
      <w:r w:rsidR="00E6380B">
        <w:t>ї кімнати</w:t>
      </w:r>
      <w:r>
        <w:t>, але на 200000 ітерацій та</w:t>
      </w:r>
      <w:r w:rsidR="00E6380B">
        <w:t xml:space="preserve"> з використанням параметру</w:t>
      </w:r>
      <w:r w:rsidRPr="005E7E53">
        <w:t xml:space="preserve"> </w:t>
      </w:r>
      <m:oMath>
        <m:r>
          <w:rPr>
            <w:rFonts w:ascii="Cambria Math" w:hAnsi="Cambria Math"/>
            <w:noProof/>
            <w:szCs w:val="28"/>
          </w:rPr>
          <m:t>lr=0,01</m:t>
        </m:r>
      </m:oMath>
      <w:r w:rsidRPr="005E7E53">
        <w:t xml:space="preserve">. </w:t>
      </w:r>
      <w:r>
        <w:t>Інші характеристики залишились</w:t>
      </w:r>
      <w:r w:rsidR="00E6380B">
        <w:t xml:space="preserve"> тими ж самими</w:t>
      </w:r>
      <w:r>
        <w:t xml:space="preserve"> після першого експерименту з </w:t>
      </w:r>
      <w:r>
        <w:rPr>
          <w:lang w:val="en-US"/>
        </w:rPr>
        <w:t>RL</w:t>
      </w:r>
      <w:r w:rsidR="00E6380B">
        <w:t xml:space="preserve"> на маленькій кімнаті</w:t>
      </w:r>
      <w:r w:rsidRPr="005E7E53">
        <w:t xml:space="preserve">: </w:t>
      </w:r>
      <m:oMath>
        <m:r>
          <w:rPr>
            <w:rFonts w:ascii="Cambria Math" w:hAnsi="Cambria Math"/>
            <w:noProof/>
            <w:szCs w:val="28"/>
          </w:rPr>
          <m:t>γ=0,99</m:t>
        </m:r>
      </m:oMath>
      <w:r w:rsidRPr="005E7E53">
        <w:t xml:space="preserve">, </w:t>
      </w:r>
      <m:oMath>
        <m:r>
          <w:rPr>
            <w:rFonts w:ascii="Cambria Math" w:hAnsi="Cambria Math"/>
            <w:noProof/>
            <w:szCs w:val="28"/>
          </w:rPr>
          <m:t>ε=1</m:t>
        </m:r>
      </m:oMath>
      <w:r w:rsidR="00E6380B">
        <w:rPr>
          <w:szCs w:val="28"/>
        </w:rPr>
        <w:t>.</w:t>
      </w:r>
    </w:p>
    <w:p w14:paraId="6BA77F70" w14:textId="6DBCBBA5" w:rsidR="00142631" w:rsidRDefault="00142631" w:rsidP="00D12D06">
      <w:pPr>
        <w:pStyle w:val="a5"/>
      </w:pPr>
      <w:r>
        <w:t xml:space="preserve">На рис. 3.24 відображено метрики ефективності </w:t>
      </w:r>
      <w:r>
        <w:rPr>
          <w:lang w:val="en-US"/>
        </w:rPr>
        <w:t>RL</w:t>
      </w:r>
      <w:r>
        <w:t xml:space="preserve">-регулювання, що дає можливість їх порівняти з </w:t>
      </w:r>
      <w:r>
        <w:rPr>
          <w:lang w:val="en-US"/>
        </w:rPr>
        <w:t>PID</w:t>
      </w:r>
      <w:r w:rsidRPr="00E80953">
        <w:t>-</w:t>
      </w:r>
      <w:r>
        <w:t xml:space="preserve">регулюванням, проведеним раніше, і результати </w:t>
      </w:r>
      <w:r>
        <w:lastRenderedPageBreak/>
        <w:t xml:space="preserve">якого зображені на рис. 3.7: помилки </w:t>
      </w:r>
      <w:r>
        <w:rPr>
          <w:lang w:val="en-US"/>
        </w:rPr>
        <w:t>mae</w:t>
      </w:r>
      <w:r w:rsidRPr="00E80953">
        <w:t xml:space="preserve">, </w:t>
      </w:r>
      <w:r>
        <w:rPr>
          <w:lang w:val="en-US"/>
        </w:rPr>
        <w:t>mse</w:t>
      </w:r>
      <w:r w:rsidRPr="00E80953">
        <w:t xml:space="preserve">, </w:t>
      </w:r>
      <w:r>
        <w:rPr>
          <w:lang w:val="en-US"/>
        </w:rPr>
        <w:t>rmse</w:t>
      </w:r>
      <w:r w:rsidRPr="00E80953">
        <w:t xml:space="preserve"> </w:t>
      </w:r>
      <w:r>
        <w:t>були трохи покращені на кілька сотих градусів, переругулювання зменшено на 2 градуси, але енерговитрати збільшились у 11,6 разів, що показує значні витрати енергоресурсів у порівнянні з ПІД регулятором за схожий рівень комфорту.</w:t>
      </w:r>
    </w:p>
    <w:p w14:paraId="135EFC43" w14:textId="56C08E28" w:rsidR="00E23D2C" w:rsidRDefault="00E23D2C" w:rsidP="00E23D2C">
      <w:pPr>
        <w:pStyle w:val="ab"/>
        <w:spacing w:before="480" w:after="240"/>
      </w:pPr>
      <w:r w:rsidRPr="005E7E53">
        <w:rPr>
          <w:noProof/>
          <w:lang w:val="ru-RU"/>
        </w:rPr>
        <w:drawing>
          <wp:inline distT="0" distB="0" distL="0" distR="0" wp14:anchorId="341A6E4C" wp14:editId="4BAE4EA1">
            <wp:extent cx="2830664" cy="1307974"/>
            <wp:effectExtent l="0" t="0" r="8255" b="69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5250" cy="1337818"/>
                    </a:xfrm>
                    <a:prstGeom prst="rect">
                      <a:avLst/>
                    </a:prstGeom>
                  </pic:spPr>
                </pic:pic>
              </a:graphicData>
            </a:graphic>
          </wp:inline>
        </w:drawing>
      </w:r>
    </w:p>
    <w:p w14:paraId="3E0047B8" w14:textId="5617BD94" w:rsidR="00E23D2C" w:rsidRDefault="00E23D2C" w:rsidP="00E23D2C">
      <w:pPr>
        <w:pStyle w:val="af0"/>
      </w:pPr>
      <w:r>
        <w:t xml:space="preserve">Рисунок 3.24 – Метрики ефективності </w:t>
      </w:r>
      <w:r>
        <w:rPr>
          <w:lang w:val="en-US"/>
        </w:rPr>
        <w:t>RL</w:t>
      </w:r>
      <w:r>
        <w:t>-регул</w:t>
      </w:r>
      <w:r w:rsidRPr="00EF7AEF">
        <w:t xml:space="preserve">ювання </w:t>
      </w:r>
      <w:r>
        <w:t>маленької кімнати після збільшення циклу навчання</w:t>
      </w:r>
    </w:p>
    <w:p w14:paraId="67D0CBA7" w14:textId="5021AD4B" w:rsidR="00E23D2C" w:rsidRPr="00E23D2C" w:rsidRDefault="00E23D2C" w:rsidP="00E23D2C">
      <w:pPr>
        <w:pStyle w:val="a5"/>
      </w:pPr>
      <w:r>
        <w:t>На графіку, зображеному на рис. 3.25,</w:t>
      </w:r>
      <w:r w:rsidRPr="003362FA">
        <w:t xml:space="preserve"> </w:t>
      </w:r>
      <w:r>
        <w:t xml:space="preserve">знов проілюстровано значну </w:t>
      </w:r>
      <w:r w:rsidRPr="003362FA">
        <w:t xml:space="preserve">недосконалість </w:t>
      </w:r>
      <w:r>
        <w:t>RL</w:t>
      </w:r>
      <w:r w:rsidRPr="003362FA">
        <w:t>-контролера: численні перемикання живлення обігрівача, які знижують його експлуатаційний ресурс</w:t>
      </w:r>
      <w:r>
        <w:t>.</w:t>
      </w:r>
    </w:p>
    <w:p w14:paraId="2BCC2C38" w14:textId="091A17B5" w:rsidR="00E23D2C" w:rsidRDefault="00E23D2C" w:rsidP="00E23D2C">
      <w:pPr>
        <w:pStyle w:val="ab"/>
        <w:spacing w:before="480" w:after="240"/>
      </w:pPr>
      <w:r w:rsidRPr="005A03F5">
        <w:rPr>
          <w:noProof/>
        </w:rPr>
        <w:drawing>
          <wp:inline distT="0" distB="0" distL="0" distR="0" wp14:anchorId="490C2995" wp14:editId="671FBBC4">
            <wp:extent cx="5607508" cy="322823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1040" cy="3264805"/>
                    </a:xfrm>
                    <a:prstGeom prst="rect">
                      <a:avLst/>
                    </a:prstGeom>
                  </pic:spPr>
                </pic:pic>
              </a:graphicData>
            </a:graphic>
          </wp:inline>
        </w:drawing>
      </w:r>
    </w:p>
    <w:p w14:paraId="3390880A" w14:textId="477346C3" w:rsidR="003362FA" w:rsidRDefault="00E23D2C" w:rsidP="00E23D2C">
      <w:pPr>
        <w:pStyle w:val="af0"/>
      </w:pPr>
      <w:r>
        <w:t xml:space="preserve">Рисунок 3.25 – Графік температури маленької кімнати з </w:t>
      </w:r>
      <w:r>
        <w:rPr>
          <w:lang w:val="en-US"/>
        </w:rPr>
        <w:t>RL</w:t>
      </w:r>
      <w:r>
        <w:t xml:space="preserve">-регулюванням </w:t>
      </w:r>
      <w:r w:rsidRPr="00E80953">
        <w:t>після збільшення ц</w:t>
      </w:r>
      <w:r>
        <w:t>иклу навчання</w:t>
      </w:r>
    </w:p>
    <w:p w14:paraId="27D01E2E" w14:textId="26088ED3" w:rsidR="003362FA" w:rsidRPr="00440B25" w:rsidRDefault="003362FA" w:rsidP="00D12D06">
      <w:pPr>
        <w:pStyle w:val="a5"/>
      </w:pPr>
      <w:r>
        <w:lastRenderedPageBreak/>
        <w:t>Отже, в ході цього розділу було спроектовано загальну архітектуру системи управління, створено її каркас на основі сервісу симуляції, за допомогою якого можна</w:t>
      </w:r>
      <w:r w:rsidR="00FF4E42">
        <w:t xml:space="preserve"> тестувати та порівнювати ефективність</w:t>
      </w:r>
      <w:r w:rsidR="00440B25">
        <w:t xml:space="preserve"> </w:t>
      </w:r>
      <w:r w:rsidR="00FF4E42">
        <w:t xml:space="preserve">методів керування в різних </w:t>
      </w:r>
      <w:r w:rsidR="00440B25">
        <w:t>умовах</w:t>
      </w:r>
      <w:r w:rsidR="00FF4E42">
        <w:t xml:space="preserve">. </w:t>
      </w:r>
      <w:r w:rsidR="00440B25">
        <w:t>Проведені за допомогою створеної системи е</w:t>
      </w:r>
      <w:r w:rsidR="00440B25" w:rsidRPr="00440B25">
        <w:t xml:space="preserve">ксперименти продемонстрували: класичний </w:t>
      </w:r>
      <w:r w:rsidR="00440B25">
        <w:t>PID</w:t>
      </w:r>
      <w:r w:rsidR="00440B25" w:rsidRPr="00440B25">
        <w:t xml:space="preserve">-регулятор є надійним, але має обмежену </w:t>
      </w:r>
      <w:r w:rsidR="00440B25">
        <w:t>адаптивність</w:t>
      </w:r>
      <w:r w:rsidR="00440B25" w:rsidRPr="00440B25">
        <w:t>; гібридне доповнення</w:t>
      </w:r>
      <w:r w:rsidR="00440B25">
        <w:t xml:space="preserve"> </w:t>
      </w:r>
      <w:r w:rsidR="00440B25">
        <w:rPr>
          <w:lang w:val="en-US"/>
        </w:rPr>
        <w:t>PID</w:t>
      </w:r>
      <w:r w:rsidR="00440B25" w:rsidRPr="00440B25">
        <w:t>-</w:t>
      </w:r>
      <w:r w:rsidR="00440B25">
        <w:t>регулятора</w:t>
      </w:r>
      <w:r w:rsidR="00440B25" w:rsidRPr="00440B25">
        <w:t xml:space="preserve"> </w:t>
      </w:r>
      <w:r w:rsidR="00440B25">
        <w:t>LSTM</w:t>
      </w:r>
      <w:r w:rsidR="00440B25" w:rsidRPr="00440B25">
        <w:t xml:space="preserve">-моделлю підвищує енергоефективність і комфорт за рахунок прогнозування уставки; натомість </w:t>
      </w:r>
      <w:r w:rsidR="00440B25">
        <w:t>RL</w:t>
      </w:r>
      <w:r w:rsidR="00440B25" w:rsidRPr="00440B25">
        <w:t>-агент</w:t>
      </w:r>
      <w:r w:rsidR="00D34671">
        <w:t xml:space="preserve">, що використовує </w:t>
      </w:r>
      <w:r w:rsidR="00D34671">
        <w:rPr>
          <w:lang w:val="en-US"/>
        </w:rPr>
        <w:t>Q</w:t>
      </w:r>
      <w:r w:rsidR="00D34671" w:rsidRPr="00D34671">
        <w:t>-</w:t>
      </w:r>
      <w:r w:rsidR="00D34671">
        <w:t>таблицю,</w:t>
      </w:r>
      <w:r w:rsidR="00440B25" w:rsidRPr="00440B25">
        <w:t xml:space="preserve"> виявився</w:t>
      </w:r>
      <w:r w:rsidR="0035307D">
        <w:t xml:space="preserve"> зовсім</w:t>
      </w:r>
      <w:r w:rsidR="00440B25" w:rsidRPr="00440B25">
        <w:t xml:space="preserve"> неефективним</w:t>
      </w:r>
      <w:r w:rsidR="0035307D">
        <w:t xml:space="preserve"> у задачі регулювання температури</w:t>
      </w:r>
      <w:r w:rsidR="00440B25" w:rsidRPr="00440B25">
        <w:t xml:space="preserve"> — </w:t>
      </w:r>
      <w:r w:rsidR="0035307D">
        <w:t>він має значно вищі витрати ресурсів для початку експлуатації</w:t>
      </w:r>
      <w:r w:rsidR="00440B25" w:rsidRPr="00440B25">
        <w:t>,</w:t>
      </w:r>
      <w:r w:rsidR="0035307D">
        <w:t xml:space="preserve"> обмежену точність, через що витрачає більше</w:t>
      </w:r>
      <w:r w:rsidR="00440B25" w:rsidRPr="00440B25">
        <w:t xml:space="preserve"> енергії</w:t>
      </w:r>
      <w:r w:rsidR="0035307D">
        <w:t xml:space="preserve"> на одиницю комфорту в порівнянні з </w:t>
      </w:r>
      <w:r w:rsidR="0035307D">
        <w:rPr>
          <w:lang w:val="en-US"/>
        </w:rPr>
        <w:t>PID</w:t>
      </w:r>
      <w:r w:rsidR="0035307D" w:rsidRPr="0035307D">
        <w:t>-</w:t>
      </w:r>
      <w:r w:rsidR="0035307D">
        <w:t>регулятором,</w:t>
      </w:r>
      <w:r w:rsidR="00440B25" w:rsidRPr="00440B25">
        <w:t xml:space="preserve"> </w:t>
      </w:r>
      <w:r w:rsidR="0035307D">
        <w:t>а також має</w:t>
      </w:r>
      <w:r w:rsidR="00440B25" w:rsidRPr="00440B25">
        <w:t xml:space="preserve"> прискорен</w:t>
      </w:r>
      <w:r w:rsidR="0035307D">
        <w:t>е</w:t>
      </w:r>
      <w:r w:rsidR="00440B25" w:rsidRPr="00440B25">
        <w:t xml:space="preserve"> зношування обладнання.</w:t>
      </w:r>
    </w:p>
    <w:p w14:paraId="1D6D91F6" w14:textId="7335B2A6" w:rsidR="003362FA" w:rsidRPr="00FF4E42" w:rsidRDefault="003362FA" w:rsidP="00D12D06">
      <w:pPr>
        <w:pStyle w:val="a5"/>
      </w:pPr>
    </w:p>
    <w:p w14:paraId="03B02343" w14:textId="51F7972D" w:rsidR="005E7E53" w:rsidRPr="00E80953" w:rsidRDefault="005E7E53" w:rsidP="00E6380B">
      <w:pPr>
        <w:pStyle w:val="ab"/>
        <w:jc w:val="both"/>
      </w:pPr>
    </w:p>
    <w:p w14:paraId="430396AF" w14:textId="7BB89FA5" w:rsidR="00533E75" w:rsidRPr="00E80953" w:rsidRDefault="00533E75" w:rsidP="00D12D06">
      <w:pPr>
        <w:pStyle w:val="a5"/>
      </w:pPr>
    </w:p>
    <w:p w14:paraId="74D1889B" w14:textId="2E20A224" w:rsidR="00533E75" w:rsidRPr="00E80953" w:rsidRDefault="00533E75" w:rsidP="00D12D06">
      <w:pPr>
        <w:pStyle w:val="a5"/>
      </w:pPr>
    </w:p>
    <w:p w14:paraId="2898FF47" w14:textId="77777777" w:rsidR="005E7E53" w:rsidRPr="00E80953" w:rsidRDefault="005E7E53" w:rsidP="00D12D06">
      <w:pPr>
        <w:pStyle w:val="a5"/>
      </w:pPr>
    </w:p>
    <w:p w14:paraId="73FB47DD" w14:textId="1E17622D" w:rsidR="003818BA" w:rsidRDefault="00523474" w:rsidP="00F06BD2">
      <w:pPr>
        <w:pStyle w:val="aa"/>
      </w:pPr>
      <w:bookmarkStart w:id="44" w:name="_Toc201411638"/>
      <w:r>
        <w:lastRenderedPageBreak/>
        <w:t>Висновки</w:t>
      </w:r>
      <w:bookmarkEnd w:id="44"/>
    </w:p>
    <w:p w14:paraId="021E1545" w14:textId="77777777" w:rsidR="00F06BD2" w:rsidRPr="00F06BD2" w:rsidRDefault="00F06BD2" w:rsidP="00F06BD2">
      <w:pPr>
        <w:pStyle w:val="a5"/>
      </w:pPr>
    </w:p>
    <w:p w14:paraId="5F107A4D" w14:textId="1D6D30B1" w:rsidR="00B04DF2" w:rsidRDefault="00B04DF2" w:rsidP="00B04DF2">
      <w:pPr>
        <w:rPr>
          <w:szCs w:val="28"/>
        </w:rPr>
      </w:pPr>
      <w:r>
        <w:rPr>
          <w:szCs w:val="28"/>
        </w:rPr>
        <w:t>Ця робота присвячена створенню інтелектуальної системи керування температурою в будинку на основі мікросервісної архітектури. За результатами роботи можна зробити наступні висновки.</w:t>
      </w:r>
    </w:p>
    <w:p w14:paraId="76F591CC" w14:textId="57B83A62" w:rsidR="005E7E53" w:rsidRPr="005E7E53" w:rsidRDefault="005E7E53" w:rsidP="005E7E53">
      <w:pPr>
        <w:pStyle w:val="afff3"/>
        <w:numPr>
          <w:ilvl w:val="0"/>
          <w:numId w:val="49"/>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Проведено аналіз існуючих методів керування температурою. Для цього було систематизовано традиційні методи керування («on-off», ПІД), визначено їх обмеження та недоліки, а також визначено які переваги надають інтелектуальні методи. Проаналізовано підходи до створення систем керування та переваги мікросервісної архітектури.</w:t>
      </w:r>
    </w:p>
    <w:p w14:paraId="22C96701" w14:textId="77777777" w:rsidR="00EA7F91" w:rsidRPr="00533E75" w:rsidRDefault="00EA7F91" w:rsidP="00EA7F91">
      <w:pPr>
        <w:pStyle w:val="afff3"/>
        <w:numPr>
          <w:ilvl w:val="0"/>
          <w:numId w:val="49"/>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Обрано математичну модель теплових процесів у кімнаті (2R2C), на базі якої будується симуляція будинку. Виконано теоретичне дослідження алгоритмів керування. Для цього детально розглянуто роботу дискретного ПІД-регулятора, механізми LSTM-прогнозування та принципи Q-learning для RL. Визначено критичні параметри налаштування алгоритмів. Систематизовано критерії оцінки ефективності (енергоспоживання, точність підтримання комфорту, перерегулювання, час регулювання) для об’єктивного порівняння стратегій керування.</w:t>
      </w:r>
    </w:p>
    <w:p w14:paraId="72705871" w14:textId="238156D3" w:rsidR="005E7E53" w:rsidRPr="00EA7F91" w:rsidRDefault="005E7E53" w:rsidP="00EA7F91">
      <w:pPr>
        <w:pStyle w:val="afff3"/>
        <w:numPr>
          <w:ilvl w:val="0"/>
          <w:numId w:val="49"/>
        </w:numPr>
        <w:spacing w:after="0" w:line="360" w:lineRule="auto"/>
        <w:jc w:val="both"/>
        <w:rPr>
          <w:rFonts w:ascii="Times New Roman" w:hAnsi="Times New Roman" w:cs="Times New Roman"/>
          <w:sz w:val="28"/>
          <w:szCs w:val="28"/>
          <w:lang w:val="uk-UA"/>
        </w:rPr>
      </w:pPr>
      <w:r w:rsidRPr="00EA7F91">
        <w:rPr>
          <w:rFonts w:ascii="Times New Roman" w:hAnsi="Times New Roman" w:cs="Times New Roman"/>
          <w:sz w:val="28"/>
          <w:szCs w:val="28"/>
        </w:rPr>
        <w:t>Виконано теоретичне дослідження алгоритмів керування. Для цього детально розглянуто роботу дискретного ПІД-регулятора, механізми LSTM-прогнозування та принципи Q-learning для RL. Визначено критичні параметри налаштування алгоритмів.</w:t>
      </w:r>
    </w:p>
    <w:p w14:paraId="5FDF3F88" w14:textId="34574FB3" w:rsidR="00533E75" w:rsidRDefault="00533E75" w:rsidP="00533E75">
      <w:pPr>
        <w:pStyle w:val="afff3"/>
        <w:numPr>
          <w:ilvl w:val="0"/>
          <w:numId w:val="49"/>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Спроєктовано загальну мікросервісну архітектуру системи. Визначено роль сервісів та сформульовано принципи їх взаємодії через протоколи HTTP, MQTT, брокер повідомлень. Визначено додаткові інструменти, необхідні для розгортання, підтримки та ефективного масового розгортання системи з можливостями масштабування сервісів.</w:t>
      </w:r>
    </w:p>
    <w:p w14:paraId="7E273FFC" w14:textId="755AF1E2" w:rsidR="005E7E53" w:rsidRPr="005E7E53" w:rsidRDefault="00533E75" w:rsidP="00D12D06">
      <w:pPr>
        <w:pStyle w:val="a5"/>
        <w:numPr>
          <w:ilvl w:val="0"/>
          <w:numId w:val="49"/>
        </w:numPr>
      </w:pPr>
      <w:r>
        <w:t xml:space="preserve">Створено каркас загальної системи, який включає в себе мінімально необхідні інструменти для створення інструменту, який грає роль </w:t>
      </w:r>
      <w:r>
        <w:lastRenderedPageBreak/>
        <w:t xml:space="preserve">полігона для тестування різних інтелектуальних систем керування на визначеній моделі. </w:t>
      </w:r>
      <w:r w:rsidR="006A4214">
        <w:t>Систему розроблено з урахуванням можливості розширення як самостійної бізнес-логіки сервісу, так і інтеграції нових компонентів та масштабування в розподіленому середовищі.</w:t>
      </w:r>
    </w:p>
    <w:p w14:paraId="7C20D81D" w14:textId="26C2FC65" w:rsidR="005E7E53" w:rsidRPr="006A4214" w:rsidRDefault="006A4214" w:rsidP="00D12D06">
      <w:pPr>
        <w:pStyle w:val="a5"/>
        <w:numPr>
          <w:ilvl w:val="0"/>
          <w:numId w:val="49"/>
        </w:numPr>
      </w:pPr>
      <w:r>
        <w:t xml:space="preserve">Було створено додатково вебсайт для динамічного користування розробленою системою. За допомогою наданих інструментів було протестовано </w:t>
      </w:r>
      <w:r>
        <w:rPr>
          <w:lang w:val="en-US"/>
        </w:rPr>
        <w:t>PID</w:t>
      </w:r>
      <w:r>
        <w:t xml:space="preserve">, </w:t>
      </w:r>
      <w:r>
        <w:rPr>
          <w:lang w:val="en-US"/>
        </w:rPr>
        <w:t>LSTM</w:t>
      </w:r>
      <w:r>
        <w:t xml:space="preserve"> та </w:t>
      </w:r>
      <w:r>
        <w:rPr>
          <w:lang w:val="en-US"/>
        </w:rPr>
        <w:t>RL</w:t>
      </w:r>
      <w:r w:rsidRPr="006A4214">
        <w:t xml:space="preserve"> </w:t>
      </w:r>
      <w:r>
        <w:t>регулятори в різних сценаріях з використанням різних моделей кімнат.</w:t>
      </w:r>
    </w:p>
    <w:p w14:paraId="3C097FBE" w14:textId="66728C47" w:rsidR="006A4214" w:rsidRPr="006A4214" w:rsidRDefault="006A4214" w:rsidP="00D12D06">
      <w:pPr>
        <w:pStyle w:val="a5"/>
        <w:numPr>
          <w:ilvl w:val="0"/>
          <w:numId w:val="49"/>
        </w:numPr>
      </w:pPr>
      <w:r>
        <w:t xml:space="preserve">Проведено оцінку ефективності методів, у ході якої </w:t>
      </w:r>
      <w:r>
        <w:rPr>
          <w:lang w:val="en-US"/>
        </w:rPr>
        <w:t>PID</w:t>
      </w:r>
      <w:r w:rsidRPr="006A4214">
        <w:t xml:space="preserve"> </w:t>
      </w:r>
      <w:r>
        <w:t xml:space="preserve">регулятор показав як свою стабільність, так і недоліки. У спокійному стані він легко підтримував стабільний комфорт у кімнаті, а в складній задачі регулювання потребував додаткових налаштувань коефіцієнтів. </w:t>
      </w:r>
      <w:r>
        <w:rPr>
          <w:lang w:val="en-US"/>
        </w:rPr>
        <w:t>LSTM</w:t>
      </w:r>
      <w:r>
        <w:t xml:space="preserve"> потребує готову історію температурних даних для навчання, підбору гіперпараметрів, але дає унікальний механізм передбачування температури</w:t>
      </w:r>
      <w:r w:rsidRPr="006A4214">
        <w:t xml:space="preserve"> </w:t>
      </w:r>
      <w:r>
        <w:t xml:space="preserve">на основі вхідних даних наперед на деякий час. </w:t>
      </w:r>
      <w:r w:rsidR="00D34671">
        <w:br/>
      </w:r>
      <w:r w:rsidR="00EA7F91">
        <w:t>LSTM-модель у гібридній схемі з PID-регулятором продемонструвала покращення стабільності керування, комфорт внутрішнього середовища наблизився до теоретично ідеального рівня, а енергоспоживання знизилося на 3,6%. У сценарії з некоректно підібраними коефіцієнтами PID та недостатньо навченим прогнозом LSTM гібридний підхід відновив до 19% енергетичних витрат, що свідчить про високу ефективність поєднання класичних ПІД-алгоритмів із інтелектуальними моделями. Натомість експерименти з класичним RL-агентом виявили значні витрати обчислювальних ресурсів: для стабільної роботи потрібен ретельний підбір гіперпараметрів, велика кількість взаємодій із середовищем та зберігання об’ємних Q-таблиць, що призводить до надмірного споживання пам’яті.</w:t>
      </w:r>
    </w:p>
    <w:p w14:paraId="00F1BE89" w14:textId="77777777" w:rsidR="005E7E53" w:rsidRPr="006A4214" w:rsidRDefault="005E7E53" w:rsidP="00B04DF2">
      <w:pPr>
        <w:rPr>
          <w:snapToGrid/>
          <w:color w:val="auto"/>
          <w:szCs w:val="28"/>
        </w:rPr>
      </w:pPr>
    </w:p>
    <w:p w14:paraId="3A0356DF" w14:textId="57229F07" w:rsidR="000731AD" w:rsidRDefault="00523474" w:rsidP="00F06BD2">
      <w:pPr>
        <w:pStyle w:val="aa"/>
      </w:pPr>
      <w:bookmarkStart w:id="45" w:name="_Toc201411639"/>
      <w:r>
        <w:lastRenderedPageBreak/>
        <w:t>С</w:t>
      </w:r>
      <w:r w:rsidR="003818BA" w:rsidRPr="00E81F49">
        <w:t xml:space="preserve">писок </w:t>
      </w:r>
      <w:r>
        <w:t>джерел інформації</w:t>
      </w:r>
      <w:bookmarkEnd w:id="45"/>
    </w:p>
    <w:p w14:paraId="663BBAC4" w14:textId="77777777" w:rsidR="00F06BD2" w:rsidRPr="00F06BD2" w:rsidRDefault="00F06BD2" w:rsidP="00F06BD2">
      <w:pPr>
        <w:pStyle w:val="a5"/>
      </w:pPr>
    </w:p>
    <w:p w14:paraId="476F7910" w14:textId="5B210509" w:rsidR="008141F1" w:rsidRDefault="008141F1" w:rsidP="008141F1">
      <w:pPr>
        <w:pStyle w:val="a"/>
        <w:rPr>
          <w:color w:val="auto"/>
        </w:rPr>
      </w:pPr>
      <w:r>
        <w:t>Simpeh E. K., Pillay J.-P. G., Ndihokubwayo R., Nalumu D. J. Improving energy efficiency of HVAC systems in buildings: a review of best practices // International Journal of Building Pathology and Adaptation.</w:t>
      </w:r>
      <w:r w:rsidR="00F95D81">
        <w:rPr>
          <w:lang w:val="en-US"/>
        </w:rPr>
        <w:t xml:space="preserve"> </w:t>
      </w:r>
      <w:r w:rsidR="00F95D81" w:rsidRPr="00A524A2">
        <w:t>–</w:t>
      </w:r>
      <w:r>
        <w:t xml:space="preserve"> 2021.</w:t>
      </w:r>
      <w:r w:rsidR="00C67165">
        <w:t xml:space="preserve"> </w:t>
      </w:r>
      <w:r w:rsidR="00C67165" w:rsidRPr="00A524A2">
        <w:t>–</w:t>
      </w:r>
      <w:r>
        <w:t xml:space="preserve"> Vol 40, No. 2.</w:t>
      </w:r>
      <w:r w:rsidR="00F95D81">
        <w:rPr>
          <w:lang w:val="en-US"/>
        </w:rPr>
        <w:t xml:space="preserve"> </w:t>
      </w:r>
      <w:r w:rsidR="00F95D81" w:rsidRPr="00A524A2">
        <w:t>–</w:t>
      </w:r>
      <w:r w:rsidR="00C67165">
        <w:t xml:space="preserve"> </w:t>
      </w:r>
      <w:r>
        <w:t>P</w:t>
      </w:r>
      <w:r w:rsidR="00F95D81">
        <w:rPr>
          <w:lang w:val="en-US"/>
        </w:rPr>
        <w:t>.</w:t>
      </w:r>
      <w:r>
        <w:t xml:space="preserve"> 165–182.</w:t>
      </w:r>
    </w:p>
    <w:p w14:paraId="1A8429DD" w14:textId="35636115" w:rsidR="008141F1" w:rsidRDefault="008141F1" w:rsidP="008141F1">
      <w:pPr>
        <w:pStyle w:val="a"/>
      </w:pPr>
      <w:r>
        <w:t>Peng Y., Lei Y., Tekler Z. D., Antanuri N. Hybrid system controls of natural ventilation and HVAC in mixed-mode buildings: a comprehensive review // Energy and Buildings.</w:t>
      </w:r>
      <w:r w:rsidR="00F95D81">
        <w:rPr>
          <w:lang w:val="en-US"/>
        </w:rPr>
        <w:t xml:space="preserve"> </w:t>
      </w:r>
      <w:r w:rsidR="00F95D81" w:rsidRPr="00A524A2">
        <w:t>–</w:t>
      </w:r>
      <w:r>
        <w:t xml:space="preserve"> 2022.</w:t>
      </w:r>
      <w:r w:rsidR="00C67165">
        <w:t xml:space="preserve"> </w:t>
      </w:r>
      <w:r w:rsidR="00C67165" w:rsidRPr="00A524A2">
        <w:t>–</w:t>
      </w:r>
      <w:r>
        <w:t xml:space="preserve"> Vol. 276.</w:t>
      </w:r>
      <w:r w:rsidR="00C67165">
        <w:t xml:space="preserve"> </w:t>
      </w:r>
      <w:r w:rsidR="00C67165" w:rsidRPr="00A524A2">
        <w:t>–</w:t>
      </w:r>
      <w:r>
        <w:t xml:space="preserve"> Article 112509.</w:t>
      </w:r>
    </w:p>
    <w:p w14:paraId="5B46CEF6" w14:textId="78E553D5" w:rsidR="008141F1" w:rsidRDefault="008141F1" w:rsidP="008141F1">
      <w:pPr>
        <w:pStyle w:val="a"/>
      </w:pPr>
      <w:r>
        <w:t>Gupta A., Youakim B., Negahban A., Qiu R. G. Energy-efficient heating control for smart buildings with deep reinforcement learning // Journal of Building Engineering.</w:t>
      </w:r>
      <w:r w:rsidR="00F95D81">
        <w:rPr>
          <w:lang w:val="en-US"/>
        </w:rPr>
        <w:t xml:space="preserve"> </w:t>
      </w:r>
      <w:r w:rsidR="00F95D81" w:rsidRPr="00A524A2">
        <w:t>–</w:t>
      </w:r>
      <w:r>
        <w:t xml:space="preserve"> 2021.</w:t>
      </w:r>
      <w:r w:rsidR="00C67165">
        <w:t xml:space="preserve"> </w:t>
      </w:r>
      <w:r w:rsidR="00C67165" w:rsidRPr="00A524A2">
        <w:t>–</w:t>
      </w:r>
      <w:r>
        <w:t xml:space="preserve"> Vol. 34. </w:t>
      </w:r>
      <w:r w:rsidR="00C67165" w:rsidRPr="00A524A2">
        <w:t>–</w:t>
      </w:r>
      <w:r w:rsidR="00C67165">
        <w:t xml:space="preserve"> </w:t>
      </w:r>
      <w:r>
        <w:t>Article 101739.</w:t>
      </w:r>
    </w:p>
    <w:p w14:paraId="467E9EBD" w14:textId="49A95289" w:rsidR="008141F1" w:rsidRDefault="008141F1" w:rsidP="008141F1">
      <w:pPr>
        <w:pStyle w:val="a"/>
      </w:pPr>
      <w:r>
        <w:t>Halhoul Merabet G., Essaaidi M., Ben Haddou M., Qolomany B.,</w:t>
      </w:r>
      <w:r>
        <w:rPr>
          <w:rStyle w:val="react-xocs-alternative-link"/>
          <w:rFonts w:eastAsiaTheme="majorEastAsia"/>
        </w:rPr>
        <w:t> </w:t>
      </w:r>
      <w:r>
        <w:rPr>
          <w:rStyle w:val="text"/>
        </w:rPr>
        <w:t>Qadir J., Anan M., Al-Fuqaha A., Riduan Abid M., Benhaddou D</w:t>
      </w:r>
      <w:r>
        <w:t>. Intelligent building control systems for thermal comfort and energy-efficiency: a systematic review of AI-assisted techniques // Renewable and Sustainable Energy Reviews.</w:t>
      </w:r>
      <w:r w:rsidR="00C67165">
        <w:t xml:space="preserve"> </w:t>
      </w:r>
      <w:r w:rsidR="00C67165" w:rsidRPr="00A524A2">
        <w:t>–</w:t>
      </w:r>
      <w:r>
        <w:t xml:space="preserve"> 2021. </w:t>
      </w:r>
      <w:r w:rsidR="00C67165" w:rsidRPr="00A524A2">
        <w:t>–</w:t>
      </w:r>
      <w:r w:rsidR="00C67165">
        <w:t xml:space="preserve"> </w:t>
      </w:r>
      <w:r>
        <w:t>Vol. 144.</w:t>
      </w:r>
      <w:r w:rsidR="00C67165">
        <w:t xml:space="preserve"> </w:t>
      </w:r>
      <w:r w:rsidR="00C67165" w:rsidRPr="00A524A2">
        <w:t>–</w:t>
      </w:r>
      <w:r>
        <w:t xml:space="preserve"> Article 110969.</w:t>
      </w:r>
    </w:p>
    <w:p w14:paraId="029C9DAB" w14:textId="0862C2CA" w:rsidR="008141F1" w:rsidRDefault="008141F1" w:rsidP="008141F1">
      <w:pPr>
        <w:pStyle w:val="a"/>
      </w:pPr>
      <w:r>
        <w:t>Hsu P.-C., Gao L., Hwang Y. Comparative study of LSTM and ANN models for power consumption prediction of variable refrigerant flow (VRF) systems in buildings // International Journal of Refrigeration.</w:t>
      </w:r>
      <w:r w:rsidR="00C67165">
        <w:t xml:space="preserve"> </w:t>
      </w:r>
      <w:r w:rsidR="00C67165" w:rsidRPr="00A524A2">
        <w:t>–</w:t>
      </w:r>
      <w:r>
        <w:t xml:space="preserve"> 2025. Vol. 169.</w:t>
      </w:r>
      <w:r w:rsidR="00C67165">
        <w:t xml:space="preserve"> </w:t>
      </w:r>
      <w:r w:rsidR="00C67165" w:rsidRPr="00A524A2">
        <w:t>–</w:t>
      </w:r>
      <w:r>
        <w:t xml:space="preserve"> P. 55–68.</w:t>
      </w:r>
    </w:p>
    <w:p w14:paraId="4D5956E7" w14:textId="6FE9740F" w:rsidR="008141F1" w:rsidRDefault="008141F1" w:rsidP="008141F1">
      <w:pPr>
        <w:pStyle w:val="a"/>
      </w:pPr>
      <w:r>
        <w:t xml:space="preserve">Tanasiev V., Pluteanu Ș., Necula H., Pătrașcu R. Enhancing monitoring and control of an HVAC system through IoT // Energies. </w:t>
      </w:r>
      <w:r w:rsidR="00C67165" w:rsidRPr="00A524A2">
        <w:t>–</w:t>
      </w:r>
      <w:r w:rsidR="00C67165">
        <w:t xml:space="preserve"> </w:t>
      </w:r>
      <w:r>
        <w:t>2022.</w:t>
      </w:r>
      <w:r w:rsidR="00C67165">
        <w:t xml:space="preserve"> </w:t>
      </w:r>
      <w:r w:rsidR="00C67165" w:rsidRPr="00A524A2">
        <w:t>–</w:t>
      </w:r>
      <w:r>
        <w:t xml:space="preserve"> Vol. 15, No. 3.</w:t>
      </w:r>
      <w:r w:rsidR="00C67165">
        <w:t xml:space="preserve"> </w:t>
      </w:r>
      <w:r w:rsidR="00C67165" w:rsidRPr="00A524A2">
        <w:t>–</w:t>
      </w:r>
      <w:r>
        <w:t xml:space="preserve"> Article 924.</w:t>
      </w:r>
    </w:p>
    <w:p w14:paraId="7767B515" w14:textId="0DC05278" w:rsidR="008141F1" w:rsidRDefault="008141F1" w:rsidP="008141F1">
      <w:pPr>
        <w:pStyle w:val="a"/>
      </w:pPr>
      <w:r>
        <w:t xml:space="preserve">Boutahri Y., Tilioua A. Reinforcement learning for HVAC control and energy efficiency in residential buildings with BOPTEST simulations and real-case validation // Discover Computing. </w:t>
      </w:r>
      <w:r w:rsidR="00C67165" w:rsidRPr="00A524A2">
        <w:t>–</w:t>
      </w:r>
      <w:r w:rsidR="00C67165">
        <w:t xml:space="preserve"> </w:t>
      </w:r>
      <w:r>
        <w:t>2025. Vol. 28.</w:t>
      </w:r>
      <w:r w:rsidR="00C67165">
        <w:t xml:space="preserve"> </w:t>
      </w:r>
      <w:r w:rsidR="00C67165" w:rsidRPr="00A524A2">
        <w:t>–</w:t>
      </w:r>
      <w:r>
        <w:t xml:space="preserve"> Article 45.</w:t>
      </w:r>
    </w:p>
    <w:p w14:paraId="609ADD50" w14:textId="73A44155" w:rsidR="008141F1" w:rsidRDefault="008141F1" w:rsidP="008141F1">
      <w:pPr>
        <w:pStyle w:val="a"/>
      </w:pPr>
      <w:r>
        <w:t>Ang K. H., Chong G., Li Y. PID control system analysis, design, and technology // IEEE Transactions on Control Systems Technology.</w:t>
      </w:r>
      <w:r w:rsidR="00C67165">
        <w:t xml:space="preserve"> </w:t>
      </w:r>
      <w:r w:rsidR="00C67165" w:rsidRPr="00A524A2">
        <w:t>–</w:t>
      </w:r>
      <w:r>
        <w:t xml:space="preserve"> 2005.</w:t>
      </w:r>
      <w:r w:rsidR="00C67165">
        <w:t xml:space="preserve"> </w:t>
      </w:r>
      <w:r w:rsidR="00C67165" w:rsidRPr="00A524A2">
        <w:t>–</w:t>
      </w:r>
      <w:r>
        <w:t xml:space="preserve"> Vol. 13, No. 4.</w:t>
      </w:r>
      <w:r w:rsidR="00C67165">
        <w:t xml:space="preserve"> </w:t>
      </w:r>
      <w:r w:rsidR="00C67165" w:rsidRPr="00A524A2">
        <w:t>–</w:t>
      </w:r>
      <w:r>
        <w:t xml:space="preserve"> P. 559–576.</w:t>
      </w:r>
    </w:p>
    <w:p w14:paraId="30293B7A" w14:textId="5252217C" w:rsidR="008141F1" w:rsidRDefault="008141F1" w:rsidP="008141F1">
      <w:pPr>
        <w:pStyle w:val="a"/>
      </w:pPr>
      <w:r>
        <w:lastRenderedPageBreak/>
        <w:t xml:space="preserve">Lee D., Kim J., Koo S., Jang I. Comparison of deep reinforcement learning and PID controllers for automatic cold shutdown operation // Nuclear Engineering and Technology. </w:t>
      </w:r>
      <w:r w:rsidR="00C67165" w:rsidRPr="00A524A2">
        <w:t>–</w:t>
      </w:r>
      <w:r w:rsidR="00C67165">
        <w:t xml:space="preserve"> </w:t>
      </w:r>
      <w:r>
        <w:t>2022.</w:t>
      </w:r>
      <w:r w:rsidR="00C67165">
        <w:t xml:space="preserve"> </w:t>
      </w:r>
      <w:r w:rsidR="00C67165" w:rsidRPr="00A524A2">
        <w:t>–</w:t>
      </w:r>
      <w:r>
        <w:t xml:space="preserve"> Vol. 54, No. 9. </w:t>
      </w:r>
      <w:r w:rsidR="00C67165" w:rsidRPr="00A524A2">
        <w:t>–</w:t>
      </w:r>
      <w:r w:rsidR="00C67165">
        <w:t xml:space="preserve"> </w:t>
      </w:r>
      <w:r>
        <w:t>Article 2834.</w:t>
      </w:r>
    </w:p>
    <w:p w14:paraId="38DB8300" w14:textId="0439AFF8" w:rsidR="008141F1" w:rsidRDefault="008141F1" w:rsidP="008141F1">
      <w:pPr>
        <w:pStyle w:val="a"/>
      </w:pPr>
      <w:r>
        <w:t xml:space="preserve"> Albagul A., Efheij H., Alsharif B. Comparison of PID and ANN controller in real-time temperature control // International Review of Automatic Control. </w:t>
      </w:r>
      <w:r w:rsidR="00C67165" w:rsidRPr="00A524A2">
        <w:t>–</w:t>
      </w:r>
      <w:r w:rsidR="00C67165">
        <w:t xml:space="preserve"> </w:t>
      </w:r>
      <w:r>
        <w:t>2019.</w:t>
      </w:r>
      <w:r w:rsidR="00C67165">
        <w:t xml:space="preserve"> </w:t>
      </w:r>
      <w:r w:rsidR="00C67165" w:rsidRPr="00A524A2">
        <w:t>–</w:t>
      </w:r>
      <w:r>
        <w:t xml:space="preserve"> Vol. 12, No. 6.</w:t>
      </w:r>
      <w:r w:rsidR="00C67165">
        <w:t xml:space="preserve"> </w:t>
      </w:r>
      <w:r w:rsidR="00C67165" w:rsidRPr="00A524A2">
        <w:t>–</w:t>
      </w:r>
      <w:r>
        <w:t xml:space="preserve"> P. 358–365.</w:t>
      </w:r>
    </w:p>
    <w:p w14:paraId="583D5C02" w14:textId="59C53725" w:rsidR="008141F1" w:rsidRDefault="008141F1" w:rsidP="008141F1">
      <w:pPr>
        <w:pStyle w:val="a"/>
      </w:pPr>
      <w:r>
        <w:t xml:space="preserve"> Ulpiani G., Borgognoni M., Romagnoli A., Di Perna C. Comparing the performance of on/off, PID and fuzzy controllers applied to the heating system of an energy-efficient building // Energy and Buildings.</w:t>
      </w:r>
      <w:r w:rsidR="00C67165">
        <w:t xml:space="preserve"> </w:t>
      </w:r>
      <w:r w:rsidR="00C67165" w:rsidRPr="00A524A2">
        <w:t>–</w:t>
      </w:r>
      <w:r>
        <w:t xml:space="preserve"> 2016.</w:t>
      </w:r>
      <w:r w:rsidR="00C67165">
        <w:t xml:space="preserve"> </w:t>
      </w:r>
      <w:r w:rsidR="00C67165" w:rsidRPr="00A524A2">
        <w:t>–</w:t>
      </w:r>
      <w:r>
        <w:t xml:space="preserve"> Vol. 116. </w:t>
      </w:r>
      <w:r w:rsidR="00C67165" w:rsidRPr="00A524A2">
        <w:t>–</w:t>
      </w:r>
      <w:r w:rsidR="00C67165">
        <w:t xml:space="preserve"> </w:t>
      </w:r>
      <w:r>
        <w:t>P. 1–11.</w:t>
      </w:r>
    </w:p>
    <w:p w14:paraId="44FF9DBB" w14:textId="6A1A9AEC" w:rsidR="008141F1" w:rsidRDefault="008141F1" w:rsidP="008141F1">
      <w:pPr>
        <w:pStyle w:val="a"/>
      </w:pPr>
      <w:r>
        <w:t xml:space="preserve"> Nuñez I., Rovetto C., Cruz E., Smolarz A., Concepcion D., Cano E. Design of a microservices-based architecture for residential energy efficiency monitoring // International Journal of Electronics and Telecommunications.</w:t>
      </w:r>
      <w:r w:rsidR="00C67165">
        <w:t xml:space="preserve"> </w:t>
      </w:r>
      <w:r w:rsidR="00C67165" w:rsidRPr="00A524A2">
        <w:t>–</w:t>
      </w:r>
      <w:r w:rsidR="00C67165">
        <w:t xml:space="preserve"> </w:t>
      </w:r>
      <w:r>
        <w:t xml:space="preserve">2024. Vol. 70, </w:t>
      </w:r>
      <w:r w:rsidR="00C67165">
        <w:br/>
      </w:r>
      <w:r>
        <w:t>No. 4.</w:t>
      </w:r>
      <w:r w:rsidR="00C67165">
        <w:t xml:space="preserve"> </w:t>
      </w:r>
      <w:r w:rsidR="00C67165" w:rsidRPr="00A524A2">
        <w:t>–</w:t>
      </w:r>
      <w:r>
        <w:t xml:space="preserve"> P. 1089–1098.</w:t>
      </w:r>
    </w:p>
    <w:p w14:paraId="1D52E315" w14:textId="7DC0F488" w:rsidR="008141F1" w:rsidRDefault="008141F1" w:rsidP="008141F1">
      <w:pPr>
        <w:pStyle w:val="a"/>
      </w:pPr>
      <w:r>
        <w:t xml:space="preserve"> Al-Azba M., Cen Z., Remond Y., Ahzi S. An optimal air-conditioner on-off control scheme under extremely hot weather conditions // Energies.</w:t>
      </w:r>
      <w:r w:rsidR="00C67165">
        <w:t xml:space="preserve"> </w:t>
      </w:r>
      <w:r w:rsidR="00C67165" w:rsidRPr="00A524A2">
        <w:t>–</w:t>
      </w:r>
      <w:r>
        <w:t xml:space="preserve"> 2020.</w:t>
      </w:r>
      <w:r w:rsidR="00C67165">
        <w:t xml:space="preserve"> </w:t>
      </w:r>
      <w:r w:rsidR="00C67165" w:rsidRPr="00A524A2">
        <w:t>–</w:t>
      </w:r>
      <w:r>
        <w:t xml:space="preserve"> Vol. 13,</w:t>
      </w:r>
      <w:r w:rsidR="00C67165">
        <w:t xml:space="preserve"> </w:t>
      </w:r>
      <w:r>
        <w:t>No. 5.</w:t>
      </w:r>
      <w:r w:rsidR="00C67165">
        <w:t xml:space="preserve"> </w:t>
      </w:r>
      <w:r w:rsidR="00C67165" w:rsidRPr="00A524A2">
        <w:t>–</w:t>
      </w:r>
      <w:r>
        <w:t xml:space="preserve"> Article 1021.</w:t>
      </w:r>
    </w:p>
    <w:p w14:paraId="0FDE4F6F" w14:textId="2873363B" w:rsidR="008141F1" w:rsidRDefault="008141F1" w:rsidP="008141F1">
      <w:pPr>
        <w:pStyle w:val="a"/>
      </w:pPr>
      <w:r>
        <w:t xml:space="preserve"> Flügge-Lotz I. Discontinuous automatic control. Princeton (NJ): Princeton University Press, 1967.</w:t>
      </w:r>
      <w:r w:rsidR="00C67165">
        <w:t xml:space="preserve"> </w:t>
      </w:r>
      <w:r w:rsidR="00C67165" w:rsidRPr="00A524A2">
        <w:t>–</w:t>
      </w:r>
      <w:r>
        <w:t xml:space="preserve"> 284 p.</w:t>
      </w:r>
    </w:p>
    <w:p w14:paraId="5E9A0EA5" w14:textId="0EBFB06C" w:rsidR="008141F1" w:rsidRDefault="008141F1" w:rsidP="008141F1">
      <w:pPr>
        <w:pStyle w:val="a"/>
      </w:pPr>
      <w:r>
        <w:t xml:space="preserve"> Jiang H. Overview and development of PID control // Journal of Physics: Conference Series.</w:t>
      </w:r>
      <w:r w:rsidR="00C67165">
        <w:t xml:space="preserve"> </w:t>
      </w:r>
      <w:r w:rsidR="00C67165" w:rsidRPr="00A524A2">
        <w:t>–</w:t>
      </w:r>
      <w:r>
        <w:t xml:space="preserve"> 2024.</w:t>
      </w:r>
      <w:r w:rsidR="00C67165">
        <w:t xml:space="preserve"> </w:t>
      </w:r>
      <w:r w:rsidR="00C67165" w:rsidRPr="00A524A2">
        <w:t>–</w:t>
      </w:r>
      <w:r>
        <w:t xml:space="preserve"> Vol. 2574.</w:t>
      </w:r>
      <w:r w:rsidR="00C67165">
        <w:t xml:space="preserve"> </w:t>
      </w:r>
      <w:r w:rsidR="00C67165" w:rsidRPr="00A524A2">
        <w:t>–</w:t>
      </w:r>
      <w:r>
        <w:t xml:space="preserve"> Article 012004.</w:t>
      </w:r>
    </w:p>
    <w:p w14:paraId="5730A80E" w14:textId="730E8954" w:rsidR="008141F1" w:rsidRDefault="008141F1" w:rsidP="008141F1">
      <w:pPr>
        <w:pStyle w:val="a"/>
      </w:pPr>
      <w:r>
        <w:t xml:space="preserve"> Bennett S. The past of PID controllers // Annual Reviews in Control.</w:t>
      </w:r>
      <w:r w:rsidR="00C67165">
        <w:t xml:space="preserve"> </w:t>
      </w:r>
      <w:r w:rsidR="00C67165" w:rsidRPr="00A524A2">
        <w:t>–</w:t>
      </w:r>
      <w:r>
        <w:t xml:space="preserve"> 2001.</w:t>
      </w:r>
      <w:r w:rsidR="00C67165">
        <w:t xml:space="preserve"> </w:t>
      </w:r>
      <w:r w:rsidR="00C67165" w:rsidRPr="00A524A2">
        <w:t>–</w:t>
      </w:r>
      <w:r>
        <w:t xml:space="preserve"> Vol. 25.</w:t>
      </w:r>
      <w:r w:rsidR="00C67165">
        <w:t xml:space="preserve"> </w:t>
      </w:r>
      <w:r w:rsidR="00C67165" w:rsidRPr="00A524A2">
        <w:t>–</w:t>
      </w:r>
      <w:r>
        <w:t xml:space="preserve"> P. 43–53.</w:t>
      </w:r>
    </w:p>
    <w:p w14:paraId="00AC124F" w14:textId="6BFE1014" w:rsidR="008141F1" w:rsidRDefault="008141F1" w:rsidP="008141F1">
      <w:pPr>
        <w:pStyle w:val="a"/>
      </w:pPr>
      <w:r>
        <w:t xml:space="preserve"> Somefun O.A., Akingbade K., Dahunsi F. The dilemma of PID tuning // Annual Reviews in Control.</w:t>
      </w:r>
      <w:r w:rsidR="00C67165">
        <w:t xml:space="preserve"> </w:t>
      </w:r>
      <w:r w:rsidR="00C67165" w:rsidRPr="00A524A2">
        <w:t>–</w:t>
      </w:r>
      <w:r>
        <w:t xml:space="preserve"> 2021.</w:t>
      </w:r>
      <w:r w:rsidR="00C67165">
        <w:t xml:space="preserve"> </w:t>
      </w:r>
      <w:r w:rsidR="00C67165" w:rsidRPr="00A524A2">
        <w:t>–</w:t>
      </w:r>
      <w:r>
        <w:t xml:space="preserve"> Vol. 52.</w:t>
      </w:r>
      <w:r w:rsidR="00C67165">
        <w:t xml:space="preserve"> </w:t>
      </w:r>
      <w:r w:rsidR="00C67165" w:rsidRPr="00A524A2">
        <w:t>–</w:t>
      </w:r>
      <w:r>
        <w:t xml:space="preserve"> P. 65–74.</w:t>
      </w:r>
    </w:p>
    <w:p w14:paraId="6446FF6B" w14:textId="0A98C21F" w:rsidR="008141F1" w:rsidRDefault="008141F1" w:rsidP="008141F1">
      <w:pPr>
        <w:pStyle w:val="a"/>
      </w:pPr>
      <w:r>
        <w:t xml:space="preserve"> Sung S.A., Lee I.-B. Limitations and countermeasures of PID controllers // Computers &amp; Chemical Engineering.</w:t>
      </w:r>
      <w:r w:rsidR="00C67165">
        <w:t xml:space="preserve"> </w:t>
      </w:r>
      <w:r w:rsidR="00C67165" w:rsidRPr="00A524A2">
        <w:t>–</w:t>
      </w:r>
      <w:r>
        <w:t xml:space="preserve"> 1996.</w:t>
      </w:r>
      <w:r w:rsidR="00C67165">
        <w:t xml:space="preserve"> </w:t>
      </w:r>
      <w:r w:rsidR="00C67165" w:rsidRPr="00A524A2">
        <w:t>–</w:t>
      </w:r>
      <w:r>
        <w:t xml:space="preserve"> Vol. 35, No. 8. </w:t>
      </w:r>
      <w:r w:rsidR="00C67165" w:rsidRPr="00A524A2">
        <w:t>–</w:t>
      </w:r>
      <w:r w:rsidR="00C67165">
        <w:t xml:space="preserve"> </w:t>
      </w:r>
      <w:r>
        <w:t>P. 2596–2610.</w:t>
      </w:r>
    </w:p>
    <w:p w14:paraId="12C197D9" w14:textId="5D2E82BE" w:rsidR="008141F1" w:rsidRDefault="008141F1" w:rsidP="008141F1">
      <w:pPr>
        <w:pStyle w:val="a"/>
      </w:pPr>
      <w:r>
        <w:t xml:space="preserve"> Gouda M.M., Danaher S., Underwood C.P. Fuzzy-logic control versus conventional PID control for controlling indoor temperature of a building space // IFAC Proceedings Volumes.</w:t>
      </w:r>
      <w:r w:rsidR="00C67165">
        <w:t xml:space="preserve"> </w:t>
      </w:r>
      <w:r w:rsidR="00C67165" w:rsidRPr="00A524A2">
        <w:t>–</w:t>
      </w:r>
      <w:r>
        <w:t xml:space="preserve"> 2000.</w:t>
      </w:r>
      <w:r w:rsidR="00C67165">
        <w:t xml:space="preserve"> </w:t>
      </w:r>
      <w:r w:rsidR="00C67165" w:rsidRPr="00A524A2">
        <w:t>–</w:t>
      </w:r>
      <w:r>
        <w:t xml:space="preserve"> Vol. 33, No. 24.</w:t>
      </w:r>
      <w:r w:rsidR="00C67165">
        <w:t xml:space="preserve"> </w:t>
      </w:r>
      <w:r w:rsidR="00C67165" w:rsidRPr="00A524A2">
        <w:t>–</w:t>
      </w:r>
      <w:r>
        <w:t xml:space="preserve"> P. 249–254.</w:t>
      </w:r>
    </w:p>
    <w:p w14:paraId="27EB14F5" w14:textId="501C4AD4" w:rsidR="008141F1" w:rsidRDefault="008141F1" w:rsidP="008141F1">
      <w:pPr>
        <w:pStyle w:val="a"/>
      </w:pPr>
      <w:r>
        <w:lastRenderedPageBreak/>
        <w:t xml:space="preserve"> Wan X., Cai X., Dai L. Prediction of building HVAC energy consumption based on least squares support vector machines // Energy Informatics.</w:t>
      </w:r>
      <w:r w:rsidR="00C67165">
        <w:t xml:space="preserve"> </w:t>
      </w:r>
      <w:r w:rsidR="00C67165" w:rsidRPr="00A524A2">
        <w:t>–</w:t>
      </w:r>
      <w:r>
        <w:t xml:space="preserve"> 2024.</w:t>
      </w:r>
      <w:r w:rsidR="00C67165">
        <w:t xml:space="preserve"> </w:t>
      </w:r>
      <w:r w:rsidR="00C67165" w:rsidRPr="00A524A2">
        <w:t>–</w:t>
      </w:r>
      <w:r>
        <w:t xml:space="preserve"> </w:t>
      </w:r>
      <w:r w:rsidR="00C67165">
        <w:br/>
      </w:r>
      <w:r>
        <w:t>Vol. 7.</w:t>
      </w:r>
      <w:r w:rsidR="00C67165">
        <w:t xml:space="preserve"> </w:t>
      </w:r>
      <w:r w:rsidR="00C67165" w:rsidRPr="00A524A2">
        <w:t>–</w:t>
      </w:r>
      <w:r>
        <w:t xml:space="preserve"> Article 113.</w:t>
      </w:r>
    </w:p>
    <w:p w14:paraId="008FCC88" w14:textId="19BD2A9C" w:rsidR="008141F1" w:rsidRDefault="008141F1" w:rsidP="008141F1">
      <w:pPr>
        <w:pStyle w:val="a"/>
      </w:pPr>
      <w:r>
        <w:t xml:space="preserve"> Wang H., Mai D., Li Q., Ding Z. Evaluating machine-learning models for HVAC demand response: the impact of prediction accuracy on MPC performance // Buildings.</w:t>
      </w:r>
      <w:r w:rsidR="00C67165">
        <w:t xml:space="preserve"> </w:t>
      </w:r>
      <w:r w:rsidR="00C67165" w:rsidRPr="00A524A2">
        <w:t>–</w:t>
      </w:r>
      <w:r>
        <w:t xml:space="preserve"> 2024.</w:t>
      </w:r>
      <w:r w:rsidR="00C67165">
        <w:t xml:space="preserve"> </w:t>
      </w:r>
      <w:r w:rsidR="00C67165" w:rsidRPr="00A524A2">
        <w:t>–</w:t>
      </w:r>
      <w:r>
        <w:t xml:space="preserve"> Vol. 14, No. 7. </w:t>
      </w:r>
      <w:r w:rsidR="00C67165" w:rsidRPr="00A524A2">
        <w:t>–</w:t>
      </w:r>
      <w:r w:rsidR="00C67165">
        <w:t xml:space="preserve"> </w:t>
      </w:r>
      <w:r>
        <w:t>Article 2212.</w:t>
      </w:r>
    </w:p>
    <w:p w14:paraId="27A6227F" w14:textId="397A5209" w:rsidR="008141F1" w:rsidRDefault="008141F1" w:rsidP="008141F1">
      <w:pPr>
        <w:pStyle w:val="a"/>
      </w:pPr>
      <w:r>
        <w:t xml:space="preserve"> Zhang Y., Chen G. A building heat load prediction method driven by a multi-component fusion LSTM ridge regression ensemble model // Applied Sciences.</w:t>
      </w:r>
      <w:r w:rsidR="00C67165">
        <w:t xml:space="preserve"> </w:t>
      </w:r>
      <w:r w:rsidR="00C67165" w:rsidRPr="00A524A2">
        <w:t>–</w:t>
      </w:r>
      <w:r>
        <w:t xml:space="preserve"> 2024.</w:t>
      </w:r>
      <w:r w:rsidR="00C67165">
        <w:t xml:space="preserve"> </w:t>
      </w:r>
      <w:r w:rsidR="00C67165" w:rsidRPr="00A524A2">
        <w:t>–</w:t>
      </w:r>
      <w:r>
        <w:t xml:space="preserve"> Vol. 14, No. 9.</w:t>
      </w:r>
      <w:r w:rsidR="00C67165">
        <w:t xml:space="preserve"> </w:t>
      </w:r>
      <w:r w:rsidR="00C67165" w:rsidRPr="00A524A2">
        <w:t>–</w:t>
      </w:r>
      <w:r>
        <w:t xml:space="preserve"> Article 3810.</w:t>
      </w:r>
    </w:p>
    <w:p w14:paraId="2B86389B" w14:textId="0355D866" w:rsidR="008141F1" w:rsidRDefault="008141F1" w:rsidP="008141F1">
      <w:pPr>
        <w:pStyle w:val="a"/>
      </w:pPr>
      <w:r>
        <w:t xml:space="preserve"> Mtibaa F., Nguyen K.-K., Azam M., Papachristou A., Venne J.-S., Cheriet M. LSTM-based indoor air temperature prediction framework for HVAC systems in smart buildings // Neural Computing and Applications. </w:t>
      </w:r>
      <w:r w:rsidR="00C67165" w:rsidRPr="00A524A2">
        <w:t>–</w:t>
      </w:r>
      <w:r w:rsidR="00C67165">
        <w:t xml:space="preserve"> </w:t>
      </w:r>
      <w:r>
        <w:t>2020.</w:t>
      </w:r>
      <w:r w:rsidR="00C67165">
        <w:t xml:space="preserve"> </w:t>
      </w:r>
      <w:r w:rsidR="00C67165" w:rsidRPr="00A524A2">
        <w:t>–</w:t>
      </w:r>
      <w:r>
        <w:t xml:space="preserve"> Vol. 32. P.</w:t>
      </w:r>
      <w:r w:rsidR="00C67165">
        <w:t xml:space="preserve"> </w:t>
      </w:r>
      <w:r w:rsidR="00C67165" w:rsidRPr="00A524A2">
        <w:t>–</w:t>
      </w:r>
      <w:r>
        <w:t xml:space="preserve"> 17569–17585</w:t>
      </w:r>
    </w:p>
    <w:p w14:paraId="573668D0" w14:textId="1727D490" w:rsidR="008141F1" w:rsidRDefault="008141F1" w:rsidP="008141F1">
      <w:pPr>
        <w:pStyle w:val="a"/>
      </w:pPr>
      <w:r>
        <w:t xml:space="preserve"> Jeon B.-K., Kim E.-J. LSTM-based model predictive control for optimal temperature set-point planning // Sustainability.</w:t>
      </w:r>
      <w:r w:rsidR="00C67165">
        <w:t xml:space="preserve"> </w:t>
      </w:r>
      <w:r w:rsidR="00C67165" w:rsidRPr="00A524A2">
        <w:t>–</w:t>
      </w:r>
      <w:r>
        <w:t xml:space="preserve"> 2021.</w:t>
      </w:r>
      <w:r w:rsidR="00C67165">
        <w:t xml:space="preserve"> </w:t>
      </w:r>
      <w:r w:rsidR="00C67165" w:rsidRPr="00A524A2">
        <w:t>–</w:t>
      </w:r>
      <w:r>
        <w:t xml:space="preserve"> Vol. 13, No. 2.</w:t>
      </w:r>
      <w:r w:rsidR="00C67165">
        <w:t xml:space="preserve"> </w:t>
      </w:r>
      <w:r w:rsidR="00C67165" w:rsidRPr="00A524A2">
        <w:t>–</w:t>
      </w:r>
      <w:r>
        <w:t xml:space="preserve"> Article 894.</w:t>
      </w:r>
    </w:p>
    <w:p w14:paraId="5D5FD53B" w14:textId="5977AEC9" w:rsidR="008141F1" w:rsidRDefault="008141F1" w:rsidP="008141F1">
      <w:pPr>
        <w:pStyle w:val="a"/>
      </w:pPr>
      <w:r>
        <w:t xml:space="preserve"> Zhong X., Zhang Z., Zhang R., Zhang C. End-to-end deep reinforcement learning control for HVAC systems in office buildings // Designs.</w:t>
      </w:r>
      <w:r w:rsidR="00C67165">
        <w:t xml:space="preserve"> </w:t>
      </w:r>
      <w:r w:rsidR="00C67165" w:rsidRPr="00A524A2">
        <w:t>–</w:t>
      </w:r>
      <w:r>
        <w:t xml:space="preserve"> 2022.</w:t>
      </w:r>
      <w:r w:rsidR="00C67165">
        <w:t xml:space="preserve"> </w:t>
      </w:r>
      <w:r w:rsidR="00C67165" w:rsidRPr="00A524A2">
        <w:t>–</w:t>
      </w:r>
      <w:r>
        <w:t xml:space="preserve"> Vol. 6, No. 3.</w:t>
      </w:r>
      <w:r w:rsidR="00C67165">
        <w:t xml:space="preserve"> </w:t>
      </w:r>
      <w:r w:rsidR="00C67165" w:rsidRPr="00A524A2">
        <w:t>–</w:t>
      </w:r>
      <w:r>
        <w:t xml:space="preserve"> Article 52.</w:t>
      </w:r>
    </w:p>
    <w:p w14:paraId="40841C8A" w14:textId="06064F14" w:rsidR="008141F1" w:rsidRDefault="008141F1" w:rsidP="008141F1">
      <w:pPr>
        <w:pStyle w:val="a"/>
      </w:pPr>
      <w:r>
        <w:t xml:space="preserve"> Aghili S. A., Rezaei A.H.M., Tafazzoli M., Khanzadi M., Rahbar M. Artificial-intelligence approaches to energy management in HVAC systems: a systematic review // Buildings.</w:t>
      </w:r>
      <w:r w:rsidR="00C67165">
        <w:t xml:space="preserve"> </w:t>
      </w:r>
      <w:r w:rsidR="00C67165" w:rsidRPr="00A524A2">
        <w:t>–</w:t>
      </w:r>
      <w:r>
        <w:t xml:space="preserve"> 2025.</w:t>
      </w:r>
      <w:r w:rsidR="00C67165">
        <w:t xml:space="preserve"> </w:t>
      </w:r>
      <w:r w:rsidR="00C67165" w:rsidRPr="00A524A2">
        <w:t>–</w:t>
      </w:r>
      <w:r>
        <w:t xml:space="preserve"> Vol. 15, No. 7.</w:t>
      </w:r>
      <w:r w:rsidR="00C67165">
        <w:t xml:space="preserve"> </w:t>
      </w:r>
      <w:r w:rsidR="00C67165" w:rsidRPr="00A524A2">
        <w:t>–</w:t>
      </w:r>
      <w:r>
        <w:t xml:space="preserve"> Article 1008.</w:t>
      </w:r>
    </w:p>
    <w:p w14:paraId="2747A763" w14:textId="00A2164E" w:rsidR="008141F1" w:rsidRDefault="008141F1" w:rsidP="008141F1">
      <w:pPr>
        <w:pStyle w:val="a"/>
      </w:pPr>
      <w:r>
        <w:t xml:space="preserve"> Han D., Lee S.B., Song M., Cho J.S. Change detection in unmanned-aerial-vehicle images for progress monitoring of road construction // Buildings.</w:t>
      </w:r>
      <w:r w:rsidR="00C67165">
        <w:t xml:space="preserve"> </w:t>
      </w:r>
      <w:r w:rsidR="00C67165" w:rsidRPr="00A524A2">
        <w:t>–</w:t>
      </w:r>
      <w:r>
        <w:t xml:space="preserve"> 2021.</w:t>
      </w:r>
      <w:r w:rsidR="00C67165">
        <w:t xml:space="preserve"> </w:t>
      </w:r>
      <w:r w:rsidR="00C67165" w:rsidRPr="00A524A2">
        <w:t>–</w:t>
      </w:r>
      <w:r>
        <w:t xml:space="preserve"> Vol. 11, No. 4.</w:t>
      </w:r>
      <w:r w:rsidR="00C67165">
        <w:t xml:space="preserve"> </w:t>
      </w:r>
      <w:r w:rsidR="00C67165" w:rsidRPr="00A524A2">
        <w:t>–</w:t>
      </w:r>
      <w:r>
        <w:t xml:space="preserve"> Article 150.</w:t>
      </w:r>
    </w:p>
    <w:p w14:paraId="02ED3EDC" w14:textId="1C6682DE" w:rsidR="008141F1" w:rsidRDefault="008141F1" w:rsidP="008141F1">
      <w:pPr>
        <w:pStyle w:val="a"/>
      </w:pPr>
      <w:r>
        <w:t xml:space="preserve"> Carli R., Cavone G., Ben Othman S., Dotoli M. IoT-based architecture for model predictive control of HVAC systems in smart buildings // Sensors.</w:t>
      </w:r>
      <w:r w:rsidR="00C67165">
        <w:t xml:space="preserve"> </w:t>
      </w:r>
      <w:r w:rsidR="00C67165" w:rsidRPr="00A524A2">
        <w:t>–</w:t>
      </w:r>
      <w:r>
        <w:t xml:space="preserve"> 2020.</w:t>
      </w:r>
      <w:r w:rsidR="00C67165">
        <w:t xml:space="preserve"> </w:t>
      </w:r>
      <w:r w:rsidR="00C67165" w:rsidRPr="00A524A2">
        <w:t>–</w:t>
      </w:r>
      <w:r>
        <w:t xml:space="preserve"> Vol. 20, No. 3. </w:t>
      </w:r>
      <w:r w:rsidR="00C67165" w:rsidRPr="00A524A2">
        <w:t>–</w:t>
      </w:r>
      <w:r w:rsidR="00C67165">
        <w:t xml:space="preserve"> </w:t>
      </w:r>
      <w:r>
        <w:t>Article 781.</w:t>
      </w:r>
    </w:p>
    <w:p w14:paraId="629132BF" w14:textId="33F0D8DA" w:rsidR="008141F1" w:rsidRDefault="008141F1" w:rsidP="008141F1">
      <w:pPr>
        <w:pStyle w:val="a"/>
      </w:pPr>
      <w:r>
        <w:t xml:space="preserve"> Wei Z., Wang J., Yue B., Zheng C., Ding Y., Li B., Li D., Zhai X. A two-step identification framework for building thermal dynamics based on high-fluctuation </w:t>
      </w:r>
      <w:r>
        <w:lastRenderedPageBreak/>
        <w:t>performance data: a case of office with variable refrigerant flow system // Sustainable Cities and Society.</w:t>
      </w:r>
      <w:r w:rsidR="00C67165">
        <w:t xml:space="preserve"> </w:t>
      </w:r>
      <w:r w:rsidR="00C67165" w:rsidRPr="00A524A2">
        <w:t>–</w:t>
      </w:r>
      <w:r>
        <w:t xml:space="preserve"> 2024.</w:t>
      </w:r>
      <w:r w:rsidR="00C67165">
        <w:t xml:space="preserve"> </w:t>
      </w:r>
      <w:r w:rsidR="00C67165" w:rsidRPr="00A524A2">
        <w:t>–</w:t>
      </w:r>
      <w:r>
        <w:t xml:space="preserve"> Vol. 108.</w:t>
      </w:r>
      <w:r w:rsidR="00C67165">
        <w:t xml:space="preserve"> </w:t>
      </w:r>
      <w:r w:rsidR="00C67165" w:rsidRPr="00A524A2">
        <w:t>–</w:t>
      </w:r>
      <w:r>
        <w:t xml:space="preserve"> Article 105495.</w:t>
      </w:r>
    </w:p>
    <w:p w14:paraId="7754A566" w14:textId="558F3A7F" w:rsidR="008141F1" w:rsidRDefault="008141F1" w:rsidP="008141F1">
      <w:pPr>
        <w:pStyle w:val="a"/>
      </w:pPr>
      <w:r>
        <w:t xml:space="preserve"> OptiControls. Cohen-Coon tuning rules // Control Notes. 24 Mar 2011. URL: </w:t>
      </w:r>
      <w:hyperlink r:id="rId39" w:tgtFrame="_new" w:history="1">
        <w:r>
          <w:rPr>
            <w:rStyle w:val="af8"/>
            <w:rFonts w:eastAsiaTheme="majorEastAsia"/>
          </w:rPr>
          <w:t>https://blog.opticontrols.com/archives/383</w:t>
        </w:r>
      </w:hyperlink>
      <w:r>
        <w:t xml:space="preserve"> (дата звернення: 15.05.2025).</w:t>
      </w:r>
    </w:p>
    <w:p w14:paraId="055A2D00" w14:textId="3AAD9A88" w:rsidR="008141F1" w:rsidRDefault="008141F1" w:rsidP="008141F1">
      <w:pPr>
        <w:pStyle w:val="a"/>
        <w:rPr>
          <w:snapToGrid/>
          <w:szCs w:val="28"/>
        </w:rPr>
      </w:pPr>
      <w:r>
        <w:t xml:space="preserve"> Park Y.-J., Cho J.-H. Optimized controller design using hybrid real-time model identification with LSTM-based adaptive control // Applied Sciences.</w:t>
      </w:r>
      <w:r w:rsidR="00C67165">
        <w:t xml:space="preserve"> </w:t>
      </w:r>
      <w:r w:rsidR="00C67165" w:rsidRPr="00A524A2">
        <w:t>–</w:t>
      </w:r>
      <w:r>
        <w:t xml:space="preserve"> 2025.</w:t>
      </w:r>
      <w:r w:rsidR="00C67165">
        <w:t xml:space="preserve"> </w:t>
      </w:r>
      <w:r w:rsidR="00C67165" w:rsidRPr="00A524A2">
        <w:t>–</w:t>
      </w:r>
      <w:r>
        <w:t xml:space="preserve"> Vol. 15.</w:t>
      </w:r>
      <w:r w:rsidR="00C67165">
        <w:t xml:space="preserve"> </w:t>
      </w:r>
      <w:r w:rsidR="00C67165" w:rsidRPr="00A524A2">
        <w:t>–</w:t>
      </w:r>
      <w:r>
        <w:t xml:space="preserve"> Article 2138.</w:t>
      </w:r>
    </w:p>
    <w:p w14:paraId="5FC29CAF" w14:textId="34ACCF25" w:rsidR="009D67F9" w:rsidRPr="00E23D2C" w:rsidRDefault="00E11987" w:rsidP="00E23D2C">
      <w:pPr>
        <w:pStyle w:val="a"/>
        <w:rPr>
          <w:i/>
        </w:rPr>
      </w:pPr>
      <w:r>
        <w:t xml:space="preserve"> Шанькін І. М., Северин В. П. Розробка інтелектуальної системи управління температурою в будинку з використанням мікросервісної архітектури: </w:t>
      </w:r>
      <w:r w:rsidRPr="00F95D81">
        <w:rPr>
          <w:rStyle w:val="afff5"/>
          <w:i w:val="0"/>
          <w:iCs/>
        </w:rPr>
        <w:t>XXXІІI Міжнар. наук.-практ. конф. «Інформаційні технології: наука, техніка, технологія, освіта, здоров’я»</w:t>
      </w:r>
      <w:r w:rsidRPr="00E11987">
        <w:rPr>
          <w:rStyle w:val="afff5"/>
        </w:rPr>
        <w:t xml:space="preserve"> </w:t>
      </w:r>
      <w:r w:rsidRPr="00870E63">
        <w:rPr>
          <w:rStyle w:val="afff5"/>
          <w:i w:val="0"/>
          <w:iCs/>
        </w:rPr>
        <w:t>(MicroCAD–2025)</w:t>
      </w:r>
      <w:r w:rsidRPr="00870E63">
        <w:rPr>
          <w:i/>
          <w:iCs/>
        </w:rPr>
        <w:t>,</w:t>
      </w:r>
      <w:r>
        <w:t xml:space="preserve"> м. Харків, 14-17 травня 2025 р. Харків, 2025. – С. 1466.</w:t>
      </w:r>
    </w:p>
    <w:p w14:paraId="202FC3FC" w14:textId="5F33A7F8" w:rsidR="00543A46" w:rsidRPr="00A11A3C" w:rsidRDefault="00543A46" w:rsidP="00F06BD2">
      <w:pPr>
        <w:pStyle w:val="a3"/>
      </w:pPr>
      <w:r>
        <w:lastRenderedPageBreak/>
        <w:br/>
      </w:r>
      <w:bookmarkStart w:id="46" w:name="_Toc201411640"/>
      <w:r>
        <w:rPr>
          <w:lang w:val="ru-RU"/>
        </w:rPr>
        <w:t>Код</w:t>
      </w:r>
      <w:r w:rsidR="004E6DE2" w:rsidRPr="004E6DE2">
        <w:rPr>
          <w:lang w:val="ru-RU"/>
        </w:rPr>
        <w:t xml:space="preserve"> </w:t>
      </w:r>
      <w:r w:rsidR="004E6DE2">
        <w:t>бізнес-логіки, моделей і контролерів</w:t>
      </w:r>
      <w:r>
        <w:rPr>
          <w:lang w:val="ru-RU"/>
        </w:rPr>
        <w:t xml:space="preserve"> </w:t>
      </w:r>
      <w:r w:rsidR="008C18EC">
        <w:t>мікро</w:t>
      </w:r>
      <w:r>
        <w:t>сервісів системи управління</w:t>
      </w:r>
      <w:bookmarkEnd w:id="46"/>
    </w:p>
    <w:p w14:paraId="48451CE7" w14:textId="481EF45B" w:rsidR="00743E52" w:rsidRPr="00E23D2C" w:rsidRDefault="00743E52" w:rsidP="008C18EC">
      <w:pPr>
        <w:pStyle w:val="afc"/>
        <w:rPr>
          <w:sz w:val="16"/>
          <w:szCs w:val="16"/>
        </w:rPr>
      </w:pPr>
      <w:r w:rsidRPr="00E23D2C">
        <w:rPr>
          <w:sz w:val="16"/>
          <w:szCs w:val="16"/>
        </w:rPr>
        <w:t>@RestController</w:t>
      </w:r>
      <w:r w:rsidR="008C18EC" w:rsidRPr="00E23D2C">
        <w:rPr>
          <w:sz w:val="16"/>
          <w:szCs w:val="16"/>
        </w:rPr>
        <w:t xml:space="preserve"> </w:t>
      </w:r>
      <w:r w:rsidRPr="00E23D2C">
        <w:rPr>
          <w:sz w:val="16"/>
          <w:szCs w:val="16"/>
        </w:rPr>
        <w:t>@RequestMapping("/api/models")</w:t>
      </w:r>
      <w:r w:rsidR="008C18EC" w:rsidRPr="00E23D2C">
        <w:rPr>
          <w:sz w:val="16"/>
          <w:szCs w:val="16"/>
        </w:rPr>
        <w:t xml:space="preserve"> </w:t>
      </w:r>
      <w:r w:rsidRPr="00E23D2C">
        <w:rPr>
          <w:sz w:val="16"/>
          <w:szCs w:val="16"/>
        </w:rPr>
        <w:t>@RequiredArgsConstructor</w:t>
      </w:r>
    </w:p>
    <w:p w14:paraId="1E729992" w14:textId="77777777" w:rsidR="00743E52" w:rsidRPr="00E23D2C" w:rsidRDefault="00743E52" w:rsidP="00475B71">
      <w:pPr>
        <w:pStyle w:val="afc"/>
        <w:rPr>
          <w:sz w:val="16"/>
          <w:szCs w:val="16"/>
        </w:rPr>
      </w:pPr>
      <w:r w:rsidRPr="00E23D2C">
        <w:rPr>
          <w:sz w:val="16"/>
          <w:szCs w:val="16"/>
        </w:rPr>
        <w:t>public class AiModelController {</w:t>
      </w:r>
    </w:p>
    <w:p w14:paraId="2D7A2CBD" w14:textId="77777777" w:rsidR="00743E52" w:rsidRPr="00E23D2C" w:rsidRDefault="00743E52" w:rsidP="00475B71">
      <w:pPr>
        <w:pStyle w:val="afc"/>
        <w:rPr>
          <w:sz w:val="16"/>
          <w:szCs w:val="16"/>
        </w:rPr>
      </w:pPr>
    </w:p>
    <w:p w14:paraId="43131910" w14:textId="77777777" w:rsidR="00743E52" w:rsidRPr="00E23D2C" w:rsidRDefault="00743E52" w:rsidP="00475B71">
      <w:pPr>
        <w:pStyle w:val="afc"/>
        <w:rPr>
          <w:sz w:val="16"/>
          <w:szCs w:val="16"/>
        </w:rPr>
      </w:pPr>
      <w:r w:rsidRPr="00E23D2C">
        <w:rPr>
          <w:sz w:val="16"/>
          <w:szCs w:val="16"/>
        </w:rPr>
        <w:t xml:space="preserve">    private final AiModelService aiModelService;</w:t>
      </w:r>
    </w:p>
    <w:p w14:paraId="4EB562D0" w14:textId="77777777" w:rsidR="00743E52" w:rsidRPr="00E23D2C" w:rsidRDefault="00743E52" w:rsidP="00475B71">
      <w:pPr>
        <w:pStyle w:val="afc"/>
        <w:rPr>
          <w:sz w:val="16"/>
          <w:szCs w:val="16"/>
        </w:rPr>
      </w:pPr>
      <w:r w:rsidRPr="00E23D2C">
        <w:rPr>
          <w:sz w:val="16"/>
          <w:szCs w:val="16"/>
        </w:rPr>
        <w:t xml:space="preserve">    private final AiModelMapper aiModelMapper;</w:t>
      </w:r>
    </w:p>
    <w:p w14:paraId="75604D73" w14:textId="77777777" w:rsidR="00743E52" w:rsidRPr="00E23D2C" w:rsidRDefault="00743E52" w:rsidP="00543A46">
      <w:pPr>
        <w:pStyle w:val="afc"/>
        <w:ind w:firstLine="0"/>
        <w:rPr>
          <w:sz w:val="16"/>
          <w:szCs w:val="16"/>
        </w:rPr>
      </w:pPr>
    </w:p>
    <w:p w14:paraId="0A882147" w14:textId="77777777" w:rsidR="00743E52" w:rsidRPr="00E23D2C" w:rsidRDefault="00743E52" w:rsidP="00475B71">
      <w:pPr>
        <w:pStyle w:val="afc"/>
        <w:rPr>
          <w:sz w:val="16"/>
          <w:szCs w:val="16"/>
        </w:rPr>
      </w:pPr>
      <w:r w:rsidRPr="00E23D2C">
        <w:rPr>
          <w:sz w:val="16"/>
          <w:szCs w:val="16"/>
        </w:rPr>
        <w:t xml:space="preserve">    @GetMapping("/room-models/{roomId}")</w:t>
      </w:r>
    </w:p>
    <w:p w14:paraId="237154DF" w14:textId="1EFB9118" w:rsidR="00743E52" w:rsidRPr="00E23D2C" w:rsidRDefault="00743E52" w:rsidP="00475B71">
      <w:pPr>
        <w:pStyle w:val="afc"/>
        <w:rPr>
          <w:sz w:val="16"/>
          <w:szCs w:val="16"/>
        </w:rPr>
      </w:pPr>
      <w:r w:rsidRPr="00E23D2C">
        <w:rPr>
          <w:sz w:val="16"/>
          <w:szCs w:val="16"/>
        </w:rPr>
        <w:t xml:space="preserve">    public ResponseEntity&lt;AiModelListResponseDTO&gt; getAll</w:t>
      </w:r>
      <w:r w:rsidR="00A57479" w:rsidRPr="00E23D2C">
        <w:rPr>
          <w:sz w:val="16"/>
          <w:szCs w:val="16"/>
        </w:rPr>
        <w:t>Models</w:t>
      </w:r>
      <w:r w:rsidRPr="00E23D2C">
        <w:rPr>
          <w:sz w:val="16"/>
          <w:szCs w:val="16"/>
        </w:rPr>
        <w:t>ByRoom(@PathVariable Long roomId) {</w:t>
      </w:r>
    </w:p>
    <w:p w14:paraId="4DD1ABB4" w14:textId="77777777" w:rsidR="00743E52" w:rsidRPr="00E23D2C" w:rsidRDefault="00743E52" w:rsidP="00475B71">
      <w:pPr>
        <w:pStyle w:val="afc"/>
        <w:rPr>
          <w:sz w:val="16"/>
          <w:szCs w:val="16"/>
        </w:rPr>
      </w:pPr>
      <w:r w:rsidRPr="00E23D2C">
        <w:rPr>
          <w:sz w:val="16"/>
          <w:szCs w:val="16"/>
        </w:rPr>
        <w:t xml:space="preserve">        return ResponseEntity.status(200).body(</w:t>
      </w:r>
    </w:p>
    <w:p w14:paraId="7FB4F72C" w14:textId="77777777" w:rsidR="00743E52" w:rsidRPr="00E23D2C" w:rsidRDefault="00743E52" w:rsidP="00475B71">
      <w:pPr>
        <w:pStyle w:val="afc"/>
        <w:rPr>
          <w:sz w:val="16"/>
          <w:szCs w:val="16"/>
        </w:rPr>
      </w:pPr>
      <w:r w:rsidRPr="00E23D2C">
        <w:rPr>
          <w:sz w:val="16"/>
          <w:szCs w:val="16"/>
        </w:rPr>
        <w:t xml:space="preserve">                new AiModelListResponseDTO(</w:t>
      </w:r>
    </w:p>
    <w:p w14:paraId="5C7B4A92" w14:textId="77777777" w:rsidR="00743E52" w:rsidRPr="00E23D2C" w:rsidRDefault="00743E52" w:rsidP="00475B71">
      <w:pPr>
        <w:pStyle w:val="afc"/>
        <w:rPr>
          <w:sz w:val="16"/>
          <w:szCs w:val="16"/>
        </w:rPr>
      </w:pPr>
      <w:r w:rsidRPr="00E23D2C">
        <w:rPr>
          <w:sz w:val="16"/>
          <w:szCs w:val="16"/>
        </w:rPr>
        <w:t xml:space="preserve">                        aiModelService.findAllByRoom(roomId)</w:t>
      </w:r>
    </w:p>
    <w:p w14:paraId="00E898FC" w14:textId="77777777" w:rsidR="00743E52" w:rsidRPr="00E23D2C" w:rsidRDefault="00743E52" w:rsidP="00475B71">
      <w:pPr>
        <w:pStyle w:val="afc"/>
        <w:rPr>
          <w:sz w:val="16"/>
          <w:szCs w:val="16"/>
        </w:rPr>
      </w:pPr>
      <w:r w:rsidRPr="00E23D2C">
        <w:rPr>
          <w:sz w:val="16"/>
          <w:szCs w:val="16"/>
        </w:rPr>
        <w:t xml:space="preserve">                                .stream()</w:t>
      </w:r>
    </w:p>
    <w:p w14:paraId="7641BC22" w14:textId="77777777" w:rsidR="00743E52" w:rsidRPr="00E23D2C" w:rsidRDefault="00743E52" w:rsidP="00475B71">
      <w:pPr>
        <w:pStyle w:val="afc"/>
        <w:rPr>
          <w:sz w:val="16"/>
          <w:szCs w:val="16"/>
        </w:rPr>
      </w:pPr>
      <w:r w:rsidRPr="00E23D2C">
        <w:rPr>
          <w:sz w:val="16"/>
          <w:szCs w:val="16"/>
        </w:rPr>
        <w:t xml:space="preserve">                                .map(aiModelMapper::toDto)</w:t>
      </w:r>
    </w:p>
    <w:p w14:paraId="52DB5438" w14:textId="77777777" w:rsidR="00743E52" w:rsidRPr="00E23D2C" w:rsidRDefault="00743E52" w:rsidP="00475B71">
      <w:pPr>
        <w:pStyle w:val="afc"/>
        <w:rPr>
          <w:sz w:val="16"/>
          <w:szCs w:val="16"/>
        </w:rPr>
      </w:pPr>
      <w:r w:rsidRPr="00E23D2C">
        <w:rPr>
          <w:sz w:val="16"/>
          <w:szCs w:val="16"/>
        </w:rPr>
        <w:t xml:space="preserve">                                .toList()));</w:t>
      </w:r>
    </w:p>
    <w:p w14:paraId="433AD511" w14:textId="77777777" w:rsidR="00743E52" w:rsidRPr="00E23D2C" w:rsidRDefault="00743E52" w:rsidP="00475B71">
      <w:pPr>
        <w:pStyle w:val="afc"/>
        <w:rPr>
          <w:sz w:val="16"/>
          <w:szCs w:val="16"/>
        </w:rPr>
      </w:pPr>
      <w:r w:rsidRPr="00E23D2C">
        <w:rPr>
          <w:sz w:val="16"/>
          <w:szCs w:val="16"/>
        </w:rPr>
        <w:t xml:space="preserve">    }</w:t>
      </w:r>
    </w:p>
    <w:p w14:paraId="430CB628" w14:textId="77777777" w:rsidR="00743E52" w:rsidRPr="00E23D2C" w:rsidRDefault="00743E52" w:rsidP="00475B71">
      <w:pPr>
        <w:pStyle w:val="afc"/>
        <w:rPr>
          <w:sz w:val="16"/>
          <w:szCs w:val="16"/>
        </w:rPr>
      </w:pPr>
    </w:p>
    <w:p w14:paraId="59B4F339" w14:textId="77777777" w:rsidR="00743E52" w:rsidRPr="00E23D2C" w:rsidRDefault="00743E52" w:rsidP="00475B71">
      <w:pPr>
        <w:pStyle w:val="afc"/>
        <w:rPr>
          <w:sz w:val="16"/>
          <w:szCs w:val="16"/>
        </w:rPr>
      </w:pPr>
      <w:r w:rsidRPr="00E23D2C">
        <w:rPr>
          <w:sz w:val="16"/>
          <w:szCs w:val="16"/>
        </w:rPr>
        <w:t xml:space="preserve">    @PostMapping("/room-models/{roomId}")</w:t>
      </w:r>
    </w:p>
    <w:p w14:paraId="0DE3B19E" w14:textId="77777777" w:rsidR="00743E52" w:rsidRPr="00E23D2C" w:rsidRDefault="00743E52" w:rsidP="00475B71">
      <w:pPr>
        <w:pStyle w:val="afc"/>
        <w:rPr>
          <w:sz w:val="16"/>
          <w:szCs w:val="16"/>
        </w:rPr>
      </w:pPr>
      <w:r w:rsidRPr="00E23D2C">
        <w:rPr>
          <w:sz w:val="16"/>
          <w:szCs w:val="16"/>
        </w:rPr>
        <w:t xml:space="preserve">    public ResponseEntity&lt;AiModelDTO&gt; createModel(@PathVariable Long roomId,</w:t>
      </w:r>
    </w:p>
    <w:p w14:paraId="7321C10E" w14:textId="77777777" w:rsidR="00743E52" w:rsidRPr="00E23D2C" w:rsidRDefault="00743E52" w:rsidP="00475B71">
      <w:pPr>
        <w:pStyle w:val="afc"/>
        <w:rPr>
          <w:sz w:val="16"/>
          <w:szCs w:val="16"/>
        </w:rPr>
      </w:pPr>
      <w:r w:rsidRPr="00E23D2C">
        <w:rPr>
          <w:sz w:val="16"/>
          <w:szCs w:val="16"/>
        </w:rPr>
        <w:t xml:space="preserve">                                                  @RequestBody AiModelDTO aiModelDTO) {</w:t>
      </w:r>
    </w:p>
    <w:p w14:paraId="70F81AF0" w14:textId="77777777" w:rsidR="00743E52" w:rsidRPr="00E23D2C" w:rsidRDefault="00743E52" w:rsidP="00475B71">
      <w:pPr>
        <w:pStyle w:val="afc"/>
        <w:rPr>
          <w:sz w:val="16"/>
          <w:szCs w:val="16"/>
        </w:rPr>
      </w:pPr>
      <w:r w:rsidRPr="00E23D2C">
        <w:rPr>
          <w:sz w:val="16"/>
          <w:szCs w:val="16"/>
        </w:rPr>
        <w:t xml:space="preserve">        AiModel aiModel = aiModelMapper.toEntity(aiModelDTO);</w:t>
      </w:r>
    </w:p>
    <w:p w14:paraId="792E55E8" w14:textId="77777777" w:rsidR="00743E52" w:rsidRPr="00E23D2C" w:rsidRDefault="00743E52" w:rsidP="00475B71">
      <w:pPr>
        <w:pStyle w:val="afc"/>
        <w:rPr>
          <w:sz w:val="16"/>
          <w:szCs w:val="16"/>
        </w:rPr>
      </w:pPr>
    </w:p>
    <w:p w14:paraId="01A294B4" w14:textId="77777777" w:rsidR="00743E52" w:rsidRPr="00E23D2C" w:rsidRDefault="00743E52" w:rsidP="00475B71">
      <w:pPr>
        <w:pStyle w:val="afc"/>
        <w:rPr>
          <w:sz w:val="16"/>
          <w:szCs w:val="16"/>
        </w:rPr>
      </w:pPr>
      <w:r w:rsidRPr="00E23D2C">
        <w:rPr>
          <w:sz w:val="16"/>
          <w:szCs w:val="16"/>
        </w:rPr>
        <w:t xml:space="preserve">        return ResponseEntity.status(201).body(</w:t>
      </w:r>
    </w:p>
    <w:p w14:paraId="552F74C3" w14:textId="77777777" w:rsidR="00743E52" w:rsidRPr="00E23D2C" w:rsidRDefault="00743E52" w:rsidP="00475B71">
      <w:pPr>
        <w:pStyle w:val="afc"/>
        <w:rPr>
          <w:sz w:val="16"/>
          <w:szCs w:val="16"/>
        </w:rPr>
      </w:pPr>
      <w:r w:rsidRPr="00E23D2C">
        <w:rPr>
          <w:sz w:val="16"/>
          <w:szCs w:val="16"/>
        </w:rPr>
        <w:t xml:space="preserve">                aiModelMapper.toDto(</w:t>
      </w:r>
    </w:p>
    <w:p w14:paraId="189F3F99" w14:textId="77777777" w:rsidR="00743E52" w:rsidRPr="00E23D2C" w:rsidRDefault="00743E52" w:rsidP="00475B71">
      <w:pPr>
        <w:pStyle w:val="afc"/>
        <w:rPr>
          <w:sz w:val="16"/>
          <w:szCs w:val="16"/>
        </w:rPr>
      </w:pPr>
      <w:r w:rsidRPr="00E23D2C">
        <w:rPr>
          <w:sz w:val="16"/>
          <w:szCs w:val="16"/>
        </w:rPr>
        <w:t xml:space="preserve">                        aiModelService.create(roomId, aiModel)));</w:t>
      </w:r>
    </w:p>
    <w:p w14:paraId="30579EF5" w14:textId="77777777" w:rsidR="00743E52" w:rsidRPr="00E23D2C" w:rsidRDefault="00743E52" w:rsidP="00475B71">
      <w:pPr>
        <w:pStyle w:val="afc"/>
        <w:rPr>
          <w:sz w:val="16"/>
          <w:szCs w:val="16"/>
        </w:rPr>
      </w:pPr>
      <w:r w:rsidRPr="00E23D2C">
        <w:rPr>
          <w:sz w:val="16"/>
          <w:szCs w:val="16"/>
        </w:rPr>
        <w:t xml:space="preserve">    }</w:t>
      </w:r>
    </w:p>
    <w:p w14:paraId="2C79F6B2" w14:textId="77777777" w:rsidR="00743E52" w:rsidRPr="00E23D2C" w:rsidRDefault="00743E52" w:rsidP="00475B71">
      <w:pPr>
        <w:pStyle w:val="afc"/>
        <w:rPr>
          <w:sz w:val="16"/>
          <w:szCs w:val="16"/>
        </w:rPr>
      </w:pPr>
    </w:p>
    <w:p w14:paraId="5DF9CE66" w14:textId="77777777" w:rsidR="00743E52" w:rsidRPr="00E23D2C" w:rsidRDefault="00743E52" w:rsidP="00475B71">
      <w:pPr>
        <w:pStyle w:val="afc"/>
        <w:rPr>
          <w:sz w:val="16"/>
          <w:szCs w:val="16"/>
        </w:rPr>
      </w:pPr>
      <w:r w:rsidRPr="00E23D2C">
        <w:rPr>
          <w:sz w:val="16"/>
          <w:szCs w:val="16"/>
        </w:rPr>
        <w:t xml:space="preserve">    @GetMapping("/{id}")</w:t>
      </w:r>
    </w:p>
    <w:p w14:paraId="537000AF" w14:textId="77777777" w:rsidR="00743E52" w:rsidRPr="00E23D2C" w:rsidRDefault="00743E52" w:rsidP="00475B71">
      <w:pPr>
        <w:pStyle w:val="afc"/>
        <w:rPr>
          <w:sz w:val="16"/>
          <w:szCs w:val="16"/>
        </w:rPr>
      </w:pPr>
      <w:r w:rsidRPr="00E23D2C">
        <w:rPr>
          <w:sz w:val="16"/>
          <w:szCs w:val="16"/>
        </w:rPr>
        <w:t xml:space="preserve">    public ResponseEntity&lt;AiModelDTO&gt; getAiModelById(@PathVariable Long id) {</w:t>
      </w:r>
    </w:p>
    <w:p w14:paraId="0AD72D6B" w14:textId="77777777" w:rsidR="00743E52" w:rsidRPr="00E23D2C" w:rsidRDefault="00743E52" w:rsidP="00475B71">
      <w:pPr>
        <w:pStyle w:val="afc"/>
        <w:rPr>
          <w:sz w:val="16"/>
          <w:szCs w:val="16"/>
        </w:rPr>
      </w:pPr>
      <w:r w:rsidRPr="00E23D2C">
        <w:rPr>
          <w:sz w:val="16"/>
          <w:szCs w:val="16"/>
        </w:rPr>
        <w:t xml:space="preserve">        return aiModelService.findById(id)</w:t>
      </w:r>
    </w:p>
    <w:p w14:paraId="7BF60E4D" w14:textId="77777777" w:rsidR="00743E52" w:rsidRPr="00E23D2C" w:rsidRDefault="00743E52" w:rsidP="00475B71">
      <w:pPr>
        <w:pStyle w:val="afc"/>
        <w:rPr>
          <w:sz w:val="16"/>
          <w:szCs w:val="16"/>
        </w:rPr>
      </w:pPr>
      <w:r w:rsidRPr="00E23D2C">
        <w:rPr>
          <w:sz w:val="16"/>
          <w:szCs w:val="16"/>
        </w:rPr>
        <w:t xml:space="preserve">                .map(aiModelMapper::toDto)</w:t>
      </w:r>
    </w:p>
    <w:p w14:paraId="298F952A" w14:textId="77777777" w:rsidR="00743E52" w:rsidRPr="00E23D2C" w:rsidRDefault="00743E52" w:rsidP="00475B71">
      <w:pPr>
        <w:pStyle w:val="afc"/>
        <w:rPr>
          <w:sz w:val="16"/>
          <w:szCs w:val="16"/>
        </w:rPr>
      </w:pPr>
      <w:r w:rsidRPr="00E23D2C">
        <w:rPr>
          <w:sz w:val="16"/>
          <w:szCs w:val="16"/>
        </w:rPr>
        <w:t xml:space="preserve">                .map(ResponseEntity::ok)</w:t>
      </w:r>
    </w:p>
    <w:p w14:paraId="045A2309" w14:textId="77777777" w:rsidR="00743E52" w:rsidRPr="00E23D2C" w:rsidRDefault="00743E52" w:rsidP="00475B71">
      <w:pPr>
        <w:pStyle w:val="afc"/>
        <w:rPr>
          <w:sz w:val="16"/>
          <w:szCs w:val="16"/>
        </w:rPr>
      </w:pPr>
      <w:r w:rsidRPr="00E23D2C">
        <w:rPr>
          <w:sz w:val="16"/>
          <w:szCs w:val="16"/>
        </w:rPr>
        <w:t xml:space="preserve">                .orElse(ResponseEntity.notFound().build());</w:t>
      </w:r>
    </w:p>
    <w:p w14:paraId="4AB84393" w14:textId="7E0AE7B2" w:rsidR="00543A46" w:rsidRPr="00E23D2C" w:rsidRDefault="00743E52" w:rsidP="00543A46">
      <w:pPr>
        <w:pStyle w:val="afc"/>
        <w:rPr>
          <w:sz w:val="16"/>
          <w:szCs w:val="16"/>
        </w:rPr>
      </w:pPr>
      <w:r w:rsidRPr="00E23D2C">
        <w:rPr>
          <w:sz w:val="16"/>
          <w:szCs w:val="16"/>
        </w:rPr>
        <w:t xml:space="preserve">    }</w:t>
      </w:r>
    </w:p>
    <w:p w14:paraId="5B7B03D4" w14:textId="309AC1FF" w:rsidR="00743E52" w:rsidRPr="00E23D2C" w:rsidRDefault="00743E52" w:rsidP="00855B9A">
      <w:pPr>
        <w:pStyle w:val="afc"/>
        <w:rPr>
          <w:sz w:val="16"/>
          <w:szCs w:val="16"/>
        </w:rPr>
      </w:pPr>
      <w:r w:rsidRPr="00E23D2C">
        <w:rPr>
          <w:sz w:val="16"/>
          <w:szCs w:val="16"/>
        </w:rPr>
        <w:t>}</w:t>
      </w:r>
    </w:p>
    <w:p w14:paraId="0E5B92B0" w14:textId="0FF5639A" w:rsidR="00743E52" w:rsidRPr="00E23D2C" w:rsidRDefault="00743E52" w:rsidP="008C18EC">
      <w:pPr>
        <w:pStyle w:val="afc"/>
        <w:rPr>
          <w:sz w:val="16"/>
          <w:szCs w:val="16"/>
        </w:rPr>
      </w:pPr>
      <w:r w:rsidRPr="00E23D2C">
        <w:rPr>
          <w:sz w:val="16"/>
          <w:szCs w:val="16"/>
        </w:rPr>
        <w:t>@RestController</w:t>
      </w:r>
      <w:r w:rsidR="008C18EC" w:rsidRPr="00E23D2C">
        <w:rPr>
          <w:sz w:val="16"/>
          <w:szCs w:val="16"/>
        </w:rPr>
        <w:t xml:space="preserve"> </w:t>
      </w:r>
      <w:r w:rsidRPr="00E23D2C">
        <w:rPr>
          <w:sz w:val="16"/>
          <w:szCs w:val="16"/>
        </w:rPr>
        <w:t>@RequestMapping("/api/pid-configs")</w:t>
      </w:r>
      <w:r w:rsidR="008C18EC" w:rsidRPr="00E23D2C">
        <w:rPr>
          <w:sz w:val="16"/>
          <w:szCs w:val="16"/>
        </w:rPr>
        <w:t xml:space="preserve"> </w:t>
      </w:r>
      <w:r w:rsidRPr="00E23D2C">
        <w:rPr>
          <w:sz w:val="16"/>
          <w:szCs w:val="16"/>
        </w:rPr>
        <w:t>@RequiredArgsConstructor</w:t>
      </w:r>
    </w:p>
    <w:p w14:paraId="12C4F794" w14:textId="77777777" w:rsidR="00743E52" w:rsidRPr="00E23D2C" w:rsidRDefault="00743E52" w:rsidP="00475B71">
      <w:pPr>
        <w:pStyle w:val="afc"/>
        <w:rPr>
          <w:sz w:val="16"/>
          <w:szCs w:val="16"/>
        </w:rPr>
      </w:pPr>
      <w:r w:rsidRPr="00E23D2C">
        <w:rPr>
          <w:sz w:val="16"/>
          <w:szCs w:val="16"/>
        </w:rPr>
        <w:t>public class PidConfigController {</w:t>
      </w:r>
    </w:p>
    <w:p w14:paraId="295A9E7E" w14:textId="77777777" w:rsidR="00743E52" w:rsidRPr="00E23D2C" w:rsidRDefault="00743E52" w:rsidP="00475B71">
      <w:pPr>
        <w:pStyle w:val="afc"/>
        <w:rPr>
          <w:sz w:val="16"/>
          <w:szCs w:val="16"/>
        </w:rPr>
      </w:pPr>
    </w:p>
    <w:p w14:paraId="147F0452" w14:textId="77777777" w:rsidR="00743E52" w:rsidRPr="00E23D2C" w:rsidRDefault="00743E52" w:rsidP="00475B71">
      <w:pPr>
        <w:pStyle w:val="afc"/>
        <w:rPr>
          <w:sz w:val="16"/>
          <w:szCs w:val="16"/>
        </w:rPr>
      </w:pPr>
      <w:r w:rsidRPr="00E23D2C">
        <w:rPr>
          <w:sz w:val="16"/>
          <w:szCs w:val="16"/>
        </w:rPr>
        <w:t xml:space="preserve">    private final PidConfigMapper pidConfigMapper;</w:t>
      </w:r>
    </w:p>
    <w:p w14:paraId="67D56845" w14:textId="77777777" w:rsidR="00743E52" w:rsidRPr="00E23D2C" w:rsidRDefault="00743E52" w:rsidP="00475B71">
      <w:pPr>
        <w:pStyle w:val="afc"/>
        <w:rPr>
          <w:sz w:val="16"/>
          <w:szCs w:val="16"/>
        </w:rPr>
      </w:pPr>
      <w:r w:rsidRPr="00E23D2C">
        <w:rPr>
          <w:sz w:val="16"/>
          <w:szCs w:val="16"/>
        </w:rPr>
        <w:t xml:space="preserve">    private final PidConfigService pidConfigService;</w:t>
      </w:r>
    </w:p>
    <w:p w14:paraId="70C6EE59" w14:textId="77777777" w:rsidR="00743E52" w:rsidRPr="00E23D2C" w:rsidRDefault="00743E52" w:rsidP="00543A46">
      <w:pPr>
        <w:pStyle w:val="afc"/>
        <w:ind w:firstLine="0"/>
        <w:rPr>
          <w:sz w:val="16"/>
          <w:szCs w:val="16"/>
        </w:rPr>
      </w:pPr>
    </w:p>
    <w:p w14:paraId="1AB2BAA1" w14:textId="77777777" w:rsidR="00743E52" w:rsidRPr="00E23D2C" w:rsidRDefault="00743E52" w:rsidP="00475B71">
      <w:pPr>
        <w:pStyle w:val="afc"/>
        <w:rPr>
          <w:sz w:val="16"/>
          <w:szCs w:val="16"/>
        </w:rPr>
      </w:pPr>
      <w:r w:rsidRPr="00E23D2C">
        <w:rPr>
          <w:sz w:val="16"/>
          <w:szCs w:val="16"/>
        </w:rPr>
        <w:t xml:space="preserve">    @GetMapping("/room-configs/{roomId}")</w:t>
      </w:r>
    </w:p>
    <w:p w14:paraId="55AE7459" w14:textId="77777777" w:rsidR="00743E52" w:rsidRPr="00E23D2C" w:rsidRDefault="00743E52" w:rsidP="00475B71">
      <w:pPr>
        <w:pStyle w:val="afc"/>
        <w:rPr>
          <w:sz w:val="16"/>
          <w:szCs w:val="16"/>
        </w:rPr>
      </w:pPr>
      <w:r w:rsidRPr="00E23D2C">
        <w:rPr>
          <w:sz w:val="16"/>
          <w:szCs w:val="16"/>
        </w:rPr>
        <w:t xml:space="preserve">    public ResponseEntity&lt;PidConfigListResponseDTO&gt; getAllConfigsByRoom(@PathVariable Long roomId) {</w:t>
      </w:r>
    </w:p>
    <w:p w14:paraId="20B26D93" w14:textId="77777777" w:rsidR="00743E52" w:rsidRPr="00E23D2C" w:rsidRDefault="00743E52" w:rsidP="00475B71">
      <w:pPr>
        <w:pStyle w:val="afc"/>
        <w:rPr>
          <w:sz w:val="16"/>
          <w:szCs w:val="16"/>
        </w:rPr>
      </w:pPr>
      <w:r w:rsidRPr="00E23D2C">
        <w:rPr>
          <w:sz w:val="16"/>
          <w:szCs w:val="16"/>
        </w:rPr>
        <w:t xml:space="preserve">        return ResponseEntity.status(200).body(</w:t>
      </w:r>
    </w:p>
    <w:p w14:paraId="782261D0" w14:textId="77777777" w:rsidR="00743E52" w:rsidRPr="00E23D2C" w:rsidRDefault="00743E52" w:rsidP="00475B71">
      <w:pPr>
        <w:pStyle w:val="afc"/>
        <w:rPr>
          <w:sz w:val="16"/>
          <w:szCs w:val="16"/>
        </w:rPr>
      </w:pPr>
      <w:r w:rsidRPr="00E23D2C">
        <w:rPr>
          <w:sz w:val="16"/>
          <w:szCs w:val="16"/>
        </w:rPr>
        <w:t xml:space="preserve">                new PidConfigListResponseDTO(</w:t>
      </w:r>
    </w:p>
    <w:p w14:paraId="5A0F585B" w14:textId="77777777" w:rsidR="00743E52" w:rsidRPr="00E23D2C" w:rsidRDefault="00743E52" w:rsidP="00475B71">
      <w:pPr>
        <w:pStyle w:val="afc"/>
        <w:rPr>
          <w:sz w:val="16"/>
          <w:szCs w:val="16"/>
        </w:rPr>
      </w:pPr>
      <w:r w:rsidRPr="00E23D2C">
        <w:rPr>
          <w:sz w:val="16"/>
          <w:szCs w:val="16"/>
        </w:rPr>
        <w:t xml:space="preserve">                        pidConfigService.findAllByRoom(roomId)</w:t>
      </w:r>
    </w:p>
    <w:p w14:paraId="19BD7533" w14:textId="77777777" w:rsidR="00743E52" w:rsidRPr="00E23D2C" w:rsidRDefault="00743E52" w:rsidP="00475B71">
      <w:pPr>
        <w:pStyle w:val="afc"/>
        <w:rPr>
          <w:sz w:val="16"/>
          <w:szCs w:val="16"/>
        </w:rPr>
      </w:pPr>
      <w:r w:rsidRPr="00E23D2C">
        <w:rPr>
          <w:sz w:val="16"/>
          <w:szCs w:val="16"/>
        </w:rPr>
        <w:t xml:space="preserve">                                .stream()</w:t>
      </w:r>
    </w:p>
    <w:p w14:paraId="1445ECB6" w14:textId="77777777" w:rsidR="00743E52" w:rsidRPr="00E23D2C" w:rsidRDefault="00743E52" w:rsidP="00475B71">
      <w:pPr>
        <w:pStyle w:val="afc"/>
        <w:rPr>
          <w:sz w:val="16"/>
          <w:szCs w:val="16"/>
        </w:rPr>
      </w:pPr>
      <w:r w:rsidRPr="00E23D2C">
        <w:rPr>
          <w:sz w:val="16"/>
          <w:szCs w:val="16"/>
        </w:rPr>
        <w:t xml:space="preserve">                                .map(pidConfigMapper::toDto)</w:t>
      </w:r>
    </w:p>
    <w:p w14:paraId="5996CB05" w14:textId="77777777" w:rsidR="00743E52" w:rsidRPr="00E23D2C" w:rsidRDefault="00743E52" w:rsidP="00475B71">
      <w:pPr>
        <w:pStyle w:val="afc"/>
        <w:rPr>
          <w:sz w:val="16"/>
          <w:szCs w:val="16"/>
        </w:rPr>
      </w:pPr>
      <w:r w:rsidRPr="00E23D2C">
        <w:rPr>
          <w:sz w:val="16"/>
          <w:szCs w:val="16"/>
        </w:rPr>
        <w:t xml:space="preserve">                                .toList()));</w:t>
      </w:r>
    </w:p>
    <w:p w14:paraId="08F774E8" w14:textId="77777777" w:rsidR="00743E52" w:rsidRPr="00E23D2C" w:rsidRDefault="00743E52" w:rsidP="00475B71">
      <w:pPr>
        <w:pStyle w:val="afc"/>
        <w:rPr>
          <w:sz w:val="16"/>
          <w:szCs w:val="16"/>
        </w:rPr>
      </w:pPr>
      <w:r w:rsidRPr="00E23D2C">
        <w:rPr>
          <w:sz w:val="16"/>
          <w:szCs w:val="16"/>
        </w:rPr>
        <w:t xml:space="preserve">    }</w:t>
      </w:r>
    </w:p>
    <w:p w14:paraId="6F707DEF" w14:textId="77777777" w:rsidR="00743E52" w:rsidRPr="00E23D2C" w:rsidRDefault="00743E52" w:rsidP="00543A46">
      <w:pPr>
        <w:pStyle w:val="afc"/>
        <w:ind w:firstLine="0"/>
        <w:rPr>
          <w:sz w:val="16"/>
          <w:szCs w:val="16"/>
        </w:rPr>
      </w:pPr>
    </w:p>
    <w:p w14:paraId="085F9C65" w14:textId="37DB2D01" w:rsidR="00743E52" w:rsidRPr="00E23D2C" w:rsidRDefault="00543A46" w:rsidP="00475B71">
      <w:pPr>
        <w:pStyle w:val="afc"/>
        <w:rPr>
          <w:sz w:val="16"/>
          <w:szCs w:val="16"/>
          <w:lang w:val="uk-UA"/>
        </w:rPr>
      </w:pPr>
      <w:r w:rsidRPr="00E23D2C">
        <w:rPr>
          <w:sz w:val="16"/>
          <w:szCs w:val="16"/>
          <w:lang w:val="uk-UA"/>
        </w:rPr>
        <w:t xml:space="preserve">    </w:t>
      </w:r>
      <w:r w:rsidR="00743E52" w:rsidRPr="00E23D2C">
        <w:rPr>
          <w:sz w:val="16"/>
          <w:szCs w:val="16"/>
        </w:rPr>
        <w:t>@PostMapping("/room-configs/{roomId}")</w:t>
      </w:r>
    </w:p>
    <w:p w14:paraId="56FF8F47" w14:textId="77777777" w:rsidR="00743E52" w:rsidRPr="00E23D2C" w:rsidRDefault="00743E52" w:rsidP="00475B71">
      <w:pPr>
        <w:pStyle w:val="afc"/>
        <w:rPr>
          <w:sz w:val="16"/>
          <w:szCs w:val="16"/>
        </w:rPr>
      </w:pPr>
      <w:r w:rsidRPr="00E23D2C">
        <w:rPr>
          <w:sz w:val="16"/>
          <w:szCs w:val="16"/>
        </w:rPr>
        <w:t xml:space="preserve">    public ResponseEntity&lt;PidConfigDTO&gt; create(@PathVariable Long roomId,</w:t>
      </w:r>
    </w:p>
    <w:p w14:paraId="252886AA" w14:textId="77777777" w:rsidR="00743E52" w:rsidRPr="00E23D2C" w:rsidRDefault="00743E52" w:rsidP="00475B71">
      <w:pPr>
        <w:pStyle w:val="afc"/>
        <w:rPr>
          <w:sz w:val="16"/>
          <w:szCs w:val="16"/>
        </w:rPr>
      </w:pPr>
      <w:r w:rsidRPr="00E23D2C">
        <w:rPr>
          <w:sz w:val="16"/>
          <w:szCs w:val="16"/>
        </w:rPr>
        <w:t xml:space="preserve">                                               @RequestBody PidConfigDTO dto) {</w:t>
      </w:r>
    </w:p>
    <w:p w14:paraId="1EC2E281" w14:textId="77777777" w:rsidR="00743E52" w:rsidRPr="00E23D2C" w:rsidRDefault="00743E52" w:rsidP="00475B71">
      <w:pPr>
        <w:pStyle w:val="afc"/>
        <w:rPr>
          <w:sz w:val="16"/>
          <w:szCs w:val="16"/>
        </w:rPr>
      </w:pPr>
    </w:p>
    <w:p w14:paraId="357831ED" w14:textId="77777777" w:rsidR="00743E52" w:rsidRPr="00E23D2C" w:rsidRDefault="00743E52" w:rsidP="00475B71">
      <w:pPr>
        <w:pStyle w:val="afc"/>
        <w:rPr>
          <w:sz w:val="16"/>
          <w:szCs w:val="16"/>
        </w:rPr>
      </w:pPr>
      <w:r w:rsidRPr="00E23D2C">
        <w:rPr>
          <w:sz w:val="16"/>
          <w:szCs w:val="16"/>
        </w:rPr>
        <w:t xml:space="preserve">        dto = new PidConfigDTO(</w:t>
      </w:r>
    </w:p>
    <w:p w14:paraId="5F201A60" w14:textId="77777777" w:rsidR="00743E52" w:rsidRPr="00E23D2C" w:rsidRDefault="00743E52" w:rsidP="00475B71">
      <w:pPr>
        <w:pStyle w:val="afc"/>
        <w:rPr>
          <w:sz w:val="16"/>
          <w:szCs w:val="16"/>
        </w:rPr>
      </w:pPr>
      <w:r w:rsidRPr="00E23D2C">
        <w:rPr>
          <w:sz w:val="16"/>
          <w:szCs w:val="16"/>
        </w:rPr>
        <w:t xml:space="preserve">                dto.id(),</w:t>
      </w:r>
    </w:p>
    <w:p w14:paraId="6DA0C770" w14:textId="77777777" w:rsidR="00743E52" w:rsidRPr="00E23D2C" w:rsidRDefault="00743E52" w:rsidP="00475B71">
      <w:pPr>
        <w:pStyle w:val="afc"/>
        <w:rPr>
          <w:sz w:val="16"/>
          <w:szCs w:val="16"/>
        </w:rPr>
      </w:pPr>
      <w:r w:rsidRPr="00E23D2C">
        <w:rPr>
          <w:sz w:val="16"/>
          <w:szCs w:val="16"/>
        </w:rPr>
        <w:t xml:space="preserve">                Math.round(dto.kp() * 1000) / 1000.0,</w:t>
      </w:r>
    </w:p>
    <w:p w14:paraId="4C100979" w14:textId="77777777" w:rsidR="00743E52" w:rsidRPr="00E23D2C" w:rsidRDefault="00743E52" w:rsidP="00475B71">
      <w:pPr>
        <w:pStyle w:val="afc"/>
        <w:rPr>
          <w:sz w:val="16"/>
          <w:szCs w:val="16"/>
        </w:rPr>
      </w:pPr>
      <w:r w:rsidRPr="00E23D2C">
        <w:rPr>
          <w:sz w:val="16"/>
          <w:szCs w:val="16"/>
        </w:rPr>
        <w:t xml:space="preserve">                Math.round(dto.ki() * 1000) / 1000.0,</w:t>
      </w:r>
    </w:p>
    <w:p w14:paraId="1E48557B" w14:textId="77777777" w:rsidR="00743E52" w:rsidRPr="00E23D2C" w:rsidRDefault="00743E52" w:rsidP="00475B71">
      <w:pPr>
        <w:pStyle w:val="afc"/>
        <w:rPr>
          <w:sz w:val="16"/>
          <w:szCs w:val="16"/>
        </w:rPr>
      </w:pPr>
      <w:r w:rsidRPr="00E23D2C">
        <w:rPr>
          <w:sz w:val="16"/>
          <w:szCs w:val="16"/>
        </w:rPr>
        <w:t xml:space="preserve">                Math.round(dto.kd() * 1000) / 1000.0,</w:t>
      </w:r>
    </w:p>
    <w:p w14:paraId="58040016" w14:textId="77777777" w:rsidR="00743E52" w:rsidRPr="00E23D2C" w:rsidRDefault="00743E52" w:rsidP="00475B71">
      <w:pPr>
        <w:pStyle w:val="afc"/>
        <w:rPr>
          <w:sz w:val="16"/>
          <w:szCs w:val="16"/>
        </w:rPr>
      </w:pPr>
      <w:r w:rsidRPr="00E23D2C">
        <w:rPr>
          <w:sz w:val="16"/>
          <w:szCs w:val="16"/>
        </w:rPr>
        <w:t xml:space="preserve">                dto.tunedMethod(),</w:t>
      </w:r>
    </w:p>
    <w:p w14:paraId="2C8432DF" w14:textId="77777777" w:rsidR="00743E52" w:rsidRPr="00E23D2C" w:rsidRDefault="00743E52" w:rsidP="00475B71">
      <w:pPr>
        <w:pStyle w:val="afc"/>
        <w:rPr>
          <w:sz w:val="16"/>
          <w:szCs w:val="16"/>
        </w:rPr>
      </w:pPr>
      <w:r w:rsidRPr="00E23D2C">
        <w:rPr>
          <w:sz w:val="16"/>
          <w:szCs w:val="16"/>
        </w:rPr>
        <w:t xml:space="preserve">                dto.active()</w:t>
      </w:r>
    </w:p>
    <w:p w14:paraId="66A0578C" w14:textId="77777777" w:rsidR="00743E52" w:rsidRPr="00E23D2C" w:rsidRDefault="00743E52" w:rsidP="00475B71">
      <w:pPr>
        <w:pStyle w:val="afc"/>
        <w:rPr>
          <w:sz w:val="16"/>
          <w:szCs w:val="16"/>
        </w:rPr>
      </w:pPr>
      <w:r w:rsidRPr="00E23D2C">
        <w:rPr>
          <w:sz w:val="16"/>
          <w:szCs w:val="16"/>
        </w:rPr>
        <w:t xml:space="preserve">        );</w:t>
      </w:r>
    </w:p>
    <w:p w14:paraId="304B7B17" w14:textId="77777777" w:rsidR="00743E52" w:rsidRPr="00E23D2C" w:rsidRDefault="00743E52" w:rsidP="00475B71">
      <w:pPr>
        <w:pStyle w:val="afc"/>
        <w:rPr>
          <w:sz w:val="16"/>
          <w:szCs w:val="16"/>
        </w:rPr>
      </w:pPr>
    </w:p>
    <w:p w14:paraId="5ABDE40A" w14:textId="77777777" w:rsidR="00743E52" w:rsidRPr="00E23D2C" w:rsidRDefault="00743E52" w:rsidP="00475B71">
      <w:pPr>
        <w:pStyle w:val="afc"/>
        <w:rPr>
          <w:sz w:val="16"/>
          <w:szCs w:val="16"/>
        </w:rPr>
      </w:pPr>
      <w:r w:rsidRPr="00E23D2C">
        <w:rPr>
          <w:sz w:val="16"/>
          <w:szCs w:val="16"/>
        </w:rPr>
        <w:t xml:space="preserve">        PidConfig pidConfig = pidConfigMapper.toEntity(dto);</w:t>
      </w:r>
    </w:p>
    <w:p w14:paraId="41E246CC" w14:textId="77777777" w:rsidR="00743E52" w:rsidRPr="00E23D2C" w:rsidRDefault="00743E52" w:rsidP="00475B71">
      <w:pPr>
        <w:pStyle w:val="afc"/>
        <w:rPr>
          <w:sz w:val="16"/>
          <w:szCs w:val="16"/>
        </w:rPr>
      </w:pPr>
      <w:r w:rsidRPr="00E23D2C">
        <w:rPr>
          <w:sz w:val="16"/>
          <w:szCs w:val="16"/>
        </w:rPr>
        <w:t xml:space="preserve">        return ResponseEntity.status(201).body(</w:t>
      </w:r>
    </w:p>
    <w:p w14:paraId="20C2E0EB" w14:textId="77777777" w:rsidR="00743E52" w:rsidRPr="00E23D2C" w:rsidRDefault="00743E52" w:rsidP="00475B71">
      <w:pPr>
        <w:pStyle w:val="afc"/>
        <w:rPr>
          <w:sz w:val="16"/>
          <w:szCs w:val="16"/>
        </w:rPr>
      </w:pPr>
      <w:r w:rsidRPr="00E23D2C">
        <w:rPr>
          <w:sz w:val="16"/>
          <w:szCs w:val="16"/>
        </w:rPr>
        <w:t xml:space="preserve">                pidConfigMapper.toDto(</w:t>
      </w:r>
    </w:p>
    <w:p w14:paraId="6F3B64EB" w14:textId="77777777" w:rsidR="00743E52" w:rsidRPr="00E23D2C" w:rsidRDefault="00743E52" w:rsidP="00475B71">
      <w:pPr>
        <w:pStyle w:val="afc"/>
        <w:rPr>
          <w:sz w:val="16"/>
          <w:szCs w:val="16"/>
        </w:rPr>
      </w:pPr>
      <w:r w:rsidRPr="00E23D2C">
        <w:rPr>
          <w:sz w:val="16"/>
          <w:szCs w:val="16"/>
        </w:rPr>
        <w:t xml:space="preserve">                        pidConfigService.createManual(roomId, pidConfig)));</w:t>
      </w:r>
    </w:p>
    <w:p w14:paraId="549B8B7F" w14:textId="77777777" w:rsidR="00743E52" w:rsidRPr="00E23D2C" w:rsidRDefault="00743E52" w:rsidP="00475B71">
      <w:pPr>
        <w:pStyle w:val="afc"/>
        <w:rPr>
          <w:sz w:val="16"/>
          <w:szCs w:val="16"/>
        </w:rPr>
      </w:pPr>
      <w:r w:rsidRPr="00E23D2C">
        <w:rPr>
          <w:sz w:val="16"/>
          <w:szCs w:val="16"/>
        </w:rPr>
        <w:t xml:space="preserve">    }</w:t>
      </w:r>
    </w:p>
    <w:p w14:paraId="6E43785A" w14:textId="77777777" w:rsidR="00743E52" w:rsidRPr="00E23D2C" w:rsidRDefault="00743E52" w:rsidP="00475B71">
      <w:pPr>
        <w:pStyle w:val="afc"/>
        <w:rPr>
          <w:sz w:val="16"/>
          <w:szCs w:val="16"/>
        </w:rPr>
      </w:pPr>
    </w:p>
    <w:p w14:paraId="2D6D0025" w14:textId="77777777" w:rsidR="00743E52" w:rsidRPr="00E23D2C" w:rsidRDefault="00743E52" w:rsidP="00475B71">
      <w:pPr>
        <w:pStyle w:val="afc"/>
        <w:rPr>
          <w:sz w:val="16"/>
          <w:szCs w:val="16"/>
        </w:rPr>
      </w:pPr>
      <w:r w:rsidRPr="00E23D2C">
        <w:rPr>
          <w:sz w:val="16"/>
          <w:szCs w:val="16"/>
        </w:rPr>
        <w:t xml:space="preserve">    @GetMapping("/{id}")</w:t>
      </w:r>
    </w:p>
    <w:p w14:paraId="49AB5133" w14:textId="77777777" w:rsidR="00743E52" w:rsidRPr="00E23D2C" w:rsidRDefault="00743E52" w:rsidP="00475B71">
      <w:pPr>
        <w:pStyle w:val="afc"/>
        <w:rPr>
          <w:sz w:val="16"/>
          <w:szCs w:val="16"/>
        </w:rPr>
      </w:pPr>
      <w:r w:rsidRPr="00E23D2C">
        <w:rPr>
          <w:sz w:val="16"/>
          <w:szCs w:val="16"/>
        </w:rPr>
        <w:lastRenderedPageBreak/>
        <w:t xml:space="preserve">    public ResponseEntity&lt;PidConfigDTO&gt; getConfigById(@PathVariable Long id) {</w:t>
      </w:r>
    </w:p>
    <w:p w14:paraId="4C56EF7D" w14:textId="77777777" w:rsidR="00743E52" w:rsidRPr="00E23D2C" w:rsidRDefault="00743E52" w:rsidP="00475B71">
      <w:pPr>
        <w:pStyle w:val="afc"/>
        <w:rPr>
          <w:sz w:val="16"/>
          <w:szCs w:val="16"/>
        </w:rPr>
      </w:pPr>
      <w:r w:rsidRPr="00E23D2C">
        <w:rPr>
          <w:sz w:val="16"/>
          <w:szCs w:val="16"/>
        </w:rPr>
        <w:t xml:space="preserve">        var config = pidConfigService.findById(id)</w:t>
      </w:r>
    </w:p>
    <w:p w14:paraId="3E2E5FB5" w14:textId="77777777" w:rsidR="00743E52" w:rsidRPr="00E23D2C" w:rsidRDefault="00743E52" w:rsidP="00475B71">
      <w:pPr>
        <w:pStyle w:val="afc"/>
        <w:rPr>
          <w:sz w:val="16"/>
          <w:szCs w:val="16"/>
        </w:rPr>
      </w:pPr>
      <w:r w:rsidRPr="00E23D2C">
        <w:rPr>
          <w:sz w:val="16"/>
          <w:szCs w:val="16"/>
        </w:rPr>
        <w:t xml:space="preserve">                .map(pidConfigMapper::toDto)</w:t>
      </w:r>
    </w:p>
    <w:p w14:paraId="141A7FAB" w14:textId="77777777" w:rsidR="00743E52" w:rsidRPr="00E23D2C" w:rsidRDefault="00743E52" w:rsidP="00475B71">
      <w:pPr>
        <w:pStyle w:val="afc"/>
        <w:rPr>
          <w:sz w:val="16"/>
          <w:szCs w:val="16"/>
        </w:rPr>
      </w:pPr>
      <w:r w:rsidRPr="00E23D2C">
        <w:rPr>
          <w:sz w:val="16"/>
          <w:szCs w:val="16"/>
        </w:rPr>
        <w:t xml:space="preserve">                .map(ResponseEntity::ok);</w:t>
      </w:r>
    </w:p>
    <w:p w14:paraId="57A07F96" w14:textId="77777777" w:rsidR="00743E52" w:rsidRPr="00E23D2C" w:rsidRDefault="00743E52" w:rsidP="00475B71">
      <w:pPr>
        <w:pStyle w:val="afc"/>
        <w:rPr>
          <w:sz w:val="16"/>
          <w:szCs w:val="16"/>
        </w:rPr>
      </w:pPr>
      <w:r w:rsidRPr="00E23D2C">
        <w:rPr>
          <w:sz w:val="16"/>
          <w:szCs w:val="16"/>
        </w:rPr>
        <w:t xml:space="preserve">        return config.orElse(ResponseEntity.notFound().build());</w:t>
      </w:r>
    </w:p>
    <w:p w14:paraId="448942E2" w14:textId="6E5A61D1" w:rsidR="00743E52" w:rsidRPr="00E23D2C" w:rsidRDefault="00743E52" w:rsidP="00543A46">
      <w:pPr>
        <w:pStyle w:val="afc"/>
        <w:rPr>
          <w:sz w:val="16"/>
          <w:szCs w:val="16"/>
        </w:rPr>
      </w:pPr>
      <w:r w:rsidRPr="00E23D2C">
        <w:rPr>
          <w:sz w:val="16"/>
          <w:szCs w:val="16"/>
        </w:rPr>
        <w:t xml:space="preserve">    }</w:t>
      </w:r>
    </w:p>
    <w:p w14:paraId="62A8A42E" w14:textId="77777777" w:rsidR="00743E52" w:rsidRPr="00E23D2C" w:rsidRDefault="00743E52" w:rsidP="00475B71">
      <w:pPr>
        <w:pStyle w:val="afc"/>
        <w:rPr>
          <w:sz w:val="16"/>
          <w:szCs w:val="16"/>
        </w:rPr>
      </w:pPr>
      <w:r w:rsidRPr="00E23D2C">
        <w:rPr>
          <w:sz w:val="16"/>
          <w:szCs w:val="16"/>
        </w:rPr>
        <w:t>}</w:t>
      </w:r>
    </w:p>
    <w:p w14:paraId="7AAF53AC" w14:textId="77777777" w:rsidR="00743E52" w:rsidRPr="00E23D2C" w:rsidRDefault="00743E52" w:rsidP="00475B71">
      <w:pPr>
        <w:pStyle w:val="afc"/>
        <w:rPr>
          <w:sz w:val="16"/>
          <w:szCs w:val="16"/>
        </w:rPr>
      </w:pPr>
    </w:p>
    <w:p w14:paraId="0BCA9345" w14:textId="59BB0337" w:rsidR="00743E52" w:rsidRPr="00E23D2C" w:rsidRDefault="00743E52" w:rsidP="008C18EC">
      <w:pPr>
        <w:pStyle w:val="afc"/>
        <w:rPr>
          <w:sz w:val="16"/>
          <w:szCs w:val="16"/>
        </w:rPr>
      </w:pPr>
      <w:r w:rsidRPr="00E23D2C">
        <w:rPr>
          <w:sz w:val="16"/>
          <w:szCs w:val="16"/>
        </w:rPr>
        <w:t>@RestController</w:t>
      </w:r>
      <w:r w:rsidR="008C18EC" w:rsidRPr="00E23D2C">
        <w:rPr>
          <w:sz w:val="16"/>
          <w:szCs w:val="16"/>
        </w:rPr>
        <w:t xml:space="preserve"> </w:t>
      </w:r>
      <w:r w:rsidRPr="00E23D2C">
        <w:rPr>
          <w:sz w:val="16"/>
          <w:szCs w:val="16"/>
        </w:rPr>
        <w:t>@RequestMapping("/api/rooms")</w:t>
      </w:r>
      <w:r w:rsidR="008C18EC" w:rsidRPr="00E23D2C">
        <w:rPr>
          <w:sz w:val="16"/>
          <w:szCs w:val="16"/>
        </w:rPr>
        <w:t xml:space="preserve"> </w:t>
      </w:r>
      <w:r w:rsidRPr="00E23D2C">
        <w:rPr>
          <w:sz w:val="16"/>
          <w:szCs w:val="16"/>
        </w:rPr>
        <w:t>@RequiredArgsConstructor</w:t>
      </w:r>
    </w:p>
    <w:p w14:paraId="7580773C" w14:textId="77777777" w:rsidR="00743E52" w:rsidRPr="00E23D2C" w:rsidRDefault="00743E52" w:rsidP="00475B71">
      <w:pPr>
        <w:pStyle w:val="afc"/>
        <w:rPr>
          <w:sz w:val="16"/>
          <w:szCs w:val="16"/>
        </w:rPr>
      </w:pPr>
      <w:r w:rsidRPr="00E23D2C">
        <w:rPr>
          <w:sz w:val="16"/>
          <w:szCs w:val="16"/>
        </w:rPr>
        <w:t>public class RoomController {</w:t>
      </w:r>
    </w:p>
    <w:p w14:paraId="5C6B2956" w14:textId="77777777" w:rsidR="00743E52" w:rsidRPr="00E23D2C" w:rsidRDefault="00743E52" w:rsidP="00475B71">
      <w:pPr>
        <w:pStyle w:val="afc"/>
        <w:rPr>
          <w:sz w:val="16"/>
          <w:szCs w:val="16"/>
        </w:rPr>
      </w:pPr>
    </w:p>
    <w:p w14:paraId="161DC1DB" w14:textId="77777777" w:rsidR="00743E52" w:rsidRPr="00E23D2C" w:rsidRDefault="00743E52" w:rsidP="00475B71">
      <w:pPr>
        <w:pStyle w:val="afc"/>
        <w:rPr>
          <w:sz w:val="16"/>
          <w:szCs w:val="16"/>
        </w:rPr>
      </w:pPr>
      <w:r w:rsidRPr="00E23D2C">
        <w:rPr>
          <w:sz w:val="16"/>
          <w:szCs w:val="16"/>
        </w:rPr>
        <w:t xml:space="preserve">    private final RoomMapper roomMapper;</w:t>
      </w:r>
    </w:p>
    <w:p w14:paraId="0EA29A78" w14:textId="77777777" w:rsidR="00743E52" w:rsidRPr="00E23D2C" w:rsidRDefault="00743E52" w:rsidP="00475B71">
      <w:pPr>
        <w:pStyle w:val="afc"/>
        <w:rPr>
          <w:sz w:val="16"/>
          <w:szCs w:val="16"/>
        </w:rPr>
      </w:pPr>
      <w:r w:rsidRPr="00E23D2C">
        <w:rPr>
          <w:sz w:val="16"/>
          <w:szCs w:val="16"/>
        </w:rPr>
        <w:t xml:space="preserve">    private final RoomService roomService;</w:t>
      </w:r>
    </w:p>
    <w:p w14:paraId="0F0CB202" w14:textId="77777777" w:rsidR="00743E52" w:rsidRPr="00E23D2C" w:rsidRDefault="00743E52" w:rsidP="00475B71">
      <w:pPr>
        <w:pStyle w:val="afc"/>
        <w:rPr>
          <w:sz w:val="16"/>
          <w:szCs w:val="16"/>
        </w:rPr>
      </w:pPr>
    </w:p>
    <w:p w14:paraId="7515A3FB" w14:textId="77777777" w:rsidR="00743E52" w:rsidRPr="00E23D2C" w:rsidRDefault="00743E52" w:rsidP="00475B71">
      <w:pPr>
        <w:pStyle w:val="afc"/>
        <w:rPr>
          <w:sz w:val="16"/>
          <w:szCs w:val="16"/>
        </w:rPr>
      </w:pPr>
      <w:r w:rsidRPr="00E23D2C">
        <w:rPr>
          <w:sz w:val="16"/>
          <w:szCs w:val="16"/>
        </w:rPr>
        <w:t xml:space="preserve">    @PostMapping("/{userId}")</w:t>
      </w:r>
    </w:p>
    <w:p w14:paraId="5A40C94C" w14:textId="77777777" w:rsidR="00743E52" w:rsidRPr="00E23D2C" w:rsidRDefault="00743E52" w:rsidP="00475B71">
      <w:pPr>
        <w:pStyle w:val="afc"/>
        <w:rPr>
          <w:sz w:val="16"/>
          <w:szCs w:val="16"/>
        </w:rPr>
      </w:pPr>
      <w:r w:rsidRPr="00E23D2C">
        <w:rPr>
          <w:sz w:val="16"/>
          <w:szCs w:val="16"/>
        </w:rPr>
        <w:t xml:space="preserve">    public ResponseEntity&lt;RoomDTO&gt; saveRoom(@PathVariable Long userId,</w:t>
      </w:r>
    </w:p>
    <w:p w14:paraId="02773EDB" w14:textId="77777777" w:rsidR="00743E52" w:rsidRPr="00E23D2C" w:rsidRDefault="00743E52" w:rsidP="00475B71">
      <w:pPr>
        <w:pStyle w:val="afc"/>
        <w:rPr>
          <w:sz w:val="16"/>
          <w:szCs w:val="16"/>
        </w:rPr>
      </w:pPr>
      <w:r w:rsidRPr="00E23D2C">
        <w:rPr>
          <w:sz w:val="16"/>
          <w:szCs w:val="16"/>
        </w:rPr>
        <w:t xml:space="preserve">                                            @RequestBody RoomDTO roomDTO) {</w:t>
      </w:r>
    </w:p>
    <w:p w14:paraId="33B30DA8" w14:textId="77777777" w:rsidR="00743E52" w:rsidRPr="00E23D2C" w:rsidRDefault="00743E52" w:rsidP="00475B71">
      <w:pPr>
        <w:pStyle w:val="afc"/>
        <w:rPr>
          <w:sz w:val="16"/>
          <w:szCs w:val="16"/>
        </w:rPr>
      </w:pPr>
      <w:r w:rsidRPr="00E23D2C">
        <w:rPr>
          <w:sz w:val="16"/>
          <w:szCs w:val="16"/>
        </w:rPr>
        <w:t xml:space="preserve">        System.out.println(roomDTO.toString());</w:t>
      </w:r>
    </w:p>
    <w:p w14:paraId="771FC56A" w14:textId="77777777" w:rsidR="00743E52" w:rsidRPr="00E23D2C" w:rsidRDefault="00743E52" w:rsidP="00475B71">
      <w:pPr>
        <w:pStyle w:val="afc"/>
        <w:rPr>
          <w:sz w:val="16"/>
          <w:szCs w:val="16"/>
        </w:rPr>
      </w:pPr>
      <w:r w:rsidRPr="00E23D2C">
        <w:rPr>
          <w:sz w:val="16"/>
          <w:szCs w:val="16"/>
        </w:rPr>
        <w:t xml:space="preserve">        Room room = roomMapper.toEntity(roomDTO);</w:t>
      </w:r>
    </w:p>
    <w:p w14:paraId="18E56D1F" w14:textId="77777777" w:rsidR="00743E52" w:rsidRPr="00E23D2C" w:rsidRDefault="00743E52" w:rsidP="00475B71">
      <w:pPr>
        <w:pStyle w:val="afc"/>
        <w:rPr>
          <w:sz w:val="16"/>
          <w:szCs w:val="16"/>
        </w:rPr>
      </w:pPr>
    </w:p>
    <w:p w14:paraId="3497EA3F" w14:textId="77777777" w:rsidR="00743E52" w:rsidRPr="00E23D2C" w:rsidRDefault="00743E52" w:rsidP="00475B71">
      <w:pPr>
        <w:pStyle w:val="afc"/>
        <w:rPr>
          <w:sz w:val="16"/>
          <w:szCs w:val="16"/>
        </w:rPr>
      </w:pPr>
      <w:r w:rsidRPr="00E23D2C">
        <w:rPr>
          <w:sz w:val="16"/>
          <w:szCs w:val="16"/>
        </w:rPr>
        <w:t xml:space="preserve">        return ResponseEntity.status(201).body(</w:t>
      </w:r>
    </w:p>
    <w:p w14:paraId="43023E44" w14:textId="77777777" w:rsidR="00743E52" w:rsidRPr="00E23D2C" w:rsidRDefault="00743E52" w:rsidP="00475B71">
      <w:pPr>
        <w:pStyle w:val="afc"/>
        <w:rPr>
          <w:sz w:val="16"/>
          <w:szCs w:val="16"/>
        </w:rPr>
      </w:pPr>
      <w:r w:rsidRPr="00E23D2C">
        <w:rPr>
          <w:sz w:val="16"/>
          <w:szCs w:val="16"/>
        </w:rPr>
        <w:t xml:space="preserve">                roomMapper.toDto(</w:t>
      </w:r>
    </w:p>
    <w:p w14:paraId="481B8634" w14:textId="77777777" w:rsidR="00743E52" w:rsidRPr="00E23D2C" w:rsidRDefault="00743E52" w:rsidP="00475B71">
      <w:pPr>
        <w:pStyle w:val="afc"/>
        <w:rPr>
          <w:sz w:val="16"/>
          <w:szCs w:val="16"/>
        </w:rPr>
      </w:pPr>
      <w:r w:rsidRPr="00E23D2C">
        <w:rPr>
          <w:sz w:val="16"/>
          <w:szCs w:val="16"/>
        </w:rPr>
        <w:t xml:space="preserve">                        roomService.create(userId, room)));</w:t>
      </w:r>
    </w:p>
    <w:p w14:paraId="62F84803" w14:textId="77777777" w:rsidR="00743E52" w:rsidRPr="00E23D2C" w:rsidRDefault="00743E52" w:rsidP="00475B71">
      <w:pPr>
        <w:pStyle w:val="afc"/>
        <w:rPr>
          <w:sz w:val="16"/>
          <w:szCs w:val="16"/>
        </w:rPr>
      </w:pPr>
      <w:r w:rsidRPr="00E23D2C">
        <w:rPr>
          <w:sz w:val="16"/>
          <w:szCs w:val="16"/>
        </w:rPr>
        <w:t xml:space="preserve">    }</w:t>
      </w:r>
    </w:p>
    <w:p w14:paraId="5E9BACE1" w14:textId="77777777" w:rsidR="00743E52" w:rsidRPr="00E23D2C" w:rsidRDefault="00743E52" w:rsidP="00543A46">
      <w:pPr>
        <w:pStyle w:val="afc"/>
        <w:ind w:firstLine="0"/>
        <w:rPr>
          <w:sz w:val="16"/>
          <w:szCs w:val="16"/>
        </w:rPr>
      </w:pPr>
    </w:p>
    <w:p w14:paraId="154411A0" w14:textId="77777777" w:rsidR="00743E52" w:rsidRPr="00E23D2C" w:rsidRDefault="00743E52" w:rsidP="00475B71">
      <w:pPr>
        <w:pStyle w:val="afc"/>
        <w:rPr>
          <w:sz w:val="16"/>
          <w:szCs w:val="16"/>
        </w:rPr>
      </w:pPr>
      <w:r w:rsidRPr="00E23D2C">
        <w:rPr>
          <w:sz w:val="16"/>
          <w:szCs w:val="16"/>
        </w:rPr>
        <w:t xml:space="preserve">    @GetMapping("/user-rooms/{userId}")</w:t>
      </w:r>
    </w:p>
    <w:p w14:paraId="6F64F174" w14:textId="77777777" w:rsidR="00743E52" w:rsidRPr="00E23D2C" w:rsidRDefault="00743E52" w:rsidP="00475B71">
      <w:pPr>
        <w:pStyle w:val="afc"/>
        <w:rPr>
          <w:sz w:val="16"/>
          <w:szCs w:val="16"/>
        </w:rPr>
      </w:pPr>
      <w:r w:rsidRPr="00E23D2C">
        <w:rPr>
          <w:sz w:val="16"/>
          <w:szCs w:val="16"/>
        </w:rPr>
        <w:t xml:space="preserve">    public ResponseEntity&lt;RoomListResponseDTO&gt; getAllRoomsByUserId(@PathVariable Long userId) {</w:t>
      </w:r>
    </w:p>
    <w:p w14:paraId="0E8FD02D" w14:textId="77777777" w:rsidR="00743E52" w:rsidRPr="00E23D2C" w:rsidRDefault="00743E52" w:rsidP="00475B71">
      <w:pPr>
        <w:pStyle w:val="afc"/>
        <w:rPr>
          <w:sz w:val="16"/>
          <w:szCs w:val="16"/>
        </w:rPr>
      </w:pPr>
      <w:r w:rsidRPr="00E23D2C">
        <w:rPr>
          <w:sz w:val="16"/>
          <w:szCs w:val="16"/>
        </w:rPr>
        <w:t xml:space="preserve">        return ResponseEntity.status(200).body(</w:t>
      </w:r>
    </w:p>
    <w:p w14:paraId="3E320A84" w14:textId="77777777" w:rsidR="00743E52" w:rsidRPr="00E23D2C" w:rsidRDefault="00743E52" w:rsidP="00475B71">
      <w:pPr>
        <w:pStyle w:val="afc"/>
        <w:rPr>
          <w:sz w:val="16"/>
          <w:szCs w:val="16"/>
        </w:rPr>
      </w:pPr>
      <w:r w:rsidRPr="00E23D2C">
        <w:rPr>
          <w:sz w:val="16"/>
          <w:szCs w:val="16"/>
        </w:rPr>
        <w:t xml:space="preserve">                new RoomListResponseDTO(</w:t>
      </w:r>
    </w:p>
    <w:p w14:paraId="20CA3E53" w14:textId="77777777" w:rsidR="00743E52" w:rsidRPr="00E23D2C" w:rsidRDefault="00743E52" w:rsidP="00475B71">
      <w:pPr>
        <w:pStyle w:val="afc"/>
        <w:rPr>
          <w:sz w:val="16"/>
          <w:szCs w:val="16"/>
        </w:rPr>
      </w:pPr>
      <w:r w:rsidRPr="00E23D2C">
        <w:rPr>
          <w:sz w:val="16"/>
          <w:szCs w:val="16"/>
        </w:rPr>
        <w:t xml:space="preserve">                        roomService.findAllByUser(userId)</w:t>
      </w:r>
    </w:p>
    <w:p w14:paraId="09C5BDDD" w14:textId="77777777" w:rsidR="00743E52" w:rsidRPr="00E23D2C" w:rsidRDefault="00743E52" w:rsidP="00475B71">
      <w:pPr>
        <w:pStyle w:val="afc"/>
        <w:rPr>
          <w:sz w:val="16"/>
          <w:szCs w:val="16"/>
        </w:rPr>
      </w:pPr>
      <w:r w:rsidRPr="00E23D2C">
        <w:rPr>
          <w:sz w:val="16"/>
          <w:szCs w:val="16"/>
        </w:rPr>
        <w:t xml:space="preserve">                                .stream()</w:t>
      </w:r>
    </w:p>
    <w:p w14:paraId="0211743F" w14:textId="77777777" w:rsidR="00743E52" w:rsidRPr="00E23D2C" w:rsidRDefault="00743E52" w:rsidP="00475B71">
      <w:pPr>
        <w:pStyle w:val="afc"/>
        <w:rPr>
          <w:sz w:val="16"/>
          <w:szCs w:val="16"/>
        </w:rPr>
      </w:pPr>
      <w:r w:rsidRPr="00E23D2C">
        <w:rPr>
          <w:sz w:val="16"/>
          <w:szCs w:val="16"/>
        </w:rPr>
        <w:t xml:space="preserve">                                .map(roomMapper::toDto)</w:t>
      </w:r>
    </w:p>
    <w:p w14:paraId="72A547C3" w14:textId="77777777" w:rsidR="00743E52" w:rsidRPr="00E23D2C" w:rsidRDefault="00743E52" w:rsidP="00475B71">
      <w:pPr>
        <w:pStyle w:val="afc"/>
        <w:rPr>
          <w:sz w:val="16"/>
          <w:szCs w:val="16"/>
        </w:rPr>
      </w:pPr>
      <w:r w:rsidRPr="00E23D2C">
        <w:rPr>
          <w:sz w:val="16"/>
          <w:szCs w:val="16"/>
        </w:rPr>
        <w:t xml:space="preserve">                                .toList()));</w:t>
      </w:r>
    </w:p>
    <w:p w14:paraId="49BEEA7E" w14:textId="77777777" w:rsidR="00743E52" w:rsidRPr="00E23D2C" w:rsidRDefault="00743E52" w:rsidP="00475B71">
      <w:pPr>
        <w:pStyle w:val="afc"/>
        <w:rPr>
          <w:sz w:val="16"/>
          <w:szCs w:val="16"/>
        </w:rPr>
      </w:pPr>
      <w:r w:rsidRPr="00E23D2C">
        <w:rPr>
          <w:sz w:val="16"/>
          <w:szCs w:val="16"/>
        </w:rPr>
        <w:t xml:space="preserve">    }</w:t>
      </w:r>
    </w:p>
    <w:p w14:paraId="3C36CED9" w14:textId="77777777" w:rsidR="00743E52" w:rsidRPr="00E23D2C" w:rsidRDefault="00743E52" w:rsidP="00475B71">
      <w:pPr>
        <w:pStyle w:val="afc"/>
        <w:rPr>
          <w:sz w:val="16"/>
          <w:szCs w:val="16"/>
        </w:rPr>
      </w:pPr>
    </w:p>
    <w:p w14:paraId="1DAA23F7" w14:textId="77777777" w:rsidR="00743E52" w:rsidRPr="00E23D2C" w:rsidRDefault="00743E52" w:rsidP="00475B71">
      <w:pPr>
        <w:pStyle w:val="afc"/>
        <w:rPr>
          <w:sz w:val="16"/>
          <w:szCs w:val="16"/>
        </w:rPr>
      </w:pPr>
      <w:r w:rsidRPr="00E23D2C">
        <w:rPr>
          <w:sz w:val="16"/>
          <w:szCs w:val="16"/>
        </w:rPr>
        <w:t xml:space="preserve">    @GetMapping("/{id}")</w:t>
      </w:r>
    </w:p>
    <w:p w14:paraId="233278FF" w14:textId="77777777" w:rsidR="00743E52" w:rsidRPr="00E23D2C" w:rsidRDefault="00743E52" w:rsidP="00475B71">
      <w:pPr>
        <w:pStyle w:val="afc"/>
        <w:rPr>
          <w:sz w:val="16"/>
          <w:szCs w:val="16"/>
        </w:rPr>
      </w:pPr>
      <w:r w:rsidRPr="00E23D2C">
        <w:rPr>
          <w:sz w:val="16"/>
          <w:szCs w:val="16"/>
        </w:rPr>
        <w:t xml:space="preserve">    public ResponseEntity&lt;RoomDTO&gt; getRoomById(@PathVariable Long id) {</w:t>
      </w:r>
    </w:p>
    <w:p w14:paraId="6258A64D" w14:textId="77777777" w:rsidR="00743E52" w:rsidRPr="00E23D2C" w:rsidRDefault="00743E52" w:rsidP="00475B71">
      <w:pPr>
        <w:pStyle w:val="afc"/>
        <w:rPr>
          <w:sz w:val="16"/>
          <w:szCs w:val="16"/>
        </w:rPr>
      </w:pPr>
      <w:r w:rsidRPr="00E23D2C">
        <w:rPr>
          <w:sz w:val="16"/>
          <w:szCs w:val="16"/>
        </w:rPr>
        <w:t xml:space="preserve">        return roomService.findRoomById(id)</w:t>
      </w:r>
    </w:p>
    <w:p w14:paraId="7DF0C5BD" w14:textId="77777777" w:rsidR="00743E52" w:rsidRPr="00E23D2C" w:rsidRDefault="00743E52" w:rsidP="00475B71">
      <w:pPr>
        <w:pStyle w:val="afc"/>
        <w:rPr>
          <w:sz w:val="16"/>
          <w:szCs w:val="16"/>
        </w:rPr>
      </w:pPr>
      <w:r w:rsidRPr="00E23D2C">
        <w:rPr>
          <w:sz w:val="16"/>
          <w:szCs w:val="16"/>
        </w:rPr>
        <w:t xml:space="preserve">                .map(roomMapper::toDto)</w:t>
      </w:r>
    </w:p>
    <w:p w14:paraId="18DEE7D6" w14:textId="77777777" w:rsidR="00743E52" w:rsidRPr="00E23D2C" w:rsidRDefault="00743E52" w:rsidP="00475B71">
      <w:pPr>
        <w:pStyle w:val="afc"/>
        <w:rPr>
          <w:sz w:val="16"/>
          <w:szCs w:val="16"/>
        </w:rPr>
      </w:pPr>
      <w:r w:rsidRPr="00E23D2C">
        <w:rPr>
          <w:sz w:val="16"/>
          <w:szCs w:val="16"/>
        </w:rPr>
        <w:t xml:space="preserve">                .map(ResponseEntity::ok)</w:t>
      </w:r>
    </w:p>
    <w:p w14:paraId="3A70C01A" w14:textId="77777777" w:rsidR="00743E52" w:rsidRPr="00E23D2C" w:rsidRDefault="00743E52" w:rsidP="00475B71">
      <w:pPr>
        <w:pStyle w:val="afc"/>
        <w:rPr>
          <w:sz w:val="16"/>
          <w:szCs w:val="16"/>
        </w:rPr>
      </w:pPr>
      <w:r w:rsidRPr="00E23D2C">
        <w:rPr>
          <w:sz w:val="16"/>
          <w:szCs w:val="16"/>
        </w:rPr>
        <w:t xml:space="preserve">                .orElse(ResponseEntity.notFound().build());</w:t>
      </w:r>
    </w:p>
    <w:p w14:paraId="4E7FF1AA" w14:textId="6C3B4AA9" w:rsidR="00743E52" w:rsidRPr="00E23D2C" w:rsidRDefault="00743E52" w:rsidP="00543A46">
      <w:pPr>
        <w:pStyle w:val="afc"/>
        <w:rPr>
          <w:sz w:val="16"/>
          <w:szCs w:val="16"/>
        </w:rPr>
      </w:pPr>
      <w:r w:rsidRPr="00E23D2C">
        <w:rPr>
          <w:sz w:val="16"/>
          <w:szCs w:val="16"/>
        </w:rPr>
        <w:t xml:space="preserve">    }</w:t>
      </w:r>
    </w:p>
    <w:p w14:paraId="022EC8B5" w14:textId="77777777" w:rsidR="00743E52" w:rsidRPr="00E23D2C" w:rsidRDefault="00743E52" w:rsidP="00475B71">
      <w:pPr>
        <w:pStyle w:val="afc"/>
        <w:rPr>
          <w:sz w:val="16"/>
          <w:szCs w:val="16"/>
        </w:rPr>
      </w:pPr>
      <w:r w:rsidRPr="00E23D2C">
        <w:rPr>
          <w:sz w:val="16"/>
          <w:szCs w:val="16"/>
        </w:rPr>
        <w:t>}</w:t>
      </w:r>
    </w:p>
    <w:p w14:paraId="57D68B6A" w14:textId="77777777" w:rsidR="00743E52" w:rsidRPr="00E23D2C" w:rsidRDefault="00743E52" w:rsidP="00475B71">
      <w:pPr>
        <w:pStyle w:val="afc"/>
        <w:rPr>
          <w:sz w:val="16"/>
          <w:szCs w:val="16"/>
        </w:rPr>
      </w:pPr>
    </w:p>
    <w:p w14:paraId="3F1ADFD9" w14:textId="3A037226" w:rsidR="00743E52" w:rsidRPr="00E23D2C" w:rsidRDefault="00743E52" w:rsidP="008C18EC">
      <w:pPr>
        <w:pStyle w:val="afc"/>
        <w:rPr>
          <w:sz w:val="16"/>
          <w:szCs w:val="16"/>
        </w:rPr>
      </w:pPr>
      <w:r w:rsidRPr="00E23D2C">
        <w:rPr>
          <w:sz w:val="16"/>
          <w:szCs w:val="16"/>
        </w:rPr>
        <w:t>@RestController</w:t>
      </w:r>
      <w:r w:rsidR="008C18EC" w:rsidRPr="00E23D2C">
        <w:rPr>
          <w:sz w:val="16"/>
          <w:szCs w:val="16"/>
        </w:rPr>
        <w:t xml:space="preserve"> </w:t>
      </w:r>
      <w:r w:rsidRPr="00E23D2C">
        <w:rPr>
          <w:sz w:val="16"/>
          <w:szCs w:val="16"/>
        </w:rPr>
        <w:t>@RequestMapping("/api/simulations")</w:t>
      </w:r>
      <w:r w:rsidR="008C18EC" w:rsidRPr="00E23D2C">
        <w:rPr>
          <w:sz w:val="16"/>
          <w:szCs w:val="16"/>
        </w:rPr>
        <w:t xml:space="preserve"> </w:t>
      </w:r>
      <w:r w:rsidRPr="00E23D2C">
        <w:rPr>
          <w:sz w:val="16"/>
          <w:szCs w:val="16"/>
        </w:rPr>
        <w:t>@RequiredArgsConstructor</w:t>
      </w:r>
    </w:p>
    <w:p w14:paraId="050A5B02" w14:textId="77777777" w:rsidR="00743E52" w:rsidRPr="00E23D2C" w:rsidRDefault="00743E52" w:rsidP="00475B71">
      <w:pPr>
        <w:pStyle w:val="afc"/>
        <w:rPr>
          <w:sz w:val="16"/>
          <w:szCs w:val="16"/>
        </w:rPr>
      </w:pPr>
      <w:r w:rsidRPr="00E23D2C">
        <w:rPr>
          <w:sz w:val="16"/>
          <w:szCs w:val="16"/>
        </w:rPr>
        <w:t>public class MetricsController {</w:t>
      </w:r>
    </w:p>
    <w:p w14:paraId="795200AA" w14:textId="77777777" w:rsidR="00743E52" w:rsidRPr="00E23D2C" w:rsidRDefault="00743E52" w:rsidP="00475B71">
      <w:pPr>
        <w:pStyle w:val="afc"/>
        <w:rPr>
          <w:sz w:val="16"/>
          <w:szCs w:val="16"/>
        </w:rPr>
      </w:pPr>
    </w:p>
    <w:p w14:paraId="59F068A7" w14:textId="77777777" w:rsidR="00743E52" w:rsidRPr="00E23D2C" w:rsidRDefault="00743E52" w:rsidP="00475B71">
      <w:pPr>
        <w:pStyle w:val="afc"/>
        <w:rPr>
          <w:sz w:val="16"/>
          <w:szCs w:val="16"/>
        </w:rPr>
      </w:pPr>
      <w:r w:rsidRPr="00E23D2C">
        <w:rPr>
          <w:sz w:val="16"/>
          <w:szCs w:val="16"/>
        </w:rPr>
        <w:t xml:space="preserve">    private final MetricsService metrics;</w:t>
      </w:r>
    </w:p>
    <w:p w14:paraId="76EBA1E9" w14:textId="77777777" w:rsidR="00743E52" w:rsidRPr="00E23D2C" w:rsidRDefault="00743E52" w:rsidP="00475B71">
      <w:pPr>
        <w:pStyle w:val="afc"/>
        <w:rPr>
          <w:sz w:val="16"/>
          <w:szCs w:val="16"/>
        </w:rPr>
      </w:pPr>
    </w:p>
    <w:p w14:paraId="48AF6047" w14:textId="77777777" w:rsidR="00743E52" w:rsidRPr="00E23D2C" w:rsidRDefault="00743E52" w:rsidP="00475B71">
      <w:pPr>
        <w:pStyle w:val="afc"/>
        <w:rPr>
          <w:sz w:val="16"/>
          <w:szCs w:val="16"/>
        </w:rPr>
      </w:pPr>
      <w:r w:rsidRPr="00E23D2C">
        <w:rPr>
          <w:sz w:val="16"/>
          <w:szCs w:val="16"/>
        </w:rPr>
        <w:t xml:space="preserve">    @GetMapping("/{id}/metrics")</w:t>
      </w:r>
    </w:p>
    <w:p w14:paraId="0B0D6EB8" w14:textId="77777777" w:rsidR="00743E52" w:rsidRPr="00E23D2C" w:rsidRDefault="00743E52" w:rsidP="00475B71">
      <w:pPr>
        <w:pStyle w:val="afc"/>
        <w:rPr>
          <w:sz w:val="16"/>
          <w:szCs w:val="16"/>
        </w:rPr>
      </w:pPr>
      <w:r w:rsidRPr="00E23D2C">
        <w:rPr>
          <w:sz w:val="16"/>
          <w:szCs w:val="16"/>
        </w:rPr>
        <w:t xml:space="preserve">    public MetricsDTO metrics(@PathVariable long id) {</w:t>
      </w:r>
    </w:p>
    <w:p w14:paraId="1D5D440A" w14:textId="77777777" w:rsidR="00743E52" w:rsidRPr="00E23D2C" w:rsidRDefault="00743E52" w:rsidP="00475B71">
      <w:pPr>
        <w:pStyle w:val="afc"/>
        <w:rPr>
          <w:sz w:val="16"/>
          <w:szCs w:val="16"/>
        </w:rPr>
      </w:pPr>
      <w:r w:rsidRPr="00E23D2C">
        <w:rPr>
          <w:sz w:val="16"/>
          <w:szCs w:val="16"/>
        </w:rPr>
        <w:t xml:space="preserve">        return metrics.calc(id);</w:t>
      </w:r>
    </w:p>
    <w:p w14:paraId="1E07FA25" w14:textId="77777777" w:rsidR="00743E52" w:rsidRPr="00E23D2C" w:rsidRDefault="00743E52" w:rsidP="00475B71">
      <w:pPr>
        <w:pStyle w:val="afc"/>
        <w:rPr>
          <w:sz w:val="16"/>
          <w:szCs w:val="16"/>
        </w:rPr>
      </w:pPr>
      <w:r w:rsidRPr="00E23D2C">
        <w:rPr>
          <w:sz w:val="16"/>
          <w:szCs w:val="16"/>
        </w:rPr>
        <w:t xml:space="preserve">    }</w:t>
      </w:r>
    </w:p>
    <w:p w14:paraId="33140DFF" w14:textId="77777777" w:rsidR="00743E52" w:rsidRPr="00E23D2C" w:rsidRDefault="00743E52" w:rsidP="00475B71">
      <w:pPr>
        <w:pStyle w:val="afc"/>
        <w:rPr>
          <w:sz w:val="16"/>
          <w:szCs w:val="16"/>
        </w:rPr>
      </w:pPr>
      <w:r w:rsidRPr="00E23D2C">
        <w:rPr>
          <w:sz w:val="16"/>
          <w:szCs w:val="16"/>
        </w:rPr>
        <w:t>}</w:t>
      </w:r>
    </w:p>
    <w:p w14:paraId="2369BE17" w14:textId="77777777" w:rsidR="00743E52" w:rsidRPr="00E23D2C" w:rsidRDefault="00743E52" w:rsidP="00475B71">
      <w:pPr>
        <w:pStyle w:val="afc"/>
        <w:rPr>
          <w:sz w:val="16"/>
          <w:szCs w:val="16"/>
        </w:rPr>
      </w:pPr>
    </w:p>
    <w:p w14:paraId="7EE3DC29" w14:textId="03836EA6" w:rsidR="00743E52" w:rsidRPr="00E23D2C" w:rsidRDefault="00743E52" w:rsidP="008C18EC">
      <w:pPr>
        <w:pStyle w:val="afc"/>
        <w:rPr>
          <w:sz w:val="16"/>
          <w:szCs w:val="16"/>
        </w:rPr>
      </w:pPr>
      <w:r w:rsidRPr="00E23D2C">
        <w:rPr>
          <w:sz w:val="16"/>
          <w:szCs w:val="16"/>
        </w:rPr>
        <w:t>@RestController</w:t>
      </w:r>
      <w:r w:rsidR="008C18EC" w:rsidRPr="00E23D2C">
        <w:rPr>
          <w:sz w:val="16"/>
          <w:szCs w:val="16"/>
        </w:rPr>
        <w:t xml:space="preserve"> </w:t>
      </w:r>
      <w:r w:rsidRPr="00E23D2C">
        <w:rPr>
          <w:sz w:val="16"/>
          <w:szCs w:val="16"/>
        </w:rPr>
        <w:t>@RequestMapping("/api/sensor-data")</w:t>
      </w:r>
      <w:r w:rsidR="008C18EC" w:rsidRPr="00E23D2C">
        <w:rPr>
          <w:sz w:val="16"/>
          <w:szCs w:val="16"/>
        </w:rPr>
        <w:t xml:space="preserve"> </w:t>
      </w:r>
      <w:r w:rsidRPr="00E23D2C">
        <w:rPr>
          <w:sz w:val="16"/>
          <w:szCs w:val="16"/>
        </w:rPr>
        <w:t>@RequiredArgsConstructor</w:t>
      </w:r>
    </w:p>
    <w:p w14:paraId="06820137" w14:textId="77777777" w:rsidR="00743E52" w:rsidRPr="00E23D2C" w:rsidRDefault="00743E52" w:rsidP="00475B71">
      <w:pPr>
        <w:pStyle w:val="afc"/>
        <w:rPr>
          <w:sz w:val="16"/>
          <w:szCs w:val="16"/>
        </w:rPr>
      </w:pPr>
      <w:r w:rsidRPr="00E23D2C">
        <w:rPr>
          <w:sz w:val="16"/>
          <w:szCs w:val="16"/>
        </w:rPr>
        <w:t>public class SensorDataController {</w:t>
      </w:r>
    </w:p>
    <w:p w14:paraId="4475593F" w14:textId="77777777" w:rsidR="00743E52" w:rsidRPr="00E23D2C" w:rsidRDefault="00743E52" w:rsidP="00475B71">
      <w:pPr>
        <w:pStyle w:val="afc"/>
        <w:rPr>
          <w:sz w:val="16"/>
          <w:szCs w:val="16"/>
        </w:rPr>
      </w:pPr>
    </w:p>
    <w:p w14:paraId="64ED9D8D" w14:textId="77777777" w:rsidR="00743E52" w:rsidRPr="00E23D2C" w:rsidRDefault="00743E52" w:rsidP="00475B71">
      <w:pPr>
        <w:pStyle w:val="afc"/>
        <w:rPr>
          <w:sz w:val="16"/>
          <w:szCs w:val="16"/>
        </w:rPr>
      </w:pPr>
      <w:r w:rsidRPr="00E23D2C">
        <w:rPr>
          <w:sz w:val="16"/>
          <w:szCs w:val="16"/>
        </w:rPr>
        <w:t xml:space="preserve">    private final SensorDataMapper sensorDataMapper;</w:t>
      </w:r>
    </w:p>
    <w:p w14:paraId="0AC217FF" w14:textId="77777777" w:rsidR="00743E52" w:rsidRPr="00E23D2C" w:rsidRDefault="00743E52" w:rsidP="00475B71">
      <w:pPr>
        <w:pStyle w:val="afc"/>
        <w:rPr>
          <w:sz w:val="16"/>
          <w:szCs w:val="16"/>
        </w:rPr>
      </w:pPr>
      <w:r w:rsidRPr="00E23D2C">
        <w:rPr>
          <w:sz w:val="16"/>
          <w:szCs w:val="16"/>
        </w:rPr>
        <w:t xml:space="preserve">    private final SensorDataService sensorDataService;</w:t>
      </w:r>
    </w:p>
    <w:p w14:paraId="531F4915" w14:textId="77777777" w:rsidR="00743E52" w:rsidRPr="00E23D2C" w:rsidRDefault="00743E52" w:rsidP="00475B71">
      <w:pPr>
        <w:pStyle w:val="afc"/>
        <w:rPr>
          <w:sz w:val="16"/>
          <w:szCs w:val="16"/>
        </w:rPr>
      </w:pPr>
    </w:p>
    <w:p w14:paraId="259F25DA" w14:textId="77777777" w:rsidR="00743E52" w:rsidRPr="00E23D2C" w:rsidRDefault="00743E52" w:rsidP="00475B71">
      <w:pPr>
        <w:pStyle w:val="afc"/>
        <w:rPr>
          <w:sz w:val="16"/>
          <w:szCs w:val="16"/>
        </w:rPr>
      </w:pPr>
      <w:r w:rsidRPr="00E23D2C">
        <w:rPr>
          <w:sz w:val="16"/>
          <w:szCs w:val="16"/>
        </w:rPr>
        <w:t xml:space="preserve">    @GetMapping("/simulation-data/all/{simulationId}")</w:t>
      </w:r>
    </w:p>
    <w:p w14:paraId="657BD810" w14:textId="77777777" w:rsidR="00743E52" w:rsidRPr="00E23D2C" w:rsidRDefault="00743E52" w:rsidP="00475B71">
      <w:pPr>
        <w:pStyle w:val="afc"/>
        <w:rPr>
          <w:sz w:val="16"/>
          <w:szCs w:val="16"/>
        </w:rPr>
      </w:pPr>
      <w:r w:rsidRPr="00E23D2C">
        <w:rPr>
          <w:sz w:val="16"/>
          <w:szCs w:val="16"/>
        </w:rPr>
        <w:t xml:space="preserve">    public ResponseEntity&lt;SensorDataListResponseDTO&gt; getBySimulationIdAllData(@PathVariable Long simulationId) {</w:t>
      </w:r>
    </w:p>
    <w:p w14:paraId="5B1CBCAC" w14:textId="77777777" w:rsidR="00743E52" w:rsidRPr="00E23D2C" w:rsidRDefault="00743E52" w:rsidP="00475B71">
      <w:pPr>
        <w:pStyle w:val="afc"/>
        <w:rPr>
          <w:sz w:val="16"/>
          <w:szCs w:val="16"/>
        </w:rPr>
      </w:pPr>
      <w:r w:rsidRPr="00E23D2C">
        <w:rPr>
          <w:sz w:val="16"/>
          <w:szCs w:val="16"/>
        </w:rPr>
        <w:t xml:space="preserve">        return ResponseEntity.status(200).body(</w:t>
      </w:r>
    </w:p>
    <w:p w14:paraId="787EEAAC" w14:textId="77777777" w:rsidR="00743E52" w:rsidRPr="00E23D2C" w:rsidRDefault="00743E52" w:rsidP="00475B71">
      <w:pPr>
        <w:pStyle w:val="afc"/>
        <w:rPr>
          <w:sz w:val="16"/>
          <w:szCs w:val="16"/>
        </w:rPr>
      </w:pPr>
      <w:r w:rsidRPr="00E23D2C">
        <w:rPr>
          <w:sz w:val="16"/>
          <w:szCs w:val="16"/>
        </w:rPr>
        <w:t xml:space="preserve">                new SensorDataListResponseDTO(</w:t>
      </w:r>
    </w:p>
    <w:p w14:paraId="37FDC0AC" w14:textId="77777777" w:rsidR="00743E52" w:rsidRPr="00E23D2C" w:rsidRDefault="00743E52" w:rsidP="00475B71">
      <w:pPr>
        <w:pStyle w:val="afc"/>
        <w:rPr>
          <w:sz w:val="16"/>
          <w:szCs w:val="16"/>
        </w:rPr>
      </w:pPr>
      <w:r w:rsidRPr="00E23D2C">
        <w:rPr>
          <w:sz w:val="16"/>
          <w:szCs w:val="16"/>
        </w:rPr>
        <w:t xml:space="preserve">                        sensorDataService.getAllBySimulationId(simulationId)</w:t>
      </w:r>
    </w:p>
    <w:p w14:paraId="1CD54773" w14:textId="77777777" w:rsidR="00743E52" w:rsidRPr="00E23D2C" w:rsidRDefault="00743E52" w:rsidP="00475B71">
      <w:pPr>
        <w:pStyle w:val="afc"/>
        <w:rPr>
          <w:sz w:val="16"/>
          <w:szCs w:val="16"/>
        </w:rPr>
      </w:pPr>
      <w:r w:rsidRPr="00E23D2C">
        <w:rPr>
          <w:sz w:val="16"/>
          <w:szCs w:val="16"/>
        </w:rPr>
        <w:t xml:space="preserve">                                .stream()</w:t>
      </w:r>
    </w:p>
    <w:p w14:paraId="3D22CCC3" w14:textId="77777777" w:rsidR="00743E52" w:rsidRPr="00E23D2C" w:rsidRDefault="00743E52" w:rsidP="00475B71">
      <w:pPr>
        <w:pStyle w:val="afc"/>
        <w:rPr>
          <w:sz w:val="16"/>
          <w:szCs w:val="16"/>
        </w:rPr>
      </w:pPr>
      <w:r w:rsidRPr="00E23D2C">
        <w:rPr>
          <w:sz w:val="16"/>
          <w:szCs w:val="16"/>
        </w:rPr>
        <w:t xml:space="preserve">                                .map(sensorDataMapper::toDto)</w:t>
      </w:r>
    </w:p>
    <w:p w14:paraId="7B162157" w14:textId="77777777" w:rsidR="00743E52" w:rsidRPr="00E23D2C" w:rsidRDefault="00743E52" w:rsidP="00475B71">
      <w:pPr>
        <w:pStyle w:val="afc"/>
        <w:rPr>
          <w:sz w:val="16"/>
          <w:szCs w:val="16"/>
        </w:rPr>
      </w:pPr>
      <w:r w:rsidRPr="00E23D2C">
        <w:rPr>
          <w:sz w:val="16"/>
          <w:szCs w:val="16"/>
        </w:rPr>
        <w:t xml:space="preserve">                                .toList()));</w:t>
      </w:r>
    </w:p>
    <w:p w14:paraId="1B09F1E8" w14:textId="77777777" w:rsidR="00743E52" w:rsidRPr="00E23D2C" w:rsidRDefault="00743E52" w:rsidP="00475B71">
      <w:pPr>
        <w:pStyle w:val="afc"/>
        <w:rPr>
          <w:sz w:val="16"/>
          <w:szCs w:val="16"/>
        </w:rPr>
      </w:pPr>
      <w:r w:rsidRPr="00E23D2C">
        <w:rPr>
          <w:sz w:val="16"/>
          <w:szCs w:val="16"/>
        </w:rPr>
        <w:t xml:space="preserve">    }</w:t>
      </w:r>
    </w:p>
    <w:p w14:paraId="679208F3" w14:textId="77777777" w:rsidR="00743E52" w:rsidRPr="00E23D2C" w:rsidRDefault="00743E52" w:rsidP="00475B71">
      <w:pPr>
        <w:pStyle w:val="afc"/>
        <w:rPr>
          <w:sz w:val="16"/>
          <w:szCs w:val="16"/>
        </w:rPr>
      </w:pPr>
    </w:p>
    <w:p w14:paraId="686E50E7" w14:textId="77777777" w:rsidR="00743E52" w:rsidRPr="00E23D2C" w:rsidRDefault="00743E52" w:rsidP="00475B71">
      <w:pPr>
        <w:pStyle w:val="afc"/>
        <w:rPr>
          <w:sz w:val="16"/>
          <w:szCs w:val="16"/>
        </w:rPr>
      </w:pPr>
      <w:r w:rsidRPr="00E23D2C">
        <w:rPr>
          <w:sz w:val="16"/>
          <w:szCs w:val="16"/>
        </w:rPr>
        <w:t xml:space="preserve">    @GetMapping("/simulation-data/{simulationId}")</w:t>
      </w:r>
    </w:p>
    <w:p w14:paraId="6B22AD12" w14:textId="77777777" w:rsidR="00743E52" w:rsidRPr="00E23D2C" w:rsidRDefault="00743E52" w:rsidP="00475B71">
      <w:pPr>
        <w:pStyle w:val="afc"/>
        <w:rPr>
          <w:sz w:val="16"/>
          <w:szCs w:val="16"/>
        </w:rPr>
      </w:pPr>
      <w:r w:rsidRPr="00E23D2C">
        <w:rPr>
          <w:sz w:val="16"/>
          <w:szCs w:val="16"/>
        </w:rPr>
        <w:t xml:space="preserve">    public ResponseEntity&lt;?&gt; getPage(</w:t>
      </w:r>
    </w:p>
    <w:p w14:paraId="2C566EBF" w14:textId="77777777" w:rsidR="00743E52" w:rsidRPr="00E23D2C" w:rsidRDefault="00743E52" w:rsidP="00475B71">
      <w:pPr>
        <w:pStyle w:val="afc"/>
        <w:rPr>
          <w:sz w:val="16"/>
          <w:szCs w:val="16"/>
        </w:rPr>
      </w:pPr>
      <w:r w:rsidRPr="00E23D2C">
        <w:rPr>
          <w:sz w:val="16"/>
          <w:szCs w:val="16"/>
        </w:rPr>
        <w:t xml:space="preserve">            @PathVariable Long simulationId,</w:t>
      </w:r>
    </w:p>
    <w:p w14:paraId="0AE35BBF" w14:textId="77777777" w:rsidR="00743E52" w:rsidRPr="00E23D2C" w:rsidRDefault="00743E52" w:rsidP="00475B71">
      <w:pPr>
        <w:pStyle w:val="afc"/>
        <w:rPr>
          <w:sz w:val="16"/>
          <w:szCs w:val="16"/>
        </w:rPr>
      </w:pPr>
      <w:r w:rsidRPr="00E23D2C">
        <w:rPr>
          <w:sz w:val="16"/>
          <w:szCs w:val="16"/>
        </w:rPr>
        <w:t xml:space="preserve">            @RequestParam(defaultValue = "0")  int page,</w:t>
      </w:r>
    </w:p>
    <w:p w14:paraId="4F43775E" w14:textId="77777777" w:rsidR="00743E52" w:rsidRPr="00E23D2C" w:rsidRDefault="00743E52" w:rsidP="00475B71">
      <w:pPr>
        <w:pStyle w:val="afc"/>
        <w:rPr>
          <w:sz w:val="16"/>
          <w:szCs w:val="16"/>
        </w:rPr>
      </w:pPr>
      <w:r w:rsidRPr="00E23D2C">
        <w:rPr>
          <w:sz w:val="16"/>
          <w:szCs w:val="16"/>
        </w:rPr>
        <w:t xml:space="preserve">            @RequestParam(defaultValue = "1000") int size) {</w:t>
      </w:r>
    </w:p>
    <w:p w14:paraId="6A4727D7" w14:textId="77777777" w:rsidR="00743E52" w:rsidRPr="00E23D2C" w:rsidRDefault="00743E52" w:rsidP="00E23D2C">
      <w:pPr>
        <w:pStyle w:val="afc"/>
        <w:ind w:firstLine="0"/>
        <w:rPr>
          <w:sz w:val="16"/>
          <w:szCs w:val="16"/>
        </w:rPr>
      </w:pPr>
    </w:p>
    <w:p w14:paraId="46D04303" w14:textId="77777777" w:rsidR="00743E52" w:rsidRPr="00E23D2C" w:rsidRDefault="00743E52" w:rsidP="00475B71">
      <w:pPr>
        <w:pStyle w:val="afc"/>
        <w:rPr>
          <w:sz w:val="16"/>
          <w:szCs w:val="16"/>
        </w:rPr>
      </w:pPr>
      <w:r w:rsidRPr="00E23D2C">
        <w:rPr>
          <w:sz w:val="16"/>
          <w:szCs w:val="16"/>
        </w:rPr>
        <w:t xml:space="preserve">        Page&lt;SensorData&gt; p = sensorDataService.getPage(simulationId, page, size);</w:t>
      </w:r>
    </w:p>
    <w:p w14:paraId="3EA7B71C" w14:textId="77777777" w:rsidR="00743E52" w:rsidRPr="00E23D2C" w:rsidRDefault="00743E52" w:rsidP="00475B71">
      <w:pPr>
        <w:pStyle w:val="afc"/>
        <w:rPr>
          <w:sz w:val="16"/>
          <w:szCs w:val="16"/>
        </w:rPr>
      </w:pPr>
    </w:p>
    <w:p w14:paraId="43289207" w14:textId="77777777" w:rsidR="00743E52" w:rsidRPr="00E23D2C" w:rsidRDefault="00743E52" w:rsidP="00475B71">
      <w:pPr>
        <w:pStyle w:val="afc"/>
        <w:rPr>
          <w:sz w:val="16"/>
          <w:szCs w:val="16"/>
        </w:rPr>
      </w:pPr>
      <w:r w:rsidRPr="00E23D2C">
        <w:rPr>
          <w:sz w:val="16"/>
          <w:szCs w:val="16"/>
        </w:rPr>
        <w:t xml:space="preserve">        return ResponseEntity.ok(</w:t>
      </w:r>
    </w:p>
    <w:p w14:paraId="0676DCC1" w14:textId="77777777" w:rsidR="00743E52" w:rsidRPr="00E23D2C" w:rsidRDefault="00743E52" w:rsidP="00475B71">
      <w:pPr>
        <w:pStyle w:val="afc"/>
        <w:rPr>
          <w:sz w:val="16"/>
          <w:szCs w:val="16"/>
        </w:rPr>
      </w:pPr>
      <w:r w:rsidRPr="00E23D2C">
        <w:rPr>
          <w:sz w:val="16"/>
          <w:szCs w:val="16"/>
        </w:rPr>
        <w:t xml:space="preserve">                Map.of(</w:t>
      </w:r>
    </w:p>
    <w:p w14:paraId="18FF9329" w14:textId="77777777" w:rsidR="00743E52" w:rsidRPr="00E23D2C" w:rsidRDefault="00743E52" w:rsidP="00475B71">
      <w:pPr>
        <w:pStyle w:val="afc"/>
        <w:rPr>
          <w:sz w:val="16"/>
          <w:szCs w:val="16"/>
        </w:rPr>
      </w:pPr>
      <w:r w:rsidRPr="00E23D2C">
        <w:rPr>
          <w:sz w:val="16"/>
          <w:szCs w:val="16"/>
        </w:rPr>
        <w:t xml:space="preserve">                        "data",           p.getContent().stream()</w:t>
      </w:r>
    </w:p>
    <w:p w14:paraId="1FBD4478" w14:textId="77777777" w:rsidR="00743E52" w:rsidRPr="00E23D2C" w:rsidRDefault="00743E52" w:rsidP="00475B71">
      <w:pPr>
        <w:pStyle w:val="afc"/>
        <w:rPr>
          <w:sz w:val="16"/>
          <w:szCs w:val="16"/>
        </w:rPr>
      </w:pPr>
      <w:r w:rsidRPr="00E23D2C">
        <w:rPr>
          <w:sz w:val="16"/>
          <w:szCs w:val="16"/>
        </w:rPr>
        <w:t xml:space="preserve">                                .map(sensorDataMapper::toDto).toList(),</w:t>
      </w:r>
    </w:p>
    <w:p w14:paraId="3AF86864" w14:textId="77777777" w:rsidR="00743E52" w:rsidRPr="00E23D2C" w:rsidRDefault="00743E52" w:rsidP="00475B71">
      <w:pPr>
        <w:pStyle w:val="afc"/>
        <w:rPr>
          <w:sz w:val="16"/>
          <w:szCs w:val="16"/>
        </w:rPr>
      </w:pPr>
      <w:r w:rsidRPr="00E23D2C">
        <w:rPr>
          <w:sz w:val="16"/>
          <w:szCs w:val="16"/>
        </w:rPr>
        <w:t xml:space="preserve">                        "page",           p.getNumber(),</w:t>
      </w:r>
    </w:p>
    <w:p w14:paraId="66C99207" w14:textId="77777777" w:rsidR="00743E52" w:rsidRPr="00E23D2C" w:rsidRDefault="00743E52" w:rsidP="00475B71">
      <w:pPr>
        <w:pStyle w:val="afc"/>
        <w:rPr>
          <w:sz w:val="16"/>
          <w:szCs w:val="16"/>
        </w:rPr>
      </w:pPr>
      <w:r w:rsidRPr="00E23D2C">
        <w:rPr>
          <w:sz w:val="16"/>
          <w:szCs w:val="16"/>
        </w:rPr>
        <w:t xml:space="preserve">                        "size",           p.getSize(),</w:t>
      </w:r>
    </w:p>
    <w:p w14:paraId="5DF3FE3E" w14:textId="77777777" w:rsidR="00743E52" w:rsidRPr="00E23D2C" w:rsidRDefault="00743E52" w:rsidP="00475B71">
      <w:pPr>
        <w:pStyle w:val="afc"/>
        <w:rPr>
          <w:sz w:val="16"/>
          <w:szCs w:val="16"/>
        </w:rPr>
      </w:pPr>
      <w:r w:rsidRPr="00E23D2C">
        <w:rPr>
          <w:sz w:val="16"/>
          <w:szCs w:val="16"/>
        </w:rPr>
        <w:t xml:space="preserve">                        "totalPages",     p.getTotalPages(),</w:t>
      </w:r>
    </w:p>
    <w:p w14:paraId="746D7958" w14:textId="77777777" w:rsidR="00743E52" w:rsidRPr="00E23D2C" w:rsidRDefault="00743E52" w:rsidP="00475B71">
      <w:pPr>
        <w:pStyle w:val="afc"/>
        <w:rPr>
          <w:sz w:val="16"/>
          <w:szCs w:val="16"/>
        </w:rPr>
      </w:pPr>
      <w:r w:rsidRPr="00E23D2C">
        <w:rPr>
          <w:sz w:val="16"/>
          <w:szCs w:val="16"/>
        </w:rPr>
        <w:t xml:space="preserve">                        "totalElements",  p.getTotalElements()</w:t>
      </w:r>
    </w:p>
    <w:p w14:paraId="26D52998" w14:textId="77777777" w:rsidR="00743E52" w:rsidRPr="00E23D2C" w:rsidRDefault="00743E52" w:rsidP="00475B71">
      <w:pPr>
        <w:pStyle w:val="afc"/>
        <w:rPr>
          <w:sz w:val="16"/>
          <w:szCs w:val="16"/>
        </w:rPr>
      </w:pPr>
      <w:r w:rsidRPr="00E23D2C">
        <w:rPr>
          <w:sz w:val="16"/>
          <w:szCs w:val="16"/>
        </w:rPr>
        <w:t xml:space="preserve">                ));</w:t>
      </w:r>
    </w:p>
    <w:p w14:paraId="5AA9732D" w14:textId="77777777" w:rsidR="00743E52" w:rsidRPr="00E23D2C" w:rsidRDefault="00743E52" w:rsidP="00475B71">
      <w:pPr>
        <w:pStyle w:val="afc"/>
        <w:rPr>
          <w:sz w:val="16"/>
          <w:szCs w:val="16"/>
        </w:rPr>
      </w:pPr>
      <w:r w:rsidRPr="00E23D2C">
        <w:rPr>
          <w:sz w:val="16"/>
          <w:szCs w:val="16"/>
        </w:rPr>
        <w:t xml:space="preserve">    }</w:t>
      </w:r>
    </w:p>
    <w:p w14:paraId="31B45FB6" w14:textId="77777777" w:rsidR="00743E52" w:rsidRPr="00E23D2C" w:rsidRDefault="00743E52" w:rsidP="00475B71">
      <w:pPr>
        <w:pStyle w:val="afc"/>
        <w:rPr>
          <w:sz w:val="16"/>
          <w:szCs w:val="16"/>
        </w:rPr>
      </w:pPr>
    </w:p>
    <w:p w14:paraId="6FC8A534" w14:textId="77777777" w:rsidR="00743E52" w:rsidRPr="00E23D2C" w:rsidRDefault="00743E52" w:rsidP="00475B71">
      <w:pPr>
        <w:pStyle w:val="afc"/>
        <w:rPr>
          <w:sz w:val="16"/>
          <w:szCs w:val="16"/>
        </w:rPr>
      </w:pPr>
      <w:r w:rsidRPr="00E23D2C">
        <w:rPr>
          <w:sz w:val="16"/>
          <w:szCs w:val="16"/>
        </w:rPr>
        <w:t xml:space="preserve">    @GetMapping("/simulation-data/{simulationId}/last")</w:t>
      </w:r>
    </w:p>
    <w:p w14:paraId="7F769ECB" w14:textId="77777777" w:rsidR="00743E52" w:rsidRPr="00E23D2C" w:rsidRDefault="00743E52" w:rsidP="00475B71">
      <w:pPr>
        <w:pStyle w:val="afc"/>
        <w:rPr>
          <w:sz w:val="16"/>
          <w:szCs w:val="16"/>
        </w:rPr>
      </w:pPr>
      <w:r w:rsidRPr="00E23D2C">
        <w:rPr>
          <w:sz w:val="16"/>
          <w:szCs w:val="16"/>
        </w:rPr>
        <w:t xml:space="preserve">    public ResponseEntity&lt;SensorDataDTO&gt; getLastBySimulationId(@PathVariable Long simulationId) {</w:t>
      </w:r>
    </w:p>
    <w:p w14:paraId="04B6C8F6" w14:textId="77777777" w:rsidR="00743E52" w:rsidRPr="00E23D2C" w:rsidRDefault="00743E52" w:rsidP="00475B71">
      <w:pPr>
        <w:pStyle w:val="afc"/>
        <w:rPr>
          <w:sz w:val="16"/>
          <w:szCs w:val="16"/>
        </w:rPr>
      </w:pPr>
      <w:r w:rsidRPr="00E23D2C">
        <w:rPr>
          <w:sz w:val="16"/>
          <w:szCs w:val="16"/>
        </w:rPr>
        <w:t xml:space="preserve">        return ResponseEntity.status(200).body(</w:t>
      </w:r>
    </w:p>
    <w:p w14:paraId="7348388A" w14:textId="77777777" w:rsidR="00743E52" w:rsidRPr="00E23D2C" w:rsidRDefault="00743E52" w:rsidP="00475B71">
      <w:pPr>
        <w:pStyle w:val="afc"/>
        <w:rPr>
          <w:sz w:val="16"/>
          <w:szCs w:val="16"/>
        </w:rPr>
      </w:pPr>
      <w:r w:rsidRPr="00E23D2C">
        <w:rPr>
          <w:sz w:val="16"/>
          <w:szCs w:val="16"/>
        </w:rPr>
        <w:t xml:space="preserve">                sensorDataMapper.toDto(</w:t>
      </w:r>
    </w:p>
    <w:p w14:paraId="34AE08A9" w14:textId="77777777" w:rsidR="00743E52" w:rsidRPr="00E23D2C" w:rsidRDefault="00743E52" w:rsidP="00475B71">
      <w:pPr>
        <w:pStyle w:val="afc"/>
        <w:rPr>
          <w:sz w:val="16"/>
          <w:szCs w:val="16"/>
        </w:rPr>
      </w:pPr>
      <w:r w:rsidRPr="00E23D2C">
        <w:rPr>
          <w:sz w:val="16"/>
          <w:szCs w:val="16"/>
        </w:rPr>
        <w:t xml:space="preserve">                        sensorDataService.getLastBySimulationId(simulationId)));</w:t>
      </w:r>
    </w:p>
    <w:p w14:paraId="62F16B1B" w14:textId="39AC1EAB" w:rsidR="00743E52" w:rsidRPr="00E23D2C" w:rsidRDefault="00743E52" w:rsidP="00543A46">
      <w:pPr>
        <w:pStyle w:val="afc"/>
        <w:rPr>
          <w:sz w:val="16"/>
          <w:szCs w:val="16"/>
        </w:rPr>
      </w:pPr>
      <w:r w:rsidRPr="00E23D2C">
        <w:rPr>
          <w:sz w:val="16"/>
          <w:szCs w:val="16"/>
        </w:rPr>
        <w:t xml:space="preserve">    }</w:t>
      </w:r>
    </w:p>
    <w:p w14:paraId="0A1AC0D9" w14:textId="77777777" w:rsidR="00743E52" w:rsidRPr="00E23D2C" w:rsidRDefault="00743E52" w:rsidP="00475B71">
      <w:pPr>
        <w:pStyle w:val="afc"/>
        <w:rPr>
          <w:sz w:val="16"/>
          <w:szCs w:val="16"/>
        </w:rPr>
      </w:pPr>
      <w:r w:rsidRPr="00E23D2C">
        <w:rPr>
          <w:sz w:val="16"/>
          <w:szCs w:val="16"/>
        </w:rPr>
        <w:t>}</w:t>
      </w:r>
    </w:p>
    <w:p w14:paraId="3F64FFCD" w14:textId="77777777" w:rsidR="00743E52" w:rsidRPr="00E23D2C" w:rsidRDefault="00743E52" w:rsidP="00475B71">
      <w:pPr>
        <w:pStyle w:val="afc"/>
        <w:rPr>
          <w:sz w:val="16"/>
          <w:szCs w:val="16"/>
        </w:rPr>
      </w:pPr>
    </w:p>
    <w:p w14:paraId="1C10216C" w14:textId="67606815" w:rsidR="00743E52" w:rsidRPr="00E23D2C" w:rsidRDefault="00743E52" w:rsidP="008C18EC">
      <w:pPr>
        <w:pStyle w:val="afc"/>
        <w:rPr>
          <w:sz w:val="16"/>
          <w:szCs w:val="16"/>
        </w:rPr>
      </w:pPr>
      <w:r w:rsidRPr="00E23D2C">
        <w:rPr>
          <w:sz w:val="16"/>
          <w:szCs w:val="16"/>
        </w:rPr>
        <w:t>@RestController</w:t>
      </w:r>
      <w:r w:rsidR="008C18EC" w:rsidRPr="00E23D2C">
        <w:rPr>
          <w:sz w:val="16"/>
          <w:szCs w:val="16"/>
        </w:rPr>
        <w:t xml:space="preserve"> </w:t>
      </w:r>
      <w:r w:rsidRPr="00E23D2C">
        <w:rPr>
          <w:sz w:val="16"/>
          <w:szCs w:val="16"/>
        </w:rPr>
        <w:t>@RequestMapping("/api/simulations")</w:t>
      </w:r>
      <w:r w:rsidR="008C18EC" w:rsidRPr="00E23D2C">
        <w:rPr>
          <w:sz w:val="16"/>
          <w:szCs w:val="16"/>
        </w:rPr>
        <w:t xml:space="preserve"> </w:t>
      </w:r>
      <w:r w:rsidRPr="00E23D2C">
        <w:rPr>
          <w:sz w:val="16"/>
          <w:szCs w:val="16"/>
        </w:rPr>
        <w:t>@RequiredArgsConstructor</w:t>
      </w:r>
    </w:p>
    <w:p w14:paraId="31DEF118" w14:textId="77777777" w:rsidR="00743E52" w:rsidRPr="00E23D2C" w:rsidRDefault="00743E52" w:rsidP="00475B71">
      <w:pPr>
        <w:pStyle w:val="afc"/>
        <w:rPr>
          <w:sz w:val="16"/>
          <w:szCs w:val="16"/>
        </w:rPr>
      </w:pPr>
      <w:r w:rsidRPr="00E23D2C">
        <w:rPr>
          <w:sz w:val="16"/>
          <w:szCs w:val="16"/>
        </w:rPr>
        <w:t>public class SimulationController {</w:t>
      </w:r>
    </w:p>
    <w:p w14:paraId="50D3FCC9" w14:textId="77777777" w:rsidR="00743E52" w:rsidRPr="00E23D2C" w:rsidRDefault="00743E52" w:rsidP="00475B71">
      <w:pPr>
        <w:pStyle w:val="afc"/>
        <w:rPr>
          <w:sz w:val="16"/>
          <w:szCs w:val="16"/>
        </w:rPr>
      </w:pPr>
    </w:p>
    <w:p w14:paraId="6F958767" w14:textId="77777777" w:rsidR="00743E52" w:rsidRPr="00E23D2C" w:rsidRDefault="00743E52" w:rsidP="00475B71">
      <w:pPr>
        <w:pStyle w:val="afc"/>
        <w:rPr>
          <w:sz w:val="16"/>
          <w:szCs w:val="16"/>
        </w:rPr>
      </w:pPr>
      <w:r w:rsidRPr="00E23D2C">
        <w:rPr>
          <w:sz w:val="16"/>
          <w:szCs w:val="16"/>
        </w:rPr>
        <w:t xml:space="preserve">    private final SimulationMapper simulationMapper;</w:t>
      </w:r>
    </w:p>
    <w:p w14:paraId="56787932" w14:textId="77777777" w:rsidR="00743E52" w:rsidRPr="00E23D2C" w:rsidRDefault="00743E52" w:rsidP="00475B71">
      <w:pPr>
        <w:pStyle w:val="afc"/>
        <w:rPr>
          <w:sz w:val="16"/>
          <w:szCs w:val="16"/>
        </w:rPr>
      </w:pPr>
      <w:r w:rsidRPr="00E23D2C">
        <w:rPr>
          <w:sz w:val="16"/>
          <w:szCs w:val="16"/>
        </w:rPr>
        <w:t xml:space="preserve">    private final SimulationService simulationService;</w:t>
      </w:r>
    </w:p>
    <w:p w14:paraId="66CE59E4" w14:textId="77777777" w:rsidR="00743E52" w:rsidRPr="00E23D2C" w:rsidRDefault="00743E52" w:rsidP="00475B71">
      <w:pPr>
        <w:pStyle w:val="afc"/>
        <w:rPr>
          <w:sz w:val="16"/>
          <w:szCs w:val="16"/>
        </w:rPr>
      </w:pPr>
    </w:p>
    <w:p w14:paraId="6CB6E4DA" w14:textId="1A596FF1" w:rsidR="00743E52" w:rsidRPr="00E23D2C" w:rsidRDefault="00543A46" w:rsidP="00543A46">
      <w:pPr>
        <w:pStyle w:val="afc"/>
        <w:ind w:left="720" w:firstLine="0"/>
        <w:rPr>
          <w:sz w:val="16"/>
          <w:szCs w:val="16"/>
        </w:rPr>
      </w:pPr>
      <w:r w:rsidRPr="00E23D2C">
        <w:rPr>
          <w:sz w:val="16"/>
          <w:szCs w:val="16"/>
          <w:lang w:val="uk-UA"/>
        </w:rPr>
        <w:t xml:space="preserve">    </w:t>
      </w:r>
      <w:r w:rsidR="00743E52" w:rsidRPr="00E23D2C">
        <w:rPr>
          <w:sz w:val="16"/>
          <w:szCs w:val="16"/>
        </w:rPr>
        <w:t>@PostMapping("/{roomId}")</w:t>
      </w:r>
    </w:p>
    <w:p w14:paraId="3F76677F" w14:textId="77777777" w:rsidR="00743E52" w:rsidRPr="00E23D2C" w:rsidRDefault="00743E52" w:rsidP="00475B71">
      <w:pPr>
        <w:pStyle w:val="afc"/>
        <w:rPr>
          <w:sz w:val="16"/>
          <w:szCs w:val="16"/>
        </w:rPr>
      </w:pPr>
      <w:r w:rsidRPr="00E23D2C">
        <w:rPr>
          <w:sz w:val="16"/>
          <w:szCs w:val="16"/>
        </w:rPr>
        <w:t xml:space="preserve">    public ResponseEntity&lt;SimulationDTO&gt; saveSimulation(@PathVariable Long roomId,</w:t>
      </w:r>
    </w:p>
    <w:p w14:paraId="3C6D46FB" w14:textId="77777777" w:rsidR="00743E52" w:rsidRPr="00E23D2C" w:rsidRDefault="00743E52" w:rsidP="00475B71">
      <w:pPr>
        <w:pStyle w:val="afc"/>
        <w:rPr>
          <w:sz w:val="16"/>
          <w:szCs w:val="16"/>
        </w:rPr>
      </w:pPr>
      <w:r w:rsidRPr="00E23D2C">
        <w:rPr>
          <w:sz w:val="16"/>
          <w:szCs w:val="16"/>
        </w:rPr>
        <w:t xml:space="preserve">                                                        @RequestBody SimulationDTO simulationDTO) {</w:t>
      </w:r>
    </w:p>
    <w:p w14:paraId="4748EED7" w14:textId="77777777" w:rsidR="00743E52" w:rsidRPr="00E23D2C" w:rsidRDefault="00743E52" w:rsidP="00475B71">
      <w:pPr>
        <w:pStyle w:val="afc"/>
        <w:rPr>
          <w:sz w:val="16"/>
          <w:szCs w:val="16"/>
        </w:rPr>
      </w:pPr>
      <w:r w:rsidRPr="00E23D2C">
        <w:rPr>
          <w:sz w:val="16"/>
          <w:szCs w:val="16"/>
        </w:rPr>
        <w:t xml:space="preserve">        Simulation simulation = simulationMapper.toEntity(simulationDTO);</w:t>
      </w:r>
    </w:p>
    <w:p w14:paraId="53FF77E9" w14:textId="77777777" w:rsidR="00743E52" w:rsidRPr="00E23D2C" w:rsidRDefault="00743E52" w:rsidP="00475B71">
      <w:pPr>
        <w:pStyle w:val="afc"/>
        <w:rPr>
          <w:sz w:val="16"/>
          <w:szCs w:val="16"/>
        </w:rPr>
      </w:pPr>
    </w:p>
    <w:p w14:paraId="0AA7FC44" w14:textId="77777777" w:rsidR="00743E52" w:rsidRPr="00E23D2C" w:rsidRDefault="00743E52" w:rsidP="00475B71">
      <w:pPr>
        <w:pStyle w:val="afc"/>
        <w:rPr>
          <w:sz w:val="16"/>
          <w:szCs w:val="16"/>
        </w:rPr>
      </w:pPr>
      <w:r w:rsidRPr="00E23D2C">
        <w:rPr>
          <w:sz w:val="16"/>
          <w:szCs w:val="16"/>
        </w:rPr>
        <w:t xml:space="preserve">        return ResponseEntity.status(201).body(</w:t>
      </w:r>
    </w:p>
    <w:p w14:paraId="69856F47" w14:textId="77777777" w:rsidR="00743E52" w:rsidRPr="00E23D2C" w:rsidRDefault="00743E52" w:rsidP="00475B71">
      <w:pPr>
        <w:pStyle w:val="afc"/>
        <w:rPr>
          <w:sz w:val="16"/>
          <w:szCs w:val="16"/>
        </w:rPr>
      </w:pPr>
      <w:r w:rsidRPr="00E23D2C">
        <w:rPr>
          <w:sz w:val="16"/>
          <w:szCs w:val="16"/>
        </w:rPr>
        <w:t xml:space="preserve">                simulationMapper.toDto(</w:t>
      </w:r>
    </w:p>
    <w:p w14:paraId="3F0AE7EF" w14:textId="77777777" w:rsidR="00743E52" w:rsidRPr="00E23D2C" w:rsidRDefault="00743E52" w:rsidP="00475B71">
      <w:pPr>
        <w:pStyle w:val="afc"/>
        <w:rPr>
          <w:sz w:val="16"/>
          <w:szCs w:val="16"/>
        </w:rPr>
      </w:pPr>
      <w:r w:rsidRPr="00E23D2C">
        <w:rPr>
          <w:sz w:val="16"/>
          <w:szCs w:val="16"/>
        </w:rPr>
        <w:t xml:space="preserve">                        simulationService.create(roomId, simulation)));</w:t>
      </w:r>
    </w:p>
    <w:p w14:paraId="2070A04E" w14:textId="77777777" w:rsidR="00743E52" w:rsidRPr="00E23D2C" w:rsidRDefault="00743E52" w:rsidP="00475B71">
      <w:pPr>
        <w:pStyle w:val="afc"/>
        <w:rPr>
          <w:sz w:val="16"/>
          <w:szCs w:val="16"/>
        </w:rPr>
      </w:pPr>
      <w:r w:rsidRPr="00E23D2C">
        <w:rPr>
          <w:sz w:val="16"/>
          <w:szCs w:val="16"/>
        </w:rPr>
        <w:t xml:space="preserve">    }</w:t>
      </w:r>
    </w:p>
    <w:p w14:paraId="3EE557BC" w14:textId="77777777" w:rsidR="00743E52" w:rsidRPr="00E23D2C" w:rsidRDefault="00743E52" w:rsidP="00543A46">
      <w:pPr>
        <w:pStyle w:val="afc"/>
        <w:ind w:firstLine="0"/>
        <w:rPr>
          <w:sz w:val="16"/>
          <w:szCs w:val="16"/>
        </w:rPr>
      </w:pPr>
    </w:p>
    <w:p w14:paraId="7F63A1BB" w14:textId="77777777" w:rsidR="00743E52" w:rsidRPr="00E23D2C" w:rsidRDefault="00743E52" w:rsidP="00475B71">
      <w:pPr>
        <w:pStyle w:val="afc"/>
        <w:rPr>
          <w:sz w:val="16"/>
          <w:szCs w:val="16"/>
        </w:rPr>
      </w:pPr>
      <w:r w:rsidRPr="00E23D2C">
        <w:rPr>
          <w:sz w:val="16"/>
          <w:szCs w:val="16"/>
        </w:rPr>
        <w:t xml:space="preserve">    @GetMapping("/room-simulations/{roomId}")</w:t>
      </w:r>
    </w:p>
    <w:p w14:paraId="2C408C5B" w14:textId="77777777" w:rsidR="00743E52" w:rsidRPr="00E23D2C" w:rsidRDefault="00743E52" w:rsidP="00475B71">
      <w:pPr>
        <w:pStyle w:val="afc"/>
        <w:rPr>
          <w:sz w:val="16"/>
          <w:szCs w:val="16"/>
        </w:rPr>
      </w:pPr>
      <w:r w:rsidRPr="00E23D2C">
        <w:rPr>
          <w:sz w:val="16"/>
          <w:szCs w:val="16"/>
        </w:rPr>
        <w:t xml:space="preserve">    public ResponseEntity&lt;SimulationListResponseDTO&gt; getAllSimulationsByRoomId(@PathVariable Long roomId) {</w:t>
      </w:r>
    </w:p>
    <w:p w14:paraId="435537A1" w14:textId="77777777" w:rsidR="00743E52" w:rsidRPr="00E23D2C" w:rsidRDefault="00743E52" w:rsidP="00475B71">
      <w:pPr>
        <w:pStyle w:val="afc"/>
        <w:rPr>
          <w:sz w:val="16"/>
          <w:szCs w:val="16"/>
        </w:rPr>
      </w:pPr>
      <w:r w:rsidRPr="00E23D2C">
        <w:rPr>
          <w:sz w:val="16"/>
          <w:szCs w:val="16"/>
        </w:rPr>
        <w:t xml:space="preserve">        return ResponseEntity.status(200).body(</w:t>
      </w:r>
    </w:p>
    <w:p w14:paraId="3743FAA6" w14:textId="77777777" w:rsidR="00743E52" w:rsidRPr="00E23D2C" w:rsidRDefault="00743E52" w:rsidP="00475B71">
      <w:pPr>
        <w:pStyle w:val="afc"/>
        <w:rPr>
          <w:sz w:val="16"/>
          <w:szCs w:val="16"/>
        </w:rPr>
      </w:pPr>
      <w:r w:rsidRPr="00E23D2C">
        <w:rPr>
          <w:sz w:val="16"/>
          <w:szCs w:val="16"/>
        </w:rPr>
        <w:t xml:space="preserve">                new SimulationListResponseDTO(</w:t>
      </w:r>
    </w:p>
    <w:p w14:paraId="45F38001" w14:textId="77777777" w:rsidR="00743E52" w:rsidRPr="00E23D2C" w:rsidRDefault="00743E52" w:rsidP="00475B71">
      <w:pPr>
        <w:pStyle w:val="afc"/>
        <w:rPr>
          <w:sz w:val="16"/>
          <w:szCs w:val="16"/>
        </w:rPr>
      </w:pPr>
      <w:r w:rsidRPr="00E23D2C">
        <w:rPr>
          <w:sz w:val="16"/>
          <w:szCs w:val="16"/>
        </w:rPr>
        <w:t xml:space="preserve">                        simulationService.findAllByRoom(roomId)</w:t>
      </w:r>
    </w:p>
    <w:p w14:paraId="29828E11" w14:textId="77777777" w:rsidR="00743E52" w:rsidRPr="00E23D2C" w:rsidRDefault="00743E52" w:rsidP="00475B71">
      <w:pPr>
        <w:pStyle w:val="afc"/>
        <w:rPr>
          <w:sz w:val="16"/>
          <w:szCs w:val="16"/>
        </w:rPr>
      </w:pPr>
      <w:r w:rsidRPr="00E23D2C">
        <w:rPr>
          <w:sz w:val="16"/>
          <w:szCs w:val="16"/>
        </w:rPr>
        <w:t xml:space="preserve">                                .stream()</w:t>
      </w:r>
    </w:p>
    <w:p w14:paraId="1090E4A4" w14:textId="77777777" w:rsidR="00743E52" w:rsidRPr="00E23D2C" w:rsidRDefault="00743E52" w:rsidP="00475B71">
      <w:pPr>
        <w:pStyle w:val="afc"/>
        <w:rPr>
          <w:sz w:val="16"/>
          <w:szCs w:val="16"/>
        </w:rPr>
      </w:pPr>
      <w:r w:rsidRPr="00E23D2C">
        <w:rPr>
          <w:sz w:val="16"/>
          <w:szCs w:val="16"/>
        </w:rPr>
        <w:t xml:space="preserve">                                .map(simulationMapper::toDto)</w:t>
      </w:r>
    </w:p>
    <w:p w14:paraId="21A01F7A" w14:textId="77777777" w:rsidR="00743E52" w:rsidRPr="00E23D2C" w:rsidRDefault="00743E52" w:rsidP="00475B71">
      <w:pPr>
        <w:pStyle w:val="afc"/>
        <w:rPr>
          <w:sz w:val="16"/>
          <w:szCs w:val="16"/>
        </w:rPr>
      </w:pPr>
      <w:r w:rsidRPr="00E23D2C">
        <w:rPr>
          <w:sz w:val="16"/>
          <w:szCs w:val="16"/>
        </w:rPr>
        <w:t xml:space="preserve">                                .toList()));</w:t>
      </w:r>
    </w:p>
    <w:p w14:paraId="16E45221" w14:textId="77777777" w:rsidR="00743E52" w:rsidRPr="00E23D2C" w:rsidRDefault="00743E52" w:rsidP="00475B71">
      <w:pPr>
        <w:pStyle w:val="afc"/>
        <w:rPr>
          <w:sz w:val="16"/>
          <w:szCs w:val="16"/>
        </w:rPr>
      </w:pPr>
      <w:r w:rsidRPr="00E23D2C">
        <w:rPr>
          <w:sz w:val="16"/>
          <w:szCs w:val="16"/>
        </w:rPr>
        <w:t xml:space="preserve">    }</w:t>
      </w:r>
    </w:p>
    <w:p w14:paraId="502F886A" w14:textId="77777777" w:rsidR="00743E52" w:rsidRPr="00E23D2C" w:rsidRDefault="00743E52" w:rsidP="00475B71">
      <w:pPr>
        <w:pStyle w:val="afc"/>
        <w:rPr>
          <w:sz w:val="16"/>
          <w:szCs w:val="16"/>
        </w:rPr>
      </w:pPr>
    </w:p>
    <w:p w14:paraId="4A912ED6" w14:textId="77777777" w:rsidR="00743E52" w:rsidRPr="00E23D2C" w:rsidRDefault="00743E52" w:rsidP="00475B71">
      <w:pPr>
        <w:pStyle w:val="afc"/>
        <w:rPr>
          <w:sz w:val="16"/>
          <w:szCs w:val="16"/>
        </w:rPr>
      </w:pPr>
      <w:r w:rsidRPr="00E23D2C">
        <w:rPr>
          <w:sz w:val="16"/>
          <w:szCs w:val="16"/>
        </w:rPr>
        <w:t xml:space="preserve">    @GetMapping("/{id}")</w:t>
      </w:r>
    </w:p>
    <w:p w14:paraId="3EBEA9E6" w14:textId="77777777" w:rsidR="00743E52" w:rsidRPr="00E23D2C" w:rsidRDefault="00743E52" w:rsidP="00475B71">
      <w:pPr>
        <w:pStyle w:val="afc"/>
        <w:rPr>
          <w:sz w:val="16"/>
          <w:szCs w:val="16"/>
        </w:rPr>
      </w:pPr>
      <w:r w:rsidRPr="00E23D2C">
        <w:rPr>
          <w:sz w:val="16"/>
          <w:szCs w:val="16"/>
        </w:rPr>
        <w:t xml:space="preserve">    public ResponseEntity&lt;SimulationDTO&gt; getSimulationById(@PathVariable Long id) {</w:t>
      </w:r>
    </w:p>
    <w:p w14:paraId="3388B472" w14:textId="77777777" w:rsidR="00743E52" w:rsidRPr="00E23D2C" w:rsidRDefault="00743E52" w:rsidP="00475B71">
      <w:pPr>
        <w:pStyle w:val="afc"/>
        <w:rPr>
          <w:sz w:val="16"/>
          <w:szCs w:val="16"/>
        </w:rPr>
      </w:pPr>
      <w:r w:rsidRPr="00E23D2C">
        <w:rPr>
          <w:sz w:val="16"/>
          <w:szCs w:val="16"/>
        </w:rPr>
        <w:t xml:space="preserve">        return simulationService.findSimulationById(id)</w:t>
      </w:r>
    </w:p>
    <w:p w14:paraId="1E7F55BA" w14:textId="77777777" w:rsidR="00743E52" w:rsidRPr="00E23D2C" w:rsidRDefault="00743E52" w:rsidP="00475B71">
      <w:pPr>
        <w:pStyle w:val="afc"/>
        <w:rPr>
          <w:sz w:val="16"/>
          <w:szCs w:val="16"/>
        </w:rPr>
      </w:pPr>
      <w:r w:rsidRPr="00E23D2C">
        <w:rPr>
          <w:sz w:val="16"/>
          <w:szCs w:val="16"/>
        </w:rPr>
        <w:t xml:space="preserve">                .map(simulationMapper::toDto)</w:t>
      </w:r>
    </w:p>
    <w:p w14:paraId="16089205" w14:textId="77777777" w:rsidR="00743E52" w:rsidRPr="00E23D2C" w:rsidRDefault="00743E52" w:rsidP="00475B71">
      <w:pPr>
        <w:pStyle w:val="afc"/>
        <w:rPr>
          <w:sz w:val="16"/>
          <w:szCs w:val="16"/>
        </w:rPr>
      </w:pPr>
      <w:r w:rsidRPr="00E23D2C">
        <w:rPr>
          <w:sz w:val="16"/>
          <w:szCs w:val="16"/>
        </w:rPr>
        <w:t xml:space="preserve">                .map(ResponseEntity::ok)</w:t>
      </w:r>
    </w:p>
    <w:p w14:paraId="61D68E4D" w14:textId="77777777" w:rsidR="00743E52" w:rsidRPr="00E23D2C" w:rsidRDefault="00743E52" w:rsidP="00475B71">
      <w:pPr>
        <w:pStyle w:val="afc"/>
        <w:rPr>
          <w:sz w:val="16"/>
          <w:szCs w:val="16"/>
        </w:rPr>
      </w:pPr>
      <w:r w:rsidRPr="00E23D2C">
        <w:rPr>
          <w:sz w:val="16"/>
          <w:szCs w:val="16"/>
        </w:rPr>
        <w:t xml:space="preserve">                .orElse(ResponseEntity.notFound().build());</w:t>
      </w:r>
    </w:p>
    <w:p w14:paraId="7F1DFA8F" w14:textId="77777777" w:rsidR="00743E52" w:rsidRPr="00E23D2C" w:rsidRDefault="00743E52" w:rsidP="00475B71">
      <w:pPr>
        <w:pStyle w:val="afc"/>
        <w:rPr>
          <w:sz w:val="16"/>
          <w:szCs w:val="16"/>
        </w:rPr>
      </w:pPr>
      <w:r w:rsidRPr="00E23D2C">
        <w:rPr>
          <w:sz w:val="16"/>
          <w:szCs w:val="16"/>
        </w:rPr>
        <w:t xml:space="preserve">    }</w:t>
      </w:r>
    </w:p>
    <w:p w14:paraId="3C2230F1" w14:textId="77777777" w:rsidR="00743E52" w:rsidRPr="00E23D2C" w:rsidRDefault="00743E52" w:rsidP="00475B71">
      <w:pPr>
        <w:pStyle w:val="afc"/>
        <w:rPr>
          <w:sz w:val="16"/>
          <w:szCs w:val="16"/>
        </w:rPr>
      </w:pPr>
    </w:p>
    <w:p w14:paraId="31736E5B" w14:textId="77777777" w:rsidR="00743E52" w:rsidRPr="00E23D2C" w:rsidRDefault="00743E52" w:rsidP="00475B71">
      <w:pPr>
        <w:pStyle w:val="afc"/>
        <w:rPr>
          <w:sz w:val="16"/>
          <w:szCs w:val="16"/>
        </w:rPr>
      </w:pPr>
    </w:p>
    <w:p w14:paraId="345D6B68" w14:textId="77777777" w:rsidR="00743E52" w:rsidRPr="00E23D2C" w:rsidRDefault="00743E52" w:rsidP="00475B71">
      <w:pPr>
        <w:pStyle w:val="afc"/>
        <w:rPr>
          <w:sz w:val="16"/>
          <w:szCs w:val="16"/>
        </w:rPr>
      </w:pPr>
      <w:r w:rsidRPr="00E23D2C">
        <w:rPr>
          <w:sz w:val="16"/>
          <w:szCs w:val="16"/>
        </w:rPr>
        <w:t xml:space="preserve">    @PutMapping("/running/{id}")</w:t>
      </w:r>
    </w:p>
    <w:p w14:paraId="7EEE4028" w14:textId="77777777" w:rsidR="00743E52" w:rsidRPr="00E23D2C" w:rsidRDefault="00743E52" w:rsidP="00475B71">
      <w:pPr>
        <w:pStyle w:val="afc"/>
        <w:rPr>
          <w:sz w:val="16"/>
          <w:szCs w:val="16"/>
        </w:rPr>
      </w:pPr>
      <w:r w:rsidRPr="00E23D2C">
        <w:rPr>
          <w:sz w:val="16"/>
          <w:szCs w:val="16"/>
        </w:rPr>
        <w:t xml:space="preserve">    public ResponseEntity&lt;SimulationDTO&gt; markRunning(@PathVariable Long id) {</w:t>
      </w:r>
    </w:p>
    <w:p w14:paraId="15203465" w14:textId="77777777" w:rsidR="00743E52" w:rsidRPr="00E23D2C" w:rsidRDefault="00743E52" w:rsidP="00475B71">
      <w:pPr>
        <w:pStyle w:val="afc"/>
        <w:rPr>
          <w:sz w:val="16"/>
          <w:szCs w:val="16"/>
        </w:rPr>
      </w:pPr>
      <w:r w:rsidRPr="00E23D2C">
        <w:rPr>
          <w:sz w:val="16"/>
          <w:szCs w:val="16"/>
        </w:rPr>
        <w:t xml:space="preserve">        Simulation sim = simulationService.setStatus(id, Simulation.Status.RUNNING);</w:t>
      </w:r>
    </w:p>
    <w:p w14:paraId="0F86D5E5" w14:textId="77777777" w:rsidR="00743E52" w:rsidRPr="00E23D2C" w:rsidRDefault="00743E52" w:rsidP="00475B71">
      <w:pPr>
        <w:pStyle w:val="afc"/>
        <w:rPr>
          <w:sz w:val="16"/>
          <w:szCs w:val="16"/>
        </w:rPr>
      </w:pPr>
      <w:r w:rsidRPr="00E23D2C">
        <w:rPr>
          <w:sz w:val="16"/>
          <w:szCs w:val="16"/>
        </w:rPr>
        <w:t xml:space="preserve">        return ResponseEntity.ok(SimulationDTO.fromEntity(sim));</w:t>
      </w:r>
    </w:p>
    <w:p w14:paraId="42C86571" w14:textId="77777777" w:rsidR="00743E52" w:rsidRPr="00E23D2C" w:rsidRDefault="00743E52" w:rsidP="00475B71">
      <w:pPr>
        <w:pStyle w:val="afc"/>
        <w:rPr>
          <w:sz w:val="16"/>
          <w:szCs w:val="16"/>
        </w:rPr>
      </w:pPr>
      <w:r w:rsidRPr="00E23D2C">
        <w:rPr>
          <w:sz w:val="16"/>
          <w:szCs w:val="16"/>
        </w:rPr>
        <w:t xml:space="preserve">    }</w:t>
      </w:r>
    </w:p>
    <w:p w14:paraId="1CE8832F" w14:textId="77777777" w:rsidR="00743E52" w:rsidRPr="00E23D2C" w:rsidRDefault="00743E52" w:rsidP="00475B71">
      <w:pPr>
        <w:pStyle w:val="afc"/>
        <w:rPr>
          <w:sz w:val="16"/>
          <w:szCs w:val="16"/>
        </w:rPr>
      </w:pPr>
    </w:p>
    <w:p w14:paraId="1EFD6177" w14:textId="77777777" w:rsidR="00743E52" w:rsidRPr="00E23D2C" w:rsidRDefault="00743E52" w:rsidP="00475B71">
      <w:pPr>
        <w:pStyle w:val="afc"/>
        <w:rPr>
          <w:sz w:val="16"/>
          <w:szCs w:val="16"/>
        </w:rPr>
      </w:pPr>
      <w:r w:rsidRPr="00E23D2C">
        <w:rPr>
          <w:sz w:val="16"/>
          <w:szCs w:val="16"/>
        </w:rPr>
        <w:t xml:space="preserve">    @PutMapping("/finished/{id}")</w:t>
      </w:r>
    </w:p>
    <w:p w14:paraId="7990DF54" w14:textId="77777777" w:rsidR="00743E52" w:rsidRPr="00E23D2C" w:rsidRDefault="00743E52" w:rsidP="00475B71">
      <w:pPr>
        <w:pStyle w:val="afc"/>
        <w:rPr>
          <w:sz w:val="16"/>
          <w:szCs w:val="16"/>
        </w:rPr>
      </w:pPr>
      <w:r w:rsidRPr="00E23D2C">
        <w:rPr>
          <w:sz w:val="16"/>
          <w:szCs w:val="16"/>
        </w:rPr>
        <w:t xml:space="preserve">    public ResponseEntity&lt;SimulationDTO&gt; markFinished(@PathVariable Long id) {</w:t>
      </w:r>
    </w:p>
    <w:p w14:paraId="45D49632" w14:textId="77777777" w:rsidR="00743E52" w:rsidRPr="00E23D2C" w:rsidRDefault="00743E52" w:rsidP="00475B71">
      <w:pPr>
        <w:pStyle w:val="afc"/>
        <w:rPr>
          <w:sz w:val="16"/>
          <w:szCs w:val="16"/>
        </w:rPr>
      </w:pPr>
      <w:r w:rsidRPr="00E23D2C">
        <w:rPr>
          <w:sz w:val="16"/>
          <w:szCs w:val="16"/>
        </w:rPr>
        <w:t xml:space="preserve">        Simulation sim = simulationService.setStatus(id, Simulation.Status.FINISHED);</w:t>
      </w:r>
    </w:p>
    <w:p w14:paraId="0792DF99" w14:textId="77777777" w:rsidR="00743E52" w:rsidRPr="00E23D2C" w:rsidRDefault="00743E52" w:rsidP="00475B71">
      <w:pPr>
        <w:pStyle w:val="afc"/>
        <w:rPr>
          <w:sz w:val="16"/>
          <w:szCs w:val="16"/>
        </w:rPr>
      </w:pPr>
      <w:r w:rsidRPr="00E23D2C">
        <w:rPr>
          <w:sz w:val="16"/>
          <w:szCs w:val="16"/>
        </w:rPr>
        <w:t xml:space="preserve">        return ResponseEntity.ok(SimulationDTO.fromEntity(sim));</w:t>
      </w:r>
    </w:p>
    <w:p w14:paraId="2898A57C" w14:textId="77777777" w:rsidR="00743E52" w:rsidRPr="00E23D2C" w:rsidRDefault="00743E52" w:rsidP="00475B71">
      <w:pPr>
        <w:pStyle w:val="afc"/>
        <w:rPr>
          <w:sz w:val="16"/>
          <w:szCs w:val="16"/>
        </w:rPr>
      </w:pPr>
      <w:r w:rsidRPr="00E23D2C">
        <w:rPr>
          <w:sz w:val="16"/>
          <w:szCs w:val="16"/>
        </w:rPr>
        <w:t xml:space="preserve">    }</w:t>
      </w:r>
    </w:p>
    <w:p w14:paraId="031142AB" w14:textId="77777777" w:rsidR="00743E52" w:rsidRPr="00E23D2C" w:rsidRDefault="00743E52" w:rsidP="00475B71">
      <w:pPr>
        <w:pStyle w:val="afc"/>
        <w:rPr>
          <w:sz w:val="16"/>
          <w:szCs w:val="16"/>
        </w:rPr>
      </w:pPr>
    </w:p>
    <w:p w14:paraId="48374B93" w14:textId="77777777" w:rsidR="00743E52" w:rsidRPr="00E23D2C" w:rsidRDefault="00743E52" w:rsidP="00475B71">
      <w:pPr>
        <w:pStyle w:val="afc"/>
        <w:rPr>
          <w:sz w:val="16"/>
          <w:szCs w:val="16"/>
        </w:rPr>
      </w:pPr>
      <w:r w:rsidRPr="00E23D2C">
        <w:rPr>
          <w:sz w:val="16"/>
          <w:szCs w:val="16"/>
        </w:rPr>
        <w:t xml:space="preserve">    @PutMapping("/failed/{id}")</w:t>
      </w:r>
    </w:p>
    <w:p w14:paraId="0C5B1BC0" w14:textId="77777777" w:rsidR="00743E52" w:rsidRPr="00E23D2C" w:rsidRDefault="00743E52" w:rsidP="00475B71">
      <w:pPr>
        <w:pStyle w:val="afc"/>
        <w:rPr>
          <w:sz w:val="16"/>
          <w:szCs w:val="16"/>
        </w:rPr>
      </w:pPr>
      <w:r w:rsidRPr="00E23D2C">
        <w:rPr>
          <w:sz w:val="16"/>
          <w:szCs w:val="16"/>
        </w:rPr>
        <w:t xml:space="preserve">    public ResponseEntity&lt;SimulationDTO&gt; markFailed(@PathVariable Long id) {</w:t>
      </w:r>
    </w:p>
    <w:p w14:paraId="1E445AF6" w14:textId="77777777" w:rsidR="00743E52" w:rsidRPr="00E23D2C" w:rsidRDefault="00743E52" w:rsidP="00475B71">
      <w:pPr>
        <w:pStyle w:val="afc"/>
        <w:rPr>
          <w:sz w:val="16"/>
          <w:szCs w:val="16"/>
        </w:rPr>
      </w:pPr>
      <w:r w:rsidRPr="00E23D2C">
        <w:rPr>
          <w:sz w:val="16"/>
          <w:szCs w:val="16"/>
        </w:rPr>
        <w:t xml:space="preserve">        Simulation sim = simulationService.setStatus(id, Simulation.Status.FAILED);</w:t>
      </w:r>
    </w:p>
    <w:p w14:paraId="3F624A69" w14:textId="77777777" w:rsidR="00743E52" w:rsidRPr="00E23D2C" w:rsidRDefault="00743E52" w:rsidP="00475B71">
      <w:pPr>
        <w:pStyle w:val="afc"/>
        <w:rPr>
          <w:sz w:val="16"/>
          <w:szCs w:val="16"/>
        </w:rPr>
      </w:pPr>
      <w:r w:rsidRPr="00E23D2C">
        <w:rPr>
          <w:sz w:val="16"/>
          <w:szCs w:val="16"/>
        </w:rPr>
        <w:t xml:space="preserve">        return ResponseEntity.ok(SimulationDTO.fromEntity(sim));</w:t>
      </w:r>
    </w:p>
    <w:p w14:paraId="3E44476D" w14:textId="74282D9D" w:rsidR="00743E52" w:rsidRPr="00E23D2C" w:rsidRDefault="00743E52" w:rsidP="00543A46">
      <w:pPr>
        <w:pStyle w:val="afc"/>
        <w:rPr>
          <w:sz w:val="16"/>
          <w:szCs w:val="16"/>
        </w:rPr>
      </w:pPr>
      <w:r w:rsidRPr="00E23D2C">
        <w:rPr>
          <w:sz w:val="16"/>
          <w:szCs w:val="16"/>
        </w:rPr>
        <w:t xml:space="preserve">    }</w:t>
      </w:r>
    </w:p>
    <w:p w14:paraId="3CDEC6A1" w14:textId="77777777" w:rsidR="00743E52" w:rsidRPr="00E23D2C" w:rsidRDefault="00743E52" w:rsidP="00475B71">
      <w:pPr>
        <w:pStyle w:val="afc"/>
        <w:rPr>
          <w:sz w:val="16"/>
          <w:szCs w:val="16"/>
        </w:rPr>
      </w:pPr>
      <w:r w:rsidRPr="00E23D2C">
        <w:rPr>
          <w:sz w:val="16"/>
          <w:szCs w:val="16"/>
        </w:rPr>
        <w:t>}</w:t>
      </w:r>
    </w:p>
    <w:p w14:paraId="4976E208" w14:textId="77777777" w:rsidR="00743E52" w:rsidRPr="00E23D2C" w:rsidRDefault="00743E52" w:rsidP="00475B71">
      <w:pPr>
        <w:pStyle w:val="afc"/>
        <w:rPr>
          <w:sz w:val="16"/>
          <w:szCs w:val="16"/>
        </w:rPr>
      </w:pPr>
    </w:p>
    <w:p w14:paraId="0333144A" w14:textId="45B119F0" w:rsidR="00743E52" w:rsidRPr="00E23D2C" w:rsidRDefault="00743E52" w:rsidP="008C18EC">
      <w:pPr>
        <w:pStyle w:val="afc"/>
        <w:rPr>
          <w:sz w:val="16"/>
          <w:szCs w:val="16"/>
        </w:rPr>
      </w:pPr>
      <w:r w:rsidRPr="00E23D2C">
        <w:rPr>
          <w:sz w:val="16"/>
          <w:szCs w:val="16"/>
        </w:rPr>
        <w:lastRenderedPageBreak/>
        <w:t>@RestController</w:t>
      </w:r>
      <w:r w:rsidR="008C18EC" w:rsidRPr="00E23D2C">
        <w:rPr>
          <w:sz w:val="16"/>
          <w:szCs w:val="16"/>
        </w:rPr>
        <w:t xml:space="preserve"> </w:t>
      </w:r>
      <w:r w:rsidRPr="00E23D2C">
        <w:rPr>
          <w:sz w:val="16"/>
          <w:szCs w:val="16"/>
        </w:rPr>
        <w:t>@RequestMapping("/api/users")</w:t>
      </w:r>
      <w:r w:rsidR="008C18EC" w:rsidRPr="00E23D2C">
        <w:rPr>
          <w:sz w:val="16"/>
          <w:szCs w:val="16"/>
        </w:rPr>
        <w:t xml:space="preserve"> </w:t>
      </w:r>
      <w:r w:rsidRPr="00E23D2C">
        <w:rPr>
          <w:sz w:val="16"/>
          <w:szCs w:val="16"/>
        </w:rPr>
        <w:t>@RequiredArgsConstructor</w:t>
      </w:r>
    </w:p>
    <w:p w14:paraId="599DFC26" w14:textId="77777777" w:rsidR="00743E52" w:rsidRPr="00E23D2C" w:rsidRDefault="00743E52" w:rsidP="00475B71">
      <w:pPr>
        <w:pStyle w:val="afc"/>
        <w:rPr>
          <w:sz w:val="16"/>
          <w:szCs w:val="16"/>
        </w:rPr>
      </w:pPr>
      <w:r w:rsidRPr="00E23D2C">
        <w:rPr>
          <w:sz w:val="16"/>
          <w:szCs w:val="16"/>
        </w:rPr>
        <w:t>public class UserController {</w:t>
      </w:r>
    </w:p>
    <w:p w14:paraId="1CDF3086" w14:textId="77777777" w:rsidR="00743E52" w:rsidRPr="00E23D2C" w:rsidRDefault="00743E52" w:rsidP="00475B71">
      <w:pPr>
        <w:pStyle w:val="afc"/>
        <w:rPr>
          <w:sz w:val="16"/>
          <w:szCs w:val="16"/>
        </w:rPr>
      </w:pPr>
    </w:p>
    <w:p w14:paraId="395552AE" w14:textId="77777777" w:rsidR="00743E52" w:rsidRPr="00E23D2C" w:rsidRDefault="00743E52" w:rsidP="00475B71">
      <w:pPr>
        <w:pStyle w:val="afc"/>
        <w:rPr>
          <w:sz w:val="16"/>
          <w:szCs w:val="16"/>
        </w:rPr>
      </w:pPr>
      <w:r w:rsidRPr="00E23D2C">
        <w:rPr>
          <w:sz w:val="16"/>
          <w:szCs w:val="16"/>
        </w:rPr>
        <w:t xml:space="preserve">    private final UserMapper userMapper;</w:t>
      </w:r>
    </w:p>
    <w:p w14:paraId="1951BA6D" w14:textId="77777777" w:rsidR="00743E52" w:rsidRPr="00E23D2C" w:rsidRDefault="00743E52" w:rsidP="00475B71">
      <w:pPr>
        <w:pStyle w:val="afc"/>
        <w:rPr>
          <w:sz w:val="16"/>
          <w:szCs w:val="16"/>
        </w:rPr>
      </w:pPr>
      <w:r w:rsidRPr="00E23D2C">
        <w:rPr>
          <w:sz w:val="16"/>
          <w:szCs w:val="16"/>
        </w:rPr>
        <w:t xml:space="preserve">    private final UserService userService;</w:t>
      </w:r>
    </w:p>
    <w:p w14:paraId="6F699992" w14:textId="77777777" w:rsidR="00743E52" w:rsidRPr="00E23D2C" w:rsidRDefault="00743E52" w:rsidP="00475B71">
      <w:pPr>
        <w:pStyle w:val="afc"/>
        <w:rPr>
          <w:sz w:val="16"/>
          <w:szCs w:val="16"/>
        </w:rPr>
      </w:pPr>
    </w:p>
    <w:p w14:paraId="41357C29" w14:textId="77777777" w:rsidR="00743E52" w:rsidRPr="00E23D2C" w:rsidRDefault="00743E52" w:rsidP="00475B71">
      <w:pPr>
        <w:pStyle w:val="afc"/>
        <w:rPr>
          <w:sz w:val="16"/>
          <w:szCs w:val="16"/>
        </w:rPr>
      </w:pPr>
      <w:r w:rsidRPr="00E23D2C">
        <w:rPr>
          <w:sz w:val="16"/>
          <w:szCs w:val="16"/>
        </w:rPr>
        <w:t xml:space="preserve">    @PostMapping("/register")</w:t>
      </w:r>
    </w:p>
    <w:p w14:paraId="3BE91021" w14:textId="77777777" w:rsidR="00743E52" w:rsidRPr="00E23D2C" w:rsidRDefault="00743E52" w:rsidP="00475B71">
      <w:pPr>
        <w:pStyle w:val="afc"/>
        <w:rPr>
          <w:sz w:val="16"/>
          <w:szCs w:val="16"/>
        </w:rPr>
      </w:pPr>
      <w:r w:rsidRPr="00E23D2C">
        <w:rPr>
          <w:sz w:val="16"/>
          <w:szCs w:val="16"/>
        </w:rPr>
        <w:t xml:space="preserve">    public ResponseEntity&lt;?&gt; registerUser(@RequestBody UserRegisterDTO userDTO) {</w:t>
      </w:r>
    </w:p>
    <w:p w14:paraId="771C96A7" w14:textId="77777777" w:rsidR="00743E52" w:rsidRPr="00E23D2C" w:rsidRDefault="00743E52" w:rsidP="00475B71">
      <w:pPr>
        <w:pStyle w:val="afc"/>
        <w:rPr>
          <w:sz w:val="16"/>
          <w:szCs w:val="16"/>
        </w:rPr>
      </w:pPr>
      <w:r w:rsidRPr="00E23D2C">
        <w:rPr>
          <w:sz w:val="16"/>
          <w:szCs w:val="16"/>
        </w:rPr>
        <w:t xml:space="preserve">        User user = userMapper.toEntity(userDTO);</w:t>
      </w:r>
    </w:p>
    <w:p w14:paraId="1ECC8E9D" w14:textId="77777777" w:rsidR="00743E52" w:rsidRPr="00E23D2C" w:rsidRDefault="00743E52" w:rsidP="00475B71">
      <w:pPr>
        <w:pStyle w:val="afc"/>
        <w:rPr>
          <w:sz w:val="16"/>
          <w:szCs w:val="16"/>
        </w:rPr>
      </w:pPr>
    </w:p>
    <w:p w14:paraId="2887DFF3" w14:textId="77777777" w:rsidR="00743E52" w:rsidRPr="00E23D2C" w:rsidRDefault="00743E52" w:rsidP="00475B71">
      <w:pPr>
        <w:pStyle w:val="afc"/>
        <w:rPr>
          <w:sz w:val="16"/>
          <w:szCs w:val="16"/>
        </w:rPr>
      </w:pPr>
      <w:r w:rsidRPr="00E23D2C">
        <w:rPr>
          <w:sz w:val="16"/>
          <w:szCs w:val="16"/>
        </w:rPr>
        <w:t xml:space="preserve">        return ResponseEntity.status(201).body(</w:t>
      </w:r>
    </w:p>
    <w:p w14:paraId="7FA7289E" w14:textId="77777777" w:rsidR="00743E52" w:rsidRPr="00E23D2C" w:rsidRDefault="00743E52" w:rsidP="00475B71">
      <w:pPr>
        <w:pStyle w:val="afc"/>
        <w:rPr>
          <w:sz w:val="16"/>
          <w:szCs w:val="16"/>
        </w:rPr>
      </w:pPr>
      <w:r w:rsidRPr="00E23D2C">
        <w:rPr>
          <w:sz w:val="16"/>
          <w:szCs w:val="16"/>
        </w:rPr>
        <w:t xml:space="preserve">                userMapper.toDto(</w:t>
      </w:r>
    </w:p>
    <w:p w14:paraId="4ACE3035" w14:textId="77777777" w:rsidR="00743E52" w:rsidRPr="00E23D2C" w:rsidRDefault="00743E52" w:rsidP="00475B71">
      <w:pPr>
        <w:pStyle w:val="afc"/>
        <w:rPr>
          <w:sz w:val="16"/>
          <w:szCs w:val="16"/>
        </w:rPr>
      </w:pPr>
      <w:r w:rsidRPr="00E23D2C">
        <w:rPr>
          <w:sz w:val="16"/>
          <w:szCs w:val="16"/>
        </w:rPr>
        <w:t xml:space="preserve">                        userService.registerUser(user)));</w:t>
      </w:r>
    </w:p>
    <w:p w14:paraId="631C3000" w14:textId="77777777" w:rsidR="00743E52" w:rsidRPr="00E23D2C" w:rsidRDefault="00743E52" w:rsidP="00475B71">
      <w:pPr>
        <w:pStyle w:val="afc"/>
        <w:rPr>
          <w:sz w:val="16"/>
          <w:szCs w:val="16"/>
        </w:rPr>
      </w:pPr>
      <w:r w:rsidRPr="00E23D2C">
        <w:rPr>
          <w:sz w:val="16"/>
          <w:szCs w:val="16"/>
        </w:rPr>
        <w:t xml:space="preserve">    }</w:t>
      </w:r>
    </w:p>
    <w:p w14:paraId="4B6A6C88" w14:textId="77777777" w:rsidR="00743E52" w:rsidRPr="00E23D2C" w:rsidRDefault="00743E52" w:rsidP="00475B71">
      <w:pPr>
        <w:pStyle w:val="afc"/>
        <w:rPr>
          <w:sz w:val="16"/>
          <w:szCs w:val="16"/>
        </w:rPr>
      </w:pPr>
    </w:p>
    <w:p w14:paraId="408EC50F" w14:textId="74F10C6C" w:rsidR="00743E52" w:rsidRPr="00E23D2C" w:rsidRDefault="00543A46" w:rsidP="00475B71">
      <w:pPr>
        <w:pStyle w:val="afc"/>
        <w:rPr>
          <w:sz w:val="16"/>
          <w:szCs w:val="16"/>
        </w:rPr>
      </w:pPr>
      <w:r w:rsidRPr="00E23D2C">
        <w:rPr>
          <w:sz w:val="16"/>
          <w:szCs w:val="16"/>
          <w:lang w:val="uk-UA"/>
        </w:rPr>
        <w:t xml:space="preserve">    </w:t>
      </w:r>
      <w:r w:rsidR="00743E52" w:rsidRPr="00E23D2C">
        <w:rPr>
          <w:sz w:val="16"/>
          <w:szCs w:val="16"/>
        </w:rPr>
        <w:t>@PostMapping("/login")</w:t>
      </w:r>
    </w:p>
    <w:p w14:paraId="402AB2AE" w14:textId="77777777" w:rsidR="00743E52" w:rsidRPr="00E23D2C" w:rsidRDefault="00743E52" w:rsidP="00475B71">
      <w:pPr>
        <w:pStyle w:val="afc"/>
        <w:rPr>
          <w:sz w:val="16"/>
          <w:szCs w:val="16"/>
        </w:rPr>
      </w:pPr>
      <w:r w:rsidRPr="00E23D2C">
        <w:rPr>
          <w:sz w:val="16"/>
          <w:szCs w:val="16"/>
        </w:rPr>
        <w:t xml:space="preserve">    public ResponseEntity&lt;UserResponseDTO&gt; loginUser(@RequestBody UserAuthDTO userDTO) {</w:t>
      </w:r>
    </w:p>
    <w:p w14:paraId="41159C12" w14:textId="77777777" w:rsidR="00743E52" w:rsidRPr="00E23D2C" w:rsidRDefault="00743E52" w:rsidP="00475B71">
      <w:pPr>
        <w:pStyle w:val="afc"/>
        <w:rPr>
          <w:sz w:val="16"/>
          <w:szCs w:val="16"/>
        </w:rPr>
      </w:pPr>
      <w:r w:rsidRPr="00E23D2C">
        <w:rPr>
          <w:sz w:val="16"/>
          <w:szCs w:val="16"/>
        </w:rPr>
        <w:t xml:space="preserve">        User user = userService.loginUser(userDTO.email(), userDTO.password());</w:t>
      </w:r>
    </w:p>
    <w:p w14:paraId="751136BA" w14:textId="77777777" w:rsidR="00743E52" w:rsidRPr="00E23D2C" w:rsidRDefault="00743E52" w:rsidP="00475B71">
      <w:pPr>
        <w:pStyle w:val="afc"/>
        <w:rPr>
          <w:sz w:val="16"/>
          <w:szCs w:val="16"/>
        </w:rPr>
      </w:pPr>
      <w:r w:rsidRPr="00E23D2C">
        <w:rPr>
          <w:sz w:val="16"/>
          <w:szCs w:val="16"/>
        </w:rPr>
        <w:t xml:space="preserve">        return ResponseEntity.ok(userMapper.toDto(user));</w:t>
      </w:r>
    </w:p>
    <w:p w14:paraId="306D75C2" w14:textId="77777777" w:rsidR="00743E52" w:rsidRPr="00E23D2C" w:rsidRDefault="00743E52" w:rsidP="00475B71">
      <w:pPr>
        <w:pStyle w:val="afc"/>
        <w:rPr>
          <w:sz w:val="16"/>
          <w:szCs w:val="16"/>
        </w:rPr>
      </w:pPr>
      <w:r w:rsidRPr="00E23D2C">
        <w:rPr>
          <w:sz w:val="16"/>
          <w:szCs w:val="16"/>
        </w:rPr>
        <w:t xml:space="preserve">    }</w:t>
      </w:r>
    </w:p>
    <w:p w14:paraId="724B5470" w14:textId="77777777" w:rsidR="00743E52" w:rsidRPr="00E23D2C" w:rsidRDefault="00743E52" w:rsidP="00475B71">
      <w:pPr>
        <w:pStyle w:val="afc"/>
        <w:rPr>
          <w:sz w:val="16"/>
          <w:szCs w:val="16"/>
        </w:rPr>
      </w:pPr>
    </w:p>
    <w:p w14:paraId="4EF33909" w14:textId="77777777" w:rsidR="00743E52" w:rsidRPr="00E23D2C" w:rsidRDefault="00743E52" w:rsidP="00475B71">
      <w:pPr>
        <w:pStyle w:val="afc"/>
        <w:rPr>
          <w:sz w:val="16"/>
          <w:szCs w:val="16"/>
        </w:rPr>
      </w:pPr>
    </w:p>
    <w:p w14:paraId="63DFDAEB" w14:textId="77777777" w:rsidR="00743E52" w:rsidRPr="00E23D2C" w:rsidRDefault="00743E52" w:rsidP="00475B71">
      <w:pPr>
        <w:pStyle w:val="afc"/>
        <w:rPr>
          <w:sz w:val="16"/>
          <w:szCs w:val="16"/>
        </w:rPr>
      </w:pPr>
      <w:r w:rsidRPr="00E23D2C">
        <w:rPr>
          <w:sz w:val="16"/>
          <w:szCs w:val="16"/>
        </w:rPr>
        <w:t xml:space="preserve">    @GetMapping("/email/{email}")</w:t>
      </w:r>
    </w:p>
    <w:p w14:paraId="1DDE629C" w14:textId="77777777" w:rsidR="00743E52" w:rsidRPr="00E23D2C" w:rsidRDefault="00743E52" w:rsidP="00475B71">
      <w:pPr>
        <w:pStyle w:val="afc"/>
        <w:rPr>
          <w:sz w:val="16"/>
          <w:szCs w:val="16"/>
        </w:rPr>
      </w:pPr>
      <w:r w:rsidRPr="00E23D2C">
        <w:rPr>
          <w:sz w:val="16"/>
          <w:szCs w:val="16"/>
        </w:rPr>
        <w:t xml:space="preserve">    public ResponseEntity&lt;UserResponseDTO&gt; getUserByEmail(@PathVariable String email) {</w:t>
      </w:r>
    </w:p>
    <w:p w14:paraId="7779AA19" w14:textId="77777777" w:rsidR="00743E52" w:rsidRPr="00E23D2C" w:rsidRDefault="00743E52" w:rsidP="00475B71">
      <w:pPr>
        <w:pStyle w:val="afc"/>
        <w:rPr>
          <w:sz w:val="16"/>
          <w:szCs w:val="16"/>
        </w:rPr>
      </w:pPr>
      <w:r w:rsidRPr="00E23D2C">
        <w:rPr>
          <w:sz w:val="16"/>
          <w:szCs w:val="16"/>
        </w:rPr>
        <w:t xml:space="preserve">        return userService.findByEmail(email)</w:t>
      </w:r>
    </w:p>
    <w:p w14:paraId="117F8077" w14:textId="77777777" w:rsidR="00743E52" w:rsidRPr="00E23D2C" w:rsidRDefault="00743E52" w:rsidP="00475B71">
      <w:pPr>
        <w:pStyle w:val="afc"/>
        <w:rPr>
          <w:sz w:val="16"/>
          <w:szCs w:val="16"/>
        </w:rPr>
      </w:pPr>
      <w:r w:rsidRPr="00E23D2C">
        <w:rPr>
          <w:sz w:val="16"/>
          <w:szCs w:val="16"/>
        </w:rPr>
        <w:t xml:space="preserve">                .map(userMapper::toDto)</w:t>
      </w:r>
    </w:p>
    <w:p w14:paraId="6370009D" w14:textId="77777777" w:rsidR="00743E52" w:rsidRPr="00E23D2C" w:rsidRDefault="00743E52" w:rsidP="00475B71">
      <w:pPr>
        <w:pStyle w:val="afc"/>
        <w:rPr>
          <w:sz w:val="16"/>
          <w:szCs w:val="16"/>
        </w:rPr>
      </w:pPr>
      <w:r w:rsidRPr="00E23D2C">
        <w:rPr>
          <w:sz w:val="16"/>
          <w:szCs w:val="16"/>
        </w:rPr>
        <w:t xml:space="preserve">                .map(ResponseEntity::ok)</w:t>
      </w:r>
    </w:p>
    <w:p w14:paraId="5AD46764" w14:textId="77777777" w:rsidR="00743E52" w:rsidRPr="00E23D2C" w:rsidRDefault="00743E52" w:rsidP="00475B71">
      <w:pPr>
        <w:pStyle w:val="afc"/>
        <w:rPr>
          <w:sz w:val="16"/>
          <w:szCs w:val="16"/>
        </w:rPr>
      </w:pPr>
      <w:r w:rsidRPr="00E23D2C">
        <w:rPr>
          <w:sz w:val="16"/>
          <w:szCs w:val="16"/>
        </w:rPr>
        <w:t xml:space="preserve">                .orElse(ResponseEntity.notFound().build());</w:t>
      </w:r>
    </w:p>
    <w:p w14:paraId="218F57CC" w14:textId="77777777" w:rsidR="00743E52" w:rsidRPr="00E23D2C" w:rsidRDefault="00743E52" w:rsidP="00475B71">
      <w:pPr>
        <w:pStyle w:val="afc"/>
        <w:rPr>
          <w:sz w:val="16"/>
          <w:szCs w:val="16"/>
        </w:rPr>
      </w:pPr>
      <w:r w:rsidRPr="00E23D2C">
        <w:rPr>
          <w:sz w:val="16"/>
          <w:szCs w:val="16"/>
        </w:rPr>
        <w:t xml:space="preserve">    }</w:t>
      </w:r>
    </w:p>
    <w:p w14:paraId="1327F93D" w14:textId="77777777" w:rsidR="00743E52" w:rsidRPr="00E23D2C" w:rsidRDefault="00743E52" w:rsidP="00475B71">
      <w:pPr>
        <w:pStyle w:val="afc"/>
        <w:rPr>
          <w:sz w:val="16"/>
          <w:szCs w:val="16"/>
        </w:rPr>
      </w:pPr>
    </w:p>
    <w:p w14:paraId="3DF36C0F" w14:textId="77777777" w:rsidR="00743E52" w:rsidRPr="00E23D2C" w:rsidRDefault="00743E52" w:rsidP="00475B71">
      <w:pPr>
        <w:pStyle w:val="afc"/>
        <w:rPr>
          <w:sz w:val="16"/>
          <w:szCs w:val="16"/>
        </w:rPr>
      </w:pPr>
    </w:p>
    <w:p w14:paraId="3E8556A3" w14:textId="77777777" w:rsidR="00743E52" w:rsidRPr="00E23D2C" w:rsidRDefault="00743E52" w:rsidP="00475B71">
      <w:pPr>
        <w:pStyle w:val="afc"/>
        <w:rPr>
          <w:sz w:val="16"/>
          <w:szCs w:val="16"/>
        </w:rPr>
      </w:pPr>
      <w:r w:rsidRPr="00E23D2C">
        <w:rPr>
          <w:sz w:val="16"/>
          <w:szCs w:val="16"/>
        </w:rPr>
        <w:t xml:space="preserve">    @GetMapping()</w:t>
      </w:r>
    </w:p>
    <w:p w14:paraId="1C59873B" w14:textId="77777777" w:rsidR="00743E52" w:rsidRPr="00E23D2C" w:rsidRDefault="00743E52" w:rsidP="00475B71">
      <w:pPr>
        <w:pStyle w:val="afc"/>
        <w:rPr>
          <w:sz w:val="16"/>
          <w:szCs w:val="16"/>
        </w:rPr>
      </w:pPr>
      <w:r w:rsidRPr="00E23D2C">
        <w:rPr>
          <w:sz w:val="16"/>
          <w:szCs w:val="16"/>
        </w:rPr>
        <w:t xml:space="preserve">    public ResponseEntity&lt;UserListResponseDTO&gt; getAllUsers() {</w:t>
      </w:r>
    </w:p>
    <w:p w14:paraId="31A59802" w14:textId="77777777" w:rsidR="00743E52" w:rsidRPr="00E23D2C" w:rsidRDefault="00743E52" w:rsidP="00475B71">
      <w:pPr>
        <w:pStyle w:val="afc"/>
        <w:rPr>
          <w:sz w:val="16"/>
          <w:szCs w:val="16"/>
        </w:rPr>
      </w:pPr>
      <w:r w:rsidRPr="00E23D2C">
        <w:rPr>
          <w:sz w:val="16"/>
          <w:szCs w:val="16"/>
        </w:rPr>
        <w:t xml:space="preserve">        return ResponseEntity.status(200).body(</w:t>
      </w:r>
    </w:p>
    <w:p w14:paraId="38C559B2" w14:textId="77777777" w:rsidR="00743E52" w:rsidRPr="00E23D2C" w:rsidRDefault="00743E52" w:rsidP="00475B71">
      <w:pPr>
        <w:pStyle w:val="afc"/>
        <w:rPr>
          <w:sz w:val="16"/>
          <w:szCs w:val="16"/>
        </w:rPr>
      </w:pPr>
      <w:r w:rsidRPr="00E23D2C">
        <w:rPr>
          <w:sz w:val="16"/>
          <w:szCs w:val="16"/>
        </w:rPr>
        <w:t xml:space="preserve">                new UserListResponseDTO(</w:t>
      </w:r>
    </w:p>
    <w:p w14:paraId="060EDAC2" w14:textId="77777777" w:rsidR="00743E52" w:rsidRPr="00E23D2C" w:rsidRDefault="00743E52" w:rsidP="00475B71">
      <w:pPr>
        <w:pStyle w:val="afc"/>
        <w:rPr>
          <w:sz w:val="16"/>
          <w:szCs w:val="16"/>
        </w:rPr>
      </w:pPr>
      <w:r w:rsidRPr="00E23D2C">
        <w:rPr>
          <w:sz w:val="16"/>
          <w:szCs w:val="16"/>
        </w:rPr>
        <w:t xml:space="preserve">                        userService.findAllUsers()</w:t>
      </w:r>
    </w:p>
    <w:p w14:paraId="02EAF6D5" w14:textId="77777777" w:rsidR="00743E52" w:rsidRPr="00E23D2C" w:rsidRDefault="00743E52" w:rsidP="00475B71">
      <w:pPr>
        <w:pStyle w:val="afc"/>
        <w:rPr>
          <w:sz w:val="16"/>
          <w:szCs w:val="16"/>
        </w:rPr>
      </w:pPr>
      <w:r w:rsidRPr="00E23D2C">
        <w:rPr>
          <w:sz w:val="16"/>
          <w:szCs w:val="16"/>
        </w:rPr>
        <w:t xml:space="preserve">                                .stream()</w:t>
      </w:r>
    </w:p>
    <w:p w14:paraId="0B0BFF42" w14:textId="77777777" w:rsidR="00743E52" w:rsidRPr="00E23D2C" w:rsidRDefault="00743E52" w:rsidP="00475B71">
      <w:pPr>
        <w:pStyle w:val="afc"/>
        <w:rPr>
          <w:sz w:val="16"/>
          <w:szCs w:val="16"/>
        </w:rPr>
      </w:pPr>
      <w:r w:rsidRPr="00E23D2C">
        <w:rPr>
          <w:sz w:val="16"/>
          <w:szCs w:val="16"/>
        </w:rPr>
        <w:t xml:space="preserve">                                .map(userMapper::toDto)</w:t>
      </w:r>
    </w:p>
    <w:p w14:paraId="664C2B18" w14:textId="77777777" w:rsidR="00743E52" w:rsidRPr="00E23D2C" w:rsidRDefault="00743E52" w:rsidP="00475B71">
      <w:pPr>
        <w:pStyle w:val="afc"/>
        <w:rPr>
          <w:sz w:val="16"/>
          <w:szCs w:val="16"/>
        </w:rPr>
      </w:pPr>
      <w:r w:rsidRPr="00E23D2C">
        <w:rPr>
          <w:sz w:val="16"/>
          <w:szCs w:val="16"/>
        </w:rPr>
        <w:t xml:space="preserve">                                .toList()));</w:t>
      </w:r>
    </w:p>
    <w:p w14:paraId="131E1752" w14:textId="77777777" w:rsidR="00743E52" w:rsidRPr="00E23D2C" w:rsidRDefault="00743E52" w:rsidP="00475B71">
      <w:pPr>
        <w:pStyle w:val="afc"/>
        <w:rPr>
          <w:sz w:val="16"/>
          <w:szCs w:val="16"/>
        </w:rPr>
      </w:pPr>
      <w:r w:rsidRPr="00E23D2C">
        <w:rPr>
          <w:sz w:val="16"/>
          <w:szCs w:val="16"/>
        </w:rPr>
        <w:t xml:space="preserve">    }</w:t>
      </w:r>
    </w:p>
    <w:p w14:paraId="047166A8" w14:textId="77777777" w:rsidR="00743E52" w:rsidRPr="00E23D2C" w:rsidRDefault="00743E52" w:rsidP="00475B71">
      <w:pPr>
        <w:pStyle w:val="afc"/>
        <w:rPr>
          <w:sz w:val="16"/>
          <w:szCs w:val="16"/>
        </w:rPr>
      </w:pPr>
    </w:p>
    <w:p w14:paraId="0D7BE18C" w14:textId="77777777" w:rsidR="00743E52" w:rsidRPr="00E23D2C" w:rsidRDefault="00743E52" w:rsidP="00475B71">
      <w:pPr>
        <w:pStyle w:val="afc"/>
        <w:rPr>
          <w:sz w:val="16"/>
          <w:szCs w:val="16"/>
        </w:rPr>
      </w:pPr>
      <w:r w:rsidRPr="00E23D2C">
        <w:rPr>
          <w:sz w:val="16"/>
          <w:szCs w:val="16"/>
        </w:rPr>
        <w:t xml:space="preserve">    @GetMapping("/{id}")</w:t>
      </w:r>
    </w:p>
    <w:p w14:paraId="64887945" w14:textId="77777777" w:rsidR="00743E52" w:rsidRPr="00E23D2C" w:rsidRDefault="00743E52" w:rsidP="00475B71">
      <w:pPr>
        <w:pStyle w:val="afc"/>
        <w:rPr>
          <w:sz w:val="16"/>
          <w:szCs w:val="16"/>
        </w:rPr>
      </w:pPr>
      <w:r w:rsidRPr="00E23D2C">
        <w:rPr>
          <w:sz w:val="16"/>
          <w:szCs w:val="16"/>
        </w:rPr>
        <w:t xml:space="preserve">    public ResponseEntity&lt;UserResponseDTO&gt; getUserById(@PathVariable Long id) {</w:t>
      </w:r>
    </w:p>
    <w:p w14:paraId="62A13BDC" w14:textId="77777777" w:rsidR="00743E52" w:rsidRPr="00E23D2C" w:rsidRDefault="00743E52" w:rsidP="00475B71">
      <w:pPr>
        <w:pStyle w:val="afc"/>
        <w:rPr>
          <w:sz w:val="16"/>
          <w:szCs w:val="16"/>
        </w:rPr>
      </w:pPr>
      <w:r w:rsidRPr="00E23D2C">
        <w:rPr>
          <w:sz w:val="16"/>
          <w:szCs w:val="16"/>
        </w:rPr>
        <w:t xml:space="preserve">        return userService.findUserById(id)</w:t>
      </w:r>
    </w:p>
    <w:p w14:paraId="5E82410F" w14:textId="77777777" w:rsidR="00743E52" w:rsidRPr="00E23D2C" w:rsidRDefault="00743E52" w:rsidP="00475B71">
      <w:pPr>
        <w:pStyle w:val="afc"/>
        <w:rPr>
          <w:sz w:val="16"/>
          <w:szCs w:val="16"/>
        </w:rPr>
      </w:pPr>
      <w:r w:rsidRPr="00E23D2C">
        <w:rPr>
          <w:sz w:val="16"/>
          <w:szCs w:val="16"/>
        </w:rPr>
        <w:t xml:space="preserve">                .map(userMapper::toDto)</w:t>
      </w:r>
    </w:p>
    <w:p w14:paraId="4606C9FF" w14:textId="77777777" w:rsidR="00743E52" w:rsidRPr="00E23D2C" w:rsidRDefault="00743E52" w:rsidP="00475B71">
      <w:pPr>
        <w:pStyle w:val="afc"/>
        <w:rPr>
          <w:sz w:val="16"/>
          <w:szCs w:val="16"/>
        </w:rPr>
      </w:pPr>
      <w:r w:rsidRPr="00E23D2C">
        <w:rPr>
          <w:sz w:val="16"/>
          <w:szCs w:val="16"/>
        </w:rPr>
        <w:t xml:space="preserve">                .map(ResponseEntity::ok)</w:t>
      </w:r>
    </w:p>
    <w:p w14:paraId="0D80048C" w14:textId="77777777" w:rsidR="00743E52" w:rsidRPr="00E23D2C" w:rsidRDefault="00743E52" w:rsidP="00475B71">
      <w:pPr>
        <w:pStyle w:val="afc"/>
        <w:rPr>
          <w:sz w:val="16"/>
          <w:szCs w:val="16"/>
        </w:rPr>
      </w:pPr>
      <w:r w:rsidRPr="00E23D2C">
        <w:rPr>
          <w:sz w:val="16"/>
          <w:szCs w:val="16"/>
        </w:rPr>
        <w:t xml:space="preserve">                .orElse(ResponseEntity.notFound().build());</w:t>
      </w:r>
    </w:p>
    <w:p w14:paraId="0D1D0060" w14:textId="5E7687EA" w:rsidR="00743E52" w:rsidRPr="00E23D2C" w:rsidRDefault="00743E52" w:rsidP="00543A46">
      <w:pPr>
        <w:pStyle w:val="afc"/>
        <w:rPr>
          <w:sz w:val="16"/>
          <w:szCs w:val="16"/>
        </w:rPr>
      </w:pPr>
      <w:r w:rsidRPr="00E23D2C">
        <w:rPr>
          <w:sz w:val="16"/>
          <w:szCs w:val="16"/>
        </w:rPr>
        <w:t xml:space="preserve">    }</w:t>
      </w:r>
    </w:p>
    <w:p w14:paraId="7C0F9B12" w14:textId="4EE8B9DB" w:rsidR="00A57479" w:rsidRPr="00E23D2C" w:rsidRDefault="00743E52" w:rsidP="008C18EC">
      <w:pPr>
        <w:pStyle w:val="afc"/>
        <w:rPr>
          <w:sz w:val="16"/>
          <w:szCs w:val="16"/>
        </w:rPr>
      </w:pPr>
      <w:r w:rsidRPr="00E23D2C">
        <w:rPr>
          <w:sz w:val="16"/>
          <w:szCs w:val="16"/>
        </w:rPr>
        <w:t>}</w:t>
      </w:r>
    </w:p>
    <w:p w14:paraId="75A8DFAE" w14:textId="3731BB7B" w:rsidR="00A57479" w:rsidRPr="00E23D2C" w:rsidRDefault="00A57479" w:rsidP="00A57479">
      <w:pPr>
        <w:pStyle w:val="afc"/>
        <w:rPr>
          <w:sz w:val="16"/>
          <w:szCs w:val="16"/>
        </w:rPr>
      </w:pPr>
      <w:r w:rsidRPr="00E23D2C">
        <w:rPr>
          <w:sz w:val="16"/>
          <w:szCs w:val="16"/>
        </w:rPr>
        <w:t>CREATE TABLE users(</w:t>
      </w:r>
    </w:p>
    <w:p w14:paraId="6A9A016E" w14:textId="77777777" w:rsidR="00A57479" w:rsidRPr="00E23D2C" w:rsidRDefault="00A57479" w:rsidP="00A57479">
      <w:pPr>
        <w:pStyle w:val="afc"/>
        <w:rPr>
          <w:sz w:val="16"/>
          <w:szCs w:val="16"/>
        </w:rPr>
      </w:pPr>
      <w:r w:rsidRPr="00E23D2C">
        <w:rPr>
          <w:sz w:val="16"/>
          <w:szCs w:val="16"/>
        </w:rPr>
        <w:t xml:space="preserve">    id            SERIAL PRIMARY KEY,</w:t>
      </w:r>
    </w:p>
    <w:p w14:paraId="3135D678" w14:textId="77777777" w:rsidR="00A57479" w:rsidRPr="00E23D2C" w:rsidRDefault="00A57479" w:rsidP="00A57479">
      <w:pPr>
        <w:pStyle w:val="afc"/>
        <w:rPr>
          <w:sz w:val="16"/>
          <w:szCs w:val="16"/>
        </w:rPr>
      </w:pPr>
      <w:r w:rsidRPr="00E23D2C">
        <w:rPr>
          <w:sz w:val="16"/>
          <w:szCs w:val="16"/>
        </w:rPr>
        <w:t xml:space="preserve">    username      VARCHAR(128) UNIQUE NOT NULL,</w:t>
      </w:r>
    </w:p>
    <w:p w14:paraId="79717695" w14:textId="77777777" w:rsidR="00A57479" w:rsidRPr="00E23D2C" w:rsidRDefault="00A57479" w:rsidP="00A57479">
      <w:pPr>
        <w:pStyle w:val="afc"/>
        <w:rPr>
          <w:sz w:val="16"/>
          <w:szCs w:val="16"/>
        </w:rPr>
      </w:pPr>
      <w:r w:rsidRPr="00E23D2C">
        <w:rPr>
          <w:sz w:val="16"/>
          <w:szCs w:val="16"/>
        </w:rPr>
        <w:t xml:space="preserve">    email         VARCHAR(128) UNIQUE NOT NULL,</w:t>
      </w:r>
    </w:p>
    <w:p w14:paraId="10DF2CCA" w14:textId="77777777" w:rsidR="00A57479" w:rsidRPr="00E23D2C" w:rsidRDefault="00A57479" w:rsidP="00A57479">
      <w:pPr>
        <w:pStyle w:val="afc"/>
        <w:rPr>
          <w:sz w:val="16"/>
          <w:szCs w:val="16"/>
        </w:rPr>
      </w:pPr>
      <w:r w:rsidRPr="00E23D2C">
        <w:rPr>
          <w:sz w:val="16"/>
          <w:szCs w:val="16"/>
        </w:rPr>
        <w:t xml:space="preserve">    password_hash TEXT</w:t>
      </w:r>
    </w:p>
    <w:p w14:paraId="5CC60232" w14:textId="77777777" w:rsidR="00A57479" w:rsidRPr="00E23D2C" w:rsidRDefault="00A57479" w:rsidP="00A57479">
      <w:pPr>
        <w:pStyle w:val="afc"/>
        <w:rPr>
          <w:sz w:val="16"/>
          <w:szCs w:val="16"/>
        </w:rPr>
      </w:pPr>
      <w:r w:rsidRPr="00E23D2C">
        <w:rPr>
          <w:sz w:val="16"/>
          <w:szCs w:val="16"/>
        </w:rPr>
        <w:t>);</w:t>
      </w:r>
    </w:p>
    <w:p w14:paraId="7C21DA25" w14:textId="11DF1B94" w:rsidR="00A57479" w:rsidRPr="00E23D2C" w:rsidRDefault="00A57479" w:rsidP="00A57479">
      <w:pPr>
        <w:pStyle w:val="afc"/>
        <w:rPr>
          <w:sz w:val="16"/>
          <w:szCs w:val="16"/>
        </w:rPr>
      </w:pPr>
      <w:r w:rsidRPr="00E23D2C">
        <w:rPr>
          <w:sz w:val="16"/>
          <w:szCs w:val="16"/>
        </w:rPr>
        <w:t>CREATE TABLE rooms(</w:t>
      </w:r>
    </w:p>
    <w:p w14:paraId="39BAA7FD" w14:textId="77777777" w:rsidR="00A57479" w:rsidRPr="00E23D2C" w:rsidRDefault="00A57479" w:rsidP="00A57479">
      <w:pPr>
        <w:pStyle w:val="afc"/>
        <w:rPr>
          <w:sz w:val="16"/>
          <w:szCs w:val="16"/>
        </w:rPr>
      </w:pPr>
      <w:r w:rsidRPr="00E23D2C">
        <w:rPr>
          <w:sz w:val="16"/>
          <w:szCs w:val="16"/>
        </w:rPr>
        <w:t xml:space="preserve">    id          SERIAL PRIMARY KEY,</w:t>
      </w:r>
    </w:p>
    <w:p w14:paraId="48CB7A23" w14:textId="77777777" w:rsidR="00A57479" w:rsidRPr="00E23D2C" w:rsidRDefault="00A57479" w:rsidP="00A57479">
      <w:pPr>
        <w:pStyle w:val="afc"/>
        <w:rPr>
          <w:sz w:val="16"/>
          <w:szCs w:val="16"/>
        </w:rPr>
      </w:pPr>
      <w:r w:rsidRPr="00E23D2C">
        <w:rPr>
          <w:sz w:val="16"/>
          <w:szCs w:val="16"/>
        </w:rPr>
        <w:t xml:space="preserve">    name        VARCHAR(32)               NOT NULL,</w:t>
      </w:r>
    </w:p>
    <w:p w14:paraId="411979C4" w14:textId="77777777" w:rsidR="00A57479" w:rsidRPr="00E23D2C" w:rsidRDefault="00A57479" w:rsidP="00A57479">
      <w:pPr>
        <w:pStyle w:val="afc"/>
        <w:rPr>
          <w:sz w:val="16"/>
          <w:szCs w:val="16"/>
        </w:rPr>
      </w:pPr>
      <w:r w:rsidRPr="00E23D2C">
        <w:rPr>
          <w:sz w:val="16"/>
          <w:szCs w:val="16"/>
        </w:rPr>
        <w:t xml:space="preserve">    room_params JSONB                     NOT NULL,</w:t>
      </w:r>
    </w:p>
    <w:p w14:paraId="09612102" w14:textId="77777777" w:rsidR="00A57479" w:rsidRPr="00E23D2C" w:rsidRDefault="00A57479" w:rsidP="00A57479">
      <w:pPr>
        <w:pStyle w:val="afc"/>
        <w:rPr>
          <w:sz w:val="16"/>
          <w:szCs w:val="16"/>
        </w:rPr>
      </w:pPr>
      <w:r w:rsidRPr="00E23D2C">
        <w:rPr>
          <w:sz w:val="16"/>
          <w:szCs w:val="16"/>
        </w:rPr>
        <w:t xml:space="preserve">    user_id     INT REFERENCES users (id) NOT NULL</w:t>
      </w:r>
    </w:p>
    <w:p w14:paraId="6E3C042B" w14:textId="77777777" w:rsidR="00A57479" w:rsidRPr="00E23D2C" w:rsidRDefault="00A57479" w:rsidP="00A57479">
      <w:pPr>
        <w:pStyle w:val="afc"/>
        <w:rPr>
          <w:sz w:val="16"/>
          <w:szCs w:val="16"/>
        </w:rPr>
      </w:pPr>
      <w:r w:rsidRPr="00E23D2C">
        <w:rPr>
          <w:sz w:val="16"/>
          <w:szCs w:val="16"/>
        </w:rPr>
        <w:t>);</w:t>
      </w:r>
    </w:p>
    <w:p w14:paraId="2A3E369C" w14:textId="07A2F6B4" w:rsidR="00A57479" w:rsidRPr="00E23D2C" w:rsidRDefault="00A57479" w:rsidP="00A57479">
      <w:pPr>
        <w:pStyle w:val="afc"/>
        <w:rPr>
          <w:sz w:val="16"/>
          <w:szCs w:val="16"/>
        </w:rPr>
      </w:pPr>
      <w:r w:rsidRPr="00E23D2C">
        <w:rPr>
          <w:sz w:val="16"/>
          <w:szCs w:val="16"/>
        </w:rPr>
        <w:t>CREATE TABLE pid_configs(</w:t>
      </w:r>
    </w:p>
    <w:p w14:paraId="2FC1D058" w14:textId="77777777" w:rsidR="00A57479" w:rsidRPr="00E23D2C" w:rsidRDefault="00A57479" w:rsidP="00A57479">
      <w:pPr>
        <w:pStyle w:val="afc"/>
        <w:rPr>
          <w:sz w:val="16"/>
          <w:szCs w:val="16"/>
        </w:rPr>
      </w:pPr>
      <w:r w:rsidRPr="00E23D2C">
        <w:rPr>
          <w:sz w:val="16"/>
          <w:szCs w:val="16"/>
        </w:rPr>
        <w:t xml:space="preserve">    id           SERIAL PRIMARY KEY,</w:t>
      </w:r>
    </w:p>
    <w:p w14:paraId="3962995C" w14:textId="77777777" w:rsidR="00A57479" w:rsidRPr="00E23D2C" w:rsidRDefault="00A57479" w:rsidP="00A57479">
      <w:pPr>
        <w:pStyle w:val="afc"/>
        <w:rPr>
          <w:sz w:val="16"/>
          <w:szCs w:val="16"/>
        </w:rPr>
      </w:pPr>
      <w:r w:rsidRPr="00E23D2C">
        <w:rPr>
          <w:sz w:val="16"/>
          <w:szCs w:val="16"/>
        </w:rPr>
        <w:t xml:space="preserve">    kp           DOUBLE PRECISION          NOT NULL,</w:t>
      </w:r>
    </w:p>
    <w:p w14:paraId="16A22CA6" w14:textId="77777777" w:rsidR="00A57479" w:rsidRPr="00E23D2C" w:rsidRDefault="00A57479" w:rsidP="00A57479">
      <w:pPr>
        <w:pStyle w:val="afc"/>
        <w:rPr>
          <w:sz w:val="16"/>
          <w:szCs w:val="16"/>
        </w:rPr>
      </w:pPr>
      <w:r w:rsidRPr="00E23D2C">
        <w:rPr>
          <w:sz w:val="16"/>
          <w:szCs w:val="16"/>
        </w:rPr>
        <w:t xml:space="preserve">    ki           DOUBLE PRECISION          NOT NULL,</w:t>
      </w:r>
    </w:p>
    <w:p w14:paraId="6697A80E" w14:textId="77777777" w:rsidR="00A57479" w:rsidRPr="00E23D2C" w:rsidRDefault="00A57479" w:rsidP="00A57479">
      <w:pPr>
        <w:pStyle w:val="afc"/>
        <w:rPr>
          <w:sz w:val="16"/>
          <w:szCs w:val="16"/>
        </w:rPr>
      </w:pPr>
      <w:r w:rsidRPr="00E23D2C">
        <w:rPr>
          <w:sz w:val="16"/>
          <w:szCs w:val="16"/>
        </w:rPr>
        <w:t xml:space="preserve">    kd           DOUBLE PRECISION          NOT NULL,</w:t>
      </w:r>
    </w:p>
    <w:p w14:paraId="6317136D" w14:textId="77777777" w:rsidR="00A57479" w:rsidRPr="00E23D2C" w:rsidRDefault="00A57479" w:rsidP="00A57479">
      <w:pPr>
        <w:pStyle w:val="afc"/>
        <w:rPr>
          <w:sz w:val="16"/>
          <w:szCs w:val="16"/>
        </w:rPr>
      </w:pPr>
      <w:r w:rsidRPr="00E23D2C">
        <w:rPr>
          <w:sz w:val="16"/>
          <w:szCs w:val="16"/>
        </w:rPr>
        <w:t xml:space="preserve">    tuned_method VARCHAR(32),</w:t>
      </w:r>
    </w:p>
    <w:p w14:paraId="07511D7C" w14:textId="77777777" w:rsidR="00A57479" w:rsidRPr="00E23D2C" w:rsidRDefault="00A57479" w:rsidP="00A57479">
      <w:pPr>
        <w:pStyle w:val="afc"/>
        <w:rPr>
          <w:sz w:val="16"/>
          <w:szCs w:val="16"/>
        </w:rPr>
      </w:pPr>
      <w:r w:rsidRPr="00E23D2C">
        <w:rPr>
          <w:sz w:val="16"/>
          <w:szCs w:val="16"/>
        </w:rPr>
        <w:t xml:space="preserve">    room_id      INT REFERENCES rooms (id) NOT NULL,</w:t>
      </w:r>
    </w:p>
    <w:p w14:paraId="4DE4CC34" w14:textId="77777777" w:rsidR="00A57479" w:rsidRPr="00E23D2C" w:rsidRDefault="00A57479" w:rsidP="00A57479">
      <w:pPr>
        <w:pStyle w:val="afc"/>
        <w:rPr>
          <w:sz w:val="16"/>
          <w:szCs w:val="16"/>
        </w:rPr>
      </w:pPr>
      <w:r w:rsidRPr="00E23D2C">
        <w:rPr>
          <w:sz w:val="16"/>
          <w:szCs w:val="16"/>
        </w:rPr>
        <w:t xml:space="preserve">    is_active    BOOLEAN DEFAULT TRUE</w:t>
      </w:r>
    </w:p>
    <w:p w14:paraId="5D7ABC88" w14:textId="77777777" w:rsidR="00A57479" w:rsidRPr="00E23D2C" w:rsidRDefault="00A57479" w:rsidP="00A57479">
      <w:pPr>
        <w:pStyle w:val="afc"/>
        <w:rPr>
          <w:sz w:val="16"/>
          <w:szCs w:val="16"/>
        </w:rPr>
      </w:pPr>
      <w:r w:rsidRPr="00E23D2C">
        <w:rPr>
          <w:sz w:val="16"/>
          <w:szCs w:val="16"/>
        </w:rPr>
        <w:t>);</w:t>
      </w:r>
    </w:p>
    <w:p w14:paraId="2E9DC4D3" w14:textId="6BB0708E" w:rsidR="00A57479" w:rsidRPr="00E23D2C" w:rsidRDefault="00A57479" w:rsidP="00A57479">
      <w:pPr>
        <w:pStyle w:val="afc"/>
        <w:rPr>
          <w:sz w:val="16"/>
          <w:szCs w:val="16"/>
        </w:rPr>
      </w:pPr>
      <w:r w:rsidRPr="00E23D2C">
        <w:rPr>
          <w:sz w:val="16"/>
          <w:szCs w:val="16"/>
        </w:rPr>
        <w:t>CREATE TABLE simulations(</w:t>
      </w:r>
    </w:p>
    <w:p w14:paraId="75948BE5" w14:textId="77777777" w:rsidR="00A57479" w:rsidRPr="00E23D2C" w:rsidRDefault="00A57479" w:rsidP="00A57479">
      <w:pPr>
        <w:pStyle w:val="afc"/>
        <w:rPr>
          <w:sz w:val="16"/>
          <w:szCs w:val="16"/>
        </w:rPr>
      </w:pPr>
      <w:r w:rsidRPr="00E23D2C">
        <w:rPr>
          <w:sz w:val="16"/>
          <w:szCs w:val="16"/>
        </w:rPr>
        <w:t xml:space="preserve">    id              SERIAL PRIMARY KEY,</w:t>
      </w:r>
    </w:p>
    <w:p w14:paraId="5EC7C7B3" w14:textId="77777777" w:rsidR="00A57479" w:rsidRPr="00E23D2C" w:rsidRDefault="00A57479" w:rsidP="00A57479">
      <w:pPr>
        <w:pStyle w:val="afc"/>
        <w:rPr>
          <w:sz w:val="16"/>
          <w:szCs w:val="16"/>
        </w:rPr>
      </w:pPr>
      <w:r w:rsidRPr="00E23D2C">
        <w:rPr>
          <w:sz w:val="16"/>
          <w:szCs w:val="16"/>
        </w:rPr>
        <w:t xml:space="preserve">    room_id         INT REFERENCES rooms (id) NOT NULL,</w:t>
      </w:r>
    </w:p>
    <w:p w14:paraId="31451371" w14:textId="77777777" w:rsidR="00A57479" w:rsidRPr="00E23D2C" w:rsidRDefault="00A57479" w:rsidP="00A57479">
      <w:pPr>
        <w:pStyle w:val="afc"/>
        <w:rPr>
          <w:sz w:val="16"/>
          <w:szCs w:val="16"/>
        </w:rPr>
      </w:pPr>
      <w:r w:rsidRPr="00E23D2C">
        <w:rPr>
          <w:sz w:val="16"/>
          <w:szCs w:val="16"/>
        </w:rPr>
        <w:t xml:space="preserve">    controller_type VARCHAR(32),</w:t>
      </w:r>
    </w:p>
    <w:p w14:paraId="4207A1BB" w14:textId="77777777" w:rsidR="00A57479" w:rsidRPr="00E23D2C" w:rsidRDefault="00A57479" w:rsidP="00A57479">
      <w:pPr>
        <w:pStyle w:val="afc"/>
        <w:rPr>
          <w:sz w:val="16"/>
          <w:szCs w:val="16"/>
        </w:rPr>
      </w:pPr>
      <w:r w:rsidRPr="00E23D2C">
        <w:rPr>
          <w:sz w:val="16"/>
          <w:szCs w:val="16"/>
        </w:rPr>
        <w:t xml:space="preserve">    status          VARCHAR(32),</w:t>
      </w:r>
    </w:p>
    <w:p w14:paraId="39D447F1" w14:textId="77777777" w:rsidR="00A57479" w:rsidRPr="00E23D2C" w:rsidRDefault="00A57479" w:rsidP="00A57479">
      <w:pPr>
        <w:pStyle w:val="afc"/>
        <w:rPr>
          <w:sz w:val="16"/>
          <w:szCs w:val="16"/>
        </w:rPr>
      </w:pPr>
      <w:r w:rsidRPr="00E23D2C">
        <w:rPr>
          <w:sz w:val="16"/>
          <w:szCs w:val="16"/>
        </w:rPr>
        <w:t xml:space="preserve">    iterations BIGINT NOT NULL DEFAULT 0,</w:t>
      </w:r>
    </w:p>
    <w:p w14:paraId="1FD8CD8E" w14:textId="77777777" w:rsidR="00A57479" w:rsidRPr="00E23D2C" w:rsidRDefault="00A57479" w:rsidP="00A57479">
      <w:pPr>
        <w:pStyle w:val="afc"/>
        <w:rPr>
          <w:sz w:val="16"/>
          <w:szCs w:val="16"/>
        </w:rPr>
      </w:pPr>
      <w:r w:rsidRPr="00E23D2C">
        <w:rPr>
          <w:sz w:val="16"/>
          <w:szCs w:val="16"/>
        </w:rPr>
        <w:t xml:space="preserve">    timestep_seconds INT NOT NULL DEFAULT 1</w:t>
      </w:r>
    </w:p>
    <w:p w14:paraId="5B5294BB" w14:textId="77777777" w:rsidR="00A57479" w:rsidRPr="00E23D2C" w:rsidRDefault="00A57479" w:rsidP="00A57479">
      <w:pPr>
        <w:pStyle w:val="afc"/>
        <w:rPr>
          <w:sz w:val="16"/>
          <w:szCs w:val="16"/>
        </w:rPr>
      </w:pPr>
      <w:r w:rsidRPr="00E23D2C">
        <w:rPr>
          <w:sz w:val="16"/>
          <w:szCs w:val="16"/>
        </w:rPr>
        <w:lastRenderedPageBreak/>
        <w:t>);</w:t>
      </w:r>
    </w:p>
    <w:p w14:paraId="211DD5C5" w14:textId="1EF9AEB7" w:rsidR="00A57479" w:rsidRPr="00E23D2C" w:rsidRDefault="00A57479" w:rsidP="00A57479">
      <w:pPr>
        <w:pStyle w:val="afc"/>
        <w:rPr>
          <w:sz w:val="16"/>
          <w:szCs w:val="16"/>
        </w:rPr>
      </w:pPr>
      <w:r w:rsidRPr="00E23D2C">
        <w:rPr>
          <w:sz w:val="16"/>
          <w:szCs w:val="16"/>
        </w:rPr>
        <w:t>CREATE TABLE simulation_events(</w:t>
      </w:r>
    </w:p>
    <w:p w14:paraId="109E9852" w14:textId="77777777" w:rsidR="00A57479" w:rsidRPr="00E23D2C" w:rsidRDefault="00A57479" w:rsidP="00A57479">
      <w:pPr>
        <w:pStyle w:val="afc"/>
        <w:rPr>
          <w:sz w:val="16"/>
          <w:szCs w:val="16"/>
        </w:rPr>
      </w:pPr>
      <w:r w:rsidRPr="00E23D2C">
        <w:rPr>
          <w:sz w:val="16"/>
          <w:szCs w:val="16"/>
        </w:rPr>
        <w:t xml:space="preserve">    id             BIGSERIAL PRIMARY KEY,</w:t>
      </w:r>
    </w:p>
    <w:p w14:paraId="2F464CA5" w14:textId="77777777" w:rsidR="00A57479" w:rsidRPr="00E23D2C" w:rsidRDefault="00A57479" w:rsidP="00A57479">
      <w:pPr>
        <w:pStyle w:val="afc"/>
        <w:rPr>
          <w:sz w:val="16"/>
          <w:szCs w:val="16"/>
        </w:rPr>
      </w:pPr>
      <w:r w:rsidRPr="00E23D2C">
        <w:rPr>
          <w:sz w:val="16"/>
          <w:szCs w:val="16"/>
        </w:rPr>
        <w:t xml:space="preserve">    simulation_id  INT REFERENCES simulations (id) NOT NULL,</w:t>
      </w:r>
    </w:p>
    <w:p w14:paraId="36F71B07" w14:textId="77777777" w:rsidR="00A57479" w:rsidRPr="00E23D2C" w:rsidRDefault="00A57479" w:rsidP="00A57479">
      <w:pPr>
        <w:pStyle w:val="afc"/>
        <w:rPr>
          <w:sz w:val="16"/>
          <w:szCs w:val="16"/>
        </w:rPr>
      </w:pPr>
      <w:r w:rsidRPr="00E23D2C">
        <w:rPr>
          <w:sz w:val="16"/>
          <w:szCs w:val="16"/>
        </w:rPr>
        <w:t xml:space="preserve">    timestamp      TIMESTAMP,</w:t>
      </w:r>
    </w:p>
    <w:p w14:paraId="40D4A127" w14:textId="77777777" w:rsidR="00A57479" w:rsidRPr="00E23D2C" w:rsidRDefault="00A57479" w:rsidP="00A57479">
      <w:pPr>
        <w:pStyle w:val="afc"/>
        <w:rPr>
          <w:sz w:val="16"/>
          <w:szCs w:val="16"/>
        </w:rPr>
      </w:pPr>
      <w:r w:rsidRPr="00E23D2C">
        <w:rPr>
          <w:sz w:val="16"/>
          <w:szCs w:val="16"/>
        </w:rPr>
        <w:t xml:space="preserve">    temp_in        DOUBLE PRECISION,</w:t>
      </w:r>
    </w:p>
    <w:p w14:paraId="38372531" w14:textId="77777777" w:rsidR="00A57479" w:rsidRPr="00E23D2C" w:rsidRDefault="00A57479" w:rsidP="00A57479">
      <w:pPr>
        <w:pStyle w:val="afc"/>
        <w:rPr>
          <w:sz w:val="16"/>
          <w:szCs w:val="16"/>
        </w:rPr>
      </w:pPr>
      <w:r w:rsidRPr="00E23D2C">
        <w:rPr>
          <w:sz w:val="16"/>
          <w:szCs w:val="16"/>
        </w:rPr>
        <w:t xml:space="preserve">    temp_out       DOUBLE PRECISION,</w:t>
      </w:r>
    </w:p>
    <w:p w14:paraId="369AA257" w14:textId="77777777" w:rsidR="00A57479" w:rsidRPr="00E23D2C" w:rsidRDefault="00A57479" w:rsidP="00A57479">
      <w:pPr>
        <w:pStyle w:val="afc"/>
        <w:rPr>
          <w:sz w:val="16"/>
          <w:szCs w:val="16"/>
        </w:rPr>
      </w:pPr>
      <w:r w:rsidRPr="00E23D2C">
        <w:rPr>
          <w:sz w:val="16"/>
          <w:szCs w:val="16"/>
        </w:rPr>
        <w:t xml:space="preserve">    temp_setpoint  DOUBLE PRECISION,</w:t>
      </w:r>
    </w:p>
    <w:p w14:paraId="6552BFC4" w14:textId="77777777" w:rsidR="00A57479" w:rsidRPr="00E23D2C" w:rsidRDefault="00A57479" w:rsidP="00A57479">
      <w:pPr>
        <w:pStyle w:val="afc"/>
        <w:rPr>
          <w:sz w:val="16"/>
          <w:szCs w:val="16"/>
        </w:rPr>
      </w:pPr>
      <w:r w:rsidRPr="00E23D2C">
        <w:rPr>
          <w:sz w:val="16"/>
          <w:szCs w:val="16"/>
        </w:rPr>
        <w:t xml:space="preserve">    heater_power   DOUBLE PRECISION,</w:t>
      </w:r>
    </w:p>
    <w:p w14:paraId="3293AC14" w14:textId="77777777" w:rsidR="00A57479" w:rsidRPr="00E23D2C" w:rsidRDefault="00A57479" w:rsidP="00A57479">
      <w:pPr>
        <w:pStyle w:val="afc"/>
        <w:rPr>
          <w:sz w:val="16"/>
          <w:szCs w:val="16"/>
        </w:rPr>
      </w:pPr>
      <w:r w:rsidRPr="00E23D2C">
        <w:rPr>
          <w:sz w:val="16"/>
          <w:szCs w:val="16"/>
        </w:rPr>
        <w:t xml:space="preserve">    predicted_temp DOUBLE PRECISION,</w:t>
      </w:r>
    </w:p>
    <w:p w14:paraId="663D47FD" w14:textId="77777777" w:rsidR="00A57479" w:rsidRPr="00E23D2C" w:rsidRDefault="00A57479" w:rsidP="00A57479">
      <w:pPr>
        <w:pStyle w:val="afc"/>
        <w:rPr>
          <w:sz w:val="16"/>
          <w:szCs w:val="16"/>
        </w:rPr>
      </w:pPr>
      <w:r w:rsidRPr="00E23D2C">
        <w:rPr>
          <w:sz w:val="16"/>
          <w:szCs w:val="16"/>
        </w:rPr>
        <w:t xml:space="preserve">    is_window_open BOOLEAN,</w:t>
      </w:r>
    </w:p>
    <w:p w14:paraId="57FFB51C" w14:textId="77777777" w:rsidR="00A57479" w:rsidRPr="00E23D2C" w:rsidRDefault="00A57479" w:rsidP="00A57479">
      <w:pPr>
        <w:pStyle w:val="afc"/>
        <w:rPr>
          <w:sz w:val="16"/>
          <w:szCs w:val="16"/>
        </w:rPr>
      </w:pPr>
      <w:r w:rsidRPr="00E23D2C">
        <w:rPr>
          <w:sz w:val="16"/>
          <w:szCs w:val="16"/>
        </w:rPr>
        <w:t xml:space="preserve">    is_door_open   BOOLEAN,</w:t>
      </w:r>
    </w:p>
    <w:p w14:paraId="07D3EB36" w14:textId="77777777" w:rsidR="00A57479" w:rsidRPr="00E23D2C" w:rsidRDefault="00A57479" w:rsidP="00A57479">
      <w:pPr>
        <w:pStyle w:val="afc"/>
        <w:rPr>
          <w:sz w:val="16"/>
          <w:szCs w:val="16"/>
        </w:rPr>
      </w:pPr>
      <w:r w:rsidRPr="00E23D2C">
        <w:rPr>
          <w:sz w:val="16"/>
          <w:szCs w:val="16"/>
        </w:rPr>
        <w:t xml:space="preserve">    people_count   INT</w:t>
      </w:r>
    </w:p>
    <w:p w14:paraId="67F329A4" w14:textId="77777777" w:rsidR="00A57479" w:rsidRPr="00E23D2C" w:rsidRDefault="00A57479" w:rsidP="00A57479">
      <w:pPr>
        <w:pStyle w:val="afc"/>
        <w:rPr>
          <w:sz w:val="16"/>
          <w:szCs w:val="16"/>
        </w:rPr>
      </w:pPr>
      <w:r w:rsidRPr="00E23D2C">
        <w:rPr>
          <w:sz w:val="16"/>
          <w:szCs w:val="16"/>
        </w:rPr>
        <w:t>);</w:t>
      </w:r>
    </w:p>
    <w:p w14:paraId="4415D660" w14:textId="566FED91" w:rsidR="00A57479" w:rsidRPr="00E23D2C" w:rsidRDefault="00A57479" w:rsidP="00A57479">
      <w:pPr>
        <w:pStyle w:val="afc"/>
        <w:rPr>
          <w:sz w:val="16"/>
          <w:szCs w:val="16"/>
        </w:rPr>
      </w:pPr>
      <w:r w:rsidRPr="00E23D2C">
        <w:rPr>
          <w:sz w:val="16"/>
          <w:szCs w:val="16"/>
        </w:rPr>
        <w:t>CREATE TABLE models(</w:t>
      </w:r>
    </w:p>
    <w:p w14:paraId="14CDECEE" w14:textId="77777777" w:rsidR="00A57479" w:rsidRPr="00E23D2C" w:rsidRDefault="00A57479" w:rsidP="00A57479">
      <w:pPr>
        <w:pStyle w:val="afc"/>
        <w:rPr>
          <w:sz w:val="16"/>
          <w:szCs w:val="16"/>
        </w:rPr>
      </w:pPr>
      <w:r w:rsidRPr="00E23D2C">
        <w:rPr>
          <w:sz w:val="16"/>
          <w:szCs w:val="16"/>
        </w:rPr>
        <w:t xml:space="preserve">    id      SERIAL PRIMARY KEY,</w:t>
      </w:r>
    </w:p>
    <w:p w14:paraId="3B0727F3" w14:textId="77777777" w:rsidR="00A57479" w:rsidRPr="00E23D2C" w:rsidRDefault="00A57479" w:rsidP="00A57479">
      <w:pPr>
        <w:pStyle w:val="afc"/>
        <w:rPr>
          <w:sz w:val="16"/>
          <w:szCs w:val="16"/>
        </w:rPr>
      </w:pPr>
      <w:r w:rsidRPr="00E23D2C">
        <w:rPr>
          <w:sz w:val="16"/>
          <w:szCs w:val="16"/>
        </w:rPr>
        <w:t xml:space="preserve">    room_id INT REFERENCES rooms (id) NOT NULL,</w:t>
      </w:r>
    </w:p>
    <w:p w14:paraId="1C9465AE" w14:textId="77777777" w:rsidR="00A57479" w:rsidRPr="00E23D2C" w:rsidRDefault="00A57479" w:rsidP="00A57479">
      <w:pPr>
        <w:pStyle w:val="afc"/>
        <w:rPr>
          <w:sz w:val="16"/>
          <w:szCs w:val="16"/>
        </w:rPr>
      </w:pPr>
      <w:r w:rsidRPr="00E23D2C">
        <w:rPr>
          <w:sz w:val="16"/>
          <w:szCs w:val="16"/>
        </w:rPr>
        <w:t xml:space="preserve">    type    VARCHAR(16) NOT NULL,</w:t>
      </w:r>
    </w:p>
    <w:p w14:paraId="040D73DF" w14:textId="77777777" w:rsidR="00A57479" w:rsidRPr="00E23D2C" w:rsidRDefault="00A57479" w:rsidP="00A57479">
      <w:pPr>
        <w:pStyle w:val="afc"/>
        <w:rPr>
          <w:sz w:val="16"/>
          <w:szCs w:val="16"/>
        </w:rPr>
      </w:pPr>
      <w:r w:rsidRPr="00E23D2C">
        <w:rPr>
          <w:sz w:val="16"/>
          <w:szCs w:val="16"/>
        </w:rPr>
        <w:t xml:space="preserve">    path    TEXT,</w:t>
      </w:r>
    </w:p>
    <w:p w14:paraId="1322D335" w14:textId="77777777" w:rsidR="00A57479" w:rsidRPr="00E23D2C" w:rsidRDefault="00A57479" w:rsidP="00A57479">
      <w:pPr>
        <w:pStyle w:val="afc"/>
        <w:rPr>
          <w:sz w:val="16"/>
          <w:szCs w:val="16"/>
        </w:rPr>
      </w:pPr>
      <w:r w:rsidRPr="00E23D2C">
        <w:rPr>
          <w:sz w:val="16"/>
          <w:szCs w:val="16"/>
        </w:rPr>
        <w:t xml:space="preserve">    description TEXT,</w:t>
      </w:r>
    </w:p>
    <w:p w14:paraId="3A0D5DA3" w14:textId="77777777" w:rsidR="00A57479" w:rsidRPr="00E23D2C" w:rsidRDefault="00A57479" w:rsidP="00A57479">
      <w:pPr>
        <w:pStyle w:val="afc"/>
        <w:rPr>
          <w:sz w:val="16"/>
          <w:szCs w:val="16"/>
        </w:rPr>
      </w:pPr>
      <w:r w:rsidRPr="00E23D2C">
        <w:rPr>
          <w:sz w:val="16"/>
          <w:szCs w:val="16"/>
        </w:rPr>
        <w:t xml:space="preserve">    is_active    BOOLEAN DEFAULT TRUE</w:t>
      </w:r>
    </w:p>
    <w:p w14:paraId="23A3BB6F" w14:textId="512ED5C2" w:rsidR="00743E52" w:rsidRPr="00E23D2C" w:rsidRDefault="00A57479" w:rsidP="008C18EC">
      <w:pPr>
        <w:pStyle w:val="afc"/>
        <w:rPr>
          <w:sz w:val="16"/>
          <w:szCs w:val="16"/>
        </w:rPr>
      </w:pPr>
      <w:r w:rsidRPr="00E23D2C">
        <w:rPr>
          <w:sz w:val="16"/>
          <w:szCs w:val="16"/>
        </w:rPr>
        <w:t>);</w:t>
      </w:r>
    </w:p>
    <w:p w14:paraId="6ABE9353" w14:textId="55352EFD" w:rsidR="00743E52" w:rsidRPr="00E23D2C" w:rsidRDefault="00743E52" w:rsidP="008C18EC">
      <w:pPr>
        <w:pStyle w:val="afc"/>
        <w:rPr>
          <w:sz w:val="16"/>
          <w:szCs w:val="16"/>
        </w:rPr>
      </w:pPr>
      <w:r w:rsidRPr="00E23D2C">
        <w:rPr>
          <w:sz w:val="16"/>
          <w:szCs w:val="16"/>
        </w:rPr>
        <w:t>@RestController</w:t>
      </w:r>
      <w:r w:rsidR="008C18EC" w:rsidRPr="00E23D2C">
        <w:rPr>
          <w:sz w:val="16"/>
          <w:szCs w:val="16"/>
          <w:lang w:val="uk-UA"/>
        </w:rPr>
        <w:t xml:space="preserve"> </w:t>
      </w:r>
      <w:r w:rsidRPr="00E23D2C">
        <w:rPr>
          <w:sz w:val="16"/>
          <w:szCs w:val="16"/>
        </w:rPr>
        <w:t>@RequestMapping("/api/simulations")</w:t>
      </w:r>
      <w:r w:rsidR="008C18EC" w:rsidRPr="00E23D2C">
        <w:rPr>
          <w:sz w:val="16"/>
          <w:szCs w:val="16"/>
          <w:lang w:val="uk-UA"/>
        </w:rPr>
        <w:t xml:space="preserve"> </w:t>
      </w:r>
      <w:r w:rsidRPr="00E23D2C">
        <w:rPr>
          <w:sz w:val="16"/>
          <w:szCs w:val="16"/>
        </w:rPr>
        <w:t>@RequiredArgsConstructor</w:t>
      </w:r>
      <w:r w:rsidR="008C18EC" w:rsidRPr="00E23D2C">
        <w:rPr>
          <w:sz w:val="16"/>
          <w:szCs w:val="16"/>
          <w:lang w:val="uk-UA"/>
        </w:rPr>
        <w:t xml:space="preserve"> </w:t>
      </w:r>
      <w:r w:rsidRPr="00E23D2C">
        <w:rPr>
          <w:sz w:val="16"/>
          <w:szCs w:val="16"/>
        </w:rPr>
        <w:t>@Slf4j</w:t>
      </w:r>
    </w:p>
    <w:p w14:paraId="2C26D3E9" w14:textId="77777777" w:rsidR="00743E52" w:rsidRPr="00E23D2C" w:rsidRDefault="00743E52" w:rsidP="00475B71">
      <w:pPr>
        <w:pStyle w:val="afc"/>
        <w:rPr>
          <w:sz w:val="16"/>
          <w:szCs w:val="16"/>
        </w:rPr>
      </w:pPr>
      <w:r w:rsidRPr="00E23D2C">
        <w:rPr>
          <w:sz w:val="16"/>
          <w:szCs w:val="16"/>
        </w:rPr>
        <w:t>public class SimulationController {</w:t>
      </w:r>
    </w:p>
    <w:p w14:paraId="689C55AD" w14:textId="77777777" w:rsidR="00743E52" w:rsidRPr="00E23D2C" w:rsidRDefault="00743E52" w:rsidP="00475B71">
      <w:pPr>
        <w:pStyle w:val="afc"/>
        <w:rPr>
          <w:sz w:val="16"/>
          <w:szCs w:val="16"/>
        </w:rPr>
      </w:pPr>
    </w:p>
    <w:p w14:paraId="508FCB5A" w14:textId="77777777" w:rsidR="00743E52" w:rsidRPr="00E23D2C" w:rsidRDefault="00743E52" w:rsidP="00475B71">
      <w:pPr>
        <w:pStyle w:val="afc"/>
        <w:rPr>
          <w:sz w:val="16"/>
          <w:szCs w:val="16"/>
        </w:rPr>
      </w:pPr>
      <w:r w:rsidRPr="00E23D2C">
        <w:rPr>
          <w:sz w:val="16"/>
          <w:szCs w:val="16"/>
        </w:rPr>
        <w:t xml:space="preserve">    private final SimulationRunnerService runnerService;</w:t>
      </w:r>
    </w:p>
    <w:p w14:paraId="37791F0D" w14:textId="77777777" w:rsidR="00743E52" w:rsidRPr="00E23D2C" w:rsidRDefault="00743E52" w:rsidP="00475B71">
      <w:pPr>
        <w:pStyle w:val="afc"/>
        <w:rPr>
          <w:sz w:val="16"/>
          <w:szCs w:val="16"/>
        </w:rPr>
      </w:pPr>
      <w:r w:rsidRPr="00E23D2C">
        <w:rPr>
          <w:sz w:val="16"/>
          <w:szCs w:val="16"/>
        </w:rPr>
        <w:t xml:space="preserve">    private final SimulationRegistry registry;</w:t>
      </w:r>
    </w:p>
    <w:p w14:paraId="3CA90A04" w14:textId="77777777" w:rsidR="00743E52" w:rsidRPr="00E23D2C" w:rsidRDefault="00743E52" w:rsidP="00475B71">
      <w:pPr>
        <w:pStyle w:val="afc"/>
        <w:rPr>
          <w:sz w:val="16"/>
          <w:szCs w:val="16"/>
        </w:rPr>
      </w:pPr>
    </w:p>
    <w:p w14:paraId="3BF2228E" w14:textId="77777777" w:rsidR="00743E52" w:rsidRPr="00E23D2C" w:rsidRDefault="00743E52" w:rsidP="00475B71">
      <w:pPr>
        <w:pStyle w:val="afc"/>
        <w:rPr>
          <w:sz w:val="16"/>
          <w:szCs w:val="16"/>
        </w:rPr>
      </w:pPr>
      <w:r w:rsidRPr="00E23D2C">
        <w:rPr>
          <w:sz w:val="16"/>
          <w:szCs w:val="16"/>
        </w:rPr>
        <w:t xml:space="preserve">    @PostMapping("/start")</w:t>
      </w:r>
    </w:p>
    <w:p w14:paraId="53247907" w14:textId="77777777" w:rsidR="00743E52" w:rsidRPr="00E23D2C" w:rsidRDefault="00743E52" w:rsidP="00475B71">
      <w:pPr>
        <w:pStyle w:val="afc"/>
        <w:rPr>
          <w:sz w:val="16"/>
          <w:szCs w:val="16"/>
        </w:rPr>
      </w:pPr>
      <w:r w:rsidRPr="00E23D2C">
        <w:rPr>
          <w:sz w:val="16"/>
          <w:szCs w:val="16"/>
        </w:rPr>
        <w:t xml:space="preserve">    public ResponseEntity&lt;SimulationResponseDTO&gt; start(@RequestBody SimulationRequestDTO dto) {</w:t>
      </w:r>
    </w:p>
    <w:p w14:paraId="3943DA69" w14:textId="77777777" w:rsidR="00743E52" w:rsidRPr="00E23D2C" w:rsidRDefault="00743E52" w:rsidP="00475B71">
      <w:pPr>
        <w:pStyle w:val="afc"/>
        <w:rPr>
          <w:sz w:val="16"/>
          <w:szCs w:val="16"/>
        </w:rPr>
      </w:pPr>
      <w:r w:rsidRPr="00E23D2C">
        <w:rPr>
          <w:sz w:val="16"/>
          <w:szCs w:val="16"/>
        </w:rPr>
        <w:t xml:space="preserve">        log.info(dto.controllerType().name());</w:t>
      </w:r>
    </w:p>
    <w:p w14:paraId="7B1EB1F4" w14:textId="77777777" w:rsidR="00743E52" w:rsidRPr="00E23D2C" w:rsidRDefault="00743E52" w:rsidP="00475B71">
      <w:pPr>
        <w:pStyle w:val="afc"/>
        <w:rPr>
          <w:sz w:val="16"/>
          <w:szCs w:val="16"/>
        </w:rPr>
      </w:pPr>
      <w:r w:rsidRPr="00E23D2C">
        <w:rPr>
          <w:sz w:val="16"/>
          <w:szCs w:val="16"/>
        </w:rPr>
        <w:t xml:space="preserve">        long simulationId = runnerService.startSimulation(dto);</w:t>
      </w:r>
    </w:p>
    <w:p w14:paraId="639DC63D" w14:textId="77777777" w:rsidR="00743E52" w:rsidRPr="00E23D2C" w:rsidRDefault="00743E52" w:rsidP="00475B71">
      <w:pPr>
        <w:pStyle w:val="afc"/>
        <w:rPr>
          <w:sz w:val="16"/>
          <w:szCs w:val="16"/>
        </w:rPr>
      </w:pPr>
      <w:r w:rsidRPr="00E23D2C">
        <w:rPr>
          <w:sz w:val="16"/>
          <w:szCs w:val="16"/>
        </w:rPr>
        <w:t xml:space="preserve">        return ResponseEntity</w:t>
      </w:r>
    </w:p>
    <w:p w14:paraId="36CB01E1" w14:textId="77777777" w:rsidR="00743E52" w:rsidRPr="00E23D2C" w:rsidRDefault="00743E52" w:rsidP="00475B71">
      <w:pPr>
        <w:pStyle w:val="afc"/>
        <w:rPr>
          <w:sz w:val="16"/>
          <w:szCs w:val="16"/>
        </w:rPr>
      </w:pPr>
      <w:r w:rsidRPr="00E23D2C">
        <w:rPr>
          <w:sz w:val="16"/>
          <w:szCs w:val="16"/>
        </w:rPr>
        <w:t xml:space="preserve">                .accepted()</w:t>
      </w:r>
    </w:p>
    <w:p w14:paraId="2513E7E9" w14:textId="77777777" w:rsidR="00743E52" w:rsidRPr="00E23D2C" w:rsidRDefault="00743E52" w:rsidP="00475B71">
      <w:pPr>
        <w:pStyle w:val="afc"/>
        <w:rPr>
          <w:sz w:val="16"/>
          <w:szCs w:val="16"/>
        </w:rPr>
      </w:pPr>
      <w:r w:rsidRPr="00E23D2C">
        <w:rPr>
          <w:sz w:val="16"/>
          <w:szCs w:val="16"/>
        </w:rPr>
        <w:t xml:space="preserve">                .body(new SimulationResponseDTO(simulationId));</w:t>
      </w:r>
    </w:p>
    <w:p w14:paraId="07B4A0F4" w14:textId="77777777" w:rsidR="00743E52" w:rsidRPr="00E23D2C" w:rsidRDefault="00743E52" w:rsidP="00475B71">
      <w:pPr>
        <w:pStyle w:val="afc"/>
        <w:rPr>
          <w:sz w:val="16"/>
          <w:szCs w:val="16"/>
        </w:rPr>
      </w:pPr>
      <w:r w:rsidRPr="00E23D2C">
        <w:rPr>
          <w:sz w:val="16"/>
          <w:szCs w:val="16"/>
        </w:rPr>
        <w:t xml:space="preserve">    }</w:t>
      </w:r>
    </w:p>
    <w:p w14:paraId="378F52CF" w14:textId="77777777" w:rsidR="00743E52" w:rsidRPr="00E23D2C" w:rsidRDefault="00743E52" w:rsidP="00475B71">
      <w:pPr>
        <w:pStyle w:val="afc"/>
        <w:rPr>
          <w:sz w:val="16"/>
          <w:szCs w:val="16"/>
        </w:rPr>
      </w:pPr>
    </w:p>
    <w:p w14:paraId="1068A273" w14:textId="77777777" w:rsidR="00743E52" w:rsidRPr="00E23D2C" w:rsidRDefault="00743E52" w:rsidP="00475B71">
      <w:pPr>
        <w:pStyle w:val="afc"/>
        <w:rPr>
          <w:sz w:val="16"/>
          <w:szCs w:val="16"/>
        </w:rPr>
      </w:pPr>
      <w:r w:rsidRPr="00E23D2C">
        <w:rPr>
          <w:sz w:val="16"/>
          <w:szCs w:val="16"/>
        </w:rPr>
        <w:t xml:space="preserve">    @PostMapping("/autotune/cohen-coon")</w:t>
      </w:r>
    </w:p>
    <w:p w14:paraId="192CC1B0" w14:textId="77777777" w:rsidR="00743E52" w:rsidRPr="00E23D2C" w:rsidRDefault="00743E52" w:rsidP="00475B71">
      <w:pPr>
        <w:pStyle w:val="afc"/>
        <w:rPr>
          <w:sz w:val="16"/>
          <w:szCs w:val="16"/>
        </w:rPr>
      </w:pPr>
      <w:r w:rsidRPr="00E23D2C">
        <w:rPr>
          <w:sz w:val="16"/>
          <w:szCs w:val="16"/>
        </w:rPr>
        <w:t xml:space="preserve">    public ResponseEntity&lt;SimulationResponseDTO&gt; autotune(@RequestBody AutotunePidSimulationDtoRequest dto) {</w:t>
      </w:r>
    </w:p>
    <w:p w14:paraId="650F4158" w14:textId="77777777" w:rsidR="00743E52" w:rsidRPr="00E23D2C" w:rsidRDefault="00743E52" w:rsidP="00475B71">
      <w:pPr>
        <w:pStyle w:val="afc"/>
        <w:rPr>
          <w:sz w:val="16"/>
          <w:szCs w:val="16"/>
        </w:rPr>
      </w:pPr>
      <w:r w:rsidRPr="00E23D2C">
        <w:rPr>
          <w:sz w:val="16"/>
          <w:szCs w:val="16"/>
        </w:rPr>
        <w:t xml:space="preserve">        long simulationId = runnerService.startSimulation(new SimulationRequestDTO(</w:t>
      </w:r>
    </w:p>
    <w:p w14:paraId="154AC6F4" w14:textId="77777777" w:rsidR="00743E52" w:rsidRPr="00E23D2C" w:rsidRDefault="00743E52" w:rsidP="00475B71">
      <w:pPr>
        <w:pStyle w:val="afc"/>
        <w:rPr>
          <w:sz w:val="16"/>
          <w:szCs w:val="16"/>
        </w:rPr>
      </w:pPr>
      <w:r w:rsidRPr="00E23D2C">
        <w:rPr>
          <w:sz w:val="16"/>
          <w:szCs w:val="16"/>
        </w:rPr>
        <w:t xml:space="preserve">                dto.roomId(), ControllerType.AUTOTUNE_PID, 0, 0, dto.iterations(), dto.timestepSeconds()</w:t>
      </w:r>
    </w:p>
    <w:p w14:paraId="70BF4D63" w14:textId="77777777" w:rsidR="00743E52" w:rsidRPr="00E23D2C" w:rsidRDefault="00743E52" w:rsidP="00475B71">
      <w:pPr>
        <w:pStyle w:val="afc"/>
        <w:rPr>
          <w:sz w:val="16"/>
          <w:szCs w:val="16"/>
        </w:rPr>
      </w:pPr>
      <w:r w:rsidRPr="00E23D2C">
        <w:rPr>
          <w:sz w:val="16"/>
          <w:szCs w:val="16"/>
        </w:rPr>
        <w:t xml:space="preserve">        ));</w:t>
      </w:r>
    </w:p>
    <w:p w14:paraId="7608CB7E" w14:textId="77777777" w:rsidR="00743E52" w:rsidRPr="00E23D2C" w:rsidRDefault="00743E52" w:rsidP="00475B71">
      <w:pPr>
        <w:pStyle w:val="afc"/>
        <w:rPr>
          <w:sz w:val="16"/>
          <w:szCs w:val="16"/>
        </w:rPr>
      </w:pPr>
      <w:r w:rsidRPr="00E23D2C">
        <w:rPr>
          <w:sz w:val="16"/>
          <w:szCs w:val="16"/>
        </w:rPr>
        <w:t xml:space="preserve">        return ResponseEntity</w:t>
      </w:r>
    </w:p>
    <w:p w14:paraId="4A739CC8" w14:textId="77777777" w:rsidR="00743E52" w:rsidRPr="00E23D2C" w:rsidRDefault="00743E52" w:rsidP="00475B71">
      <w:pPr>
        <w:pStyle w:val="afc"/>
        <w:rPr>
          <w:sz w:val="16"/>
          <w:szCs w:val="16"/>
        </w:rPr>
      </w:pPr>
      <w:r w:rsidRPr="00E23D2C">
        <w:rPr>
          <w:sz w:val="16"/>
          <w:szCs w:val="16"/>
        </w:rPr>
        <w:t xml:space="preserve">                .accepted()</w:t>
      </w:r>
    </w:p>
    <w:p w14:paraId="50526FCF" w14:textId="77777777" w:rsidR="00743E52" w:rsidRPr="00E23D2C" w:rsidRDefault="00743E52" w:rsidP="00475B71">
      <w:pPr>
        <w:pStyle w:val="afc"/>
        <w:rPr>
          <w:sz w:val="16"/>
          <w:szCs w:val="16"/>
        </w:rPr>
      </w:pPr>
      <w:r w:rsidRPr="00E23D2C">
        <w:rPr>
          <w:sz w:val="16"/>
          <w:szCs w:val="16"/>
        </w:rPr>
        <w:t xml:space="preserve">                .body(new SimulationResponseDTO(simulationId));</w:t>
      </w:r>
    </w:p>
    <w:p w14:paraId="05983929" w14:textId="77777777" w:rsidR="00743E52" w:rsidRPr="00E23D2C" w:rsidRDefault="00743E52" w:rsidP="00475B71">
      <w:pPr>
        <w:pStyle w:val="afc"/>
        <w:rPr>
          <w:sz w:val="16"/>
          <w:szCs w:val="16"/>
          <w:lang w:val="uk-UA"/>
        </w:rPr>
      </w:pPr>
      <w:r w:rsidRPr="00E23D2C">
        <w:rPr>
          <w:sz w:val="16"/>
          <w:szCs w:val="16"/>
        </w:rPr>
        <w:t xml:space="preserve">    }</w:t>
      </w:r>
    </w:p>
    <w:p w14:paraId="3BD58F05" w14:textId="77777777" w:rsidR="00743E52" w:rsidRPr="00E23D2C" w:rsidRDefault="00743E52" w:rsidP="00475B71">
      <w:pPr>
        <w:pStyle w:val="afc"/>
        <w:rPr>
          <w:sz w:val="16"/>
          <w:szCs w:val="16"/>
        </w:rPr>
      </w:pPr>
    </w:p>
    <w:p w14:paraId="0ADC8458" w14:textId="77777777" w:rsidR="00743E52" w:rsidRPr="00E23D2C" w:rsidRDefault="00743E52" w:rsidP="00475B71">
      <w:pPr>
        <w:pStyle w:val="afc"/>
        <w:rPr>
          <w:sz w:val="16"/>
          <w:szCs w:val="16"/>
        </w:rPr>
      </w:pPr>
      <w:r w:rsidRPr="00E23D2C">
        <w:rPr>
          <w:sz w:val="16"/>
          <w:szCs w:val="16"/>
        </w:rPr>
        <w:t xml:space="preserve">    @PostMapping("/train-rl")</w:t>
      </w:r>
    </w:p>
    <w:p w14:paraId="48CDC90F" w14:textId="77777777" w:rsidR="00743E52" w:rsidRPr="00E23D2C" w:rsidRDefault="00743E52" w:rsidP="00475B71">
      <w:pPr>
        <w:pStyle w:val="afc"/>
        <w:rPr>
          <w:sz w:val="16"/>
          <w:szCs w:val="16"/>
        </w:rPr>
      </w:pPr>
      <w:r w:rsidRPr="00E23D2C">
        <w:rPr>
          <w:sz w:val="16"/>
          <w:szCs w:val="16"/>
        </w:rPr>
        <w:t xml:space="preserve">    public ResponseEntity&lt;SimulationResponseDTO&gt; rlTrain(@RequestBody RlTrainSimulationDtoRequest dto) {</w:t>
      </w:r>
    </w:p>
    <w:p w14:paraId="19A71AEB" w14:textId="77777777" w:rsidR="00743E52" w:rsidRPr="00E23D2C" w:rsidRDefault="00743E52" w:rsidP="00475B71">
      <w:pPr>
        <w:pStyle w:val="afc"/>
        <w:rPr>
          <w:sz w:val="16"/>
          <w:szCs w:val="16"/>
        </w:rPr>
      </w:pPr>
      <w:r w:rsidRPr="00E23D2C">
        <w:rPr>
          <w:sz w:val="16"/>
          <w:szCs w:val="16"/>
        </w:rPr>
        <w:t xml:space="preserve">        long simulationId = runnerService.startSimulation(new SimulationRequestDTO(</w:t>
      </w:r>
    </w:p>
    <w:p w14:paraId="3AC07460" w14:textId="77777777" w:rsidR="00743E52" w:rsidRPr="00E23D2C" w:rsidRDefault="00743E52" w:rsidP="00475B71">
      <w:pPr>
        <w:pStyle w:val="afc"/>
        <w:rPr>
          <w:sz w:val="16"/>
          <w:szCs w:val="16"/>
        </w:rPr>
      </w:pPr>
      <w:r w:rsidRPr="00E23D2C">
        <w:rPr>
          <w:sz w:val="16"/>
          <w:szCs w:val="16"/>
        </w:rPr>
        <w:t xml:space="preserve">                dto.roomId(), ControllerType.TRAIN_RL, 0, 0, dto.iterations(), dto.timestepSeconds()</w:t>
      </w:r>
    </w:p>
    <w:p w14:paraId="043D59E6" w14:textId="77777777" w:rsidR="00743E52" w:rsidRPr="00E23D2C" w:rsidRDefault="00743E52" w:rsidP="00475B71">
      <w:pPr>
        <w:pStyle w:val="afc"/>
        <w:rPr>
          <w:sz w:val="16"/>
          <w:szCs w:val="16"/>
        </w:rPr>
      </w:pPr>
      <w:r w:rsidRPr="00E23D2C">
        <w:rPr>
          <w:sz w:val="16"/>
          <w:szCs w:val="16"/>
        </w:rPr>
        <w:t xml:space="preserve">        ));</w:t>
      </w:r>
    </w:p>
    <w:p w14:paraId="40AE89EC" w14:textId="77777777" w:rsidR="00743E52" w:rsidRPr="00E23D2C" w:rsidRDefault="00743E52" w:rsidP="00475B71">
      <w:pPr>
        <w:pStyle w:val="afc"/>
        <w:rPr>
          <w:sz w:val="16"/>
          <w:szCs w:val="16"/>
        </w:rPr>
      </w:pPr>
      <w:r w:rsidRPr="00E23D2C">
        <w:rPr>
          <w:sz w:val="16"/>
          <w:szCs w:val="16"/>
        </w:rPr>
        <w:t xml:space="preserve">        return ResponseEntity</w:t>
      </w:r>
    </w:p>
    <w:p w14:paraId="02EDF383" w14:textId="77777777" w:rsidR="00743E52" w:rsidRPr="00E23D2C" w:rsidRDefault="00743E52" w:rsidP="00475B71">
      <w:pPr>
        <w:pStyle w:val="afc"/>
        <w:rPr>
          <w:sz w:val="16"/>
          <w:szCs w:val="16"/>
        </w:rPr>
      </w:pPr>
      <w:r w:rsidRPr="00E23D2C">
        <w:rPr>
          <w:sz w:val="16"/>
          <w:szCs w:val="16"/>
        </w:rPr>
        <w:t xml:space="preserve">                .accepted()</w:t>
      </w:r>
    </w:p>
    <w:p w14:paraId="7DA394B8" w14:textId="77777777" w:rsidR="00743E52" w:rsidRPr="00E23D2C" w:rsidRDefault="00743E52" w:rsidP="00475B71">
      <w:pPr>
        <w:pStyle w:val="afc"/>
        <w:rPr>
          <w:sz w:val="16"/>
          <w:szCs w:val="16"/>
        </w:rPr>
      </w:pPr>
      <w:r w:rsidRPr="00E23D2C">
        <w:rPr>
          <w:sz w:val="16"/>
          <w:szCs w:val="16"/>
        </w:rPr>
        <w:t xml:space="preserve">                .body(new SimulationResponseDTO(simulationId));</w:t>
      </w:r>
    </w:p>
    <w:p w14:paraId="078D5687" w14:textId="77777777" w:rsidR="00743E52" w:rsidRPr="00E23D2C" w:rsidRDefault="00743E52" w:rsidP="00475B71">
      <w:pPr>
        <w:pStyle w:val="afc"/>
        <w:rPr>
          <w:sz w:val="16"/>
          <w:szCs w:val="16"/>
        </w:rPr>
      </w:pPr>
      <w:r w:rsidRPr="00E23D2C">
        <w:rPr>
          <w:sz w:val="16"/>
          <w:szCs w:val="16"/>
        </w:rPr>
        <w:t xml:space="preserve">    }</w:t>
      </w:r>
    </w:p>
    <w:p w14:paraId="543D3103" w14:textId="77777777" w:rsidR="00743E52" w:rsidRPr="00E23D2C" w:rsidRDefault="00743E52" w:rsidP="00475B71">
      <w:pPr>
        <w:pStyle w:val="afc"/>
        <w:rPr>
          <w:sz w:val="16"/>
          <w:szCs w:val="16"/>
        </w:rPr>
      </w:pPr>
    </w:p>
    <w:p w14:paraId="4A8E343A" w14:textId="77777777" w:rsidR="00743E52" w:rsidRPr="00E23D2C" w:rsidRDefault="00743E52" w:rsidP="00475B71">
      <w:pPr>
        <w:pStyle w:val="afc"/>
        <w:rPr>
          <w:sz w:val="16"/>
          <w:szCs w:val="16"/>
        </w:rPr>
      </w:pPr>
    </w:p>
    <w:p w14:paraId="4C7683BD" w14:textId="77777777" w:rsidR="00743E52" w:rsidRPr="00E23D2C" w:rsidRDefault="00743E52" w:rsidP="00475B71">
      <w:pPr>
        <w:pStyle w:val="afc"/>
        <w:rPr>
          <w:sz w:val="16"/>
          <w:szCs w:val="16"/>
        </w:rPr>
      </w:pPr>
      <w:r w:rsidRPr="00E23D2C">
        <w:rPr>
          <w:sz w:val="16"/>
          <w:szCs w:val="16"/>
        </w:rPr>
        <w:t xml:space="preserve">    @GetMapping("/{id}/status")</w:t>
      </w:r>
    </w:p>
    <w:p w14:paraId="79A8CE5C" w14:textId="77777777" w:rsidR="00743E52" w:rsidRPr="00E23D2C" w:rsidRDefault="00743E52" w:rsidP="00475B71">
      <w:pPr>
        <w:pStyle w:val="afc"/>
        <w:rPr>
          <w:sz w:val="16"/>
          <w:szCs w:val="16"/>
        </w:rPr>
      </w:pPr>
      <w:r w:rsidRPr="00E23D2C">
        <w:rPr>
          <w:sz w:val="16"/>
          <w:szCs w:val="16"/>
        </w:rPr>
        <w:t xml:space="preserve">    public ResponseEntity&lt;SimulationStatusDTO&gt; status(@PathVariable long id) {</w:t>
      </w:r>
    </w:p>
    <w:p w14:paraId="5C01A46B" w14:textId="77777777" w:rsidR="00743E52" w:rsidRPr="00E23D2C" w:rsidRDefault="00743E52" w:rsidP="00475B71">
      <w:pPr>
        <w:pStyle w:val="afc"/>
        <w:rPr>
          <w:sz w:val="16"/>
          <w:szCs w:val="16"/>
        </w:rPr>
      </w:pPr>
    </w:p>
    <w:p w14:paraId="460D8698" w14:textId="77777777" w:rsidR="00743E52" w:rsidRPr="00E23D2C" w:rsidRDefault="00743E52" w:rsidP="00475B71">
      <w:pPr>
        <w:pStyle w:val="afc"/>
        <w:rPr>
          <w:sz w:val="16"/>
          <w:szCs w:val="16"/>
        </w:rPr>
      </w:pPr>
      <w:r w:rsidRPr="00E23D2C">
        <w:rPr>
          <w:sz w:val="16"/>
          <w:szCs w:val="16"/>
        </w:rPr>
        <w:t xml:space="preserve">        SimulationContext ctx = registry.get(id)</w:t>
      </w:r>
    </w:p>
    <w:p w14:paraId="0FF15A60" w14:textId="77777777" w:rsidR="00743E52" w:rsidRPr="00E23D2C" w:rsidRDefault="00743E52" w:rsidP="00475B71">
      <w:pPr>
        <w:pStyle w:val="afc"/>
        <w:rPr>
          <w:sz w:val="16"/>
          <w:szCs w:val="16"/>
        </w:rPr>
      </w:pPr>
      <w:r w:rsidRPr="00E23D2C">
        <w:rPr>
          <w:sz w:val="16"/>
          <w:szCs w:val="16"/>
        </w:rPr>
        <w:t xml:space="preserve">                .orElseThrow(() -&gt; new IllegalArgumentException("Simulation " + id + " not found"));</w:t>
      </w:r>
    </w:p>
    <w:p w14:paraId="3924D098" w14:textId="77777777" w:rsidR="00743E52" w:rsidRPr="00E23D2C" w:rsidRDefault="00743E52" w:rsidP="00475B71">
      <w:pPr>
        <w:pStyle w:val="afc"/>
        <w:rPr>
          <w:sz w:val="16"/>
          <w:szCs w:val="16"/>
        </w:rPr>
      </w:pPr>
    </w:p>
    <w:p w14:paraId="54632824" w14:textId="77777777" w:rsidR="00743E52" w:rsidRPr="00E23D2C" w:rsidRDefault="00743E52" w:rsidP="00475B71">
      <w:pPr>
        <w:pStyle w:val="afc"/>
        <w:rPr>
          <w:sz w:val="16"/>
          <w:szCs w:val="16"/>
        </w:rPr>
      </w:pPr>
      <w:r w:rsidRPr="00E23D2C">
        <w:rPr>
          <w:sz w:val="16"/>
          <w:szCs w:val="16"/>
        </w:rPr>
        <w:t xml:space="preserve">        SimulationStatusDTO dto = new SimulationStatusDTO(</w:t>
      </w:r>
    </w:p>
    <w:p w14:paraId="7B07CD82" w14:textId="77777777" w:rsidR="00743E52" w:rsidRPr="00E23D2C" w:rsidRDefault="00743E52" w:rsidP="00475B71">
      <w:pPr>
        <w:pStyle w:val="afc"/>
        <w:rPr>
          <w:sz w:val="16"/>
          <w:szCs w:val="16"/>
        </w:rPr>
      </w:pPr>
      <w:r w:rsidRPr="00E23D2C">
        <w:rPr>
          <w:sz w:val="16"/>
          <w:szCs w:val="16"/>
        </w:rPr>
        <w:t xml:space="preserve">                id,</w:t>
      </w:r>
    </w:p>
    <w:p w14:paraId="7563EBA9" w14:textId="77777777" w:rsidR="00743E52" w:rsidRPr="00E23D2C" w:rsidRDefault="00743E52" w:rsidP="00475B71">
      <w:pPr>
        <w:pStyle w:val="afc"/>
        <w:rPr>
          <w:sz w:val="16"/>
          <w:szCs w:val="16"/>
        </w:rPr>
      </w:pPr>
      <w:r w:rsidRPr="00E23D2C">
        <w:rPr>
          <w:sz w:val="16"/>
          <w:szCs w:val="16"/>
        </w:rPr>
        <w:t xml:space="preserve">                ctx.isDone() ? "FINISHED" : "RUNNING",</w:t>
      </w:r>
    </w:p>
    <w:p w14:paraId="1554A0EB" w14:textId="77777777" w:rsidR="00743E52" w:rsidRPr="00E23D2C" w:rsidRDefault="00743E52" w:rsidP="00475B71">
      <w:pPr>
        <w:pStyle w:val="afc"/>
        <w:rPr>
          <w:sz w:val="16"/>
          <w:szCs w:val="16"/>
        </w:rPr>
      </w:pPr>
      <w:r w:rsidRPr="00E23D2C">
        <w:rPr>
          <w:sz w:val="16"/>
          <w:szCs w:val="16"/>
        </w:rPr>
        <w:t xml:space="preserve">                ctx.getProgress()</w:t>
      </w:r>
    </w:p>
    <w:p w14:paraId="6AAE07D9" w14:textId="77777777" w:rsidR="00743E52" w:rsidRPr="00E23D2C" w:rsidRDefault="00743E52" w:rsidP="00475B71">
      <w:pPr>
        <w:pStyle w:val="afc"/>
        <w:rPr>
          <w:sz w:val="16"/>
          <w:szCs w:val="16"/>
        </w:rPr>
      </w:pPr>
      <w:r w:rsidRPr="00E23D2C">
        <w:rPr>
          <w:sz w:val="16"/>
          <w:szCs w:val="16"/>
        </w:rPr>
        <w:t xml:space="preserve">        );</w:t>
      </w:r>
    </w:p>
    <w:p w14:paraId="316FFDAE" w14:textId="77777777" w:rsidR="00743E52" w:rsidRPr="00E23D2C" w:rsidRDefault="00743E52" w:rsidP="00475B71">
      <w:pPr>
        <w:pStyle w:val="afc"/>
        <w:rPr>
          <w:sz w:val="16"/>
          <w:szCs w:val="16"/>
        </w:rPr>
      </w:pPr>
      <w:r w:rsidRPr="00E23D2C">
        <w:rPr>
          <w:sz w:val="16"/>
          <w:szCs w:val="16"/>
        </w:rPr>
        <w:t xml:space="preserve">        return ResponseEntity.ok(dto);</w:t>
      </w:r>
    </w:p>
    <w:p w14:paraId="3063BAA1" w14:textId="77777777" w:rsidR="00743E52" w:rsidRPr="00E23D2C" w:rsidRDefault="00743E52" w:rsidP="00475B71">
      <w:pPr>
        <w:pStyle w:val="afc"/>
        <w:rPr>
          <w:sz w:val="16"/>
          <w:szCs w:val="16"/>
        </w:rPr>
      </w:pPr>
      <w:r w:rsidRPr="00E23D2C">
        <w:rPr>
          <w:sz w:val="16"/>
          <w:szCs w:val="16"/>
        </w:rPr>
        <w:t xml:space="preserve">    }</w:t>
      </w:r>
    </w:p>
    <w:p w14:paraId="7CFB71B9" w14:textId="77777777" w:rsidR="00743E52" w:rsidRPr="00E23D2C" w:rsidRDefault="00743E52" w:rsidP="00475B71">
      <w:pPr>
        <w:pStyle w:val="afc"/>
        <w:rPr>
          <w:sz w:val="16"/>
          <w:szCs w:val="16"/>
        </w:rPr>
      </w:pPr>
    </w:p>
    <w:p w14:paraId="5546D219" w14:textId="77777777" w:rsidR="00743E52" w:rsidRPr="00E23D2C" w:rsidRDefault="00743E52" w:rsidP="00475B71">
      <w:pPr>
        <w:pStyle w:val="afc"/>
        <w:rPr>
          <w:sz w:val="16"/>
          <w:szCs w:val="16"/>
        </w:rPr>
      </w:pPr>
      <w:r w:rsidRPr="00E23D2C">
        <w:rPr>
          <w:sz w:val="16"/>
          <w:szCs w:val="16"/>
        </w:rPr>
        <w:t xml:space="preserve">    @GetMapping("/{id}/room-state")</w:t>
      </w:r>
    </w:p>
    <w:p w14:paraId="18F6E7B8" w14:textId="77777777" w:rsidR="00743E52" w:rsidRPr="00E23D2C" w:rsidRDefault="00743E52" w:rsidP="00475B71">
      <w:pPr>
        <w:pStyle w:val="afc"/>
        <w:rPr>
          <w:sz w:val="16"/>
          <w:szCs w:val="16"/>
        </w:rPr>
      </w:pPr>
      <w:r w:rsidRPr="00E23D2C">
        <w:rPr>
          <w:sz w:val="16"/>
          <w:szCs w:val="16"/>
        </w:rPr>
        <w:t xml:space="preserve">    public ResponseEntity&lt;?&gt; roomState(@PathVariable long id) {</w:t>
      </w:r>
    </w:p>
    <w:p w14:paraId="53244121" w14:textId="77777777" w:rsidR="00743E52" w:rsidRPr="00E23D2C" w:rsidRDefault="00743E52" w:rsidP="00475B71">
      <w:pPr>
        <w:pStyle w:val="afc"/>
        <w:rPr>
          <w:sz w:val="16"/>
          <w:szCs w:val="16"/>
        </w:rPr>
      </w:pPr>
    </w:p>
    <w:p w14:paraId="30E36D2D" w14:textId="77777777" w:rsidR="00743E52" w:rsidRPr="00E23D2C" w:rsidRDefault="00743E52" w:rsidP="00475B71">
      <w:pPr>
        <w:pStyle w:val="afc"/>
        <w:rPr>
          <w:sz w:val="16"/>
          <w:szCs w:val="16"/>
        </w:rPr>
      </w:pPr>
      <w:r w:rsidRPr="00E23D2C">
        <w:rPr>
          <w:sz w:val="16"/>
          <w:szCs w:val="16"/>
        </w:rPr>
        <w:t xml:space="preserve">        SimulationContext ctx = registry.get(id)</w:t>
      </w:r>
    </w:p>
    <w:p w14:paraId="1FE01730" w14:textId="77777777" w:rsidR="00743E52" w:rsidRPr="00E23D2C" w:rsidRDefault="00743E52" w:rsidP="00475B71">
      <w:pPr>
        <w:pStyle w:val="afc"/>
        <w:rPr>
          <w:sz w:val="16"/>
          <w:szCs w:val="16"/>
        </w:rPr>
      </w:pPr>
      <w:r w:rsidRPr="00E23D2C">
        <w:rPr>
          <w:sz w:val="16"/>
          <w:szCs w:val="16"/>
        </w:rPr>
        <w:t xml:space="preserve">                .orElseThrow(() -&gt; new IllegalArgumentException("Simulation " + id + " not found"));</w:t>
      </w:r>
    </w:p>
    <w:p w14:paraId="72E65CFC" w14:textId="77777777" w:rsidR="00743E52" w:rsidRPr="00E23D2C" w:rsidRDefault="00743E52" w:rsidP="00475B71">
      <w:pPr>
        <w:pStyle w:val="afc"/>
        <w:rPr>
          <w:sz w:val="16"/>
          <w:szCs w:val="16"/>
        </w:rPr>
      </w:pPr>
    </w:p>
    <w:p w14:paraId="0A8A1381" w14:textId="77777777" w:rsidR="00743E52" w:rsidRPr="00E23D2C" w:rsidRDefault="00743E52" w:rsidP="00475B71">
      <w:pPr>
        <w:pStyle w:val="afc"/>
        <w:rPr>
          <w:sz w:val="16"/>
          <w:szCs w:val="16"/>
        </w:rPr>
      </w:pPr>
      <w:r w:rsidRPr="00E23D2C">
        <w:rPr>
          <w:sz w:val="16"/>
          <w:szCs w:val="16"/>
        </w:rPr>
        <w:t xml:space="preserve">        return ResponseEntity.ok(ctx.getRoom().getRoomState());</w:t>
      </w:r>
    </w:p>
    <w:p w14:paraId="6E1AFB53" w14:textId="77777777" w:rsidR="00743E52" w:rsidRPr="00E23D2C" w:rsidRDefault="00743E52" w:rsidP="00475B71">
      <w:pPr>
        <w:pStyle w:val="afc"/>
        <w:rPr>
          <w:sz w:val="16"/>
          <w:szCs w:val="16"/>
        </w:rPr>
      </w:pPr>
      <w:r w:rsidRPr="00E23D2C">
        <w:rPr>
          <w:sz w:val="16"/>
          <w:szCs w:val="16"/>
        </w:rPr>
        <w:t xml:space="preserve">    }</w:t>
      </w:r>
    </w:p>
    <w:p w14:paraId="5C98E1D6" w14:textId="0CCB4D18" w:rsidR="00743E52" w:rsidRPr="00E23D2C" w:rsidRDefault="00743E52" w:rsidP="008C18EC">
      <w:pPr>
        <w:pStyle w:val="afc"/>
        <w:rPr>
          <w:sz w:val="16"/>
          <w:szCs w:val="16"/>
        </w:rPr>
      </w:pPr>
      <w:r w:rsidRPr="00E23D2C">
        <w:rPr>
          <w:sz w:val="16"/>
          <w:szCs w:val="16"/>
        </w:rPr>
        <w:t>}</w:t>
      </w:r>
    </w:p>
    <w:p w14:paraId="3560ABF2" w14:textId="5C6B1BBF" w:rsidR="00743E52" w:rsidRPr="00E23D2C" w:rsidRDefault="00743E52" w:rsidP="008C18EC">
      <w:pPr>
        <w:pStyle w:val="afc"/>
        <w:rPr>
          <w:sz w:val="16"/>
          <w:szCs w:val="16"/>
        </w:rPr>
      </w:pPr>
      <w:r w:rsidRPr="00E23D2C">
        <w:rPr>
          <w:sz w:val="16"/>
          <w:szCs w:val="16"/>
        </w:rPr>
        <w:t>@Component</w:t>
      </w:r>
      <w:r w:rsidR="008C18EC" w:rsidRPr="00E23D2C">
        <w:rPr>
          <w:sz w:val="16"/>
          <w:szCs w:val="16"/>
        </w:rPr>
        <w:t xml:space="preserve"> </w:t>
      </w:r>
      <w:r w:rsidRPr="00E23D2C">
        <w:rPr>
          <w:sz w:val="16"/>
          <w:szCs w:val="16"/>
        </w:rPr>
        <w:t>@Getter</w:t>
      </w:r>
      <w:r w:rsidR="008C18EC" w:rsidRPr="00E23D2C">
        <w:rPr>
          <w:sz w:val="16"/>
          <w:szCs w:val="16"/>
        </w:rPr>
        <w:t xml:space="preserve"> </w:t>
      </w:r>
      <w:r w:rsidRPr="00E23D2C">
        <w:rPr>
          <w:sz w:val="16"/>
          <w:szCs w:val="16"/>
        </w:rPr>
        <w:t>@Setter</w:t>
      </w:r>
      <w:r w:rsidR="008C18EC" w:rsidRPr="00E23D2C">
        <w:rPr>
          <w:sz w:val="16"/>
          <w:szCs w:val="16"/>
        </w:rPr>
        <w:t xml:space="preserve"> </w:t>
      </w:r>
      <w:r w:rsidRPr="00E23D2C">
        <w:rPr>
          <w:sz w:val="16"/>
          <w:szCs w:val="16"/>
        </w:rPr>
        <w:t>@NoArgsConstructor</w:t>
      </w:r>
      <w:r w:rsidR="008C18EC" w:rsidRPr="00E23D2C">
        <w:rPr>
          <w:sz w:val="16"/>
          <w:szCs w:val="16"/>
        </w:rPr>
        <w:t xml:space="preserve"> </w:t>
      </w:r>
      <w:r w:rsidRPr="00E23D2C">
        <w:rPr>
          <w:sz w:val="16"/>
          <w:szCs w:val="16"/>
        </w:rPr>
        <w:t>@AllArgsConstructor</w:t>
      </w:r>
    </w:p>
    <w:p w14:paraId="58B12261" w14:textId="77777777" w:rsidR="00743E52" w:rsidRPr="00E23D2C" w:rsidRDefault="00743E52" w:rsidP="00475B71">
      <w:pPr>
        <w:pStyle w:val="afc"/>
        <w:rPr>
          <w:sz w:val="16"/>
          <w:szCs w:val="16"/>
        </w:rPr>
      </w:pPr>
      <w:r w:rsidRPr="00E23D2C">
        <w:rPr>
          <w:sz w:val="16"/>
          <w:szCs w:val="16"/>
        </w:rPr>
        <w:t>public class Room implements Serializable {</w:t>
      </w:r>
    </w:p>
    <w:p w14:paraId="1E80B74F" w14:textId="77777777" w:rsidR="00743E52" w:rsidRPr="00E23D2C" w:rsidRDefault="00743E52" w:rsidP="00475B71">
      <w:pPr>
        <w:pStyle w:val="afc"/>
        <w:rPr>
          <w:sz w:val="16"/>
          <w:szCs w:val="16"/>
        </w:rPr>
      </w:pPr>
      <w:r w:rsidRPr="00E23D2C">
        <w:rPr>
          <w:sz w:val="16"/>
          <w:szCs w:val="16"/>
        </w:rPr>
        <w:t xml:space="preserve">    private Long id;</w:t>
      </w:r>
    </w:p>
    <w:p w14:paraId="4B0523E5" w14:textId="77777777" w:rsidR="00743E52" w:rsidRPr="00E23D2C" w:rsidRDefault="00743E52" w:rsidP="00475B71">
      <w:pPr>
        <w:pStyle w:val="afc"/>
        <w:rPr>
          <w:sz w:val="16"/>
          <w:szCs w:val="16"/>
        </w:rPr>
      </w:pPr>
      <w:r w:rsidRPr="00E23D2C">
        <w:rPr>
          <w:sz w:val="16"/>
          <w:szCs w:val="16"/>
        </w:rPr>
        <w:t xml:space="preserve">    private String name;</w:t>
      </w:r>
    </w:p>
    <w:p w14:paraId="1F3EEC00" w14:textId="77777777" w:rsidR="00743E52" w:rsidRPr="00E23D2C" w:rsidRDefault="00743E52" w:rsidP="00475B71">
      <w:pPr>
        <w:pStyle w:val="afc"/>
        <w:rPr>
          <w:sz w:val="16"/>
          <w:szCs w:val="16"/>
        </w:rPr>
      </w:pPr>
      <w:r w:rsidRPr="00E23D2C">
        <w:rPr>
          <w:sz w:val="16"/>
          <w:szCs w:val="16"/>
        </w:rPr>
        <w:t xml:space="preserve">    private RoomParams roomParams;</w:t>
      </w:r>
    </w:p>
    <w:p w14:paraId="4BF06D61" w14:textId="77777777" w:rsidR="00743E52" w:rsidRPr="00E23D2C" w:rsidRDefault="00743E52" w:rsidP="00475B71">
      <w:pPr>
        <w:pStyle w:val="afc"/>
        <w:rPr>
          <w:sz w:val="16"/>
          <w:szCs w:val="16"/>
        </w:rPr>
      </w:pPr>
      <w:r w:rsidRPr="00E23D2C">
        <w:rPr>
          <w:sz w:val="16"/>
          <w:szCs w:val="16"/>
        </w:rPr>
        <w:t xml:space="preserve">    private RoomState roomState;</w:t>
      </w:r>
    </w:p>
    <w:p w14:paraId="61A0F09D" w14:textId="77777777" w:rsidR="00743E52" w:rsidRPr="00E23D2C" w:rsidRDefault="00743E52" w:rsidP="00475B71">
      <w:pPr>
        <w:pStyle w:val="afc"/>
        <w:rPr>
          <w:sz w:val="16"/>
          <w:szCs w:val="16"/>
        </w:rPr>
      </w:pPr>
      <w:r w:rsidRPr="00E23D2C">
        <w:rPr>
          <w:sz w:val="16"/>
          <w:szCs w:val="16"/>
        </w:rPr>
        <w:t>}</w:t>
      </w:r>
    </w:p>
    <w:p w14:paraId="763B90B9" w14:textId="77777777" w:rsidR="00743E52" w:rsidRPr="00E23D2C" w:rsidRDefault="00743E52" w:rsidP="00475B71">
      <w:pPr>
        <w:pStyle w:val="afc"/>
        <w:rPr>
          <w:sz w:val="16"/>
          <w:szCs w:val="16"/>
        </w:rPr>
      </w:pPr>
    </w:p>
    <w:p w14:paraId="1CFE06D6" w14:textId="6A00ACAA" w:rsidR="00743E52" w:rsidRPr="00E23D2C" w:rsidRDefault="00743E52" w:rsidP="008C18EC">
      <w:pPr>
        <w:pStyle w:val="afc"/>
        <w:rPr>
          <w:sz w:val="16"/>
          <w:szCs w:val="16"/>
        </w:rPr>
      </w:pPr>
      <w:r w:rsidRPr="00E23D2C">
        <w:rPr>
          <w:sz w:val="16"/>
          <w:szCs w:val="16"/>
        </w:rPr>
        <w:t>@Getter</w:t>
      </w:r>
      <w:r w:rsidR="008C18EC" w:rsidRPr="00E23D2C">
        <w:rPr>
          <w:sz w:val="16"/>
          <w:szCs w:val="16"/>
        </w:rPr>
        <w:t xml:space="preserve"> </w:t>
      </w:r>
      <w:r w:rsidRPr="00E23D2C">
        <w:rPr>
          <w:sz w:val="16"/>
          <w:szCs w:val="16"/>
        </w:rPr>
        <w:t>@Setter</w:t>
      </w:r>
      <w:r w:rsidR="008C18EC" w:rsidRPr="00E23D2C">
        <w:rPr>
          <w:sz w:val="16"/>
          <w:szCs w:val="16"/>
        </w:rPr>
        <w:t xml:space="preserve"> </w:t>
      </w:r>
      <w:r w:rsidRPr="00E23D2C">
        <w:rPr>
          <w:sz w:val="16"/>
          <w:szCs w:val="16"/>
        </w:rPr>
        <w:t>@AllArgsConstructor</w:t>
      </w:r>
      <w:r w:rsidR="008C18EC" w:rsidRPr="00E23D2C">
        <w:rPr>
          <w:sz w:val="16"/>
          <w:szCs w:val="16"/>
        </w:rPr>
        <w:t xml:space="preserve"> </w:t>
      </w:r>
      <w:r w:rsidRPr="00E23D2C">
        <w:rPr>
          <w:sz w:val="16"/>
          <w:szCs w:val="16"/>
        </w:rPr>
        <w:t>@Builder</w:t>
      </w:r>
    </w:p>
    <w:p w14:paraId="58590E91" w14:textId="77777777" w:rsidR="00743E52" w:rsidRPr="00E23D2C" w:rsidRDefault="00743E52" w:rsidP="00475B71">
      <w:pPr>
        <w:pStyle w:val="afc"/>
        <w:rPr>
          <w:sz w:val="16"/>
          <w:szCs w:val="16"/>
        </w:rPr>
      </w:pPr>
      <w:r w:rsidRPr="00E23D2C">
        <w:rPr>
          <w:sz w:val="16"/>
          <w:szCs w:val="16"/>
        </w:rPr>
        <w:t>public class RoomParams implements Serializable {</w:t>
      </w:r>
    </w:p>
    <w:p w14:paraId="6B90ADCF" w14:textId="77777777" w:rsidR="00743E52" w:rsidRPr="00E23D2C" w:rsidRDefault="00743E52" w:rsidP="00475B71">
      <w:pPr>
        <w:pStyle w:val="afc"/>
        <w:rPr>
          <w:sz w:val="16"/>
          <w:szCs w:val="16"/>
        </w:rPr>
      </w:pPr>
    </w:p>
    <w:p w14:paraId="2868D5F0" w14:textId="241852FE" w:rsidR="00743E52" w:rsidRPr="00E23D2C" w:rsidRDefault="00743E52" w:rsidP="00475B71">
      <w:pPr>
        <w:pStyle w:val="afc"/>
        <w:rPr>
          <w:sz w:val="16"/>
          <w:szCs w:val="16"/>
        </w:rPr>
      </w:pPr>
      <w:r w:rsidRPr="00E23D2C">
        <w:rPr>
          <w:sz w:val="16"/>
          <w:szCs w:val="16"/>
        </w:rPr>
        <w:t xml:space="preserve">    private final double volume;</w:t>
      </w:r>
    </w:p>
    <w:p w14:paraId="54349BE9" w14:textId="5CA530F8" w:rsidR="00543A46" w:rsidRPr="00E23D2C" w:rsidRDefault="00543A46" w:rsidP="00475B71">
      <w:pPr>
        <w:pStyle w:val="afc"/>
        <w:rPr>
          <w:sz w:val="16"/>
          <w:szCs w:val="16"/>
        </w:rPr>
      </w:pPr>
      <w:r w:rsidRPr="00E23D2C">
        <w:rPr>
          <w:sz w:val="16"/>
          <w:szCs w:val="16"/>
        </w:rPr>
        <w:t xml:space="preserve">    private final double maxHeaterPower;</w:t>
      </w:r>
    </w:p>
    <w:p w14:paraId="58E415DA" w14:textId="77777777" w:rsidR="00743E52" w:rsidRPr="00E23D2C" w:rsidRDefault="00743E52" w:rsidP="00475B71">
      <w:pPr>
        <w:pStyle w:val="afc"/>
        <w:rPr>
          <w:sz w:val="16"/>
          <w:szCs w:val="16"/>
        </w:rPr>
      </w:pPr>
      <w:r w:rsidRPr="00E23D2C">
        <w:rPr>
          <w:sz w:val="16"/>
          <w:szCs w:val="16"/>
        </w:rPr>
        <w:t xml:space="preserve">    private final List&lt;SurfaceParams&gt; surfaces;</w:t>
      </w:r>
    </w:p>
    <w:p w14:paraId="412738D7" w14:textId="77777777" w:rsidR="00743E52" w:rsidRPr="00E23D2C" w:rsidRDefault="00743E52" w:rsidP="00475B71">
      <w:pPr>
        <w:pStyle w:val="afc"/>
        <w:rPr>
          <w:sz w:val="16"/>
          <w:szCs w:val="16"/>
        </w:rPr>
      </w:pPr>
      <w:r w:rsidRPr="00E23D2C">
        <w:rPr>
          <w:sz w:val="16"/>
          <w:szCs w:val="16"/>
        </w:rPr>
        <w:t xml:space="preserve">    private final double airDensity;</w:t>
      </w:r>
    </w:p>
    <w:p w14:paraId="1166E180" w14:textId="36ECD90A" w:rsidR="00743E52" w:rsidRPr="00E23D2C" w:rsidRDefault="00743E52" w:rsidP="008C18EC">
      <w:pPr>
        <w:pStyle w:val="afc"/>
        <w:rPr>
          <w:sz w:val="16"/>
          <w:szCs w:val="16"/>
        </w:rPr>
      </w:pPr>
      <w:r w:rsidRPr="00E23D2C">
        <w:rPr>
          <w:sz w:val="16"/>
          <w:szCs w:val="16"/>
        </w:rPr>
        <w:t xml:space="preserve">    private final double airSpecificHeat;</w:t>
      </w:r>
    </w:p>
    <w:p w14:paraId="32E5A4AC" w14:textId="77777777" w:rsidR="00743E52" w:rsidRPr="00E23D2C" w:rsidRDefault="00743E52" w:rsidP="00475B71">
      <w:pPr>
        <w:pStyle w:val="afc"/>
        <w:rPr>
          <w:sz w:val="16"/>
          <w:szCs w:val="16"/>
        </w:rPr>
      </w:pPr>
      <w:r w:rsidRPr="00E23D2C">
        <w:rPr>
          <w:sz w:val="16"/>
          <w:szCs w:val="16"/>
        </w:rPr>
        <w:t xml:space="preserve">    private final double airVolume;</w:t>
      </w:r>
    </w:p>
    <w:p w14:paraId="2EEB24AA" w14:textId="77777777" w:rsidR="00743E52" w:rsidRPr="00E23D2C" w:rsidRDefault="00743E52" w:rsidP="00475B71">
      <w:pPr>
        <w:pStyle w:val="afc"/>
        <w:rPr>
          <w:sz w:val="16"/>
          <w:szCs w:val="16"/>
        </w:rPr>
      </w:pPr>
      <w:r w:rsidRPr="00E23D2C">
        <w:rPr>
          <w:sz w:val="16"/>
          <w:szCs w:val="16"/>
        </w:rPr>
        <w:t xml:space="preserve">    private final double airMass;</w:t>
      </w:r>
    </w:p>
    <w:p w14:paraId="0DEA60DB" w14:textId="77777777" w:rsidR="00743E52" w:rsidRPr="00E23D2C" w:rsidRDefault="00743E52" w:rsidP="00475B71">
      <w:pPr>
        <w:pStyle w:val="afc"/>
        <w:rPr>
          <w:sz w:val="16"/>
          <w:szCs w:val="16"/>
        </w:rPr>
      </w:pPr>
      <w:r w:rsidRPr="00E23D2C">
        <w:rPr>
          <w:sz w:val="16"/>
          <w:szCs w:val="16"/>
        </w:rPr>
        <w:t xml:space="preserve">    private final double airHeatCapacity;</w:t>
      </w:r>
    </w:p>
    <w:p w14:paraId="739275E4" w14:textId="77777777" w:rsidR="00743E52" w:rsidRPr="00E23D2C" w:rsidRDefault="00743E52" w:rsidP="00475B71">
      <w:pPr>
        <w:pStyle w:val="afc"/>
        <w:rPr>
          <w:sz w:val="16"/>
          <w:szCs w:val="16"/>
        </w:rPr>
      </w:pPr>
    </w:p>
    <w:p w14:paraId="54C19ED8" w14:textId="77777777" w:rsidR="00743E52" w:rsidRPr="00E23D2C" w:rsidRDefault="00743E52" w:rsidP="00475B71">
      <w:pPr>
        <w:pStyle w:val="afc"/>
        <w:rPr>
          <w:sz w:val="16"/>
          <w:szCs w:val="16"/>
        </w:rPr>
      </w:pPr>
      <w:r w:rsidRPr="00E23D2C">
        <w:rPr>
          <w:sz w:val="16"/>
          <w:szCs w:val="16"/>
        </w:rPr>
        <w:t xml:space="preserve">    @JsonCreator</w:t>
      </w:r>
    </w:p>
    <w:p w14:paraId="22F7976B" w14:textId="77777777" w:rsidR="00743E52" w:rsidRPr="00E23D2C" w:rsidRDefault="00743E52" w:rsidP="00475B71">
      <w:pPr>
        <w:pStyle w:val="afc"/>
        <w:rPr>
          <w:sz w:val="16"/>
          <w:szCs w:val="16"/>
        </w:rPr>
      </w:pPr>
      <w:r w:rsidRPr="00E23D2C">
        <w:rPr>
          <w:sz w:val="16"/>
          <w:szCs w:val="16"/>
        </w:rPr>
        <w:t xml:space="preserve">    public RoomParams(</w:t>
      </w:r>
    </w:p>
    <w:p w14:paraId="0F789A46" w14:textId="54D67B1F" w:rsidR="00743E52" w:rsidRPr="00E23D2C" w:rsidRDefault="00743E52" w:rsidP="00475B71">
      <w:pPr>
        <w:pStyle w:val="afc"/>
        <w:rPr>
          <w:sz w:val="16"/>
          <w:szCs w:val="16"/>
        </w:rPr>
      </w:pPr>
      <w:r w:rsidRPr="00E23D2C">
        <w:rPr>
          <w:sz w:val="16"/>
          <w:szCs w:val="16"/>
        </w:rPr>
        <w:t xml:space="preserve">            @JsonProperty("volume")          double volume,</w:t>
      </w:r>
    </w:p>
    <w:p w14:paraId="433E3CF0" w14:textId="6AF2FBEF" w:rsidR="00543A46" w:rsidRPr="00E23D2C" w:rsidRDefault="00543A46" w:rsidP="00475B71">
      <w:pPr>
        <w:pStyle w:val="afc"/>
        <w:rPr>
          <w:sz w:val="16"/>
          <w:szCs w:val="16"/>
        </w:rPr>
      </w:pPr>
      <w:r w:rsidRPr="00E23D2C">
        <w:rPr>
          <w:sz w:val="16"/>
          <w:szCs w:val="16"/>
        </w:rPr>
        <w:tab/>
        <w:t xml:space="preserve">    @JsonProperty(“maxHeaterPower”)  double maxHeaterPower,</w:t>
      </w:r>
    </w:p>
    <w:p w14:paraId="20C31DF6" w14:textId="77777777" w:rsidR="00743E52" w:rsidRPr="00E23D2C" w:rsidRDefault="00743E52" w:rsidP="00475B71">
      <w:pPr>
        <w:pStyle w:val="afc"/>
        <w:rPr>
          <w:sz w:val="16"/>
          <w:szCs w:val="16"/>
        </w:rPr>
      </w:pPr>
      <w:r w:rsidRPr="00E23D2C">
        <w:rPr>
          <w:sz w:val="16"/>
          <w:szCs w:val="16"/>
        </w:rPr>
        <w:t xml:space="preserve">            @JsonProperty("airDensity")      double airDensity,</w:t>
      </w:r>
    </w:p>
    <w:p w14:paraId="7861387C" w14:textId="77777777" w:rsidR="00743E52" w:rsidRPr="00E23D2C" w:rsidRDefault="00743E52" w:rsidP="00475B71">
      <w:pPr>
        <w:pStyle w:val="afc"/>
        <w:rPr>
          <w:sz w:val="16"/>
          <w:szCs w:val="16"/>
        </w:rPr>
      </w:pPr>
      <w:r w:rsidRPr="00E23D2C">
        <w:rPr>
          <w:sz w:val="16"/>
          <w:szCs w:val="16"/>
        </w:rPr>
        <w:t xml:space="preserve">            @JsonProperty("airSpecificHeat") double airSpecificHeat,</w:t>
      </w:r>
    </w:p>
    <w:p w14:paraId="44C0F03F" w14:textId="77777777" w:rsidR="00743E52" w:rsidRPr="00E23D2C" w:rsidRDefault="00743E52" w:rsidP="00475B71">
      <w:pPr>
        <w:pStyle w:val="afc"/>
        <w:rPr>
          <w:sz w:val="16"/>
          <w:szCs w:val="16"/>
        </w:rPr>
      </w:pPr>
      <w:r w:rsidRPr="00E23D2C">
        <w:rPr>
          <w:sz w:val="16"/>
          <w:szCs w:val="16"/>
        </w:rPr>
        <w:t xml:space="preserve">            @JsonProperty("surfaces")        List&lt;SurfaceParams&gt; surfaces</w:t>
      </w:r>
    </w:p>
    <w:p w14:paraId="38CD7CD3" w14:textId="77777777" w:rsidR="00743E52" w:rsidRPr="00E23D2C" w:rsidRDefault="00743E52" w:rsidP="00475B71">
      <w:pPr>
        <w:pStyle w:val="afc"/>
        <w:rPr>
          <w:sz w:val="16"/>
          <w:szCs w:val="16"/>
        </w:rPr>
      </w:pPr>
      <w:r w:rsidRPr="00E23D2C">
        <w:rPr>
          <w:sz w:val="16"/>
          <w:szCs w:val="16"/>
        </w:rPr>
        <w:t xml:space="preserve">    ) {</w:t>
      </w:r>
    </w:p>
    <w:p w14:paraId="3E3A7F9F" w14:textId="6CC2148B" w:rsidR="00743E52" w:rsidRPr="00E23D2C" w:rsidRDefault="00743E52" w:rsidP="00475B71">
      <w:pPr>
        <w:pStyle w:val="afc"/>
        <w:rPr>
          <w:sz w:val="16"/>
          <w:szCs w:val="16"/>
        </w:rPr>
      </w:pPr>
      <w:r w:rsidRPr="00E23D2C">
        <w:rPr>
          <w:sz w:val="16"/>
          <w:szCs w:val="16"/>
        </w:rPr>
        <w:t xml:space="preserve">        this.volume          = volume;</w:t>
      </w:r>
    </w:p>
    <w:p w14:paraId="6C9B08D0" w14:textId="7E9C7F8F" w:rsidR="00543A46" w:rsidRPr="00E23D2C" w:rsidRDefault="00543A46" w:rsidP="00475B71">
      <w:pPr>
        <w:pStyle w:val="afc"/>
        <w:rPr>
          <w:sz w:val="16"/>
          <w:szCs w:val="16"/>
        </w:rPr>
      </w:pPr>
      <w:r w:rsidRPr="00E23D2C">
        <w:rPr>
          <w:sz w:val="16"/>
          <w:szCs w:val="16"/>
        </w:rPr>
        <w:tab/>
        <w:t>this.maxHeaterPower  = maxHeaterPower;</w:t>
      </w:r>
    </w:p>
    <w:p w14:paraId="653ECFD9" w14:textId="77777777" w:rsidR="00743E52" w:rsidRPr="00E23D2C" w:rsidRDefault="00743E52" w:rsidP="00475B71">
      <w:pPr>
        <w:pStyle w:val="afc"/>
        <w:rPr>
          <w:sz w:val="16"/>
          <w:szCs w:val="16"/>
        </w:rPr>
      </w:pPr>
      <w:r w:rsidRPr="00E23D2C">
        <w:rPr>
          <w:sz w:val="16"/>
          <w:szCs w:val="16"/>
        </w:rPr>
        <w:t xml:space="preserve">        this.airDensity      = airDensity;</w:t>
      </w:r>
    </w:p>
    <w:p w14:paraId="35B8B6E9" w14:textId="77777777" w:rsidR="00743E52" w:rsidRPr="00E23D2C" w:rsidRDefault="00743E52" w:rsidP="00475B71">
      <w:pPr>
        <w:pStyle w:val="afc"/>
        <w:rPr>
          <w:sz w:val="16"/>
          <w:szCs w:val="16"/>
        </w:rPr>
      </w:pPr>
      <w:r w:rsidRPr="00E23D2C">
        <w:rPr>
          <w:sz w:val="16"/>
          <w:szCs w:val="16"/>
        </w:rPr>
        <w:t xml:space="preserve">        this.airSpecificHeat = airSpecificHeat;</w:t>
      </w:r>
    </w:p>
    <w:p w14:paraId="69527C94" w14:textId="374F21F6" w:rsidR="00743E52" w:rsidRPr="00E23D2C" w:rsidRDefault="00743E52" w:rsidP="008C18EC">
      <w:pPr>
        <w:pStyle w:val="afc"/>
        <w:rPr>
          <w:sz w:val="16"/>
          <w:szCs w:val="16"/>
        </w:rPr>
      </w:pPr>
      <w:r w:rsidRPr="00E23D2C">
        <w:rPr>
          <w:sz w:val="16"/>
          <w:szCs w:val="16"/>
        </w:rPr>
        <w:t xml:space="preserve">        this.surfaces        = surfaces;</w:t>
      </w:r>
    </w:p>
    <w:p w14:paraId="1C8228BD" w14:textId="77777777" w:rsidR="00743E52" w:rsidRPr="00E23D2C" w:rsidRDefault="00743E52" w:rsidP="00475B71">
      <w:pPr>
        <w:pStyle w:val="afc"/>
        <w:rPr>
          <w:sz w:val="16"/>
          <w:szCs w:val="16"/>
        </w:rPr>
      </w:pPr>
      <w:r w:rsidRPr="00E23D2C">
        <w:rPr>
          <w:sz w:val="16"/>
          <w:szCs w:val="16"/>
        </w:rPr>
        <w:t xml:space="preserve">        this.airVolume       = volume;</w:t>
      </w:r>
    </w:p>
    <w:p w14:paraId="48618E83" w14:textId="77777777" w:rsidR="00743E52" w:rsidRPr="00E23D2C" w:rsidRDefault="00743E52" w:rsidP="00475B71">
      <w:pPr>
        <w:pStyle w:val="afc"/>
        <w:rPr>
          <w:sz w:val="16"/>
          <w:szCs w:val="16"/>
        </w:rPr>
      </w:pPr>
      <w:r w:rsidRPr="00E23D2C">
        <w:rPr>
          <w:sz w:val="16"/>
          <w:szCs w:val="16"/>
        </w:rPr>
        <w:t xml:space="preserve">        this.airMass         = airDensity * volume;</w:t>
      </w:r>
    </w:p>
    <w:p w14:paraId="61A505BD" w14:textId="77777777" w:rsidR="00743E52" w:rsidRPr="00E23D2C" w:rsidRDefault="00743E52" w:rsidP="00475B71">
      <w:pPr>
        <w:pStyle w:val="afc"/>
        <w:rPr>
          <w:sz w:val="16"/>
          <w:szCs w:val="16"/>
        </w:rPr>
      </w:pPr>
      <w:r w:rsidRPr="00E23D2C">
        <w:rPr>
          <w:sz w:val="16"/>
          <w:szCs w:val="16"/>
        </w:rPr>
        <w:t xml:space="preserve">        this.airHeatCapacity = airMass * airSpecificHeat;</w:t>
      </w:r>
    </w:p>
    <w:p w14:paraId="12DA0ED0" w14:textId="77777777" w:rsidR="00743E52" w:rsidRPr="00E23D2C" w:rsidRDefault="00743E52" w:rsidP="00475B71">
      <w:pPr>
        <w:pStyle w:val="afc"/>
        <w:rPr>
          <w:sz w:val="16"/>
          <w:szCs w:val="16"/>
        </w:rPr>
      </w:pPr>
      <w:r w:rsidRPr="00E23D2C">
        <w:rPr>
          <w:sz w:val="16"/>
          <w:szCs w:val="16"/>
        </w:rPr>
        <w:t xml:space="preserve">    }</w:t>
      </w:r>
    </w:p>
    <w:p w14:paraId="5276EB4C" w14:textId="77777777" w:rsidR="00743E52" w:rsidRPr="00E23D2C" w:rsidRDefault="00743E52" w:rsidP="00475B71">
      <w:pPr>
        <w:pStyle w:val="afc"/>
        <w:rPr>
          <w:sz w:val="16"/>
          <w:szCs w:val="16"/>
        </w:rPr>
      </w:pPr>
      <w:r w:rsidRPr="00E23D2C">
        <w:rPr>
          <w:sz w:val="16"/>
          <w:szCs w:val="16"/>
        </w:rPr>
        <w:t>}</w:t>
      </w:r>
    </w:p>
    <w:p w14:paraId="372DA31E" w14:textId="77777777" w:rsidR="00743E52" w:rsidRPr="00E23D2C" w:rsidRDefault="00743E52" w:rsidP="00475B71">
      <w:pPr>
        <w:pStyle w:val="afc"/>
        <w:rPr>
          <w:sz w:val="16"/>
          <w:szCs w:val="16"/>
        </w:rPr>
      </w:pPr>
    </w:p>
    <w:p w14:paraId="089C040C" w14:textId="34652F9A" w:rsidR="00743E52" w:rsidRPr="00E23D2C" w:rsidRDefault="00743E52" w:rsidP="008C18EC">
      <w:pPr>
        <w:pStyle w:val="afc"/>
        <w:rPr>
          <w:sz w:val="16"/>
          <w:szCs w:val="16"/>
        </w:rPr>
      </w:pPr>
      <w:r w:rsidRPr="00E23D2C">
        <w:rPr>
          <w:sz w:val="16"/>
          <w:szCs w:val="16"/>
        </w:rPr>
        <w:t>@Getter</w:t>
      </w:r>
      <w:r w:rsidR="008C18EC" w:rsidRPr="00E23D2C">
        <w:rPr>
          <w:sz w:val="16"/>
          <w:szCs w:val="16"/>
        </w:rPr>
        <w:t xml:space="preserve"> </w:t>
      </w:r>
      <w:r w:rsidRPr="00E23D2C">
        <w:rPr>
          <w:sz w:val="16"/>
          <w:szCs w:val="16"/>
        </w:rPr>
        <w:t>@Setter</w:t>
      </w:r>
      <w:r w:rsidR="008C18EC" w:rsidRPr="00E23D2C">
        <w:rPr>
          <w:sz w:val="16"/>
          <w:szCs w:val="16"/>
        </w:rPr>
        <w:t xml:space="preserve"> </w:t>
      </w:r>
      <w:r w:rsidRPr="00E23D2C">
        <w:rPr>
          <w:sz w:val="16"/>
          <w:szCs w:val="16"/>
        </w:rPr>
        <w:t>@NoArgsConstructor</w:t>
      </w:r>
    </w:p>
    <w:p w14:paraId="6453ED2A" w14:textId="77777777" w:rsidR="00743E52" w:rsidRPr="00E23D2C" w:rsidRDefault="00743E52" w:rsidP="00475B71">
      <w:pPr>
        <w:pStyle w:val="afc"/>
        <w:rPr>
          <w:sz w:val="16"/>
          <w:szCs w:val="16"/>
        </w:rPr>
      </w:pPr>
      <w:r w:rsidRPr="00E23D2C">
        <w:rPr>
          <w:sz w:val="16"/>
          <w:szCs w:val="16"/>
        </w:rPr>
        <w:t>public class RoomState {</w:t>
      </w:r>
    </w:p>
    <w:p w14:paraId="02BE55EE" w14:textId="77777777" w:rsidR="00743E52" w:rsidRPr="00E23D2C" w:rsidRDefault="00743E52" w:rsidP="00475B71">
      <w:pPr>
        <w:pStyle w:val="afc"/>
        <w:rPr>
          <w:sz w:val="16"/>
          <w:szCs w:val="16"/>
        </w:rPr>
      </w:pPr>
      <w:r w:rsidRPr="00E23D2C">
        <w:rPr>
          <w:sz w:val="16"/>
          <w:szCs w:val="16"/>
        </w:rPr>
        <w:t xml:space="preserve">    private double airTemperature = 20;</w:t>
      </w:r>
    </w:p>
    <w:p w14:paraId="5AF32DA0" w14:textId="77777777" w:rsidR="00743E52" w:rsidRPr="00E23D2C" w:rsidRDefault="00743E52" w:rsidP="00475B71">
      <w:pPr>
        <w:pStyle w:val="afc"/>
        <w:rPr>
          <w:sz w:val="16"/>
          <w:szCs w:val="16"/>
        </w:rPr>
      </w:pPr>
      <w:r w:rsidRPr="00E23D2C">
        <w:rPr>
          <w:sz w:val="16"/>
          <w:szCs w:val="16"/>
        </w:rPr>
        <w:t xml:space="preserve">    private double outsideTemperature;</w:t>
      </w:r>
    </w:p>
    <w:p w14:paraId="3E2A4CBD" w14:textId="77777777" w:rsidR="00743E52" w:rsidRPr="00E23D2C" w:rsidRDefault="00743E52" w:rsidP="00475B71">
      <w:pPr>
        <w:pStyle w:val="afc"/>
        <w:rPr>
          <w:sz w:val="16"/>
          <w:szCs w:val="16"/>
        </w:rPr>
      </w:pPr>
      <w:r w:rsidRPr="00E23D2C">
        <w:rPr>
          <w:sz w:val="16"/>
          <w:szCs w:val="16"/>
        </w:rPr>
        <w:t xml:space="preserve">    private double setpointTemperature;</w:t>
      </w:r>
    </w:p>
    <w:p w14:paraId="4F7F0FBF" w14:textId="7A7D3B45" w:rsidR="00743E52" w:rsidRPr="00E23D2C" w:rsidRDefault="00743E52" w:rsidP="00543A46">
      <w:pPr>
        <w:pStyle w:val="afc"/>
        <w:rPr>
          <w:sz w:val="16"/>
          <w:szCs w:val="16"/>
        </w:rPr>
      </w:pPr>
      <w:r w:rsidRPr="00E23D2C">
        <w:rPr>
          <w:sz w:val="16"/>
          <w:szCs w:val="16"/>
        </w:rPr>
        <w:t xml:space="preserve">    private double predictedTemperature;</w:t>
      </w:r>
    </w:p>
    <w:p w14:paraId="0A23480F" w14:textId="59FE6037" w:rsidR="00743E52" w:rsidRPr="00E23D2C" w:rsidRDefault="00743E52" w:rsidP="00543A46">
      <w:pPr>
        <w:pStyle w:val="afc"/>
        <w:rPr>
          <w:sz w:val="16"/>
          <w:szCs w:val="16"/>
        </w:rPr>
      </w:pPr>
      <w:r w:rsidRPr="00E23D2C">
        <w:rPr>
          <w:sz w:val="16"/>
          <w:szCs w:val="16"/>
        </w:rPr>
        <w:t xml:space="preserve">    private double heaterPower = 0;</w:t>
      </w:r>
    </w:p>
    <w:p w14:paraId="5FCD9A22" w14:textId="1140A79C" w:rsidR="00743E52" w:rsidRPr="00E23D2C" w:rsidRDefault="00743E52" w:rsidP="00543A46">
      <w:pPr>
        <w:pStyle w:val="afc"/>
        <w:rPr>
          <w:sz w:val="16"/>
          <w:szCs w:val="16"/>
        </w:rPr>
      </w:pPr>
      <w:r w:rsidRPr="00E23D2C">
        <w:rPr>
          <w:sz w:val="16"/>
          <w:szCs w:val="16"/>
        </w:rPr>
        <w:t xml:space="preserve">    private final Map&lt;String, Double&gt; surfaceTemperatures = new HashMap&lt;&gt;();</w:t>
      </w:r>
    </w:p>
    <w:p w14:paraId="6D9EED7B" w14:textId="77777777" w:rsidR="00743E52" w:rsidRPr="00E23D2C" w:rsidRDefault="00743E52" w:rsidP="00475B71">
      <w:pPr>
        <w:pStyle w:val="afc"/>
        <w:rPr>
          <w:sz w:val="16"/>
          <w:szCs w:val="16"/>
        </w:rPr>
      </w:pPr>
      <w:r w:rsidRPr="00E23D2C">
        <w:rPr>
          <w:sz w:val="16"/>
          <w:szCs w:val="16"/>
        </w:rPr>
        <w:t xml:space="preserve">    private boolean windowOpen = false;</w:t>
      </w:r>
    </w:p>
    <w:p w14:paraId="55B82EF0" w14:textId="2FBB6708" w:rsidR="00743E52" w:rsidRPr="00E23D2C" w:rsidRDefault="00743E52" w:rsidP="00543A46">
      <w:pPr>
        <w:pStyle w:val="afc"/>
        <w:rPr>
          <w:sz w:val="16"/>
          <w:szCs w:val="16"/>
        </w:rPr>
      </w:pPr>
      <w:r w:rsidRPr="00E23D2C">
        <w:rPr>
          <w:sz w:val="16"/>
          <w:szCs w:val="16"/>
        </w:rPr>
        <w:t xml:space="preserve">    private boolean doorOpen = false;</w:t>
      </w:r>
    </w:p>
    <w:p w14:paraId="15ED9172" w14:textId="77777777" w:rsidR="00743E52" w:rsidRPr="00E23D2C" w:rsidRDefault="00743E52" w:rsidP="00475B71">
      <w:pPr>
        <w:pStyle w:val="afc"/>
        <w:rPr>
          <w:sz w:val="16"/>
          <w:szCs w:val="16"/>
        </w:rPr>
      </w:pPr>
      <w:r w:rsidRPr="00E23D2C">
        <w:rPr>
          <w:sz w:val="16"/>
          <w:szCs w:val="16"/>
        </w:rPr>
        <w:t xml:space="preserve">    private int peopleCount = 0;</w:t>
      </w:r>
    </w:p>
    <w:p w14:paraId="55F1773D" w14:textId="77777777" w:rsidR="00743E52" w:rsidRPr="00E23D2C" w:rsidRDefault="00743E52" w:rsidP="00475B71">
      <w:pPr>
        <w:pStyle w:val="afc"/>
        <w:rPr>
          <w:sz w:val="16"/>
          <w:szCs w:val="16"/>
        </w:rPr>
      </w:pPr>
    </w:p>
    <w:p w14:paraId="2B783B2C" w14:textId="77777777" w:rsidR="00743E52" w:rsidRPr="00E23D2C" w:rsidRDefault="00743E52" w:rsidP="00475B71">
      <w:pPr>
        <w:pStyle w:val="afc"/>
        <w:rPr>
          <w:sz w:val="16"/>
          <w:szCs w:val="16"/>
        </w:rPr>
      </w:pPr>
      <w:r w:rsidRPr="00E23D2C">
        <w:rPr>
          <w:sz w:val="16"/>
          <w:szCs w:val="16"/>
        </w:rPr>
        <w:t xml:space="preserve">    private Instant lastUpdated = Instant.now();</w:t>
      </w:r>
    </w:p>
    <w:p w14:paraId="3E82E2EC" w14:textId="77777777" w:rsidR="00743E52" w:rsidRPr="00E23D2C" w:rsidRDefault="00743E52" w:rsidP="00475B71">
      <w:pPr>
        <w:pStyle w:val="afc"/>
        <w:rPr>
          <w:sz w:val="16"/>
          <w:szCs w:val="16"/>
        </w:rPr>
      </w:pPr>
    </w:p>
    <w:p w14:paraId="76B36E7A" w14:textId="77777777" w:rsidR="00743E52" w:rsidRPr="00E23D2C" w:rsidRDefault="00743E52" w:rsidP="00475B71">
      <w:pPr>
        <w:pStyle w:val="afc"/>
        <w:rPr>
          <w:sz w:val="16"/>
          <w:szCs w:val="16"/>
        </w:rPr>
      </w:pPr>
      <w:r w:rsidRPr="00E23D2C">
        <w:rPr>
          <w:sz w:val="16"/>
          <w:szCs w:val="16"/>
        </w:rPr>
        <w:t>public RoomState(double initialAirTemp, List&lt;SurfaceParams&gt; surfaces) {</w:t>
      </w:r>
    </w:p>
    <w:p w14:paraId="5CA23D66" w14:textId="77777777" w:rsidR="00743E52" w:rsidRPr="00E23D2C" w:rsidRDefault="00743E52" w:rsidP="00475B71">
      <w:pPr>
        <w:pStyle w:val="afc"/>
        <w:rPr>
          <w:sz w:val="16"/>
          <w:szCs w:val="16"/>
        </w:rPr>
      </w:pPr>
      <w:r w:rsidRPr="00E23D2C">
        <w:rPr>
          <w:sz w:val="16"/>
          <w:szCs w:val="16"/>
        </w:rPr>
        <w:t xml:space="preserve">        this.airTemperature = initialAirTemp;</w:t>
      </w:r>
    </w:p>
    <w:p w14:paraId="571A4E4A" w14:textId="77777777" w:rsidR="00743E52" w:rsidRPr="00E23D2C" w:rsidRDefault="00743E52" w:rsidP="00475B71">
      <w:pPr>
        <w:pStyle w:val="afc"/>
        <w:rPr>
          <w:sz w:val="16"/>
          <w:szCs w:val="16"/>
        </w:rPr>
      </w:pPr>
    </w:p>
    <w:p w14:paraId="273A5DBA" w14:textId="77777777" w:rsidR="00743E52" w:rsidRPr="00E23D2C" w:rsidRDefault="00743E52" w:rsidP="00475B71">
      <w:pPr>
        <w:pStyle w:val="afc"/>
        <w:rPr>
          <w:sz w:val="16"/>
          <w:szCs w:val="16"/>
        </w:rPr>
      </w:pPr>
      <w:r w:rsidRPr="00E23D2C">
        <w:rPr>
          <w:sz w:val="16"/>
          <w:szCs w:val="16"/>
        </w:rPr>
        <w:t xml:space="preserve">        for (SurfaceParams s : surfaces) {</w:t>
      </w:r>
    </w:p>
    <w:p w14:paraId="052A712E" w14:textId="77777777" w:rsidR="00743E52" w:rsidRPr="00E23D2C" w:rsidRDefault="00743E52" w:rsidP="00475B71">
      <w:pPr>
        <w:pStyle w:val="afc"/>
        <w:rPr>
          <w:sz w:val="16"/>
          <w:szCs w:val="16"/>
        </w:rPr>
      </w:pPr>
      <w:r w:rsidRPr="00E23D2C">
        <w:rPr>
          <w:sz w:val="16"/>
          <w:szCs w:val="16"/>
        </w:rPr>
        <w:t xml:space="preserve">            surfaceTemperatures.put(s.getName(), initialAirTemp-2);</w:t>
      </w:r>
    </w:p>
    <w:p w14:paraId="4844A590" w14:textId="77777777" w:rsidR="00743E52" w:rsidRPr="00E23D2C" w:rsidRDefault="00743E52" w:rsidP="00475B71">
      <w:pPr>
        <w:pStyle w:val="afc"/>
        <w:rPr>
          <w:sz w:val="16"/>
          <w:szCs w:val="16"/>
        </w:rPr>
      </w:pPr>
      <w:r w:rsidRPr="00E23D2C">
        <w:rPr>
          <w:sz w:val="16"/>
          <w:szCs w:val="16"/>
        </w:rPr>
        <w:t xml:space="preserve">        }</w:t>
      </w:r>
    </w:p>
    <w:p w14:paraId="0C905377" w14:textId="77777777" w:rsidR="00743E52" w:rsidRPr="00E23D2C" w:rsidRDefault="00743E52" w:rsidP="00475B71">
      <w:pPr>
        <w:pStyle w:val="afc"/>
        <w:rPr>
          <w:sz w:val="16"/>
          <w:szCs w:val="16"/>
        </w:rPr>
      </w:pPr>
      <w:r w:rsidRPr="00E23D2C">
        <w:rPr>
          <w:sz w:val="16"/>
          <w:szCs w:val="16"/>
        </w:rPr>
        <w:t xml:space="preserve">    }</w:t>
      </w:r>
    </w:p>
    <w:p w14:paraId="17DEC104" w14:textId="77777777" w:rsidR="00743E52" w:rsidRPr="00E23D2C" w:rsidRDefault="00743E52" w:rsidP="00475B71">
      <w:pPr>
        <w:pStyle w:val="afc"/>
        <w:rPr>
          <w:sz w:val="16"/>
          <w:szCs w:val="16"/>
        </w:rPr>
      </w:pPr>
    </w:p>
    <w:p w14:paraId="579F868D" w14:textId="77777777" w:rsidR="00743E52" w:rsidRPr="00E23D2C" w:rsidRDefault="00743E52" w:rsidP="00475B71">
      <w:pPr>
        <w:pStyle w:val="afc"/>
        <w:rPr>
          <w:sz w:val="16"/>
          <w:szCs w:val="16"/>
        </w:rPr>
      </w:pPr>
      <w:r w:rsidRPr="00E23D2C">
        <w:rPr>
          <w:sz w:val="16"/>
          <w:szCs w:val="16"/>
        </w:rPr>
        <w:t xml:space="preserve">    public double getSurfaceTemperature(String key) {</w:t>
      </w:r>
    </w:p>
    <w:p w14:paraId="1DF9AFBC" w14:textId="77777777" w:rsidR="00743E52" w:rsidRPr="00E23D2C" w:rsidRDefault="00743E52" w:rsidP="00475B71">
      <w:pPr>
        <w:pStyle w:val="afc"/>
        <w:rPr>
          <w:sz w:val="16"/>
          <w:szCs w:val="16"/>
        </w:rPr>
      </w:pPr>
      <w:r w:rsidRPr="00E23D2C">
        <w:rPr>
          <w:sz w:val="16"/>
          <w:szCs w:val="16"/>
        </w:rPr>
        <w:t xml:space="preserve">        return surfaceTemperatures.getOrDefault(key, 0.0);</w:t>
      </w:r>
    </w:p>
    <w:p w14:paraId="7A15EAB4" w14:textId="36452B7C" w:rsidR="00743E52" w:rsidRPr="00E23D2C" w:rsidRDefault="00743E52" w:rsidP="00160D59">
      <w:pPr>
        <w:pStyle w:val="afc"/>
        <w:rPr>
          <w:sz w:val="16"/>
          <w:szCs w:val="16"/>
        </w:rPr>
      </w:pPr>
      <w:r w:rsidRPr="00E23D2C">
        <w:rPr>
          <w:sz w:val="16"/>
          <w:szCs w:val="16"/>
        </w:rPr>
        <w:t xml:space="preserve">    }    </w:t>
      </w:r>
    </w:p>
    <w:p w14:paraId="01625B4B" w14:textId="77777777" w:rsidR="00743E52" w:rsidRPr="00E23D2C" w:rsidRDefault="00743E52" w:rsidP="00475B71">
      <w:pPr>
        <w:pStyle w:val="afc"/>
        <w:rPr>
          <w:sz w:val="16"/>
          <w:szCs w:val="16"/>
        </w:rPr>
      </w:pPr>
      <w:r w:rsidRPr="00E23D2C">
        <w:rPr>
          <w:sz w:val="16"/>
          <w:szCs w:val="16"/>
        </w:rPr>
        <w:t>}</w:t>
      </w:r>
    </w:p>
    <w:p w14:paraId="35550B56" w14:textId="77777777" w:rsidR="00743E52" w:rsidRPr="00E23D2C" w:rsidRDefault="00743E52" w:rsidP="00475B71">
      <w:pPr>
        <w:pStyle w:val="afc"/>
        <w:rPr>
          <w:sz w:val="16"/>
          <w:szCs w:val="16"/>
        </w:rPr>
      </w:pPr>
    </w:p>
    <w:p w14:paraId="230612AF" w14:textId="353D28AD" w:rsidR="00743E52" w:rsidRPr="00E23D2C" w:rsidRDefault="00743E52" w:rsidP="008C18EC">
      <w:pPr>
        <w:pStyle w:val="afc"/>
        <w:rPr>
          <w:sz w:val="16"/>
          <w:szCs w:val="16"/>
        </w:rPr>
      </w:pPr>
      <w:r w:rsidRPr="00E23D2C">
        <w:rPr>
          <w:sz w:val="16"/>
          <w:szCs w:val="16"/>
        </w:rPr>
        <w:t>@Getter</w:t>
      </w:r>
      <w:r w:rsidR="008C18EC" w:rsidRPr="00E23D2C">
        <w:rPr>
          <w:sz w:val="16"/>
          <w:szCs w:val="16"/>
        </w:rPr>
        <w:t xml:space="preserve"> </w:t>
      </w:r>
      <w:r w:rsidRPr="00E23D2C">
        <w:rPr>
          <w:sz w:val="16"/>
          <w:szCs w:val="16"/>
        </w:rPr>
        <w:t>@ToString</w:t>
      </w:r>
    </w:p>
    <w:p w14:paraId="3B078DCB" w14:textId="77777777" w:rsidR="00743E52" w:rsidRPr="00E23D2C" w:rsidRDefault="00743E52" w:rsidP="00475B71">
      <w:pPr>
        <w:pStyle w:val="afc"/>
        <w:rPr>
          <w:sz w:val="16"/>
          <w:szCs w:val="16"/>
        </w:rPr>
      </w:pPr>
      <w:r w:rsidRPr="00E23D2C">
        <w:rPr>
          <w:sz w:val="16"/>
          <w:szCs w:val="16"/>
        </w:rPr>
        <w:t>public class SurfaceParams implements Serializable {</w:t>
      </w:r>
    </w:p>
    <w:p w14:paraId="2BD76825" w14:textId="77777777" w:rsidR="00743E52" w:rsidRPr="00E23D2C" w:rsidRDefault="00743E52" w:rsidP="00475B71">
      <w:pPr>
        <w:pStyle w:val="afc"/>
        <w:rPr>
          <w:sz w:val="16"/>
          <w:szCs w:val="16"/>
        </w:rPr>
      </w:pPr>
      <w:r w:rsidRPr="00E23D2C">
        <w:rPr>
          <w:sz w:val="16"/>
          <w:szCs w:val="16"/>
        </w:rPr>
        <w:t xml:space="preserve">    private final String name;</w:t>
      </w:r>
    </w:p>
    <w:p w14:paraId="01C328DD" w14:textId="77777777" w:rsidR="00743E52" w:rsidRPr="00E23D2C" w:rsidRDefault="00743E52" w:rsidP="00475B71">
      <w:pPr>
        <w:pStyle w:val="afc"/>
        <w:rPr>
          <w:sz w:val="16"/>
          <w:szCs w:val="16"/>
        </w:rPr>
      </w:pPr>
    </w:p>
    <w:p w14:paraId="37035C76" w14:textId="77777777" w:rsidR="00743E52" w:rsidRPr="00E23D2C" w:rsidRDefault="00743E52" w:rsidP="00475B71">
      <w:pPr>
        <w:pStyle w:val="afc"/>
        <w:rPr>
          <w:sz w:val="16"/>
          <w:szCs w:val="16"/>
        </w:rPr>
      </w:pPr>
      <w:r w:rsidRPr="00E23D2C">
        <w:rPr>
          <w:sz w:val="16"/>
          <w:szCs w:val="16"/>
        </w:rPr>
        <w:lastRenderedPageBreak/>
        <w:t xml:space="preserve">    private final double area;          // A</w:t>
      </w:r>
    </w:p>
    <w:p w14:paraId="16FEDADC" w14:textId="77777777" w:rsidR="00743E52" w:rsidRPr="00E23D2C" w:rsidRDefault="00743E52" w:rsidP="00475B71">
      <w:pPr>
        <w:pStyle w:val="afc"/>
        <w:rPr>
          <w:sz w:val="16"/>
          <w:szCs w:val="16"/>
        </w:rPr>
      </w:pPr>
      <w:r w:rsidRPr="00E23D2C">
        <w:rPr>
          <w:sz w:val="16"/>
          <w:szCs w:val="16"/>
        </w:rPr>
        <w:t xml:space="preserve">    private final double thickness; // d</w:t>
      </w:r>
    </w:p>
    <w:p w14:paraId="21451402" w14:textId="44698746" w:rsidR="00743E52" w:rsidRPr="00E23D2C" w:rsidRDefault="00743E52" w:rsidP="00160D59">
      <w:pPr>
        <w:pStyle w:val="afc"/>
        <w:rPr>
          <w:sz w:val="16"/>
          <w:szCs w:val="16"/>
        </w:rPr>
      </w:pPr>
      <w:r w:rsidRPr="00E23D2C">
        <w:rPr>
          <w:sz w:val="16"/>
          <w:szCs w:val="16"/>
        </w:rPr>
        <w:t xml:space="preserve">    private final double density; // p = m/V</w:t>
      </w:r>
    </w:p>
    <w:p w14:paraId="69D0D969" w14:textId="79A934B9" w:rsidR="00743E52" w:rsidRPr="00E23D2C" w:rsidRDefault="00743E52" w:rsidP="00160D59">
      <w:pPr>
        <w:pStyle w:val="afc"/>
        <w:rPr>
          <w:sz w:val="16"/>
          <w:szCs w:val="16"/>
        </w:rPr>
      </w:pPr>
      <w:r w:rsidRPr="00E23D2C">
        <w:rPr>
          <w:sz w:val="16"/>
          <w:szCs w:val="16"/>
        </w:rPr>
        <w:t xml:space="preserve">    @JsonProperty("uInternal")</w:t>
      </w:r>
      <w:r w:rsidR="00160D59" w:rsidRPr="00E23D2C">
        <w:rPr>
          <w:sz w:val="16"/>
          <w:szCs w:val="16"/>
        </w:rPr>
        <w:t xml:space="preserve"> </w:t>
      </w:r>
      <w:r w:rsidRPr="00E23D2C">
        <w:rPr>
          <w:sz w:val="16"/>
          <w:szCs w:val="16"/>
        </w:rPr>
        <w:t>private final double uInternal;     // U внутрішня</w:t>
      </w:r>
    </w:p>
    <w:p w14:paraId="634324C8" w14:textId="786383D2" w:rsidR="00743E52" w:rsidRPr="00E23D2C" w:rsidRDefault="00743E52" w:rsidP="00160D59">
      <w:pPr>
        <w:pStyle w:val="afc"/>
        <w:rPr>
          <w:sz w:val="16"/>
          <w:szCs w:val="16"/>
        </w:rPr>
      </w:pPr>
      <w:r w:rsidRPr="00E23D2C">
        <w:rPr>
          <w:sz w:val="16"/>
          <w:szCs w:val="16"/>
        </w:rPr>
        <w:t xml:space="preserve">    @JsonProperty("uExternal")</w:t>
      </w:r>
      <w:r w:rsidR="00160D59" w:rsidRPr="00E23D2C">
        <w:rPr>
          <w:sz w:val="16"/>
          <w:szCs w:val="16"/>
        </w:rPr>
        <w:t xml:space="preserve"> </w:t>
      </w:r>
      <w:r w:rsidRPr="00E23D2C">
        <w:rPr>
          <w:sz w:val="16"/>
          <w:szCs w:val="16"/>
        </w:rPr>
        <w:t>private final double uExternal;     // U зовнішня</w:t>
      </w:r>
    </w:p>
    <w:p w14:paraId="21E6EA18" w14:textId="77777777" w:rsidR="00743E52" w:rsidRPr="00E23D2C" w:rsidRDefault="00743E52" w:rsidP="00475B71">
      <w:pPr>
        <w:pStyle w:val="afc"/>
        <w:rPr>
          <w:sz w:val="16"/>
          <w:szCs w:val="16"/>
        </w:rPr>
      </w:pPr>
      <w:r w:rsidRPr="00E23D2C">
        <w:rPr>
          <w:sz w:val="16"/>
          <w:szCs w:val="16"/>
        </w:rPr>
        <w:t xml:space="preserve">    private final double thermalConductivity; // k_lambda // λ</w:t>
      </w:r>
    </w:p>
    <w:p w14:paraId="32AF619A" w14:textId="77777777" w:rsidR="00743E52" w:rsidRPr="00E23D2C" w:rsidRDefault="00743E52" w:rsidP="00475B71">
      <w:pPr>
        <w:pStyle w:val="afc"/>
        <w:rPr>
          <w:sz w:val="16"/>
          <w:szCs w:val="16"/>
        </w:rPr>
      </w:pPr>
      <w:r w:rsidRPr="00E23D2C">
        <w:rPr>
          <w:sz w:val="16"/>
          <w:szCs w:val="16"/>
        </w:rPr>
        <w:t xml:space="preserve">    private final double specificHeat; // c</w:t>
      </w:r>
    </w:p>
    <w:p w14:paraId="0D402458" w14:textId="77777777" w:rsidR="00743E52" w:rsidRPr="00E23D2C" w:rsidRDefault="00743E52" w:rsidP="00475B71">
      <w:pPr>
        <w:pStyle w:val="afc"/>
        <w:rPr>
          <w:sz w:val="16"/>
          <w:szCs w:val="16"/>
        </w:rPr>
      </w:pPr>
      <w:r w:rsidRPr="00E23D2C">
        <w:rPr>
          <w:sz w:val="16"/>
          <w:szCs w:val="16"/>
        </w:rPr>
        <w:t xml:space="preserve">    private final double mass; // m = ρ · A · d</w:t>
      </w:r>
    </w:p>
    <w:p w14:paraId="70BEFDD0" w14:textId="77777777" w:rsidR="00743E52" w:rsidRPr="00E23D2C" w:rsidRDefault="00743E52" w:rsidP="00475B71">
      <w:pPr>
        <w:pStyle w:val="afc"/>
        <w:rPr>
          <w:sz w:val="16"/>
          <w:szCs w:val="16"/>
        </w:rPr>
      </w:pPr>
      <w:r w:rsidRPr="00E23D2C">
        <w:rPr>
          <w:sz w:val="16"/>
          <w:szCs w:val="16"/>
        </w:rPr>
        <w:t xml:space="preserve">    private final double heatCapacity;  // C = c * m</w:t>
      </w:r>
    </w:p>
    <w:p w14:paraId="4DE3282A" w14:textId="3A2662CB" w:rsidR="00743E52" w:rsidRPr="00E23D2C" w:rsidRDefault="00743E52" w:rsidP="00160D59">
      <w:pPr>
        <w:pStyle w:val="afc"/>
        <w:rPr>
          <w:sz w:val="16"/>
          <w:szCs w:val="16"/>
        </w:rPr>
      </w:pPr>
      <w:r w:rsidRPr="00E23D2C">
        <w:rPr>
          <w:sz w:val="16"/>
          <w:szCs w:val="16"/>
        </w:rPr>
        <w:t xml:space="preserve">    private final double totalU; // U // U = 1 / (1/Uвнутр + d/λ + 1/Uзовн)</w:t>
      </w:r>
    </w:p>
    <w:p w14:paraId="1E88A1EF" w14:textId="77777777" w:rsidR="00743E52" w:rsidRPr="00E23D2C" w:rsidRDefault="00743E52" w:rsidP="00475B71">
      <w:pPr>
        <w:pStyle w:val="afc"/>
        <w:rPr>
          <w:sz w:val="16"/>
          <w:szCs w:val="16"/>
        </w:rPr>
      </w:pPr>
      <w:r w:rsidRPr="00E23D2C">
        <w:rPr>
          <w:sz w:val="16"/>
          <w:szCs w:val="16"/>
        </w:rPr>
        <w:t xml:space="preserve">    private final String adjacentRoomName;</w:t>
      </w:r>
    </w:p>
    <w:p w14:paraId="7AB91D05" w14:textId="77777777" w:rsidR="00743E52" w:rsidRPr="00E23D2C" w:rsidRDefault="00743E52" w:rsidP="00475B71">
      <w:pPr>
        <w:pStyle w:val="afc"/>
        <w:rPr>
          <w:sz w:val="16"/>
          <w:szCs w:val="16"/>
        </w:rPr>
      </w:pPr>
    </w:p>
    <w:p w14:paraId="37915521" w14:textId="212141E7" w:rsidR="00743E52" w:rsidRPr="00E23D2C" w:rsidRDefault="00743E52" w:rsidP="008C18EC">
      <w:pPr>
        <w:pStyle w:val="afc"/>
        <w:rPr>
          <w:sz w:val="16"/>
          <w:szCs w:val="16"/>
        </w:rPr>
      </w:pPr>
      <w:r w:rsidRPr="00E23D2C">
        <w:rPr>
          <w:sz w:val="16"/>
          <w:szCs w:val="16"/>
        </w:rPr>
        <w:t xml:space="preserve">    @JsonProperty("uInternal")</w:t>
      </w:r>
      <w:r w:rsidR="00160D59" w:rsidRPr="00E23D2C">
        <w:rPr>
          <w:sz w:val="16"/>
          <w:szCs w:val="16"/>
        </w:rPr>
        <w:t xml:space="preserve"> </w:t>
      </w:r>
      <w:r w:rsidRPr="00E23D2C">
        <w:rPr>
          <w:sz w:val="16"/>
          <w:szCs w:val="16"/>
        </w:rPr>
        <w:t>public double getUInternal() { return uInternal; }</w:t>
      </w:r>
    </w:p>
    <w:p w14:paraId="6AB968AC" w14:textId="229A1360" w:rsidR="00743E52" w:rsidRPr="00E23D2C" w:rsidRDefault="00743E52" w:rsidP="00160D59">
      <w:pPr>
        <w:pStyle w:val="afc"/>
        <w:rPr>
          <w:sz w:val="16"/>
          <w:szCs w:val="16"/>
        </w:rPr>
      </w:pPr>
      <w:r w:rsidRPr="00E23D2C">
        <w:rPr>
          <w:sz w:val="16"/>
          <w:szCs w:val="16"/>
        </w:rPr>
        <w:t xml:space="preserve">    @JsonProperty("uExternal")</w:t>
      </w:r>
      <w:r w:rsidR="00160D59" w:rsidRPr="00E23D2C">
        <w:rPr>
          <w:sz w:val="16"/>
          <w:szCs w:val="16"/>
        </w:rPr>
        <w:t xml:space="preserve"> </w:t>
      </w:r>
      <w:r w:rsidRPr="00E23D2C">
        <w:rPr>
          <w:sz w:val="16"/>
          <w:szCs w:val="16"/>
        </w:rPr>
        <w:t>public double getUExternal() { return uExternal; }</w:t>
      </w:r>
    </w:p>
    <w:p w14:paraId="65F171EA" w14:textId="77777777" w:rsidR="00743E52" w:rsidRPr="00E23D2C" w:rsidRDefault="00743E52" w:rsidP="008C18EC">
      <w:pPr>
        <w:pStyle w:val="afc"/>
        <w:ind w:firstLine="0"/>
        <w:rPr>
          <w:sz w:val="16"/>
          <w:szCs w:val="16"/>
        </w:rPr>
      </w:pPr>
    </w:p>
    <w:p w14:paraId="7AABF944" w14:textId="77777777" w:rsidR="00743E52" w:rsidRPr="00E23D2C" w:rsidRDefault="00743E52" w:rsidP="00475B71">
      <w:pPr>
        <w:pStyle w:val="afc"/>
        <w:rPr>
          <w:sz w:val="16"/>
          <w:szCs w:val="16"/>
        </w:rPr>
      </w:pPr>
      <w:r w:rsidRPr="00E23D2C">
        <w:rPr>
          <w:sz w:val="16"/>
          <w:szCs w:val="16"/>
        </w:rPr>
        <w:t xml:space="preserve">    @JsonCreator</w:t>
      </w:r>
    </w:p>
    <w:p w14:paraId="3286AF0C" w14:textId="77777777" w:rsidR="00743E52" w:rsidRPr="00E23D2C" w:rsidRDefault="00743E52" w:rsidP="00475B71">
      <w:pPr>
        <w:pStyle w:val="afc"/>
        <w:rPr>
          <w:sz w:val="16"/>
          <w:szCs w:val="16"/>
        </w:rPr>
      </w:pPr>
      <w:r w:rsidRPr="00E23D2C">
        <w:rPr>
          <w:sz w:val="16"/>
          <w:szCs w:val="16"/>
        </w:rPr>
        <w:t xml:space="preserve">    @Builder</w:t>
      </w:r>
    </w:p>
    <w:p w14:paraId="47B26E90" w14:textId="40454B11" w:rsidR="00743E52" w:rsidRPr="00E23D2C" w:rsidRDefault="00743E52" w:rsidP="008C18EC">
      <w:pPr>
        <w:pStyle w:val="afc"/>
        <w:rPr>
          <w:sz w:val="16"/>
          <w:szCs w:val="16"/>
        </w:rPr>
      </w:pPr>
      <w:r w:rsidRPr="00E23D2C">
        <w:rPr>
          <w:sz w:val="16"/>
          <w:szCs w:val="16"/>
        </w:rPr>
        <w:t xml:space="preserve">    public SurfaceParams(@JsonProperty("name") String name,</w:t>
      </w:r>
      <w:r w:rsidR="008C18EC" w:rsidRPr="00E23D2C">
        <w:rPr>
          <w:sz w:val="16"/>
          <w:szCs w:val="16"/>
        </w:rPr>
        <w:t xml:space="preserve"> </w:t>
      </w:r>
      <w:r w:rsidRPr="00E23D2C">
        <w:rPr>
          <w:sz w:val="16"/>
          <w:szCs w:val="16"/>
        </w:rPr>
        <w:t>@JsonProperty("area") double area,</w:t>
      </w:r>
    </w:p>
    <w:p w14:paraId="23485BC3" w14:textId="77777777" w:rsidR="00743E52" w:rsidRPr="00E23D2C" w:rsidRDefault="00743E52" w:rsidP="00475B71">
      <w:pPr>
        <w:pStyle w:val="afc"/>
        <w:rPr>
          <w:sz w:val="16"/>
          <w:szCs w:val="16"/>
        </w:rPr>
      </w:pPr>
      <w:r w:rsidRPr="00E23D2C">
        <w:rPr>
          <w:sz w:val="16"/>
          <w:szCs w:val="16"/>
        </w:rPr>
        <w:t xml:space="preserve">                         @JsonProperty("thickness") double thickness,</w:t>
      </w:r>
    </w:p>
    <w:p w14:paraId="29F50C53" w14:textId="77777777" w:rsidR="00743E52" w:rsidRPr="00E23D2C" w:rsidRDefault="00743E52" w:rsidP="00475B71">
      <w:pPr>
        <w:pStyle w:val="afc"/>
        <w:rPr>
          <w:sz w:val="16"/>
          <w:szCs w:val="16"/>
        </w:rPr>
      </w:pPr>
      <w:r w:rsidRPr="00E23D2C">
        <w:rPr>
          <w:sz w:val="16"/>
          <w:szCs w:val="16"/>
        </w:rPr>
        <w:t xml:space="preserve">                         @JsonProperty("density") double density,</w:t>
      </w:r>
    </w:p>
    <w:p w14:paraId="38E6A6BE" w14:textId="77777777" w:rsidR="00743E52" w:rsidRPr="00E23D2C" w:rsidRDefault="00743E52" w:rsidP="00475B71">
      <w:pPr>
        <w:pStyle w:val="afc"/>
        <w:rPr>
          <w:sz w:val="16"/>
          <w:szCs w:val="16"/>
        </w:rPr>
      </w:pPr>
      <w:r w:rsidRPr="00E23D2C">
        <w:rPr>
          <w:sz w:val="16"/>
          <w:szCs w:val="16"/>
        </w:rPr>
        <w:t xml:space="preserve">                         @JsonProperty("uInternal") @JsonAlias("uinternal") double uInternal,</w:t>
      </w:r>
    </w:p>
    <w:p w14:paraId="039791A8" w14:textId="77777777" w:rsidR="00743E52" w:rsidRPr="00E23D2C" w:rsidRDefault="00743E52" w:rsidP="00475B71">
      <w:pPr>
        <w:pStyle w:val="afc"/>
        <w:rPr>
          <w:sz w:val="16"/>
          <w:szCs w:val="16"/>
        </w:rPr>
      </w:pPr>
      <w:r w:rsidRPr="00E23D2C">
        <w:rPr>
          <w:sz w:val="16"/>
          <w:szCs w:val="16"/>
        </w:rPr>
        <w:t xml:space="preserve">                         @JsonProperty("uExternal") @JsonAlias("uexternal") double uExternal,</w:t>
      </w:r>
    </w:p>
    <w:p w14:paraId="68BB8A35" w14:textId="77777777" w:rsidR="00743E52" w:rsidRPr="00E23D2C" w:rsidRDefault="00743E52" w:rsidP="00475B71">
      <w:pPr>
        <w:pStyle w:val="afc"/>
        <w:rPr>
          <w:sz w:val="16"/>
          <w:szCs w:val="16"/>
        </w:rPr>
      </w:pPr>
      <w:r w:rsidRPr="00E23D2C">
        <w:rPr>
          <w:sz w:val="16"/>
          <w:szCs w:val="16"/>
        </w:rPr>
        <w:t xml:space="preserve">                         @JsonProperty("thermalConductivity") double thermalConductivity,</w:t>
      </w:r>
    </w:p>
    <w:p w14:paraId="7DB20B96" w14:textId="77777777" w:rsidR="00743E52" w:rsidRPr="00E23D2C" w:rsidRDefault="00743E52" w:rsidP="00475B71">
      <w:pPr>
        <w:pStyle w:val="afc"/>
        <w:rPr>
          <w:sz w:val="16"/>
          <w:szCs w:val="16"/>
        </w:rPr>
      </w:pPr>
      <w:r w:rsidRPr="00E23D2C">
        <w:rPr>
          <w:sz w:val="16"/>
          <w:szCs w:val="16"/>
        </w:rPr>
        <w:t xml:space="preserve">                         @JsonProperty("specificHeat") double specificHeat,</w:t>
      </w:r>
    </w:p>
    <w:p w14:paraId="32736EC2" w14:textId="77777777" w:rsidR="00743E52" w:rsidRPr="00E23D2C" w:rsidRDefault="00743E52" w:rsidP="00475B71">
      <w:pPr>
        <w:pStyle w:val="afc"/>
        <w:rPr>
          <w:sz w:val="16"/>
          <w:szCs w:val="16"/>
        </w:rPr>
      </w:pPr>
      <w:r w:rsidRPr="00E23D2C">
        <w:rPr>
          <w:sz w:val="16"/>
          <w:szCs w:val="16"/>
        </w:rPr>
        <w:t xml:space="preserve">                         @JsonProperty("adjacentRoomName") String adjacentRoomName) {</w:t>
      </w:r>
    </w:p>
    <w:p w14:paraId="116CC64C" w14:textId="77777777" w:rsidR="00743E52" w:rsidRPr="00E23D2C" w:rsidRDefault="00743E52" w:rsidP="00475B71">
      <w:pPr>
        <w:pStyle w:val="afc"/>
        <w:rPr>
          <w:sz w:val="16"/>
          <w:szCs w:val="16"/>
        </w:rPr>
      </w:pPr>
      <w:r w:rsidRPr="00E23D2C">
        <w:rPr>
          <w:sz w:val="16"/>
          <w:szCs w:val="16"/>
        </w:rPr>
        <w:t xml:space="preserve">        this.name = name;</w:t>
      </w:r>
    </w:p>
    <w:p w14:paraId="14FFFF78" w14:textId="77777777" w:rsidR="00743E52" w:rsidRPr="00E23D2C" w:rsidRDefault="00743E52" w:rsidP="00475B71">
      <w:pPr>
        <w:pStyle w:val="afc"/>
        <w:rPr>
          <w:sz w:val="16"/>
          <w:szCs w:val="16"/>
        </w:rPr>
      </w:pPr>
      <w:r w:rsidRPr="00E23D2C">
        <w:rPr>
          <w:sz w:val="16"/>
          <w:szCs w:val="16"/>
        </w:rPr>
        <w:t xml:space="preserve">        this.area = area;</w:t>
      </w:r>
    </w:p>
    <w:p w14:paraId="3BF8585D" w14:textId="77777777" w:rsidR="00743E52" w:rsidRPr="00E23D2C" w:rsidRDefault="00743E52" w:rsidP="00475B71">
      <w:pPr>
        <w:pStyle w:val="afc"/>
        <w:rPr>
          <w:sz w:val="16"/>
          <w:szCs w:val="16"/>
        </w:rPr>
      </w:pPr>
      <w:r w:rsidRPr="00E23D2C">
        <w:rPr>
          <w:sz w:val="16"/>
          <w:szCs w:val="16"/>
        </w:rPr>
        <w:t xml:space="preserve">        this.thickness = thickness;</w:t>
      </w:r>
    </w:p>
    <w:p w14:paraId="4162C359" w14:textId="77777777" w:rsidR="00743E52" w:rsidRPr="00E23D2C" w:rsidRDefault="00743E52" w:rsidP="00475B71">
      <w:pPr>
        <w:pStyle w:val="afc"/>
        <w:rPr>
          <w:sz w:val="16"/>
          <w:szCs w:val="16"/>
        </w:rPr>
      </w:pPr>
      <w:r w:rsidRPr="00E23D2C">
        <w:rPr>
          <w:sz w:val="16"/>
          <w:szCs w:val="16"/>
        </w:rPr>
        <w:t xml:space="preserve">        this.density = density;</w:t>
      </w:r>
    </w:p>
    <w:p w14:paraId="04ED05D4" w14:textId="77777777" w:rsidR="00743E52" w:rsidRPr="00E23D2C" w:rsidRDefault="00743E52" w:rsidP="00475B71">
      <w:pPr>
        <w:pStyle w:val="afc"/>
        <w:rPr>
          <w:sz w:val="16"/>
          <w:szCs w:val="16"/>
        </w:rPr>
      </w:pPr>
      <w:r w:rsidRPr="00E23D2C">
        <w:rPr>
          <w:sz w:val="16"/>
          <w:szCs w:val="16"/>
        </w:rPr>
        <w:t xml:space="preserve">        this.uInternal = uInternal;</w:t>
      </w:r>
    </w:p>
    <w:p w14:paraId="140536FD" w14:textId="77777777" w:rsidR="00743E52" w:rsidRPr="00E23D2C" w:rsidRDefault="00743E52" w:rsidP="00475B71">
      <w:pPr>
        <w:pStyle w:val="afc"/>
        <w:rPr>
          <w:sz w:val="16"/>
          <w:szCs w:val="16"/>
        </w:rPr>
      </w:pPr>
      <w:r w:rsidRPr="00E23D2C">
        <w:rPr>
          <w:sz w:val="16"/>
          <w:szCs w:val="16"/>
        </w:rPr>
        <w:t xml:space="preserve">        this.uExternal = uExternal;</w:t>
      </w:r>
    </w:p>
    <w:p w14:paraId="271B3864" w14:textId="77777777" w:rsidR="00743E52" w:rsidRPr="00E23D2C" w:rsidRDefault="00743E52" w:rsidP="00475B71">
      <w:pPr>
        <w:pStyle w:val="afc"/>
        <w:rPr>
          <w:sz w:val="16"/>
          <w:szCs w:val="16"/>
        </w:rPr>
      </w:pPr>
      <w:r w:rsidRPr="00E23D2C">
        <w:rPr>
          <w:sz w:val="16"/>
          <w:szCs w:val="16"/>
        </w:rPr>
        <w:t xml:space="preserve">        this.thermalConductivity = thermalConductivity;</w:t>
      </w:r>
    </w:p>
    <w:p w14:paraId="5A4F1BCF" w14:textId="77777777" w:rsidR="00743E52" w:rsidRPr="00E23D2C" w:rsidRDefault="00743E52" w:rsidP="00475B71">
      <w:pPr>
        <w:pStyle w:val="afc"/>
        <w:rPr>
          <w:sz w:val="16"/>
          <w:szCs w:val="16"/>
        </w:rPr>
      </w:pPr>
      <w:r w:rsidRPr="00E23D2C">
        <w:rPr>
          <w:sz w:val="16"/>
          <w:szCs w:val="16"/>
        </w:rPr>
        <w:t xml:space="preserve">        this.specificHeat = specificHeat;</w:t>
      </w:r>
    </w:p>
    <w:p w14:paraId="27EAB8FB" w14:textId="77777777" w:rsidR="00743E52" w:rsidRPr="00E23D2C" w:rsidRDefault="00743E52" w:rsidP="00475B71">
      <w:pPr>
        <w:pStyle w:val="afc"/>
        <w:rPr>
          <w:sz w:val="16"/>
          <w:szCs w:val="16"/>
        </w:rPr>
      </w:pPr>
      <w:r w:rsidRPr="00E23D2C">
        <w:rPr>
          <w:sz w:val="16"/>
          <w:szCs w:val="16"/>
        </w:rPr>
        <w:t xml:space="preserve">        this.adjacentRoomName = adjacentRoomName;</w:t>
      </w:r>
    </w:p>
    <w:p w14:paraId="72C7346C" w14:textId="77777777" w:rsidR="00743E52" w:rsidRPr="00E23D2C" w:rsidRDefault="00743E52" w:rsidP="00475B71">
      <w:pPr>
        <w:pStyle w:val="afc"/>
        <w:rPr>
          <w:sz w:val="16"/>
          <w:szCs w:val="16"/>
        </w:rPr>
      </w:pPr>
    </w:p>
    <w:p w14:paraId="5F32F8C3" w14:textId="77777777" w:rsidR="00743E52" w:rsidRPr="00E23D2C" w:rsidRDefault="00743E52" w:rsidP="00475B71">
      <w:pPr>
        <w:pStyle w:val="afc"/>
        <w:rPr>
          <w:sz w:val="16"/>
          <w:szCs w:val="16"/>
        </w:rPr>
      </w:pPr>
      <w:r w:rsidRPr="00E23D2C">
        <w:rPr>
          <w:sz w:val="16"/>
          <w:szCs w:val="16"/>
        </w:rPr>
        <w:t xml:space="preserve">        this.mass = density * area * thickness;</w:t>
      </w:r>
    </w:p>
    <w:p w14:paraId="417E2F79" w14:textId="77777777" w:rsidR="00743E52" w:rsidRPr="00E23D2C" w:rsidRDefault="00743E52" w:rsidP="00475B71">
      <w:pPr>
        <w:pStyle w:val="afc"/>
        <w:rPr>
          <w:sz w:val="16"/>
          <w:szCs w:val="16"/>
        </w:rPr>
      </w:pPr>
      <w:r w:rsidRPr="00E23D2C">
        <w:rPr>
          <w:sz w:val="16"/>
          <w:szCs w:val="16"/>
        </w:rPr>
        <w:t xml:space="preserve">        this.heatCapacity = specificHeat * mass;</w:t>
      </w:r>
    </w:p>
    <w:p w14:paraId="20F01E9C" w14:textId="77777777" w:rsidR="00743E52" w:rsidRPr="00E23D2C" w:rsidRDefault="00743E52" w:rsidP="00475B71">
      <w:pPr>
        <w:pStyle w:val="afc"/>
        <w:rPr>
          <w:sz w:val="16"/>
          <w:szCs w:val="16"/>
        </w:rPr>
      </w:pPr>
      <w:r w:rsidRPr="00E23D2C">
        <w:rPr>
          <w:sz w:val="16"/>
          <w:szCs w:val="16"/>
        </w:rPr>
        <w:t xml:space="preserve">        this.totalU = 1.0 / (1.0 / uInternal + thickness / thermalConductivity + 1.0 / uExternal);</w:t>
      </w:r>
    </w:p>
    <w:p w14:paraId="36D2FE7F" w14:textId="77777777" w:rsidR="00743E52" w:rsidRPr="00E23D2C" w:rsidRDefault="00743E52" w:rsidP="00475B71">
      <w:pPr>
        <w:pStyle w:val="afc"/>
        <w:rPr>
          <w:sz w:val="16"/>
          <w:szCs w:val="16"/>
        </w:rPr>
      </w:pPr>
      <w:r w:rsidRPr="00E23D2C">
        <w:rPr>
          <w:sz w:val="16"/>
          <w:szCs w:val="16"/>
        </w:rPr>
        <w:t xml:space="preserve">    }</w:t>
      </w:r>
    </w:p>
    <w:p w14:paraId="577A0DF9" w14:textId="77777777" w:rsidR="00743E52" w:rsidRPr="00E23D2C" w:rsidRDefault="00743E52" w:rsidP="00475B71">
      <w:pPr>
        <w:pStyle w:val="afc"/>
        <w:rPr>
          <w:sz w:val="16"/>
          <w:szCs w:val="16"/>
        </w:rPr>
      </w:pPr>
      <w:r w:rsidRPr="00E23D2C">
        <w:rPr>
          <w:sz w:val="16"/>
          <w:szCs w:val="16"/>
        </w:rPr>
        <w:t>}</w:t>
      </w:r>
    </w:p>
    <w:p w14:paraId="0077005F" w14:textId="77777777" w:rsidR="00743E52" w:rsidRPr="00E23D2C" w:rsidRDefault="00743E52" w:rsidP="00475B71">
      <w:pPr>
        <w:pStyle w:val="afc"/>
        <w:rPr>
          <w:sz w:val="16"/>
          <w:szCs w:val="16"/>
        </w:rPr>
      </w:pPr>
    </w:p>
    <w:p w14:paraId="7055FA1A" w14:textId="77777777" w:rsidR="00743E52" w:rsidRPr="00E23D2C" w:rsidRDefault="00743E52" w:rsidP="00475B71">
      <w:pPr>
        <w:pStyle w:val="afc"/>
        <w:rPr>
          <w:sz w:val="16"/>
          <w:szCs w:val="16"/>
        </w:rPr>
      </w:pPr>
      <w:r w:rsidRPr="00E23D2C">
        <w:rPr>
          <w:sz w:val="16"/>
          <w:szCs w:val="16"/>
        </w:rPr>
        <w:t>@Getter</w:t>
      </w:r>
    </w:p>
    <w:p w14:paraId="2D689D20" w14:textId="77777777" w:rsidR="00743E52" w:rsidRPr="00E23D2C" w:rsidRDefault="00743E52" w:rsidP="00475B71">
      <w:pPr>
        <w:pStyle w:val="afc"/>
        <w:rPr>
          <w:sz w:val="16"/>
          <w:szCs w:val="16"/>
        </w:rPr>
      </w:pPr>
      <w:r w:rsidRPr="00E23D2C">
        <w:rPr>
          <w:sz w:val="16"/>
          <w:szCs w:val="16"/>
        </w:rPr>
        <w:t>public class SimulationClock {</w:t>
      </w:r>
    </w:p>
    <w:p w14:paraId="2160A660" w14:textId="77777777" w:rsidR="00743E52" w:rsidRPr="00E23D2C" w:rsidRDefault="00743E52" w:rsidP="00475B71">
      <w:pPr>
        <w:pStyle w:val="afc"/>
        <w:rPr>
          <w:sz w:val="16"/>
          <w:szCs w:val="16"/>
        </w:rPr>
      </w:pPr>
    </w:p>
    <w:p w14:paraId="13DB6ADF" w14:textId="77777777" w:rsidR="00743E52" w:rsidRPr="00E23D2C" w:rsidRDefault="00743E52" w:rsidP="00475B71">
      <w:pPr>
        <w:pStyle w:val="afc"/>
        <w:rPr>
          <w:sz w:val="16"/>
          <w:szCs w:val="16"/>
        </w:rPr>
      </w:pPr>
      <w:r w:rsidRPr="00E23D2C">
        <w:rPr>
          <w:sz w:val="16"/>
          <w:szCs w:val="16"/>
        </w:rPr>
        <w:t xml:space="preserve">    private LocalDateTime current;</w:t>
      </w:r>
    </w:p>
    <w:p w14:paraId="639FB71D" w14:textId="77777777" w:rsidR="00743E52" w:rsidRPr="00E23D2C" w:rsidRDefault="00743E52" w:rsidP="00475B71">
      <w:pPr>
        <w:pStyle w:val="afc"/>
        <w:rPr>
          <w:sz w:val="16"/>
          <w:szCs w:val="16"/>
        </w:rPr>
      </w:pPr>
      <w:r w:rsidRPr="00E23D2C">
        <w:rPr>
          <w:sz w:val="16"/>
          <w:szCs w:val="16"/>
        </w:rPr>
        <w:t xml:space="preserve">    private final LocalDateTime start;</w:t>
      </w:r>
    </w:p>
    <w:p w14:paraId="0140C608" w14:textId="77777777" w:rsidR="00743E52" w:rsidRPr="00E23D2C" w:rsidRDefault="00743E52" w:rsidP="00475B71">
      <w:pPr>
        <w:pStyle w:val="afc"/>
        <w:rPr>
          <w:sz w:val="16"/>
          <w:szCs w:val="16"/>
        </w:rPr>
      </w:pPr>
      <w:r w:rsidRPr="00E23D2C">
        <w:rPr>
          <w:sz w:val="16"/>
          <w:szCs w:val="16"/>
        </w:rPr>
        <w:t xml:space="preserve">    private final Duration step;</w:t>
      </w:r>
    </w:p>
    <w:p w14:paraId="2CF9C300" w14:textId="77777777" w:rsidR="00743E52" w:rsidRPr="00E23D2C" w:rsidRDefault="00743E52" w:rsidP="00475B71">
      <w:pPr>
        <w:pStyle w:val="afc"/>
        <w:rPr>
          <w:sz w:val="16"/>
          <w:szCs w:val="16"/>
        </w:rPr>
      </w:pPr>
    </w:p>
    <w:p w14:paraId="04BAA348" w14:textId="77777777" w:rsidR="00743E52" w:rsidRPr="00E23D2C" w:rsidRDefault="00743E52" w:rsidP="00475B71">
      <w:pPr>
        <w:pStyle w:val="afc"/>
        <w:rPr>
          <w:sz w:val="16"/>
          <w:szCs w:val="16"/>
        </w:rPr>
      </w:pPr>
      <w:r w:rsidRPr="00E23D2C">
        <w:rPr>
          <w:sz w:val="16"/>
          <w:szCs w:val="16"/>
        </w:rPr>
        <w:t xml:space="preserve">    public SimulationClock(LocalDateTime startAt, Duration step) {</w:t>
      </w:r>
    </w:p>
    <w:p w14:paraId="0716BCB1" w14:textId="77777777" w:rsidR="00743E52" w:rsidRPr="00E23D2C" w:rsidRDefault="00743E52" w:rsidP="00475B71">
      <w:pPr>
        <w:pStyle w:val="afc"/>
        <w:rPr>
          <w:sz w:val="16"/>
          <w:szCs w:val="16"/>
        </w:rPr>
      </w:pPr>
      <w:r w:rsidRPr="00E23D2C">
        <w:rPr>
          <w:sz w:val="16"/>
          <w:szCs w:val="16"/>
        </w:rPr>
        <w:t xml:space="preserve">        this.current = startAt;</w:t>
      </w:r>
    </w:p>
    <w:p w14:paraId="0E517EA0" w14:textId="77777777" w:rsidR="00743E52" w:rsidRPr="00E23D2C" w:rsidRDefault="00743E52" w:rsidP="00475B71">
      <w:pPr>
        <w:pStyle w:val="afc"/>
        <w:rPr>
          <w:sz w:val="16"/>
          <w:szCs w:val="16"/>
        </w:rPr>
      </w:pPr>
      <w:r w:rsidRPr="00E23D2C">
        <w:rPr>
          <w:sz w:val="16"/>
          <w:szCs w:val="16"/>
        </w:rPr>
        <w:t xml:space="preserve">        this.step = step;</w:t>
      </w:r>
    </w:p>
    <w:p w14:paraId="67737150" w14:textId="77777777" w:rsidR="00743E52" w:rsidRPr="00E23D2C" w:rsidRDefault="00743E52" w:rsidP="00475B71">
      <w:pPr>
        <w:pStyle w:val="afc"/>
        <w:rPr>
          <w:sz w:val="16"/>
          <w:szCs w:val="16"/>
        </w:rPr>
      </w:pPr>
      <w:r w:rsidRPr="00E23D2C">
        <w:rPr>
          <w:sz w:val="16"/>
          <w:szCs w:val="16"/>
        </w:rPr>
        <w:t xml:space="preserve">        this.start = startAt;</w:t>
      </w:r>
    </w:p>
    <w:p w14:paraId="52CF0090" w14:textId="77777777" w:rsidR="00743E52" w:rsidRPr="00E23D2C" w:rsidRDefault="00743E52" w:rsidP="00475B71">
      <w:pPr>
        <w:pStyle w:val="afc"/>
        <w:rPr>
          <w:sz w:val="16"/>
          <w:szCs w:val="16"/>
        </w:rPr>
      </w:pPr>
      <w:r w:rsidRPr="00E23D2C">
        <w:rPr>
          <w:sz w:val="16"/>
          <w:szCs w:val="16"/>
        </w:rPr>
        <w:t xml:space="preserve">    }</w:t>
      </w:r>
    </w:p>
    <w:p w14:paraId="6A556515" w14:textId="77777777" w:rsidR="00743E52" w:rsidRPr="00E23D2C" w:rsidRDefault="00743E52" w:rsidP="00475B71">
      <w:pPr>
        <w:pStyle w:val="afc"/>
        <w:rPr>
          <w:sz w:val="16"/>
          <w:szCs w:val="16"/>
        </w:rPr>
      </w:pPr>
    </w:p>
    <w:p w14:paraId="6913CF7C" w14:textId="77777777" w:rsidR="00743E52" w:rsidRPr="00E23D2C" w:rsidRDefault="00743E52" w:rsidP="00475B71">
      <w:pPr>
        <w:pStyle w:val="afc"/>
        <w:rPr>
          <w:sz w:val="16"/>
          <w:szCs w:val="16"/>
        </w:rPr>
      </w:pPr>
      <w:r w:rsidRPr="00E23D2C">
        <w:rPr>
          <w:sz w:val="16"/>
          <w:szCs w:val="16"/>
        </w:rPr>
        <w:t xml:space="preserve">    public LocalDateTime now() {</w:t>
      </w:r>
    </w:p>
    <w:p w14:paraId="380BC7BA" w14:textId="77777777" w:rsidR="00743E52" w:rsidRPr="00E23D2C" w:rsidRDefault="00743E52" w:rsidP="00475B71">
      <w:pPr>
        <w:pStyle w:val="afc"/>
        <w:rPr>
          <w:sz w:val="16"/>
          <w:szCs w:val="16"/>
        </w:rPr>
      </w:pPr>
      <w:r w:rsidRPr="00E23D2C">
        <w:rPr>
          <w:sz w:val="16"/>
          <w:szCs w:val="16"/>
        </w:rPr>
        <w:t xml:space="preserve">        return current;</w:t>
      </w:r>
    </w:p>
    <w:p w14:paraId="36F9F1D4" w14:textId="77777777" w:rsidR="00743E52" w:rsidRPr="00E23D2C" w:rsidRDefault="00743E52" w:rsidP="00475B71">
      <w:pPr>
        <w:pStyle w:val="afc"/>
        <w:rPr>
          <w:sz w:val="16"/>
          <w:szCs w:val="16"/>
        </w:rPr>
      </w:pPr>
      <w:r w:rsidRPr="00E23D2C">
        <w:rPr>
          <w:sz w:val="16"/>
          <w:szCs w:val="16"/>
        </w:rPr>
        <w:t xml:space="preserve">    }</w:t>
      </w:r>
    </w:p>
    <w:p w14:paraId="2DBF21E4" w14:textId="77777777" w:rsidR="00743E52" w:rsidRPr="00E23D2C" w:rsidRDefault="00743E52" w:rsidP="00475B71">
      <w:pPr>
        <w:pStyle w:val="afc"/>
        <w:rPr>
          <w:sz w:val="16"/>
          <w:szCs w:val="16"/>
        </w:rPr>
      </w:pPr>
    </w:p>
    <w:p w14:paraId="1883F36F" w14:textId="77777777" w:rsidR="00743E52" w:rsidRPr="00E23D2C" w:rsidRDefault="00743E52" w:rsidP="00475B71">
      <w:pPr>
        <w:pStyle w:val="afc"/>
        <w:rPr>
          <w:sz w:val="16"/>
          <w:szCs w:val="16"/>
        </w:rPr>
      </w:pPr>
      <w:r w:rsidRPr="00E23D2C">
        <w:rPr>
          <w:sz w:val="16"/>
          <w:szCs w:val="16"/>
        </w:rPr>
        <w:t xml:space="preserve">    public double dtSeconds() {</w:t>
      </w:r>
    </w:p>
    <w:p w14:paraId="191EA75E" w14:textId="77777777" w:rsidR="00743E52" w:rsidRPr="00E23D2C" w:rsidRDefault="00743E52" w:rsidP="00475B71">
      <w:pPr>
        <w:pStyle w:val="afc"/>
        <w:rPr>
          <w:sz w:val="16"/>
          <w:szCs w:val="16"/>
        </w:rPr>
      </w:pPr>
      <w:r w:rsidRPr="00E23D2C">
        <w:rPr>
          <w:sz w:val="16"/>
          <w:szCs w:val="16"/>
        </w:rPr>
        <w:t xml:space="preserve">        return step.toSeconds();</w:t>
      </w:r>
    </w:p>
    <w:p w14:paraId="480783E9" w14:textId="77777777" w:rsidR="00743E52" w:rsidRPr="00E23D2C" w:rsidRDefault="00743E52" w:rsidP="00475B71">
      <w:pPr>
        <w:pStyle w:val="afc"/>
        <w:rPr>
          <w:sz w:val="16"/>
          <w:szCs w:val="16"/>
        </w:rPr>
      </w:pPr>
      <w:r w:rsidRPr="00E23D2C">
        <w:rPr>
          <w:sz w:val="16"/>
          <w:szCs w:val="16"/>
        </w:rPr>
        <w:t xml:space="preserve">    }</w:t>
      </w:r>
    </w:p>
    <w:p w14:paraId="635C556A" w14:textId="77777777" w:rsidR="00743E52" w:rsidRPr="00E23D2C" w:rsidRDefault="00743E52" w:rsidP="00475B71">
      <w:pPr>
        <w:pStyle w:val="afc"/>
        <w:rPr>
          <w:sz w:val="16"/>
          <w:szCs w:val="16"/>
        </w:rPr>
      </w:pPr>
    </w:p>
    <w:p w14:paraId="6845A031" w14:textId="77777777" w:rsidR="00743E52" w:rsidRPr="00E23D2C" w:rsidRDefault="00743E52" w:rsidP="00475B71">
      <w:pPr>
        <w:pStyle w:val="afc"/>
        <w:rPr>
          <w:sz w:val="16"/>
          <w:szCs w:val="16"/>
        </w:rPr>
      </w:pPr>
      <w:r w:rsidRPr="00E23D2C">
        <w:rPr>
          <w:sz w:val="16"/>
          <w:szCs w:val="16"/>
        </w:rPr>
        <w:t xml:space="preserve">    public void tick() {</w:t>
      </w:r>
    </w:p>
    <w:p w14:paraId="521F6C17" w14:textId="77777777" w:rsidR="00743E52" w:rsidRPr="00E23D2C" w:rsidRDefault="00743E52" w:rsidP="00475B71">
      <w:pPr>
        <w:pStyle w:val="afc"/>
        <w:rPr>
          <w:sz w:val="16"/>
          <w:szCs w:val="16"/>
        </w:rPr>
      </w:pPr>
      <w:r w:rsidRPr="00E23D2C">
        <w:rPr>
          <w:sz w:val="16"/>
          <w:szCs w:val="16"/>
        </w:rPr>
        <w:t xml:space="preserve">        current = current.plus(step);</w:t>
      </w:r>
    </w:p>
    <w:p w14:paraId="1A82849A" w14:textId="77777777" w:rsidR="00743E52" w:rsidRPr="00E23D2C" w:rsidRDefault="00743E52" w:rsidP="00475B71">
      <w:pPr>
        <w:pStyle w:val="afc"/>
        <w:rPr>
          <w:sz w:val="16"/>
          <w:szCs w:val="16"/>
        </w:rPr>
      </w:pPr>
      <w:r w:rsidRPr="00E23D2C">
        <w:rPr>
          <w:sz w:val="16"/>
          <w:szCs w:val="16"/>
        </w:rPr>
        <w:t xml:space="preserve">    }</w:t>
      </w:r>
    </w:p>
    <w:p w14:paraId="1C25BE0C" w14:textId="77777777" w:rsidR="00743E52" w:rsidRPr="00E23D2C" w:rsidRDefault="00743E52" w:rsidP="00475B71">
      <w:pPr>
        <w:pStyle w:val="afc"/>
        <w:rPr>
          <w:sz w:val="16"/>
          <w:szCs w:val="16"/>
        </w:rPr>
      </w:pPr>
      <w:r w:rsidRPr="00E23D2C">
        <w:rPr>
          <w:sz w:val="16"/>
          <w:szCs w:val="16"/>
        </w:rPr>
        <w:t>}</w:t>
      </w:r>
    </w:p>
    <w:p w14:paraId="6EF88B61" w14:textId="77777777" w:rsidR="00743E52" w:rsidRPr="00E23D2C" w:rsidRDefault="00743E52" w:rsidP="00475B71">
      <w:pPr>
        <w:pStyle w:val="afc"/>
        <w:rPr>
          <w:sz w:val="16"/>
          <w:szCs w:val="16"/>
        </w:rPr>
      </w:pPr>
    </w:p>
    <w:p w14:paraId="750837C8" w14:textId="67637F33" w:rsidR="00743E52" w:rsidRPr="00E23D2C" w:rsidRDefault="00743E52" w:rsidP="008C18EC">
      <w:pPr>
        <w:pStyle w:val="afc"/>
        <w:rPr>
          <w:sz w:val="16"/>
          <w:szCs w:val="16"/>
        </w:rPr>
      </w:pPr>
      <w:r w:rsidRPr="00E23D2C">
        <w:rPr>
          <w:sz w:val="16"/>
          <w:szCs w:val="16"/>
        </w:rPr>
        <w:t>@RequiredArgsConstructor</w:t>
      </w:r>
      <w:r w:rsidR="008C18EC" w:rsidRPr="00E23D2C">
        <w:rPr>
          <w:sz w:val="16"/>
          <w:szCs w:val="16"/>
        </w:rPr>
        <w:t xml:space="preserve"> </w:t>
      </w:r>
      <w:r w:rsidRPr="00E23D2C">
        <w:rPr>
          <w:sz w:val="16"/>
          <w:szCs w:val="16"/>
        </w:rPr>
        <w:t>@Getter</w:t>
      </w:r>
      <w:r w:rsidR="008C18EC" w:rsidRPr="00E23D2C">
        <w:rPr>
          <w:sz w:val="16"/>
          <w:szCs w:val="16"/>
        </w:rPr>
        <w:t xml:space="preserve"> </w:t>
      </w:r>
      <w:r w:rsidRPr="00E23D2C">
        <w:rPr>
          <w:sz w:val="16"/>
          <w:szCs w:val="16"/>
        </w:rPr>
        <w:t>@Builder</w:t>
      </w:r>
    </w:p>
    <w:p w14:paraId="5750EDB7" w14:textId="77777777" w:rsidR="00743E52" w:rsidRPr="00E23D2C" w:rsidRDefault="00743E52" w:rsidP="00475B71">
      <w:pPr>
        <w:pStyle w:val="afc"/>
        <w:rPr>
          <w:sz w:val="16"/>
          <w:szCs w:val="16"/>
        </w:rPr>
      </w:pPr>
      <w:r w:rsidRPr="00E23D2C">
        <w:rPr>
          <w:sz w:val="16"/>
          <w:szCs w:val="16"/>
        </w:rPr>
        <w:t>public class SimulationContext {</w:t>
      </w:r>
    </w:p>
    <w:p w14:paraId="56BC5B46" w14:textId="77777777" w:rsidR="00743E52" w:rsidRPr="00E23D2C" w:rsidRDefault="00743E52" w:rsidP="00475B71">
      <w:pPr>
        <w:pStyle w:val="afc"/>
        <w:rPr>
          <w:sz w:val="16"/>
          <w:szCs w:val="16"/>
        </w:rPr>
      </w:pPr>
    </w:p>
    <w:p w14:paraId="13066573" w14:textId="77777777" w:rsidR="00743E52" w:rsidRPr="00E23D2C" w:rsidRDefault="00743E52" w:rsidP="00475B71">
      <w:pPr>
        <w:pStyle w:val="afc"/>
        <w:rPr>
          <w:sz w:val="16"/>
          <w:szCs w:val="16"/>
        </w:rPr>
      </w:pPr>
      <w:r w:rsidRPr="00E23D2C">
        <w:rPr>
          <w:sz w:val="16"/>
          <w:szCs w:val="16"/>
        </w:rPr>
        <w:t xml:space="preserve">    private final Map&lt;Object, Object&gt; localStates = new ConcurrentHashMap&lt;&gt;();</w:t>
      </w:r>
    </w:p>
    <w:p w14:paraId="776E9828" w14:textId="77777777" w:rsidR="00743E52" w:rsidRPr="00E23D2C" w:rsidRDefault="00743E52" w:rsidP="00475B71">
      <w:pPr>
        <w:pStyle w:val="afc"/>
        <w:rPr>
          <w:sz w:val="16"/>
          <w:szCs w:val="16"/>
        </w:rPr>
      </w:pPr>
    </w:p>
    <w:p w14:paraId="68D03D40" w14:textId="77777777" w:rsidR="00743E52" w:rsidRPr="00E23D2C" w:rsidRDefault="00743E52" w:rsidP="00475B71">
      <w:pPr>
        <w:pStyle w:val="afc"/>
        <w:rPr>
          <w:sz w:val="16"/>
          <w:szCs w:val="16"/>
        </w:rPr>
      </w:pPr>
      <w:r w:rsidRPr="00E23D2C">
        <w:rPr>
          <w:sz w:val="16"/>
          <w:szCs w:val="16"/>
        </w:rPr>
        <w:t xml:space="preserve">    @SuppressWarnings("unchecked")</w:t>
      </w:r>
    </w:p>
    <w:p w14:paraId="17CAB0DF" w14:textId="77777777" w:rsidR="00743E52" w:rsidRPr="00E23D2C" w:rsidRDefault="00743E52" w:rsidP="00475B71">
      <w:pPr>
        <w:pStyle w:val="afc"/>
        <w:rPr>
          <w:sz w:val="16"/>
          <w:szCs w:val="16"/>
        </w:rPr>
      </w:pPr>
      <w:r w:rsidRPr="00E23D2C">
        <w:rPr>
          <w:sz w:val="16"/>
          <w:szCs w:val="16"/>
        </w:rPr>
        <w:t xml:space="preserve">    public &lt;T&gt; T state(Object key, Supplier&lt;T&gt; init) {</w:t>
      </w:r>
    </w:p>
    <w:p w14:paraId="55F00EB6" w14:textId="77777777" w:rsidR="00743E52" w:rsidRPr="00E23D2C" w:rsidRDefault="00743E52" w:rsidP="00475B71">
      <w:pPr>
        <w:pStyle w:val="afc"/>
        <w:rPr>
          <w:sz w:val="16"/>
          <w:szCs w:val="16"/>
        </w:rPr>
      </w:pPr>
      <w:r w:rsidRPr="00E23D2C">
        <w:rPr>
          <w:sz w:val="16"/>
          <w:szCs w:val="16"/>
        </w:rPr>
        <w:t xml:space="preserve">        return (T) localStates.computeIfAbsent(key, k -&gt; init.get());</w:t>
      </w:r>
    </w:p>
    <w:p w14:paraId="757142B1" w14:textId="77777777" w:rsidR="00743E52" w:rsidRPr="00E23D2C" w:rsidRDefault="00743E52" w:rsidP="00475B71">
      <w:pPr>
        <w:pStyle w:val="afc"/>
        <w:rPr>
          <w:sz w:val="16"/>
          <w:szCs w:val="16"/>
        </w:rPr>
      </w:pPr>
      <w:r w:rsidRPr="00E23D2C">
        <w:rPr>
          <w:sz w:val="16"/>
          <w:szCs w:val="16"/>
        </w:rPr>
        <w:t xml:space="preserve">    }</w:t>
      </w:r>
    </w:p>
    <w:p w14:paraId="661B1CA6" w14:textId="101FD581" w:rsidR="00743E52" w:rsidRPr="00E23D2C" w:rsidRDefault="00743E52" w:rsidP="00475B71">
      <w:pPr>
        <w:pStyle w:val="afc"/>
        <w:rPr>
          <w:sz w:val="16"/>
          <w:szCs w:val="16"/>
        </w:rPr>
      </w:pPr>
    </w:p>
    <w:p w14:paraId="3926F3DB" w14:textId="77777777" w:rsidR="00743E52" w:rsidRPr="00E23D2C" w:rsidRDefault="00743E52" w:rsidP="00475B71">
      <w:pPr>
        <w:pStyle w:val="afc"/>
        <w:rPr>
          <w:sz w:val="16"/>
          <w:szCs w:val="16"/>
        </w:rPr>
      </w:pPr>
      <w:r w:rsidRPr="00E23D2C">
        <w:rPr>
          <w:sz w:val="16"/>
          <w:szCs w:val="16"/>
        </w:rPr>
        <w:lastRenderedPageBreak/>
        <w:t>public void putState(Object key, Object state) {</w:t>
      </w:r>
    </w:p>
    <w:p w14:paraId="2665F373" w14:textId="77777777" w:rsidR="00743E52" w:rsidRPr="00E23D2C" w:rsidRDefault="00743E52" w:rsidP="00475B71">
      <w:pPr>
        <w:pStyle w:val="afc"/>
        <w:rPr>
          <w:sz w:val="16"/>
          <w:szCs w:val="16"/>
        </w:rPr>
      </w:pPr>
      <w:r w:rsidRPr="00E23D2C">
        <w:rPr>
          <w:sz w:val="16"/>
          <w:szCs w:val="16"/>
        </w:rPr>
        <w:t xml:space="preserve">        localStates.put(key, state);</w:t>
      </w:r>
    </w:p>
    <w:p w14:paraId="303942EB" w14:textId="77777777" w:rsidR="00743E52" w:rsidRPr="00E23D2C" w:rsidRDefault="00743E52" w:rsidP="00475B71">
      <w:pPr>
        <w:pStyle w:val="afc"/>
        <w:rPr>
          <w:sz w:val="16"/>
          <w:szCs w:val="16"/>
        </w:rPr>
      </w:pPr>
      <w:r w:rsidRPr="00E23D2C">
        <w:rPr>
          <w:sz w:val="16"/>
          <w:szCs w:val="16"/>
        </w:rPr>
        <w:t xml:space="preserve">    }</w:t>
      </w:r>
    </w:p>
    <w:p w14:paraId="1FC8F76E" w14:textId="77777777" w:rsidR="00743E52" w:rsidRPr="00E23D2C" w:rsidRDefault="00743E52" w:rsidP="00475B71">
      <w:pPr>
        <w:pStyle w:val="afc"/>
        <w:rPr>
          <w:sz w:val="16"/>
          <w:szCs w:val="16"/>
        </w:rPr>
      </w:pPr>
    </w:p>
    <w:p w14:paraId="7BC90A6D" w14:textId="77777777" w:rsidR="00743E52" w:rsidRPr="00E23D2C" w:rsidRDefault="00743E52" w:rsidP="00475B71">
      <w:pPr>
        <w:pStyle w:val="afc"/>
        <w:rPr>
          <w:sz w:val="16"/>
          <w:szCs w:val="16"/>
        </w:rPr>
      </w:pPr>
      <w:r w:rsidRPr="00E23D2C">
        <w:rPr>
          <w:sz w:val="16"/>
          <w:szCs w:val="16"/>
        </w:rPr>
        <w:t xml:space="preserve">    private final long   simulationId;</w:t>
      </w:r>
    </w:p>
    <w:p w14:paraId="6AA20523" w14:textId="77777777" w:rsidR="00743E52" w:rsidRPr="00E23D2C" w:rsidRDefault="00743E52" w:rsidP="00475B71">
      <w:pPr>
        <w:pStyle w:val="afc"/>
        <w:rPr>
          <w:sz w:val="16"/>
          <w:szCs w:val="16"/>
        </w:rPr>
      </w:pPr>
      <w:r w:rsidRPr="00E23D2C">
        <w:rPr>
          <w:sz w:val="16"/>
          <w:szCs w:val="16"/>
        </w:rPr>
        <w:t xml:space="preserve">    private final int    configId;</w:t>
      </w:r>
    </w:p>
    <w:p w14:paraId="32DDF63E" w14:textId="3E334EC2" w:rsidR="00743E52" w:rsidRPr="00E23D2C" w:rsidRDefault="00743E52" w:rsidP="00160D59">
      <w:pPr>
        <w:pStyle w:val="afc"/>
        <w:rPr>
          <w:sz w:val="16"/>
          <w:szCs w:val="16"/>
        </w:rPr>
      </w:pPr>
      <w:r w:rsidRPr="00E23D2C">
        <w:rPr>
          <w:sz w:val="16"/>
          <w:szCs w:val="16"/>
        </w:rPr>
        <w:t xml:space="preserve">    private final Long    modelId;</w:t>
      </w:r>
    </w:p>
    <w:p w14:paraId="083C6897" w14:textId="77777777" w:rsidR="00743E52" w:rsidRPr="00E23D2C" w:rsidRDefault="00743E52" w:rsidP="00475B71">
      <w:pPr>
        <w:pStyle w:val="afc"/>
        <w:rPr>
          <w:sz w:val="16"/>
          <w:szCs w:val="16"/>
        </w:rPr>
      </w:pPr>
      <w:r w:rsidRPr="00E23D2C">
        <w:rPr>
          <w:sz w:val="16"/>
          <w:szCs w:val="16"/>
        </w:rPr>
        <w:t xml:space="preserve">    private final Room               room;</w:t>
      </w:r>
    </w:p>
    <w:p w14:paraId="108527F3" w14:textId="77777777" w:rsidR="00743E52" w:rsidRPr="00E23D2C" w:rsidRDefault="00743E52" w:rsidP="00475B71">
      <w:pPr>
        <w:pStyle w:val="afc"/>
        <w:rPr>
          <w:sz w:val="16"/>
          <w:szCs w:val="16"/>
        </w:rPr>
      </w:pPr>
      <w:r w:rsidRPr="00E23D2C">
        <w:rPr>
          <w:sz w:val="16"/>
          <w:szCs w:val="16"/>
        </w:rPr>
        <w:t xml:space="preserve">    private final ThermalModel       thermalModel;</w:t>
      </w:r>
    </w:p>
    <w:p w14:paraId="5F5A4681" w14:textId="77777777" w:rsidR="00743E52" w:rsidRPr="00E23D2C" w:rsidRDefault="00743E52" w:rsidP="00475B71">
      <w:pPr>
        <w:pStyle w:val="afc"/>
        <w:rPr>
          <w:sz w:val="16"/>
          <w:szCs w:val="16"/>
        </w:rPr>
      </w:pPr>
      <w:r w:rsidRPr="00E23D2C">
        <w:rPr>
          <w:sz w:val="16"/>
          <w:szCs w:val="16"/>
        </w:rPr>
        <w:t xml:space="preserve">    private final SimulationStrategy strategy;</w:t>
      </w:r>
    </w:p>
    <w:p w14:paraId="7C2CC0B0" w14:textId="5BAEE7C1" w:rsidR="00743E52" w:rsidRPr="00E23D2C" w:rsidRDefault="00743E52" w:rsidP="00160D59">
      <w:pPr>
        <w:pStyle w:val="afc"/>
        <w:rPr>
          <w:sz w:val="16"/>
          <w:szCs w:val="16"/>
        </w:rPr>
      </w:pPr>
      <w:r w:rsidRPr="00E23D2C">
        <w:rPr>
          <w:sz w:val="16"/>
          <w:szCs w:val="16"/>
        </w:rPr>
        <w:t xml:space="preserve">    private final SimulationClock    clock;</w:t>
      </w:r>
    </w:p>
    <w:p w14:paraId="5BE90949" w14:textId="77777777" w:rsidR="00743E52" w:rsidRPr="00E23D2C" w:rsidRDefault="00743E52" w:rsidP="00475B71">
      <w:pPr>
        <w:pStyle w:val="afc"/>
        <w:rPr>
          <w:sz w:val="16"/>
          <w:szCs w:val="16"/>
        </w:rPr>
      </w:pPr>
      <w:r w:rsidRPr="00E23D2C">
        <w:rPr>
          <w:sz w:val="16"/>
          <w:szCs w:val="16"/>
        </w:rPr>
        <w:t xml:space="preserve">    private final long   iterations;</w:t>
      </w:r>
    </w:p>
    <w:p w14:paraId="16161E59" w14:textId="77777777" w:rsidR="00743E52" w:rsidRPr="00E23D2C" w:rsidRDefault="00743E52" w:rsidP="00475B71">
      <w:pPr>
        <w:pStyle w:val="afc"/>
        <w:rPr>
          <w:sz w:val="16"/>
          <w:szCs w:val="16"/>
        </w:rPr>
      </w:pPr>
      <w:r w:rsidRPr="00E23D2C">
        <w:rPr>
          <w:sz w:val="16"/>
          <w:szCs w:val="16"/>
        </w:rPr>
        <w:t xml:space="preserve">    private final double maxHeaterPower;</w:t>
      </w:r>
    </w:p>
    <w:p w14:paraId="6996F43A" w14:textId="77777777" w:rsidR="00743E52" w:rsidRPr="00E23D2C" w:rsidRDefault="00743E52" w:rsidP="00475B71">
      <w:pPr>
        <w:pStyle w:val="afc"/>
        <w:rPr>
          <w:sz w:val="16"/>
          <w:szCs w:val="16"/>
        </w:rPr>
      </w:pPr>
    </w:p>
    <w:p w14:paraId="5F24423D" w14:textId="77777777" w:rsidR="00743E52" w:rsidRPr="00E23D2C" w:rsidRDefault="00743E52" w:rsidP="00475B71">
      <w:pPr>
        <w:pStyle w:val="afc"/>
        <w:rPr>
          <w:sz w:val="16"/>
          <w:szCs w:val="16"/>
        </w:rPr>
      </w:pPr>
      <w:r w:rsidRPr="00E23D2C">
        <w:rPr>
          <w:sz w:val="16"/>
          <w:szCs w:val="16"/>
        </w:rPr>
        <w:t xml:space="preserve">    public boolean isDone() {</w:t>
      </w:r>
    </w:p>
    <w:p w14:paraId="0D0E10F4" w14:textId="77777777" w:rsidR="00743E52" w:rsidRPr="00E23D2C" w:rsidRDefault="00743E52" w:rsidP="00475B71">
      <w:pPr>
        <w:pStyle w:val="afc"/>
        <w:rPr>
          <w:sz w:val="16"/>
          <w:szCs w:val="16"/>
        </w:rPr>
      </w:pPr>
      <w:r w:rsidRPr="00E23D2C">
        <w:rPr>
          <w:sz w:val="16"/>
          <w:szCs w:val="16"/>
        </w:rPr>
        <w:t xml:space="preserve">        return clock.getStep().toSeconds() * iterations &gt;=</w:t>
      </w:r>
    </w:p>
    <w:p w14:paraId="6FAD1E9B" w14:textId="77777777" w:rsidR="00743E52" w:rsidRPr="00E23D2C" w:rsidRDefault="00743E52" w:rsidP="00475B71">
      <w:pPr>
        <w:pStyle w:val="afc"/>
        <w:rPr>
          <w:sz w:val="16"/>
          <w:szCs w:val="16"/>
        </w:rPr>
      </w:pPr>
      <w:r w:rsidRPr="00E23D2C">
        <w:rPr>
          <w:sz w:val="16"/>
          <w:szCs w:val="16"/>
        </w:rPr>
        <w:t xml:space="preserve">                clock.now().getSecond() - clock.getStart().getSecond() ;</w:t>
      </w:r>
    </w:p>
    <w:p w14:paraId="5F7C0277" w14:textId="77777777" w:rsidR="00743E52" w:rsidRPr="00E23D2C" w:rsidRDefault="00743E52" w:rsidP="00475B71">
      <w:pPr>
        <w:pStyle w:val="afc"/>
        <w:rPr>
          <w:sz w:val="16"/>
          <w:szCs w:val="16"/>
        </w:rPr>
      </w:pPr>
      <w:r w:rsidRPr="00E23D2C">
        <w:rPr>
          <w:sz w:val="16"/>
          <w:szCs w:val="16"/>
        </w:rPr>
        <w:t xml:space="preserve">    }</w:t>
      </w:r>
    </w:p>
    <w:p w14:paraId="33776746" w14:textId="77777777" w:rsidR="00743E52" w:rsidRPr="00E23D2C" w:rsidRDefault="00743E52" w:rsidP="00475B71">
      <w:pPr>
        <w:pStyle w:val="afc"/>
        <w:rPr>
          <w:sz w:val="16"/>
          <w:szCs w:val="16"/>
        </w:rPr>
      </w:pPr>
    </w:p>
    <w:p w14:paraId="06C1AC52" w14:textId="77777777" w:rsidR="00743E52" w:rsidRPr="00E23D2C" w:rsidRDefault="00743E52" w:rsidP="00475B71">
      <w:pPr>
        <w:pStyle w:val="afc"/>
        <w:rPr>
          <w:sz w:val="16"/>
          <w:szCs w:val="16"/>
        </w:rPr>
      </w:pPr>
      <w:r w:rsidRPr="00E23D2C">
        <w:rPr>
          <w:sz w:val="16"/>
          <w:szCs w:val="16"/>
        </w:rPr>
        <w:t xml:space="preserve">    public double getProgress() {</w:t>
      </w:r>
    </w:p>
    <w:p w14:paraId="4EFC68A1" w14:textId="77777777" w:rsidR="00743E52" w:rsidRPr="00E23D2C" w:rsidRDefault="00743E52" w:rsidP="00475B71">
      <w:pPr>
        <w:pStyle w:val="afc"/>
        <w:rPr>
          <w:sz w:val="16"/>
          <w:szCs w:val="16"/>
        </w:rPr>
      </w:pPr>
      <w:r w:rsidRPr="00E23D2C">
        <w:rPr>
          <w:sz w:val="16"/>
          <w:szCs w:val="16"/>
        </w:rPr>
        <w:t xml:space="preserve">        return 100.0 * (clock.getStep().toSeconds() * iterations) /</w:t>
      </w:r>
    </w:p>
    <w:p w14:paraId="4446D416" w14:textId="77777777" w:rsidR="00743E52" w:rsidRPr="00E23D2C" w:rsidRDefault="00743E52" w:rsidP="00475B71">
      <w:pPr>
        <w:pStyle w:val="afc"/>
        <w:rPr>
          <w:sz w:val="16"/>
          <w:szCs w:val="16"/>
        </w:rPr>
      </w:pPr>
      <w:r w:rsidRPr="00E23D2C">
        <w:rPr>
          <w:sz w:val="16"/>
          <w:szCs w:val="16"/>
        </w:rPr>
        <w:t xml:space="preserve">                (clock.now().getSecond() - clock.getStart().getSecond());</w:t>
      </w:r>
    </w:p>
    <w:p w14:paraId="6C432389" w14:textId="77777777" w:rsidR="00743E52" w:rsidRPr="00E23D2C" w:rsidRDefault="00743E52" w:rsidP="00475B71">
      <w:pPr>
        <w:pStyle w:val="afc"/>
        <w:rPr>
          <w:sz w:val="16"/>
          <w:szCs w:val="16"/>
        </w:rPr>
      </w:pPr>
      <w:r w:rsidRPr="00E23D2C">
        <w:rPr>
          <w:sz w:val="16"/>
          <w:szCs w:val="16"/>
        </w:rPr>
        <w:t xml:space="preserve">    }</w:t>
      </w:r>
    </w:p>
    <w:p w14:paraId="66B72CE9" w14:textId="77777777" w:rsidR="00743E52" w:rsidRPr="00E23D2C" w:rsidRDefault="00743E52" w:rsidP="00475B71">
      <w:pPr>
        <w:pStyle w:val="afc"/>
        <w:rPr>
          <w:sz w:val="16"/>
          <w:szCs w:val="16"/>
        </w:rPr>
      </w:pPr>
      <w:r w:rsidRPr="00E23D2C">
        <w:rPr>
          <w:sz w:val="16"/>
          <w:szCs w:val="16"/>
        </w:rPr>
        <w:t>}</w:t>
      </w:r>
    </w:p>
    <w:p w14:paraId="1C42E773" w14:textId="77777777" w:rsidR="00743E52" w:rsidRPr="00E23D2C" w:rsidRDefault="00743E52" w:rsidP="00475B71">
      <w:pPr>
        <w:pStyle w:val="afc"/>
        <w:rPr>
          <w:sz w:val="16"/>
          <w:szCs w:val="16"/>
        </w:rPr>
      </w:pPr>
    </w:p>
    <w:p w14:paraId="3312C776" w14:textId="35E2505F" w:rsidR="00743E52" w:rsidRPr="00E23D2C" w:rsidRDefault="00743E52" w:rsidP="008C18EC">
      <w:pPr>
        <w:pStyle w:val="afc"/>
        <w:rPr>
          <w:sz w:val="16"/>
          <w:szCs w:val="16"/>
        </w:rPr>
      </w:pPr>
      <w:r w:rsidRPr="00E23D2C">
        <w:rPr>
          <w:sz w:val="16"/>
          <w:szCs w:val="16"/>
        </w:rPr>
        <w:t>@Component("thermalModel0")</w:t>
      </w:r>
      <w:r w:rsidR="008C18EC" w:rsidRPr="00E23D2C">
        <w:rPr>
          <w:sz w:val="16"/>
          <w:szCs w:val="16"/>
        </w:rPr>
        <w:t xml:space="preserve"> </w:t>
      </w:r>
      <w:r w:rsidRPr="00E23D2C">
        <w:rPr>
          <w:sz w:val="16"/>
          <w:szCs w:val="16"/>
        </w:rPr>
        <w:t>@RequiredArgsConstructor</w:t>
      </w:r>
      <w:r w:rsidR="008C18EC" w:rsidRPr="00E23D2C">
        <w:rPr>
          <w:sz w:val="16"/>
          <w:szCs w:val="16"/>
        </w:rPr>
        <w:t xml:space="preserve"> </w:t>
      </w:r>
      <w:r w:rsidRPr="00E23D2C">
        <w:rPr>
          <w:sz w:val="16"/>
          <w:szCs w:val="16"/>
        </w:rPr>
        <w:t>@Slf4j</w:t>
      </w:r>
    </w:p>
    <w:p w14:paraId="727ACFCF" w14:textId="77777777" w:rsidR="00743E52" w:rsidRPr="00E23D2C" w:rsidRDefault="00743E52" w:rsidP="00475B71">
      <w:pPr>
        <w:pStyle w:val="afc"/>
        <w:rPr>
          <w:sz w:val="16"/>
          <w:szCs w:val="16"/>
        </w:rPr>
      </w:pPr>
      <w:r w:rsidRPr="00E23D2C">
        <w:rPr>
          <w:sz w:val="16"/>
          <w:szCs w:val="16"/>
        </w:rPr>
        <w:t>public class SimpleThermalModel implements ThermalModel {</w:t>
      </w:r>
    </w:p>
    <w:p w14:paraId="6C831F26" w14:textId="77777777" w:rsidR="00743E52" w:rsidRPr="00E23D2C" w:rsidRDefault="00743E52" w:rsidP="00475B71">
      <w:pPr>
        <w:pStyle w:val="afc"/>
        <w:rPr>
          <w:sz w:val="16"/>
          <w:szCs w:val="16"/>
        </w:rPr>
      </w:pPr>
    </w:p>
    <w:p w14:paraId="7D4EE4D2" w14:textId="77777777" w:rsidR="00743E52" w:rsidRPr="00E23D2C" w:rsidRDefault="00743E52" w:rsidP="00475B71">
      <w:pPr>
        <w:pStyle w:val="afc"/>
        <w:rPr>
          <w:sz w:val="16"/>
          <w:szCs w:val="16"/>
        </w:rPr>
      </w:pPr>
      <w:r w:rsidRPr="00E23D2C">
        <w:rPr>
          <w:sz w:val="16"/>
          <w:szCs w:val="16"/>
        </w:rPr>
        <w:t xml:space="preserve">    private final PhysicsCalculation physicsCalculation;</w:t>
      </w:r>
    </w:p>
    <w:p w14:paraId="56AD3B68" w14:textId="77777777" w:rsidR="00743E52" w:rsidRPr="00E23D2C" w:rsidRDefault="00743E52" w:rsidP="00475B71">
      <w:pPr>
        <w:pStyle w:val="afc"/>
        <w:rPr>
          <w:sz w:val="16"/>
          <w:szCs w:val="16"/>
        </w:rPr>
      </w:pPr>
      <w:r w:rsidRPr="00E23D2C">
        <w:rPr>
          <w:sz w:val="16"/>
          <w:szCs w:val="16"/>
        </w:rPr>
        <w:t xml:space="preserve">    private final OutsideTempCalculation outsideTempCalculation;</w:t>
      </w:r>
    </w:p>
    <w:p w14:paraId="4ECCED02" w14:textId="77777777" w:rsidR="00743E52" w:rsidRPr="00E23D2C" w:rsidRDefault="00743E52" w:rsidP="00475B71">
      <w:pPr>
        <w:pStyle w:val="afc"/>
        <w:rPr>
          <w:sz w:val="16"/>
          <w:szCs w:val="16"/>
        </w:rPr>
      </w:pPr>
    </w:p>
    <w:p w14:paraId="26AD329B" w14:textId="77777777" w:rsidR="00743E52" w:rsidRPr="00E23D2C" w:rsidRDefault="00743E52" w:rsidP="00475B71">
      <w:pPr>
        <w:pStyle w:val="afc"/>
        <w:rPr>
          <w:sz w:val="16"/>
          <w:szCs w:val="16"/>
        </w:rPr>
      </w:pPr>
      <w:r w:rsidRPr="00E23D2C">
        <w:rPr>
          <w:sz w:val="16"/>
          <w:szCs w:val="16"/>
        </w:rPr>
        <w:t xml:space="preserve">    @Override</w:t>
      </w:r>
    </w:p>
    <w:p w14:paraId="5D7B25B8" w14:textId="77777777" w:rsidR="00743E52" w:rsidRPr="00E23D2C" w:rsidRDefault="00743E52" w:rsidP="00475B71">
      <w:pPr>
        <w:pStyle w:val="afc"/>
        <w:rPr>
          <w:sz w:val="16"/>
          <w:szCs w:val="16"/>
        </w:rPr>
      </w:pPr>
      <w:r w:rsidRPr="00E23D2C">
        <w:rPr>
          <w:sz w:val="16"/>
          <w:szCs w:val="16"/>
        </w:rPr>
        <w:t xml:space="preserve">    public void applyStep(SimulationContext ctx, double heaterPower) {</w:t>
      </w:r>
    </w:p>
    <w:p w14:paraId="5862F3A3" w14:textId="77777777" w:rsidR="00743E52" w:rsidRPr="00E23D2C" w:rsidRDefault="00743E52" w:rsidP="00475B71">
      <w:pPr>
        <w:pStyle w:val="afc"/>
        <w:rPr>
          <w:sz w:val="16"/>
          <w:szCs w:val="16"/>
        </w:rPr>
      </w:pPr>
      <w:r w:rsidRPr="00E23D2C">
        <w:rPr>
          <w:sz w:val="16"/>
          <w:szCs w:val="16"/>
        </w:rPr>
        <w:t xml:space="preserve">        Room room = ctx.getRoom();</w:t>
      </w:r>
    </w:p>
    <w:p w14:paraId="67298E5A" w14:textId="77777777" w:rsidR="00743E52" w:rsidRPr="00E23D2C" w:rsidRDefault="00743E52" w:rsidP="00475B71">
      <w:pPr>
        <w:pStyle w:val="afc"/>
        <w:rPr>
          <w:sz w:val="16"/>
          <w:szCs w:val="16"/>
        </w:rPr>
      </w:pPr>
      <w:r w:rsidRPr="00E23D2C">
        <w:rPr>
          <w:sz w:val="16"/>
          <w:szCs w:val="16"/>
        </w:rPr>
        <w:t xml:space="preserve">        RoomParams roomParams = room.getRoomParams();</w:t>
      </w:r>
    </w:p>
    <w:p w14:paraId="4047003E" w14:textId="77777777" w:rsidR="00743E52" w:rsidRPr="00E23D2C" w:rsidRDefault="00743E52" w:rsidP="00475B71">
      <w:pPr>
        <w:pStyle w:val="afc"/>
        <w:rPr>
          <w:sz w:val="16"/>
          <w:szCs w:val="16"/>
        </w:rPr>
      </w:pPr>
      <w:r w:rsidRPr="00E23D2C">
        <w:rPr>
          <w:sz w:val="16"/>
          <w:szCs w:val="16"/>
        </w:rPr>
        <w:t xml:space="preserve">        RoomState roomState = room.getRoomState();</w:t>
      </w:r>
    </w:p>
    <w:p w14:paraId="7EE1136D" w14:textId="77777777" w:rsidR="00743E52" w:rsidRPr="00E23D2C" w:rsidRDefault="00743E52" w:rsidP="00475B71">
      <w:pPr>
        <w:pStyle w:val="afc"/>
        <w:rPr>
          <w:sz w:val="16"/>
          <w:szCs w:val="16"/>
        </w:rPr>
      </w:pPr>
    </w:p>
    <w:p w14:paraId="1BB332B0" w14:textId="77777777" w:rsidR="00743E52" w:rsidRPr="00E23D2C" w:rsidRDefault="00743E52" w:rsidP="00475B71">
      <w:pPr>
        <w:pStyle w:val="afc"/>
        <w:rPr>
          <w:sz w:val="16"/>
          <w:szCs w:val="16"/>
        </w:rPr>
      </w:pPr>
      <w:r w:rsidRPr="00E23D2C">
        <w:rPr>
          <w:sz w:val="16"/>
          <w:szCs w:val="16"/>
        </w:rPr>
        <w:t xml:space="preserve">        Queue&lt;Double&gt; extQueue = ctx.state("OUT_TEMP_QUEUE", () -&gt;</w:t>
      </w:r>
    </w:p>
    <w:p w14:paraId="44AC479B" w14:textId="77777777" w:rsidR="00743E52" w:rsidRPr="00E23D2C" w:rsidRDefault="00743E52" w:rsidP="00475B71">
      <w:pPr>
        <w:pStyle w:val="afc"/>
        <w:rPr>
          <w:sz w:val="16"/>
          <w:szCs w:val="16"/>
        </w:rPr>
      </w:pPr>
      <w:r w:rsidRPr="00E23D2C">
        <w:rPr>
          <w:sz w:val="16"/>
          <w:szCs w:val="16"/>
        </w:rPr>
        <w:t xml:space="preserve">                outsideTempCalculation.computeOutsideTemperature(2023)</w:t>
      </w:r>
    </w:p>
    <w:p w14:paraId="2043CB98" w14:textId="77777777" w:rsidR="00743E52" w:rsidRPr="00E23D2C" w:rsidRDefault="00743E52" w:rsidP="00475B71">
      <w:pPr>
        <w:pStyle w:val="afc"/>
        <w:rPr>
          <w:sz w:val="16"/>
          <w:szCs w:val="16"/>
        </w:rPr>
      </w:pPr>
      <w:r w:rsidRPr="00E23D2C">
        <w:rPr>
          <w:sz w:val="16"/>
          <w:szCs w:val="16"/>
        </w:rPr>
        <w:t xml:space="preserve">        );</w:t>
      </w:r>
    </w:p>
    <w:p w14:paraId="63E6483B" w14:textId="77777777" w:rsidR="00743E52" w:rsidRPr="00E23D2C" w:rsidRDefault="00743E52" w:rsidP="00475B71">
      <w:pPr>
        <w:pStyle w:val="afc"/>
        <w:rPr>
          <w:sz w:val="16"/>
          <w:szCs w:val="16"/>
        </w:rPr>
      </w:pPr>
    </w:p>
    <w:p w14:paraId="146DDA40" w14:textId="77777777" w:rsidR="00743E52" w:rsidRPr="00E23D2C" w:rsidRDefault="00743E52" w:rsidP="00475B71">
      <w:pPr>
        <w:pStyle w:val="afc"/>
        <w:rPr>
          <w:sz w:val="16"/>
          <w:szCs w:val="16"/>
        </w:rPr>
      </w:pPr>
      <w:r w:rsidRPr="00E23D2C">
        <w:rPr>
          <w:sz w:val="16"/>
          <w:szCs w:val="16"/>
        </w:rPr>
        <w:t xml:space="preserve">        Optional&lt;Double&gt; tOutOpt = Optional.ofNullable(extQueue.poll());</w:t>
      </w:r>
    </w:p>
    <w:p w14:paraId="555A826B" w14:textId="77777777" w:rsidR="00743E52" w:rsidRPr="00E23D2C" w:rsidRDefault="00743E52" w:rsidP="00475B71">
      <w:pPr>
        <w:pStyle w:val="afc"/>
        <w:rPr>
          <w:sz w:val="16"/>
          <w:szCs w:val="16"/>
        </w:rPr>
      </w:pPr>
      <w:r w:rsidRPr="00E23D2C">
        <w:rPr>
          <w:sz w:val="16"/>
          <w:szCs w:val="16"/>
        </w:rPr>
        <w:t xml:space="preserve">        if (!tOutOpt.isPresent()) {</w:t>
      </w:r>
    </w:p>
    <w:p w14:paraId="0C4A336B" w14:textId="77777777" w:rsidR="00743E52" w:rsidRPr="00E23D2C" w:rsidRDefault="00743E52" w:rsidP="00475B71">
      <w:pPr>
        <w:pStyle w:val="afc"/>
        <w:rPr>
          <w:sz w:val="16"/>
          <w:szCs w:val="16"/>
        </w:rPr>
      </w:pPr>
      <w:r w:rsidRPr="00E23D2C">
        <w:rPr>
          <w:sz w:val="16"/>
          <w:szCs w:val="16"/>
        </w:rPr>
        <w:t xml:space="preserve">            ctx.putState("OUT_TEMP_QUEUE", outsideTempCalculation.computeOutsideTemperature(2023));</w:t>
      </w:r>
    </w:p>
    <w:p w14:paraId="15A33C9B" w14:textId="77777777" w:rsidR="00743E52" w:rsidRPr="00E23D2C" w:rsidRDefault="00743E52" w:rsidP="00475B71">
      <w:pPr>
        <w:pStyle w:val="afc"/>
        <w:rPr>
          <w:sz w:val="16"/>
          <w:szCs w:val="16"/>
        </w:rPr>
      </w:pPr>
      <w:r w:rsidRPr="00E23D2C">
        <w:rPr>
          <w:sz w:val="16"/>
          <w:szCs w:val="16"/>
        </w:rPr>
        <w:t xml:space="preserve">            tOutOpt = Optional.ofNullable(((Queue&lt;Double&gt;) ctx.state("OUT_TEMP_QUEUE", () -&gt; null)).poll());</w:t>
      </w:r>
    </w:p>
    <w:p w14:paraId="3258CAA5" w14:textId="77777777" w:rsidR="00743E52" w:rsidRPr="00E23D2C" w:rsidRDefault="00743E52" w:rsidP="00475B71">
      <w:pPr>
        <w:pStyle w:val="afc"/>
        <w:rPr>
          <w:sz w:val="16"/>
          <w:szCs w:val="16"/>
        </w:rPr>
      </w:pPr>
      <w:r w:rsidRPr="00E23D2C">
        <w:rPr>
          <w:sz w:val="16"/>
          <w:szCs w:val="16"/>
        </w:rPr>
        <w:t xml:space="preserve">        }</w:t>
      </w:r>
    </w:p>
    <w:p w14:paraId="1362E899" w14:textId="77777777" w:rsidR="00743E52" w:rsidRPr="00E23D2C" w:rsidRDefault="00743E52" w:rsidP="00475B71">
      <w:pPr>
        <w:pStyle w:val="afc"/>
        <w:rPr>
          <w:sz w:val="16"/>
          <w:szCs w:val="16"/>
        </w:rPr>
      </w:pPr>
      <w:r w:rsidRPr="00E23D2C">
        <w:rPr>
          <w:sz w:val="16"/>
          <w:szCs w:val="16"/>
        </w:rPr>
        <w:t xml:space="preserve">        double outsideTemp = tOutOpt.orElse(roomState.getOutsideTemperature());</w:t>
      </w:r>
    </w:p>
    <w:p w14:paraId="5481E217" w14:textId="77777777" w:rsidR="00743E52" w:rsidRPr="00E23D2C" w:rsidRDefault="00743E52" w:rsidP="00475B71">
      <w:pPr>
        <w:pStyle w:val="afc"/>
        <w:rPr>
          <w:sz w:val="16"/>
          <w:szCs w:val="16"/>
        </w:rPr>
      </w:pPr>
    </w:p>
    <w:p w14:paraId="15CB6227" w14:textId="77777777" w:rsidR="00743E52" w:rsidRPr="00E23D2C" w:rsidRDefault="00743E52" w:rsidP="00475B71">
      <w:pPr>
        <w:pStyle w:val="afc"/>
        <w:rPr>
          <w:sz w:val="16"/>
          <w:szCs w:val="16"/>
        </w:rPr>
      </w:pPr>
      <w:r w:rsidRPr="00E23D2C">
        <w:rPr>
          <w:sz w:val="16"/>
          <w:szCs w:val="16"/>
        </w:rPr>
        <w:t xml:space="preserve">        double heaterMaxPower = ctx.getMaxHeaterPower();</w:t>
      </w:r>
    </w:p>
    <w:p w14:paraId="368124D2" w14:textId="77777777" w:rsidR="00743E52" w:rsidRPr="00E23D2C" w:rsidRDefault="00743E52" w:rsidP="00475B71">
      <w:pPr>
        <w:pStyle w:val="afc"/>
        <w:rPr>
          <w:sz w:val="16"/>
          <w:szCs w:val="16"/>
        </w:rPr>
      </w:pPr>
      <w:r w:rsidRPr="00E23D2C">
        <w:rPr>
          <w:sz w:val="16"/>
          <w:szCs w:val="16"/>
        </w:rPr>
        <w:t xml:space="preserve">        double heaterPowerWatts = Math.min(heaterMaxPower,</w:t>
      </w:r>
    </w:p>
    <w:p w14:paraId="136E5E0A" w14:textId="77777777" w:rsidR="00743E52" w:rsidRPr="00E23D2C" w:rsidRDefault="00743E52" w:rsidP="00475B71">
      <w:pPr>
        <w:pStyle w:val="afc"/>
        <w:rPr>
          <w:sz w:val="16"/>
          <w:szCs w:val="16"/>
        </w:rPr>
      </w:pPr>
      <w:r w:rsidRPr="00E23D2C">
        <w:rPr>
          <w:sz w:val="16"/>
          <w:szCs w:val="16"/>
        </w:rPr>
        <w:t xml:space="preserve">                Math.max(0, heaterMaxPower * (heaterPower / 100.0)));</w:t>
      </w:r>
    </w:p>
    <w:p w14:paraId="0C1A5FA1" w14:textId="77777777" w:rsidR="00743E52" w:rsidRPr="00E23D2C" w:rsidRDefault="00743E52" w:rsidP="00475B71">
      <w:pPr>
        <w:pStyle w:val="afc"/>
        <w:rPr>
          <w:sz w:val="16"/>
          <w:szCs w:val="16"/>
        </w:rPr>
      </w:pPr>
      <w:r w:rsidRPr="00E23D2C">
        <w:rPr>
          <w:sz w:val="16"/>
          <w:szCs w:val="16"/>
        </w:rPr>
        <w:t xml:space="preserve">        log.info("Heater Power: " + heaterPowerWatts);</w:t>
      </w:r>
    </w:p>
    <w:p w14:paraId="6AD36D97" w14:textId="77777777" w:rsidR="00743E52" w:rsidRPr="00E23D2C" w:rsidRDefault="00743E52" w:rsidP="00475B71">
      <w:pPr>
        <w:pStyle w:val="afc"/>
        <w:rPr>
          <w:sz w:val="16"/>
          <w:szCs w:val="16"/>
        </w:rPr>
      </w:pPr>
    </w:p>
    <w:p w14:paraId="4C202C58" w14:textId="77777777" w:rsidR="00743E52" w:rsidRPr="00E23D2C" w:rsidRDefault="00743E52" w:rsidP="00475B71">
      <w:pPr>
        <w:pStyle w:val="afc"/>
        <w:rPr>
          <w:sz w:val="16"/>
          <w:szCs w:val="16"/>
        </w:rPr>
      </w:pPr>
      <w:r w:rsidRPr="00E23D2C">
        <w:rPr>
          <w:sz w:val="16"/>
          <w:szCs w:val="16"/>
        </w:rPr>
        <w:t xml:space="preserve">        double totalHeatFlow = physicsCalculation.computeSurfaceHeatFlow(roomParams, roomState);</w:t>
      </w:r>
    </w:p>
    <w:p w14:paraId="09521ACB" w14:textId="77777777" w:rsidR="00743E52" w:rsidRPr="00E23D2C" w:rsidRDefault="00743E52" w:rsidP="00475B71">
      <w:pPr>
        <w:pStyle w:val="afc"/>
        <w:rPr>
          <w:sz w:val="16"/>
          <w:szCs w:val="16"/>
        </w:rPr>
      </w:pPr>
      <w:r w:rsidRPr="00E23D2C">
        <w:rPr>
          <w:sz w:val="16"/>
          <w:szCs w:val="16"/>
        </w:rPr>
        <w:t xml:space="preserve">        log.info("Total Flow: " + totalHeatFlow);</w:t>
      </w:r>
    </w:p>
    <w:p w14:paraId="2DDA83A9" w14:textId="77777777" w:rsidR="00743E52" w:rsidRPr="00E23D2C" w:rsidRDefault="00743E52" w:rsidP="00475B71">
      <w:pPr>
        <w:pStyle w:val="afc"/>
        <w:rPr>
          <w:sz w:val="16"/>
          <w:szCs w:val="16"/>
        </w:rPr>
      </w:pPr>
    </w:p>
    <w:p w14:paraId="32F9C0CA" w14:textId="77777777" w:rsidR="00743E52" w:rsidRPr="00E23D2C" w:rsidRDefault="00743E52" w:rsidP="00475B71">
      <w:pPr>
        <w:pStyle w:val="afc"/>
        <w:rPr>
          <w:sz w:val="16"/>
          <w:szCs w:val="16"/>
        </w:rPr>
      </w:pPr>
      <w:r w:rsidRPr="00E23D2C">
        <w:rPr>
          <w:sz w:val="16"/>
          <w:szCs w:val="16"/>
        </w:rPr>
        <w:t xml:space="preserve">        double totalQ = totalHeatFlow + heaterPowerWatts;</w:t>
      </w:r>
    </w:p>
    <w:p w14:paraId="3265C96B" w14:textId="77777777" w:rsidR="00743E52" w:rsidRPr="00E23D2C" w:rsidRDefault="00743E52" w:rsidP="00475B71">
      <w:pPr>
        <w:pStyle w:val="afc"/>
        <w:rPr>
          <w:sz w:val="16"/>
          <w:szCs w:val="16"/>
        </w:rPr>
      </w:pPr>
      <w:r w:rsidRPr="00E23D2C">
        <w:rPr>
          <w:sz w:val="16"/>
          <w:szCs w:val="16"/>
        </w:rPr>
        <w:t xml:space="preserve">        log.info("Total Q: " + totalQ);</w:t>
      </w:r>
    </w:p>
    <w:p w14:paraId="05ECE504" w14:textId="77777777" w:rsidR="00743E52" w:rsidRPr="00E23D2C" w:rsidRDefault="00743E52" w:rsidP="00475B71">
      <w:pPr>
        <w:pStyle w:val="afc"/>
        <w:rPr>
          <w:sz w:val="16"/>
          <w:szCs w:val="16"/>
        </w:rPr>
      </w:pPr>
    </w:p>
    <w:p w14:paraId="6C1A8771" w14:textId="77777777" w:rsidR="00743E52" w:rsidRPr="00E23D2C" w:rsidRDefault="00743E52" w:rsidP="00475B71">
      <w:pPr>
        <w:pStyle w:val="afc"/>
        <w:rPr>
          <w:sz w:val="16"/>
          <w:szCs w:val="16"/>
        </w:rPr>
      </w:pPr>
      <w:r w:rsidRPr="00E23D2C">
        <w:rPr>
          <w:sz w:val="16"/>
          <w:szCs w:val="16"/>
        </w:rPr>
        <w:t xml:space="preserve">        double dT_air = totalQ / roomParams.getAirHeatCapacity();</w:t>
      </w:r>
    </w:p>
    <w:p w14:paraId="50CAF4B5" w14:textId="77777777" w:rsidR="00743E52" w:rsidRPr="00E23D2C" w:rsidRDefault="00743E52" w:rsidP="00475B71">
      <w:pPr>
        <w:pStyle w:val="afc"/>
        <w:rPr>
          <w:sz w:val="16"/>
          <w:szCs w:val="16"/>
        </w:rPr>
      </w:pPr>
      <w:r w:rsidRPr="00E23D2C">
        <w:rPr>
          <w:sz w:val="16"/>
          <w:szCs w:val="16"/>
        </w:rPr>
        <w:t xml:space="preserve">        double newAirTemp = roomState.getAirTemperature() +</w:t>
      </w:r>
    </w:p>
    <w:p w14:paraId="151AAAEF" w14:textId="77777777" w:rsidR="00743E52" w:rsidRPr="00E23D2C" w:rsidRDefault="00743E52" w:rsidP="00475B71">
      <w:pPr>
        <w:pStyle w:val="afc"/>
        <w:rPr>
          <w:sz w:val="16"/>
          <w:szCs w:val="16"/>
        </w:rPr>
      </w:pPr>
      <w:r w:rsidRPr="00E23D2C">
        <w:rPr>
          <w:sz w:val="16"/>
          <w:szCs w:val="16"/>
        </w:rPr>
        <w:t xml:space="preserve">                dT_air * ctx.getClock().getStep().toSeconds();</w:t>
      </w:r>
    </w:p>
    <w:p w14:paraId="3B1C4ADF" w14:textId="77777777" w:rsidR="00743E52" w:rsidRPr="00E23D2C" w:rsidRDefault="00743E52" w:rsidP="00475B71">
      <w:pPr>
        <w:pStyle w:val="afc"/>
        <w:rPr>
          <w:sz w:val="16"/>
          <w:szCs w:val="16"/>
        </w:rPr>
      </w:pPr>
    </w:p>
    <w:p w14:paraId="477121C1" w14:textId="77777777" w:rsidR="00743E52" w:rsidRPr="00E23D2C" w:rsidRDefault="00743E52" w:rsidP="00475B71">
      <w:pPr>
        <w:pStyle w:val="afc"/>
        <w:rPr>
          <w:sz w:val="16"/>
          <w:szCs w:val="16"/>
        </w:rPr>
      </w:pPr>
      <w:r w:rsidRPr="00E23D2C">
        <w:rPr>
          <w:sz w:val="16"/>
          <w:szCs w:val="16"/>
        </w:rPr>
        <w:t xml:space="preserve">        Map&lt;String, Double&gt; newSurfaceTemps = physicsCalculation.computeNewSurfacesTemps(</w:t>
      </w:r>
    </w:p>
    <w:p w14:paraId="5A28D3A9" w14:textId="77777777" w:rsidR="00743E52" w:rsidRPr="00E23D2C" w:rsidRDefault="00743E52" w:rsidP="00475B71">
      <w:pPr>
        <w:pStyle w:val="afc"/>
        <w:rPr>
          <w:sz w:val="16"/>
          <w:szCs w:val="16"/>
        </w:rPr>
      </w:pPr>
      <w:r w:rsidRPr="00E23D2C">
        <w:rPr>
          <w:sz w:val="16"/>
          <w:szCs w:val="16"/>
        </w:rPr>
        <w:t xml:space="preserve">                roomParams,</w:t>
      </w:r>
    </w:p>
    <w:p w14:paraId="6B4CDF78" w14:textId="77777777" w:rsidR="00743E52" w:rsidRPr="00E23D2C" w:rsidRDefault="00743E52" w:rsidP="00475B71">
      <w:pPr>
        <w:pStyle w:val="afc"/>
        <w:rPr>
          <w:sz w:val="16"/>
          <w:szCs w:val="16"/>
        </w:rPr>
      </w:pPr>
      <w:r w:rsidRPr="00E23D2C">
        <w:rPr>
          <w:sz w:val="16"/>
          <w:szCs w:val="16"/>
        </w:rPr>
        <w:t xml:space="preserve">                roomState,</w:t>
      </w:r>
    </w:p>
    <w:p w14:paraId="7F260011" w14:textId="77777777" w:rsidR="00743E52" w:rsidRPr="00E23D2C" w:rsidRDefault="00743E52" w:rsidP="00475B71">
      <w:pPr>
        <w:pStyle w:val="afc"/>
        <w:rPr>
          <w:sz w:val="16"/>
          <w:szCs w:val="16"/>
        </w:rPr>
      </w:pPr>
      <w:r w:rsidRPr="00E23D2C">
        <w:rPr>
          <w:sz w:val="16"/>
          <w:szCs w:val="16"/>
        </w:rPr>
        <w:t xml:space="preserve">                roomState.getOutsideTemperature(),</w:t>
      </w:r>
    </w:p>
    <w:p w14:paraId="6FDD8795" w14:textId="77777777" w:rsidR="00743E52" w:rsidRPr="00E23D2C" w:rsidRDefault="00743E52" w:rsidP="00475B71">
      <w:pPr>
        <w:pStyle w:val="afc"/>
        <w:rPr>
          <w:sz w:val="16"/>
          <w:szCs w:val="16"/>
        </w:rPr>
      </w:pPr>
      <w:r w:rsidRPr="00E23D2C">
        <w:rPr>
          <w:sz w:val="16"/>
          <w:szCs w:val="16"/>
        </w:rPr>
        <w:t xml:space="preserve">                ctx.getClock().getStep().toSeconds());</w:t>
      </w:r>
    </w:p>
    <w:p w14:paraId="749D900B" w14:textId="77777777" w:rsidR="00743E52" w:rsidRPr="00E23D2C" w:rsidRDefault="00743E52" w:rsidP="00160D59">
      <w:pPr>
        <w:pStyle w:val="afc"/>
        <w:ind w:firstLine="0"/>
        <w:rPr>
          <w:sz w:val="16"/>
          <w:szCs w:val="16"/>
        </w:rPr>
      </w:pPr>
    </w:p>
    <w:p w14:paraId="5BABE410" w14:textId="77777777" w:rsidR="00743E52" w:rsidRPr="00E23D2C" w:rsidRDefault="00743E52" w:rsidP="00475B71">
      <w:pPr>
        <w:pStyle w:val="afc"/>
        <w:rPr>
          <w:sz w:val="16"/>
          <w:szCs w:val="16"/>
        </w:rPr>
      </w:pPr>
      <w:r w:rsidRPr="00E23D2C">
        <w:rPr>
          <w:sz w:val="16"/>
          <w:szCs w:val="16"/>
        </w:rPr>
        <w:t xml:space="preserve">        roomState.update(</w:t>
      </w:r>
    </w:p>
    <w:p w14:paraId="6C593392" w14:textId="77777777" w:rsidR="00743E52" w:rsidRPr="00E23D2C" w:rsidRDefault="00743E52" w:rsidP="00475B71">
      <w:pPr>
        <w:pStyle w:val="afc"/>
        <w:rPr>
          <w:sz w:val="16"/>
          <w:szCs w:val="16"/>
        </w:rPr>
      </w:pPr>
      <w:r w:rsidRPr="00E23D2C">
        <w:rPr>
          <w:sz w:val="16"/>
          <w:szCs w:val="16"/>
        </w:rPr>
        <w:t xml:space="preserve">                newAirTemp,</w:t>
      </w:r>
    </w:p>
    <w:p w14:paraId="351C483F" w14:textId="77777777" w:rsidR="00743E52" w:rsidRPr="00E23D2C" w:rsidRDefault="00743E52" w:rsidP="00475B71">
      <w:pPr>
        <w:pStyle w:val="afc"/>
        <w:rPr>
          <w:sz w:val="16"/>
          <w:szCs w:val="16"/>
        </w:rPr>
      </w:pPr>
      <w:r w:rsidRPr="00E23D2C">
        <w:rPr>
          <w:sz w:val="16"/>
          <w:szCs w:val="16"/>
        </w:rPr>
        <w:t xml:space="preserve">                outsideTemp,</w:t>
      </w:r>
    </w:p>
    <w:p w14:paraId="190C7B6C" w14:textId="77777777" w:rsidR="00743E52" w:rsidRPr="00E23D2C" w:rsidRDefault="00743E52" w:rsidP="00475B71">
      <w:pPr>
        <w:pStyle w:val="afc"/>
        <w:rPr>
          <w:sz w:val="16"/>
          <w:szCs w:val="16"/>
        </w:rPr>
      </w:pPr>
      <w:r w:rsidRPr="00E23D2C">
        <w:rPr>
          <w:sz w:val="16"/>
          <w:szCs w:val="16"/>
        </w:rPr>
        <w:t xml:space="preserve">                heaterPowerWatts,</w:t>
      </w:r>
    </w:p>
    <w:p w14:paraId="0EE78C3E" w14:textId="77777777" w:rsidR="00743E52" w:rsidRPr="00E23D2C" w:rsidRDefault="00743E52" w:rsidP="00475B71">
      <w:pPr>
        <w:pStyle w:val="afc"/>
        <w:rPr>
          <w:sz w:val="16"/>
          <w:szCs w:val="16"/>
        </w:rPr>
      </w:pPr>
      <w:r w:rsidRPr="00E23D2C">
        <w:rPr>
          <w:sz w:val="16"/>
          <w:szCs w:val="16"/>
        </w:rPr>
        <w:t xml:space="preserve">                newSurfaceTemps,</w:t>
      </w:r>
    </w:p>
    <w:p w14:paraId="63FBEE3A" w14:textId="77777777" w:rsidR="00743E52" w:rsidRPr="00E23D2C" w:rsidRDefault="00743E52" w:rsidP="00475B71">
      <w:pPr>
        <w:pStyle w:val="afc"/>
        <w:rPr>
          <w:sz w:val="16"/>
          <w:szCs w:val="16"/>
        </w:rPr>
      </w:pPr>
      <w:r w:rsidRPr="00E23D2C">
        <w:rPr>
          <w:sz w:val="16"/>
          <w:szCs w:val="16"/>
        </w:rPr>
        <w:t xml:space="preserve">                false,</w:t>
      </w:r>
    </w:p>
    <w:p w14:paraId="52EF20C1" w14:textId="77777777" w:rsidR="00743E52" w:rsidRPr="00E23D2C" w:rsidRDefault="00743E52" w:rsidP="00475B71">
      <w:pPr>
        <w:pStyle w:val="afc"/>
        <w:rPr>
          <w:sz w:val="16"/>
          <w:szCs w:val="16"/>
        </w:rPr>
      </w:pPr>
      <w:r w:rsidRPr="00E23D2C">
        <w:rPr>
          <w:sz w:val="16"/>
          <w:szCs w:val="16"/>
        </w:rPr>
        <w:t xml:space="preserve">                false,</w:t>
      </w:r>
    </w:p>
    <w:p w14:paraId="3AC8655B" w14:textId="77777777" w:rsidR="00743E52" w:rsidRPr="00E23D2C" w:rsidRDefault="00743E52" w:rsidP="00475B71">
      <w:pPr>
        <w:pStyle w:val="afc"/>
        <w:rPr>
          <w:sz w:val="16"/>
          <w:szCs w:val="16"/>
        </w:rPr>
      </w:pPr>
      <w:r w:rsidRPr="00E23D2C">
        <w:rPr>
          <w:sz w:val="16"/>
          <w:szCs w:val="16"/>
        </w:rPr>
        <w:lastRenderedPageBreak/>
        <w:t xml:space="preserve">                0</w:t>
      </w:r>
    </w:p>
    <w:p w14:paraId="34E51459" w14:textId="77777777" w:rsidR="00743E52" w:rsidRPr="00E23D2C" w:rsidRDefault="00743E52" w:rsidP="00475B71">
      <w:pPr>
        <w:pStyle w:val="afc"/>
        <w:rPr>
          <w:sz w:val="16"/>
          <w:szCs w:val="16"/>
        </w:rPr>
      </w:pPr>
      <w:r w:rsidRPr="00E23D2C">
        <w:rPr>
          <w:sz w:val="16"/>
          <w:szCs w:val="16"/>
        </w:rPr>
        <w:t xml:space="preserve">        );</w:t>
      </w:r>
    </w:p>
    <w:p w14:paraId="534A6E53" w14:textId="77777777" w:rsidR="00743E52" w:rsidRPr="00E23D2C" w:rsidRDefault="00743E52" w:rsidP="00475B71">
      <w:pPr>
        <w:pStyle w:val="afc"/>
        <w:rPr>
          <w:sz w:val="16"/>
          <w:szCs w:val="16"/>
        </w:rPr>
      </w:pPr>
      <w:r w:rsidRPr="00E23D2C">
        <w:rPr>
          <w:sz w:val="16"/>
          <w:szCs w:val="16"/>
        </w:rPr>
        <w:t xml:space="preserve">    }</w:t>
      </w:r>
    </w:p>
    <w:p w14:paraId="697757BE" w14:textId="77777777" w:rsidR="00743E52" w:rsidRPr="00E23D2C" w:rsidRDefault="00743E52" w:rsidP="00475B71">
      <w:pPr>
        <w:pStyle w:val="afc"/>
        <w:rPr>
          <w:sz w:val="16"/>
          <w:szCs w:val="16"/>
        </w:rPr>
      </w:pPr>
      <w:r w:rsidRPr="00E23D2C">
        <w:rPr>
          <w:sz w:val="16"/>
          <w:szCs w:val="16"/>
        </w:rPr>
        <w:t>}</w:t>
      </w:r>
    </w:p>
    <w:p w14:paraId="226DFBF3" w14:textId="77777777" w:rsidR="00743E52" w:rsidRPr="00E23D2C" w:rsidRDefault="00743E52" w:rsidP="00475B71">
      <w:pPr>
        <w:pStyle w:val="afc"/>
        <w:rPr>
          <w:sz w:val="16"/>
          <w:szCs w:val="16"/>
        </w:rPr>
      </w:pPr>
    </w:p>
    <w:p w14:paraId="706770A4" w14:textId="77777777" w:rsidR="00743E52" w:rsidRPr="00E23D2C" w:rsidRDefault="00743E52" w:rsidP="00475B71">
      <w:pPr>
        <w:pStyle w:val="afc"/>
        <w:rPr>
          <w:sz w:val="16"/>
          <w:szCs w:val="16"/>
        </w:rPr>
      </w:pPr>
      <w:r w:rsidRPr="00E23D2C">
        <w:rPr>
          <w:sz w:val="16"/>
          <w:szCs w:val="16"/>
        </w:rPr>
        <w:t>@Service</w:t>
      </w:r>
    </w:p>
    <w:p w14:paraId="4B593BD6" w14:textId="77777777" w:rsidR="00743E52" w:rsidRPr="00E23D2C" w:rsidRDefault="00743E52" w:rsidP="00475B71">
      <w:pPr>
        <w:pStyle w:val="afc"/>
        <w:rPr>
          <w:sz w:val="16"/>
          <w:szCs w:val="16"/>
        </w:rPr>
      </w:pPr>
      <w:r w:rsidRPr="00E23D2C">
        <w:rPr>
          <w:sz w:val="16"/>
          <w:szCs w:val="16"/>
        </w:rPr>
        <w:t>public class PhysicsCalculation {</w:t>
      </w:r>
    </w:p>
    <w:p w14:paraId="39596F1D" w14:textId="77777777" w:rsidR="00743E52" w:rsidRPr="00E23D2C" w:rsidRDefault="00743E52" w:rsidP="00475B71">
      <w:pPr>
        <w:pStyle w:val="afc"/>
        <w:rPr>
          <w:sz w:val="16"/>
          <w:szCs w:val="16"/>
        </w:rPr>
      </w:pPr>
    </w:p>
    <w:p w14:paraId="3708745E" w14:textId="77777777" w:rsidR="00743E52" w:rsidRPr="00E23D2C" w:rsidRDefault="00743E52" w:rsidP="00475B71">
      <w:pPr>
        <w:pStyle w:val="afc"/>
        <w:rPr>
          <w:sz w:val="16"/>
          <w:szCs w:val="16"/>
        </w:rPr>
      </w:pPr>
      <w:r w:rsidRPr="00E23D2C">
        <w:rPr>
          <w:sz w:val="16"/>
          <w:szCs w:val="16"/>
        </w:rPr>
        <w:t xml:space="preserve">    public Map&lt;String, Double&gt; computeNewSurfacesTemps(RoomParams roomParams, RoomState roomState, double outsideTemperature, double dt) {</w:t>
      </w:r>
    </w:p>
    <w:p w14:paraId="5A6502E7" w14:textId="77777777" w:rsidR="00743E52" w:rsidRPr="00E23D2C" w:rsidRDefault="00743E52" w:rsidP="00475B71">
      <w:pPr>
        <w:pStyle w:val="afc"/>
        <w:rPr>
          <w:sz w:val="16"/>
          <w:szCs w:val="16"/>
        </w:rPr>
      </w:pPr>
      <w:r w:rsidRPr="00E23D2C">
        <w:rPr>
          <w:sz w:val="16"/>
          <w:szCs w:val="16"/>
        </w:rPr>
        <w:t xml:space="preserve">        Map&lt;String, Double&gt; newSurfaceTemps = new HashMap&lt;&gt;();</w:t>
      </w:r>
    </w:p>
    <w:p w14:paraId="702D4011" w14:textId="77777777" w:rsidR="00743E52" w:rsidRPr="00E23D2C" w:rsidRDefault="00743E52" w:rsidP="00475B71">
      <w:pPr>
        <w:pStyle w:val="afc"/>
        <w:rPr>
          <w:sz w:val="16"/>
          <w:szCs w:val="16"/>
        </w:rPr>
      </w:pPr>
      <w:r w:rsidRPr="00E23D2C">
        <w:rPr>
          <w:sz w:val="16"/>
          <w:szCs w:val="16"/>
        </w:rPr>
        <w:t xml:space="preserve">        double roomTemp = roomState.getAirTemperature();</w:t>
      </w:r>
    </w:p>
    <w:p w14:paraId="12FFB873" w14:textId="77777777" w:rsidR="00743E52" w:rsidRPr="00E23D2C" w:rsidRDefault="00743E52" w:rsidP="00475B71">
      <w:pPr>
        <w:pStyle w:val="afc"/>
        <w:rPr>
          <w:sz w:val="16"/>
          <w:szCs w:val="16"/>
        </w:rPr>
      </w:pPr>
    </w:p>
    <w:p w14:paraId="66C77AFC" w14:textId="77777777" w:rsidR="00743E52" w:rsidRPr="00E23D2C" w:rsidRDefault="00743E52" w:rsidP="00475B71">
      <w:pPr>
        <w:pStyle w:val="afc"/>
        <w:rPr>
          <w:sz w:val="16"/>
          <w:szCs w:val="16"/>
        </w:rPr>
      </w:pPr>
      <w:r w:rsidRPr="00E23D2C">
        <w:rPr>
          <w:sz w:val="16"/>
          <w:szCs w:val="16"/>
        </w:rPr>
        <w:t>for (SurfaceParams surface : roomParams.getSurfaces()) {</w:t>
      </w:r>
    </w:p>
    <w:p w14:paraId="0DC61574" w14:textId="77777777" w:rsidR="00743E52" w:rsidRPr="00E23D2C" w:rsidRDefault="00743E52" w:rsidP="00475B71">
      <w:pPr>
        <w:pStyle w:val="afc"/>
        <w:rPr>
          <w:sz w:val="16"/>
          <w:szCs w:val="16"/>
        </w:rPr>
      </w:pPr>
      <w:r w:rsidRPr="00E23D2C">
        <w:rPr>
          <w:sz w:val="16"/>
          <w:szCs w:val="16"/>
        </w:rPr>
        <w:t xml:space="preserve">            String surfaceName = surface.getName();</w:t>
      </w:r>
    </w:p>
    <w:p w14:paraId="0331B8F1" w14:textId="77777777" w:rsidR="00743E52" w:rsidRPr="00E23D2C" w:rsidRDefault="00743E52" w:rsidP="00475B71">
      <w:pPr>
        <w:pStyle w:val="afc"/>
        <w:rPr>
          <w:sz w:val="16"/>
          <w:szCs w:val="16"/>
        </w:rPr>
      </w:pPr>
      <w:r w:rsidRPr="00E23D2C">
        <w:rPr>
          <w:sz w:val="16"/>
          <w:szCs w:val="16"/>
        </w:rPr>
        <w:t xml:space="preserve">            double surfaceTemp = roomState.getSurfaceTemperature(surfaceName);</w:t>
      </w:r>
    </w:p>
    <w:p w14:paraId="2590B910" w14:textId="77777777" w:rsidR="00743E52" w:rsidRPr="00E23D2C" w:rsidRDefault="00743E52" w:rsidP="00475B71">
      <w:pPr>
        <w:pStyle w:val="afc"/>
        <w:rPr>
          <w:sz w:val="16"/>
          <w:szCs w:val="16"/>
        </w:rPr>
      </w:pPr>
    </w:p>
    <w:p w14:paraId="3C18678B" w14:textId="77777777" w:rsidR="00743E52" w:rsidRPr="00E23D2C" w:rsidRDefault="00743E52" w:rsidP="00475B71">
      <w:pPr>
        <w:pStyle w:val="afc"/>
        <w:rPr>
          <w:sz w:val="16"/>
          <w:szCs w:val="16"/>
        </w:rPr>
      </w:pPr>
      <w:r w:rsidRPr="00E23D2C">
        <w:rPr>
          <w:sz w:val="16"/>
          <w:szCs w:val="16"/>
        </w:rPr>
        <w:t xml:space="preserve">            double adjacentTemp;</w:t>
      </w:r>
    </w:p>
    <w:p w14:paraId="0F4909FA" w14:textId="77777777" w:rsidR="00743E52" w:rsidRPr="00E23D2C" w:rsidRDefault="00743E52" w:rsidP="00475B71">
      <w:pPr>
        <w:pStyle w:val="afc"/>
        <w:rPr>
          <w:sz w:val="16"/>
          <w:szCs w:val="16"/>
        </w:rPr>
      </w:pPr>
    </w:p>
    <w:p w14:paraId="0010846E" w14:textId="77777777" w:rsidR="00743E52" w:rsidRPr="00E23D2C" w:rsidRDefault="00743E52" w:rsidP="00475B71">
      <w:pPr>
        <w:pStyle w:val="afc"/>
        <w:rPr>
          <w:sz w:val="16"/>
          <w:szCs w:val="16"/>
        </w:rPr>
      </w:pPr>
      <w:r w:rsidRPr="00E23D2C">
        <w:rPr>
          <w:sz w:val="16"/>
          <w:szCs w:val="16"/>
        </w:rPr>
        <w:t xml:space="preserve">            if (surface.getAdjacentRoomName() == null) {</w:t>
      </w:r>
    </w:p>
    <w:p w14:paraId="14B523D0" w14:textId="77777777" w:rsidR="00743E52" w:rsidRPr="00E23D2C" w:rsidRDefault="00743E52" w:rsidP="00475B71">
      <w:pPr>
        <w:pStyle w:val="afc"/>
        <w:rPr>
          <w:sz w:val="16"/>
          <w:szCs w:val="16"/>
        </w:rPr>
      </w:pPr>
      <w:r w:rsidRPr="00E23D2C">
        <w:rPr>
          <w:sz w:val="16"/>
          <w:szCs w:val="16"/>
        </w:rPr>
        <w:t xml:space="preserve">                adjacentTemp = outsideTemperature;</w:t>
      </w:r>
    </w:p>
    <w:p w14:paraId="042BB0B8" w14:textId="77777777" w:rsidR="00743E52" w:rsidRPr="00E23D2C" w:rsidRDefault="00743E52" w:rsidP="00475B71">
      <w:pPr>
        <w:pStyle w:val="afc"/>
        <w:rPr>
          <w:sz w:val="16"/>
          <w:szCs w:val="16"/>
        </w:rPr>
      </w:pPr>
      <w:r w:rsidRPr="00E23D2C">
        <w:rPr>
          <w:sz w:val="16"/>
          <w:szCs w:val="16"/>
        </w:rPr>
        <w:t xml:space="preserve">            } else {</w:t>
      </w:r>
    </w:p>
    <w:p w14:paraId="1B272EEC" w14:textId="77777777" w:rsidR="00743E52" w:rsidRPr="00E23D2C" w:rsidRDefault="00743E52" w:rsidP="00475B71">
      <w:pPr>
        <w:pStyle w:val="afc"/>
        <w:rPr>
          <w:sz w:val="16"/>
          <w:szCs w:val="16"/>
        </w:rPr>
      </w:pPr>
      <w:r w:rsidRPr="00E23D2C">
        <w:rPr>
          <w:sz w:val="16"/>
          <w:szCs w:val="16"/>
        </w:rPr>
        <w:t xml:space="preserve">                adjacentTemp = 20.0;</w:t>
      </w:r>
    </w:p>
    <w:p w14:paraId="493FDE3B" w14:textId="77777777" w:rsidR="00743E52" w:rsidRPr="00E23D2C" w:rsidRDefault="00743E52" w:rsidP="00475B71">
      <w:pPr>
        <w:pStyle w:val="afc"/>
        <w:rPr>
          <w:sz w:val="16"/>
          <w:szCs w:val="16"/>
        </w:rPr>
      </w:pPr>
      <w:r w:rsidRPr="00E23D2C">
        <w:rPr>
          <w:sz w:val="16"/>
          <w:szCs w:val="16"/>
        </w:rPr>
        <w:t xml:space="preserve">            }</w:t>
      </w:r>
    </w:p>
    <w:p w14:paraId="323D6489" w14:textId="77777777" w:rsidR="00743E52" w:rsidRPr="00E23D2C" w:rsidRDefault="00743E52" w:rsidP="00475B71">
      <w:pPr>
        <w:pStyle w:val="afc"/>
        <w:rPr>
          <w:sz w:val="16"/>
          <w:szCs w:val="16"/>
        </w:rPr>
      </w:pPr>
    </w:p>
    <w:p w14:paraId="7846B335" w14:textId="77777777" w:rsidR="00743E52" w:rsidRPr="00E23D2C" w:rsidRDefault="00743E52" w:rsidP="00475B71">
      <w:pPr>
        <w:pStyle w:val="afc"/>
        <w:rPr>
          <w:sz w:val="16"/>
          <w:szCs w:val="16"/>
        </w:rPr>
      </w:pPr>
      <w:r w:rsidRPr="00E23D2C">
        <w:rPr>
          <w:sz w:val="16"/>
          <w:szCs w:val="16"/>
        </w:rPr>
        <w:t xml:space="preserve">            double dT_surface = computeSurfaceTemperatureChange(surface, roomTemp, surfaceTemp, adjacentTemp);</w:t>
      </w:r>
    </w:p>
    <w:p w14:paraId="4B55F77B" w14:textId="77777777" w:rsidR="00743E52" w:rsidRPr="00E23D2C" w:rsidRDefault="00743E52" w:rsidP="00475B71">
      <w:pPr>
        <w:pStyle w:val="afc"/>
        <w:rPr>
          <w:sz w:val="16"/>
          <w:szCs w:val="16"/>
        </w:rPr>
      </w:pPr>
      <w:r w:rsidRPr="00E23D2C">
        <w:rPr>
          <w:sz w:val="16"/>
          <w:szCs w:val="16"/>
        </w:rPr>
        <w:t xml:space="preserve">            surfaceTemp += dT_surface * dt;</w:t>
      </w:r>
    </w:p>
    <w:p w14:paraId="3C041402" w14:textId="77777777" w:rsidR="00743E52" w:rsidRPr="00E23D2C" w:rsidRDefault="00743E52" w:rsidP="00475B71">
      <w:pPr>
        <w:pStyle w:val="afc"/>
        <w:rPr>
          <w:sz w:val="16"/>
          <w:szCs w:val="16"/>
        </w:rPr>
      </w:pPr>
    </w:p>
    <w:p w14:paraId="038060E7" w14:textId="77777777" w:rsidR="00743E52" w:rsidRPr="00E23D2C" w:rsidRDefault="00743E52" w:rsidP="00475B71">
      <w:pPr>
        <w:pStyle w:val="afc"/>
        <w:rPr>
          <w:sz w:val="16"/>
          <w:szCs w:val="16"/>
        </w:rPr>
      </w:pPr>
      <w:r w:rsidRPr="00E23D2C">
        <w:rPr>
          <w:sz w:val="16"/>
          <w:szCs w:val="16"/>
        </w:rPr>
        <w:t xml:space="preserve">            newSurfaceTemps.put(surfaceName, surfaceTemp);</w:t>
      </w:r>
    </w:p>
    <w:p w14:paraId="6F123F07" w14:textId="77777777" w:rsidR="00743E52" w:rsidRPr="00E23D2C" w:rsidRDefault="00743E52" w:rsidP="00475B71">
      <w:pPr>
        <w:pStyle w:val="afc"/>
        <w:rPr>
          <w:sz w:val="16"/>
          <w:szCs w:val="16"/>
        </w:rPr>
      </w:pPr>
      <w:r w:rsidRPr="00E23D2C">
        <w:rPr>
          <w:sz w:val="16"/>
          <w:szCs w:val="16"/>
        </w:rPr>
        <w:t xml:space="preserve">        }</w:t>
      </w:r>
    </w:p>
    <w:p w14:paraId="2A08E9D4" w14:textId="77777777" w:rsidR="00743E52" w:rsidRPr="00E23D2C" w:rsidRDefault="00743E52" w:rsidP="00475B71">
      <w:pPr>
        <w:pStyle w:val="afc"/>
        <w:rPr>
          <w:sz w:val="16"/>
          <w:szCs w:val="16"/>
        </w:rPr>
      </w:pPr>
      <w:r w:rsidRPr="00E23D2C">
        <w:rPr>
          <w:sz w:val="16"/>
          <w:szCs w:val="16"/>
        </w:rPr>
        <w:t xml:space="preserve">        return newSurfaceTemps;</w:t>
      </w:r>
    </w:p>
    <w:p w14:paraId="32FF2E47" w14:textId="77777777" w:rsidR="00743E52" w:rsidRPr="00E23D2C" w:rsidRDefault="00743E52" w:rsidP="00475B71">
      <w:pPr>
        <w:pStyle w:val="afc"/>
        <w:rPr>
          <w:sz w:val="16"/>
          <w:szCs w:val="16"/>
        </w:rPr>
      </w:pPr>
      <w:r w:rsidRPr="00E23D2C">
        <w:rPr>
          <w:sz w:val="16"/>
          <w:szCs w:val="16"/>
        </w:rPr>
        <w:t xml:space="preserve">    }</w:t>
      </w:r>
    </w:p>
    <w:p w14:paraId="029F1F7B" w14:textId="77777777" w:rsidR="00743E52" w:rsidRPr="00E23D2C" w:rsidRDefault="00743E52" w:rsidP="00475B71">
      <w:pPr>
        <w:pStyle w:val="afc"/>
        <w:rPr>
          <w:sz w:val="16"/>
          <w:szCs w:val="16"/>
        </w:rPr>
      </w:pPr>
    </w:p>
    <w:p w14:paraId="2D876250" w14:textId="77777777" w:rsidR="00743E52" w:rsidRPr="00E23D2C" w:rsidRDefault="00743E52" w:rsidP="00475B71">
      <w:pPr>
        <w:pStyle w:val="afc"/>
        <w:rPr>
          <w:sz w:val="16"/>
          <w:szCs w:val="16"/>
        </w:rPr>
      </w:pPr>
      <w:r w:rsidRPr="00E23D2C">
        <w:rPr>
          <w:sz w:val="16"/>
          <w:szCs w:val="16"/>
        </w:rPr>
        <w:t xml:space="preserve">    private double computeSurfaceTemperatureChange(SurfaceParams s,</w:t>
      </w:r>
    </w:p>
    <w:p w14:paraId="3DD36C7C" w14:textId="77777777" w:rsidR="00743E52" w:rsidRPr="00E23D2C" w:rsidRDefault="00743E52" w:rsidP="00475B71">
      <w:pPr>
        <w:pStyle w:val="afc"/>
        <w:rPr>
          <w:sz w:val="16"/>
          <w:szCs w:val="16"/>
        </w:rPr>
      </w:pPr>
      <w:r w:rsidRPr="00E23D2C">
        <w:rPr>
          <w:sz w:val="16"/>
          <w:szCs w:val="16"/>
        </w:rPr>
        <w:t xml:space="preserve">                                                   double airT, double wallT,</w:t>
      </w:r>
    </w:p>
    <w:p w14:paraId="72F59E38" w14:textId="77777777" w:rsidR="00743E52" w:rsidRPr="00E23D2C" w:rsidRDefault="00743E52" w:rsidP="00475B71">
      <w:pPr>
        <w:pStyle w:val="afc"/>
        <w:rPr>
          <w:sz w:val="16"/>
          <w:szCs w:val="16"/>
        </w:rPr>
      </w:pPr>
      <w:r w:rsidRPr="00E23D2C">
        <w:rPr>
          <w:sz w:val="16"/>
          <w:szCs w:val="16"/>
        </w:rPr>
        <w:t xml:space="preserve">                                                   double outT) {</w:t>
      </w:r>
    </w:p>
    <w:p w14:paraId="53C3CDFE" w14:textId="77777777" w:rsidR="00743E52" w:rsidRPr="00E23D2C" w:rsidRDefault="00743E52" w:rsidP="00475B71">
      <w:pPr>
        <w:pStyle w:val="afc"/>
        <w:rPr>
          <w:sz w:val="16"/>
          <w:szCs w:val="16"/>
        </w:rPr>
      </w:pPr>
    </w:p>
    <w:p w14:paraId="19C268A9" w14:textId="77777777" w:rsidR="00743E52" w:rsidRPr="00E23D2C" w:rsidRDefault="00743E52" w:rsidP="00475B71">
      <w:pPr>
        <w:pStyle w:val="afc"/>
        <w:rPr>
          <w:sz w:val="16"/>
          <w:szCs w:val="16"/>
        </w:rPr>
      </w:pPr>
      <w:r w:rsidRPr="00E23D2C">
        <w:rPr>
          <w:sz w:val="16"/>
          <w:szCs w:val="16"/>
        </w:rPr>
        <w:t xml:space="preserve">        double hInt = s.getUInternal();</w:t>
      </w:r>
    </w:p>
    <w:p w14:paraId="769E638D" w14:textId="67718181" w:rsidR="00743E52" w:rsidRPr="00E23D2C" w:rsidRDefault="00743E52" w:rsidP="000263A7">
      <w:pPr>
        <w:pStyle w:val="afc"/>
        <w:rPr>
          <w:sz w:val="16"/>
          <w:szCs w:val="16"/>
        </w:rPr>
      </w:pPr>
      <w:r w:rsidRPr="00E23D2C">
        <w:rPr>
          <w:sz w:val="16"/>
          <w:szCs w:val="16"/>
        </w:rPr>
        <w:t xml:space="preserve">        double uTotal = calcU(s);</w:t>
      </w:r>
    </w:p>
    <w:p w14:paraId="355E022C" w14:textId="77777777" w:rsidR="00743E52" w:rsidRPr="00E23D2C" w:rsidRDefault="00743E52" w:rsidP="00475B71">
      <w:pPr>
        <w:pStyle w:val="afc"/>
        <w:rPr>
          <w:sz w:val="16"/>
          <w:szCs w:val="16"/>
        </w:rPr>
      </w:pPr>
      <w:r w:rsidRPr="00E23D2C">
        <w:rPr>
          <w:sz w:val="16"/>
          <w:szCs w:val="16"/>
        </w:rPr>
        <w:t xml:space="preserve">        double area = s.getArea();</w:t>
      </w:r>
    </w:p>
    <w:p w14:paraId="728625D4" w14:textId="77777777" w:rsidR="00743E52" w:rsidRPr="00E23D2C" w:rsidRDefault="00743E52" w:rsidP="00475B71">
      <w:pPr>
        <w:pStyle w:val="afc"/>
        <w:rPr>
          <w:sz w:val="16"/>
          <w:szCs w:val="16"/>
        </w:rPr>
      </w:pPr>
      <w:r w:rsidRPr="00E23D2C">
        <w:rPr>
          <w:sz w:val="16"/>
          <w:szCs w:val="16"/>
        </w:rPr>
        <w:t xml:space="preserve">        double qIn  = hInt  * area * (airT  - wallT);</w:t>
      </w:r>
    </w:p>
    <w:p w14:paraId="1F6619AC" w14:textId="77777777" w:rsidR="00743E52" w:rsidRPr="00E23D2C" w:rsidRDefault="00743E52" w:rsidP="00475B71">
      <w:pPr>
        <w:pStyle w:val="afc"/>
        <w:rPr>
          <w:sz w:val="16"/>
          <w:szCs w:val="16"/>
        </w:rPr>
      </w:pPr>
      <w:r w:rsidRPr="00E23D2C">
        <w:rPr>
          <w:sz w:val="16"/>
          <w:szCs w:val="16"/>
        </w:rPr>
        <w:t xml:space="preserve">        double qOut = uTotal * area * (wallT - outT);</w:t>
      </w:r>
    </w:p>
    <w:p w14:paraId="2AF3A571" w14:textId="77777777" w:rsidR="00743E52" w:rsidRPr="00E23D2C" w:rsidRDefault="00743E52" w:rsidP="00475B71">
      <w:pPr>
        <w:pStyle w:val="afc"/>
        <w:rPr>
          <w:sz w:val="16"/>
          <w:szCs w:val="16"/>
        </w:rPr>
      </w:pPr>
    </w:p>
    <w:p w14:paraId="601E9E3D" w14:textId="77777777" w:rsidR="00743E52" w:rsidRPr="00E23D2C" w:rsidRDefault="00743E52" w:rsidP="00475B71">
      <w:pPr>
        <w:pStyle w:val="afc"/>
        <w:rPr>
          <w:sz w:val="16"/>
          <w:szCs w:val="16"/>
        </w:rPr>
      </w:pPr>
      <w:r w:rsidRPr="00E23D2C">
        <w:rPr>
          <w:sz w:val="16"/>
          <w:szCs w:val="16"/>
        </w:rPr>
        <w:t xml:space="preserve">        return (qIn - qOut) / s.getHeatCapacity();</w:t>
      </w:r>
    </w:p>
    <w:p w14:paraId="11A98139" w14:textId="77777777" w:rsidR="00743E52" w:rsidRPr="00E23D2C" w:rsidRDefault="00743E52" w:rsidP="00475B71">
      <w:pPr>
        <w:pStyle w:val="afc"/>
        <w:rPr>
          <w:sz w:val="16"/>
          <w:szCs w:val="16"/>
        </w:rPr>
      </w:pPr>
      <w:r w:rsidRPr="00E23D2C">
        <w:rPr>
          <w:sz w:val="16"/>
          <w:szCs w:val="16"/>
        </w:rPr>
        <w:t xml:space="preserve">    }</w:t>
      </w:r>
    </w:p>
    <w:p w14:paraId="2ECF333C" w14:textId="77777777" w:rsidR="00743E52" w:rsidRPr="00E23D2C" w:rsidRDefault="00743E52" w:rsidP="00475B71">
      <w:pPr>
        <w:pStyle w:val="afc"/>
        <w:rPr>
          <w:sz w:val="16"/>
          <w:szCs w:val="16"/>
        </w:rPr>
      </w:pPr>
    </w:p>
    <w:p w14:paraId="5DED623B" w14:textId="77777777" w:rsidR="00743E52" w:rsidRPr="00E23D2C" w:rsidRDefault="00743E52" w:rsidP="00475B71">
      <w:pPr>
        <w:pStyle w:val="afc"/>
        <w:rPr>
          <w:sz w:val="16"/>
          <w:szCs w:val="16"/>
        </w:rPr>
      </w:pPr>
      <w:r w:rsidRPr="00E23D2C">
        <w:rPr>
          <w:sz w:val="16"/>
          <w:szCs w:val="16"/>
        </w:rPr>
        <w:t xml:space="preserve">    public double computeSurfaceHeatFlow(RoomParams roomParams, RoomState roomState) {</w:t>
      </w:r>
    </w:p>
    <w:p w14:paraId="76DE5EAD" w14:textId="77777777" w:rsidR="00743E52" w:rsidRPr="00E23D2C" w:rsidRDefault="00743E52" w:rsidP="00475B71">
      <w:pPr>
        <w:pStyle w:val="afc"/>
        <w:rPr>
          <w:sz w:val="16"/>
          <w:szCs w:val="16"/>
        </w:rPr>
      </w:pPr>
    </w:p>
    <w:p w14:paraId="4BE30C9B" w14:textId="77777777" w:rsidR="00743E52" w:rsidRPr="00E23D2C" w:rsidRDefault="00743E52" w:rsidP="00475B71">
      <w:pPr>
        <w:pStyle w:val="afc"/>
        <w:rPr>
          <w:sz w:val="16"/>
          <w:szCs w:val="16"/>
        </w:rPr>
      </w:pPr>
      <w:r w:rsidRPr="00E23D2C">
        <w:rPr>
          <w:sz w:val="16"/>
          <w:szCs w:val="16"/>
        </w:rPr>
        <w:t xml:space="preserve">        double qTotal = 0;</w:t>
      </w:r>
    </w:p>
    <w:p w14:paraId="60677697" w14:textId="77777777" w:rsidR="00743E52" w:rsidRPr="00E23D2C" w:rsidRDefault="00743E52" w:rsidP="00475B71">
      <w:pPr>
        <w:pStyle w:val="afc"/>
        <w:rPr>
          <w:sz w:val="16"/>
          <w:szCs w:val="16"/>
        </w:rPr>
      </w:pPr>
      <w:r w:rsidRPr="00E23D2C">
        <w:rPr>
          <w:sz w:val="16"/>
          <w:szCs w:val="16"/>
        </w:rPr>
        <w:t xml:space="preserve">        double airT = roomState.getAirTemperature();</w:t>
      </w:r>
    </w:p>
    <w:p w14:paraId="7C3D685A" w14:textId="77777777" w:rsidR="00743E52" w:rsidRPr="00E23D2C" w:rsidRDefault="00743E52" w:rsidP="00475B71">
      <w:pPr>
        <w:pStyle w:val="afc"/>
        <w:rPr>
          <w:sz w:val="16"/>
          <w:szCs w:val="16"/>
        </w:rPr>
      </w:pPr>
    </w:p>
    <w:p w14:paraId="5AD93B4E" w14:textId="77777777" w:rsidR="00743E52" w:rsidRPr="00E23D2C" w:rsidRDefault="00743E52" w:rsidP="00475B71">
      <w:pPr>
        <w:pStyle w:val="afc"/>
        <w:rPr>
          <w:sz w:val="16"/>
          <w:szCs w:val="16"/>
        </w:rPr>
      </w:pPr>
      <w:r w:rsidRPr="00E23D2C">
        <w:rPr>
          <w:sz w:val="16"/>
          <w:szCs w:val="16"/>
        </w:rPr>
        <w:t xml:space="preserve">        for (SurfaceParams s : roomParams.getSurfaces()) {</w:t>
      </w:r>
    </w:p>
    <w:p w14:paraId="5AC50DDB" w14:textId="77777777" w:rsidR="00743E52" w:rsidRPr="00E23D2C" w:rsidRDefault="00743E52" w:rsidP="00475B71">
      <w:pPr>
        <w:pStyle w:val="afc"/>
        <w:rPr>
          <w:sz w:val="16"/>
          <w:szCs w:val="16"/>
        </w:rPr>
      </w:pPr>
      <w:r w:rsidRPr="00E23D2C">
        <w:rPr>
          <w:sz w:val="16"/>
          <w:szCs w:val="16"/>
        </w:rPr>
        <w:t xml:space="preserve">            String name = s.getName();</w:t>
      </w:r>
    </w:p>
    <w:p w14:paraId="54B16153" w14:textId="77777777" w:rsidR="00743E52" w:rsidRPr="00E23D2C" w:rsidRDefault="00743E52" w:rsidP="00475B71">
      <w:pPr>
        <w:pStyle w:val="afc"/>
        <w:rPr>
          <w:sz w:val="16"/>
          <w:szCs w:val="16"/>
        </w:rPr>
      </w:pPr>
      <w:r w:rsidRPr="00E23D2C">
        <w:rPr>
          <w:sz w:val="16"/>
          <w:szCs w:val="16"/>
        </w:rPr>
        <w:t xml:space="preserve">            double surfaceTemp = roomState.getSurfaceTemperature(name);</w:t>
      </w:r>
    </w:p>
    <w:p w14:paraId="33EF9408" w14:textId="77777777" w:rsidR="00743E52" w:rsidRPr="00E23D2C" w:rsidRDefault="00743E52" w:rsidP="00475B71">
      <w:pPr>
        <w:pStyle w:val="afc"/>
        <w:rPr>
          <w:sz w:val="16"/>
          <w:szCs w:val="16"/>
        </w:rPr>
      </w:pPr>
    </w:p>
    <w:p w14:paraId="090EB972" w14:textId="77777777" w:rsidR="00743E52" w:rsidRPr="00E23D2C" w:rsidRDefault="00743E52" w:rsidP="00475B71">
      <w:pPr>
        <w:pStyle w:val="afc"/>
        <w:rPr>
          <w:sz w:val="16"/>
          <w:szCs w:val="16"/>
        </w:rPr>
      </w:pPr>
      <w:r w:rsidRPr="00E23D2C">
        <w:rPr>
          <w:sz w:val="16"/>
          <w:szCs w:val="16"/>
        </w:rPr>
        <w:t xml:space="preserve">            double qConvInt = s.getUInternal() * s.getArea() * (airT - surfaceTemp);</w:t>
      </w:r>
    </w:p>
    <w:p w14:paraId="14ED0948" w14:textId="77777777" w:rsidR="00743E52" w:rsidRPr="00E23D2C" w:rsidRDefault="00743E52" w:rsidP="00475B71">
      <w:pPr>
        <w:pStyle w:val="afc"/>
        <w:rPr>
          <w:sz w:val="16"/>
          <w:szCs w:val="16"/>
        </w:rPr>
      </w:pPr>
      <w:r w:rsidRPr="00E23D2C">
        <w:rPr>
          <w:sz w:val="16"/>
          <w:szCs w:val="16"/>
        </w:rPr>
        <w:t xml:space="preserve">            qTotal -= qConvInt;</w:t>
      </w:r>
    </w:p>
    <w:p w14:paraId="6489D1D7" w14:textId="77777777" w:rsidR="00743E52" w:rsidRPr="00E23D2C" w:rsidRDefault="00743E52" w:rsidP="00475B71">
      <w:pPr>
        <w:pStyle w:val="afc"/>
        <w:rPr>
          <w:sz w:val="16"/>
          <w:szCs w:val="16"/>
        </w:rPr>
      </w:pPr>
      <w:r w:rsidRPr="00E23D2C">
        <w:rPr>
          <w:sz w:val="16"/>
          <w:szCs w:val="16"/>
        </w:rPr>
        <w:t xml:space="preserve">        }</w:t>
      </w:r>
    </w:p>
    <w:p w14:paraId="16441846" w14:textId="77777777" w:rsidR="00743E52" w:rsidRPr="00E23D2C" w:rsidRDefault="00743E52" w:rsidP="00475B71">
      <w:pPr>
        <w:pStyle w:val="afc"/>
        <w:rPr>
          <w:sz w:val="16"/>
          <w:szCs w:val="16"/>
        </w:rPr>
      </w:pPr>
      <w:r w:rsidRPr="00E23D2C">
        <w:rPr>
          <w:sz w:val="16"/>
          <w:szCs w:val="16"/>
        </w:rPr>
        <w:t xml:space="preserve">        return qTotal;   // Вт</w:t>
      </w:r>
    </w:p>
    <w:p w14:paraId="4D63EFE0" w14:textId="77777777" w:rsidR="00743E52" w:rsidRPr="00E23D2C" w:rsidRDefault="00743E52" w:rsidP="00475B71">
      <w:pPr>
        <w:pStyle w:val="afc"/>
        <w:rPr>
          <w:sz w:val="16"/>
          <w:szCs w:val="16"/>
        </w:rPr>
      </w:pPr>
      <w:r w:rsidRPr="00E23D2C">
        <w:rPr>
          <w:sz w:val="16"/>
          <w:szCs w:val="16"/>
        </w:rPr>
        <w:t xml:space="preserve">    }</w:t>
      </w:r>
    </w:p>
    <w:p w14:paraId="0DF631EE" w14:textId="77777777" w:rsidR="00743E52" w:rsidRPr="00E23D2C" w:rsidRDefault="00743E52" w:rsidP="00475B71">
      <w:pPr>
        <w:pStyle w:val="afc"/>
        <w:rPr>
          <w:sz w:val="16"/>
          <w:szCs w:val="16"/>
        </w:rPr>
      </w:pPr>
    </w:p>
    <w:p w14:paraId="38E62ADD" w14:textId="77777777" w:rsidR="00743E52" w:rsidRPr="00E23D2C" w:rsidRDefault="00743E52" w:rsidP="00475B71">
      <w:pPr>
        <w:pStyle w:val="afc"/>
        <w:rPr>
          <w:sz w:val="16"/>
          <w:szCs w:val="16"/>
        </w:rPr>
      </w:pPr>
      <w:r w:rsidRPr="00E23D2C">
        <w:rPr>
          <w:sz w:val="16"/>
          <w:szCs w:val="16"/>
        </w:rPr>
        <w:t xml:space="preserve">    private double calcU(SurfaceParams s) {</w:t>
      </w:r>
    </w:p>
    <w:p w14:paraId="71072AFC" w14:textId="77777777" w:rsidR="00743E52" w:rsidRPr="00E23D2C" w:rsidRDefault="00743E52" w:rsidP="00475B71">
      <w:pPr>
        <w:pStyle w:val="afc"/>
        <w:rPr>
          <w:sz w:val="16"/>
          <w:szCs w:val="16"/>
        </w:rPr>
      </w:pPr>
      <w:r w:rsidRPr="00E23D2C">
        <w:rPr>
          <w:sz w:val="16"/>
          <w:szCs w:val="16"/>
        </w:rPr>
        <w:t xml:space="preserve">        double hInt = s.getUInternal();          // 8  Вт/(м²·К)</w:t>
      </w:r>
    </w:p>
    <w:p w14:paraId="3B09096C" w14:textId="77777777" w:rsidR="00743E52" w:rsidRPr="00E23D2C" w:rsidRDefault="00743E52" w:rsidP="00475B71">
      <w:pPr>
        <w:pStyle w:val="afc"/>
        <w:rPr>
          <w:sz w:val="16"/>
          <w:szCs w:val="16"/>
        </w:rPr>
      </w:pPr>
      <w:r w:rsidRPr="00E23D2C">
        <w:rPr>
          <w:sz w:val="16"/>
          <w:szCs w:val="16"/>
        </w:rPr>
        <w:t xml:space="preserve">        double hExt = s.getUExternal();          // 25 Вт/(м²·К)</w:t>
      </w:r>
    </w:p>
    <w:p w14:paraId="64BB4215" w14:textId="77777777" w:rsidR="00743E52" w:rsidRPr="00E23D2C" w:rsidRDefault="00743E52" w:rsidP="00475B71">
      <w:pPr>
        <w:pStyle w:val="afc"/>
        <w:rPr>
          <w:sz w:val="16"/>
          <w:szCs w:val="16"/>
        </w:rPr>
      </w:pPr>
      <w:r w:rsidRPr="00E23D2C">
        <w:rPr>
          <w:sz w:val="16"/>
          <w:szCs w:val="16"/>
        </w:rPr>
        <w:t xml:space="preserve">        double rCond = s.getThickness() / s.getThermalConductivity(); // L/λ</w:t>
      </w:r>
    </w:p>
    <w:p w14:paraId="7EE31543" w14:textId="77777777" w:rsidR="00743E52" w:rsidRPr="00E23D2C" w:rsidRDefault="00743E52" w:rsidP="00475B71">
      <w:pPr>
        <w:pStyle w:val="afc"/>
        <w:rPr>
          <w:sz w:val="16"/>
          <w:szCs w:val="16"/>
        </w:rPr>
      </w:pPr>
      <w:r w:rsidRPr="00E23D2C">
        <w:rPr>
          <w:sz w:val="16"/>
          <w:szCs w:val="16"/>
        </w:rPr>
        <w:t xml:space="preserve">        double rTotal = (1.0 / hInt) + rCond + (1.0 / hExt);</w:t>
      </w:r>
    </w:p>
    <w:p w14:paraId="68B3B249" w14:textId="77777777" w:rsidR="00743E52" w:rsidRPr="00E23D2C" w:rsidRDefault="00743E52" w:rsidP="00475B71">
      <w:pPr>
        <w:pStyle w:val="afc"/>
        <w:rPr>
          <w:sz w:val="16"/>
          <w:szCs w:val="16"/>
        </w:rPr>
      </w:pPr>
      <w:r w:rsidRPr="00E23D2C">
        <w:rPr>
          <w:sz w:val="16"/>
          <w:szCs w:val="16"/>
        </w:rPr>
        <w:t xml:space="preserve">        return 1.0 / rTotal;                     // Вт/(м²·К)</w:t>
      </w:r>
    </w:p>
    <w:p w14:paraId="50CB799A" w14:textId="77777777" w:rsidR="00743E52" w:rsidRPr="00E23D2C" w:rsidRDefault="00743E52" w:rsidP="00475B71">
      <w:pPr>
        <w:pStyle w:val="afc"/>
        <w:rPr>
          <w:sz w:val="16"/>
          <w:szCs w:val="16"/>
        </w:rPr>
      </w:pPr>
      <w:r w:rsidRPr="00E23D2C">
        <w:rPr>
          <w:sz w:val="16"/>
          <w:szCs w:val="16"/>
        </w:rPr>
        <w:t xml:space="preserve">    }</w:t>
      </w:r>
    </w:p>
    <w:p w14:paraId="2904F60B" w14:textId="77777777" w:rsidR="00743E52" w:rsidRPr="00E23D2C" w:rsidRDefault="00743E52" w:rsidP="00475B71">
      <w:pPr>
        <w:pStyle w:val="afc"/>
        <w:rPr>
          <w:sz w:val="16"/>
          <w:szCs w:val="16"/>
        </w:rPr>
      </w:pPr>
      <w:r w:rsidRPr="00E23D2C">
        <w:rPr>
          <w:sz w:val="16"/>
          <w:szCs w:val="16"/>
        </w:rPr>
        <w:t>}</w:t>
      </w:r>
    </w:p>
    <w:p w14:paraId="3E5FC974" w14:textId="77777777" w:rsidR="00743E52" w:rsidRPr="00E23D2C" w:rsidRDefault="00743E52" w:rsidP="00475B71">
      <w:pPr>
        <w:pStyle w:val="afc"/>
        <w:rPr>
          <w:sz w:val="16"/>
          <w:szCs w:val="16"/>
        </w:rPr>
      </w:pPr>
    </w:p>
    <w:p w14:paraId="7BC04F96" w14:textId="77777777" w:rsidR="00743E52" w:rsidRPr="00E23D2C" w:rsidRDefault="00743E52" w:rsidP="00475B71">
      <w:pPr>
        <w:pStyle w:val="afc"/>
        <w:rPr>
          <w:sz w:val="16"/>
          <w:szCs w:val="16"/>
        </w:rPr>
      </w:pPr>
      <w:r w:rsidRPr="00E23D2C">
        <w:rPr>
          <w:sz w:val="16"/>
          <w:szCs w:val="16"/>
        </w:rPr>
        <w:t>@Component</w:t>
      </w:r>
    </w:p>
    <w:p w14:paraId="1BBA35A4" w14:textId="77777777" w:rsidR="00743E52" w:rsidRPr="00E23D2C" w:rsidRDefault="00743E52" w:rsidP="00475B71">
      <w:pPr>
        <w:pStyle w:val="afc"/>
        <w:rPr>
          <w:sz w:val="16"/>
          <w:szCs w:val="16"/>
        </w:rPr>
      </w:pPr>
      <w:r w:rsidRPr="00E23D2C">
        <w:rPr>
          <w:sz w:val="16"/>
          <w:szCs w:val="16"/>
        </w:rPr>
        <w:t>public class TargetTemperatureCalculation {</w:t>
      </w:r>
    </w:p>
    <w:p w14:paraId="51A889B4" w14:textId="77777777" w:rsidR="00743E52" w:rsidRPr="00E23D2C" w:rsidRDefault="00743E52" w:rsidP="00475B71">
      <w:pPr>
        <w:pStyle w:val="afc"/>
        <w:rPr>
          <w:sz w:val="16"/>
          <w:szCs w:val="16"/>
        </w:rPr>
      </w:pPr>
    </w:p>
    <w:p w14:paraId="49B78FEA" w14:textId="77777777" w:rsidR="00743E52" w:rsidRPr="00E23D2C" w:rsidRDefault="00743E52" w:rsidP="00475B71">
      <w:pPr>
        <w:pStyle w:val="afc"/>
        <w:rPr>
          <w:sz w:val="16"/>
          <w:szCs w:val="16"/>
        </w:rPr>
      </w:pPr>
      <w:r w:rsidRPr="00E23D2C">
        <w:rPr>
          <w:sz w:val="16"/>
          <w:szCs w:val="16"/>
        </w:rPr>
        <w:t xml:space="preserve">    public double getTargetTemperature(LocalDateTime timestamp) {</w:t>
      </w:r>
    </w:p>
    <w:p w14:paraId="2218CF76" w14:textId="77777777" w:rsidR="00743E52" w:rsidRPr="00E23D2C" w:rsidRDefault="00743E52" w:rsidP="00475B71">
      <w:pPr>
        <w:pStyle w:val="afc"/>
        <w:rPr>
          <w:sz w:val="16"/>
          <w:szCs w:val="16"/>
        </w:rPr>
      </w:pPr>
      <w:r w:rsidRPr="00E23D2C">
        <w:rPr>
          <w:sz w:val="16"/>
          <w:szCs w:val="16"/>
        </w:rPr>
        <w:t xml:space="preserve">        int hour = timestamp.getHour();</w:t>
      </w:r>
    </w:p>
    <w:p w14:paraId="2CDBB856" w14:textId="77777777" w:rsidR="00743E52" w:rsidRPr="00E23D2C" w:rsidRDefault="00743E52" w:rsidP="00475B71">
      <w:pPr>
        <w:pStyle w:val="afc"/>
        <w:rPr>
          <w:sz w:val="16"/>
          <w:szCs w:val="16"/>
        </w:rPr>
      </w:pPr>
    </w:p>
    <w:p w14:paraId="2CCE3298" w14:textId="77777777" w:rsidR="000263A7" w:rsidRPr="00E23D2C" w:rsidRDefault="00743E52" w:rsidP="000263A7">
      <w:pPr>
        <w:pStyle w:val="afc"/>
        <w:rPr>
          <w:sz w:val="16"/>
          <w:szCs w:val="16"/>
        </w:rPr>
      </w:pPr>
      <w:r w:rsidRPr="00E23D2C">
        <w:rPr>
          <w:sz w:val="16"/>
          <w:szCs w:val="16"/>
        </w:rPr>
        <w:lastRenderedPageBreak/>
        <w:t xml:space="preserve">        if (hour &lt; 4) {return 20.0;} </w:t>
      </w:r>
    </w:p>
    <w:p w14:paraId="06E730E8" w14:textId="77777777" w:rsidR="000263A7" w:rsidRPr="00E23D2C" w:rsidRDefault="00743E52" w:rsidP="000263A7">
      <w:pPr>
        <w:pStyle w:val="afc"/>
        <w:ind w:left="720"/>
        <w:rPr>
          <w:sz w:val="16"/>
          <w:szCs w:val="16"/>
        </w:rPr>
      </w:pPr>
      <w:r w:rsidRPr="00E23D2C">
        <w:rPr>
          <w:sz w:val="16"/>
          <w:szCs w:val="16"/>
        </w:rPr>
        <w:t xml:space="preserve">else if (hour &lt; 12) {return 19.0;} </w:t>
      </w:r>
    </w:p>
    <w:p w14:paraId="6E34C2CE" w14:textId="2C40AED1" w:rsidR="00743E52" w:rsidRPr="00E23D2C" w:rsidRDefault="00743E52" w:rsidP="000263A7">
      <w:pPr>
        <w:pStyle w:val="afc"/>
        <w:ind w:left="720"/>
        <w:rPr>
          <w:sz w:val="16"/>
          <w:szCs w:val="16"/>
        </w:rPr>
      </w:pPr>
      <w:r w:rsidRPr="00E23D2C">
        <w:rPr>
          <w:sz w:val="16"/>
          <w:szCs w:val="16"/>
        </w:rPr>
        <w:t>else {return 23.0;}</w:t>
      </w:r>
    </w:p>
    <w:p w14:paraId="79224BEC" w14:textId="77777777" w:rsidR="00743E52" w:rsidRPr="00E23D2C" w:rsidRDefault="00743E52" w:rsidP="00475B71">
      <w:pPr>
        <w:pStyle w:val="afc"/>
        <w:rPr>
          <w:sz w:val="16"/>
          <w:szCs w:val="16"/>
        </w:rPr>
      </w:pPr>
      <w:r w:rsidRPr="00E23D2C">
        <w:rPr>
          <w:sz w:val="16"/>
          <w:szCs w:val="16"/>
        </w:rPr>
        <w:t xml:space="preserve">    }</w:t>
      </w:r>
    </w:p>
    <w:p w14:paraId="33C79CF0" w14:textId="77777777" w:rsidR="00743E52" w:rsidRPr="00E23D2C" w:rsidRDefault="00743E52" w:rsidP="00475B71">
      <w:pPr>
        <w:pStyle w:val="afc"/>
        <w:rPr>
          <w:sz w:val="16"/>
          <w:szCs w:val="16"/>
        </w:rPr>
      </w:pPr>
      <w:r w:rsidRPr="00E23D2C">
        <w:rPr>
          <w:sz w:val="16"/>
          <w:szCs w:val="16"/>
        </w:rPr>
        <w:t>}</w:t>
      </w:r>
    </w:p>
    <w:p w14:paraId="0BDC74F0" w14:textId="77777777" w:rsidR="00743E52" w:rsidRPr="00E23D2C" w:rsidRDefault="00743E52" w:rsidP="00475B71">
      <w:pPr>
        <w:pStyle w:val="afc"/>
        <w:rPr>
          <w:sz w:val="16"/>
          <w:szCs w:val="16"/>
        </w:rPr>
      </w:pPr>
    </w:p>
    <w:p w14:paraId="237ED52F" w14:textId="77777777" w:rsidR="00743E52" w:rsidRPr="00E23D2C" w:rsidRDefault="00743E52" w:rsidP="00475B71">
      <w:pPr>
        <w:pStyle w:val="afc"/>
        <w:rPr>
          <w:sz w:val="16"/>
          <w:szCs w:val="16"/>
        </w:rPr>
      </w:pPr>
      <w:r w:rsidRPr="00E23D2C">
        <w:rPr>
          <w:sz w:val="16"/>
          <w:szCs w:val="16"/>
        </w:rPr>
        <w:t>@Component</w:t>
      </w:r>
    </w:p>
    <w:p w14:paraId="53C5362D" w14:textId="77777777" w:rsidR="00743E52" w:rsidRPr="00E23D2C" w:rsidRDefault="00743E52" w:rsidP="00475B71">
      <w:pPr>
        <w:pStyle w:val="afc"/>
        <w:rPr>
          <w:sz w:val="16"/>
          <w:szCs w:val="16"/>
        </w:rPr>
      </w:pPr>
      <w:r w:rsidRPr="00E23D2C">
        <w:rPr>
          <w:sz w:val="16"/>
          <w:szCs w:val="16"/>
        </w:rPr>
        <w:t>public class PeopleHeatCalculation {</w:t>
      </w:r>
    </w:p>
    <w:p w14:paraId="4FBC4ED6" w14:textId="77777777" w:rsidR="00743E52" w:rsidRPr="00E23D2C" w:rsidRDefault="00743E52" w:rsidP="00475B71">
      <w:pPr>
        <w:pStyle w:val="afc"/>
        <w:rPr>
          <w:sz w:val="16"/>
          <w:szCs w:val="16"/>
        </w:rPr>
      </w:pPr>
    </w:p>
    <w:p w14:paraId="06295691" w14:textId="77777777" w:rsidR="00743E52" w:rsidRPr="00E23D2C" w:rsidRDefault="00743E52" w:rsidP="00475B71">
      <w:pPr>
        <w:pStyle w:val="afc"/>
        <w:rPr>
          <w:sz w:val="16"/>
          <w:szCs w:val="16"/>
        </w:rPr>
      </w:pPr>
      <w:r w:rsidRPr="00E23D2C">
        <w:rPr>
          <w:sz w:val="16"/>
          <w:szCs w:val="16"/>
        </w:rPr>
        <w:t xml:space="preserve">    public double computePeopleHeat(int peopleCount) {</w:t>
      </w:r>
    </w:p>
    <w:p w14:paraId="7AEA9E96" w14:textId="77777777" w:rsidR="00743E52" w:rsidRPr="00E23D2C" w:rsidRDefault="00743E52" w:rsidP="00475B71">
      <w:pPr>
        <w:pStyle w:val="afc"/>
        <w:rPr>
          <w:sz w:val="16"/>
          <w:szCs w:val="16"/>
        </w:rPr>
      </w:pPr>
      <w:r w:rsidRPr="00E23D2C">
        <w:rPr>
          <w:sz w:val="16"/>
          <w:szCs w:val="16"/>
        </w:rPr>
        <w:t xml:space="preserve">        return peopleCount * 100.0;</w:t>
      </w:r>
    </w:p>
    <w:p w14:paraId="15D2DD40" w14:textId="77777777" w:rsidR="00743E52" w:rsidRPr="00E23D2C" w:rsidRDefault="00743E52" w:rsidP="00475B71">
      <w:pPr>
        <w:pStyle w:val="afc"/>
        <w:rPr>
          <w:sz w:val="16"/>
          <w:szCs w:val="16"/>
        </w:rPr>
      </w:pPr>
      <w:r w:rsidRPr="00E23D2C">
        <w:rPr>
          <w:sz w:val="16"/>
          <w:szCs w:val="16"/>
        </w:rPr>
        <w:t xml:space="preserve">    }</w:t>
      </w:r>
    </w:p>
    <w:p w14:paraId="557EA45C" w14:textId="77777777" w:rsidR="00743E52" w:rsidRPr="00E23D2C" w:rsidRDefault="00743E52" w:rsidP="00475B71">
      <w:pPr>
        <w:pStyle w:val="afc"/>
        <w:rPr>
          <w:sz w:val="16"/>
          <w:szCs w:val="16"/>
        </w:rPr>
      </w:pPr>
      <w:r w:rsidRPr="00E23D2C">
        <w:rPr>
          <w:sz w:val="16"/>
          <w:szCs w:val="16"/>
        </w:rPr>
        <w:t>}</w:t>
      </w:r>
    </w:p>
    <w:p w14:paraId="76743B87" w14:textId="77777777" w:rsidR="00743E52" w:rsidRPr="00E23D2C" w:rsidRDefault="00743E52" w:rsidP="00475B71">
      <w:pPr>
        <w:pStyle w:val="afc"/>
        <w:rPr>
          <w:sz w:val="16"/>
          <w:szCs w:val="16"/>
        </w:rPr>
      </w:pPr>
    </w:p>
    <w:p w14:paraId="641CAFA3" w14:textId="77777777" w:rsidR="00743E52" w:rsidRPr="00E23D2C" w:rsidRDefault="00743E52" w:rsidP="00475B71">
      <w:pPr>
        <w:pStyle w:val="afc"/>
        <w:rPr>
          <w:sz w:val="16"/>
          <w:szCs w:val="16"/>
        </w:rPr>
      </w:pPr>
      <w:r w:rsidRPr="00E23D2C">
        <w:rPr>
          <w:sz w:val="16"/>
          <w:szCs w:val="16"/>
        </w:rPr>
        <w:t>@Component</w:t>
      </w:r>
    </w:p>
    <w:p w14:paraId="3B8AFB53" w14:textId="77777777" w:rsidR="00743E52" w:rsidRPr="00E23D2C" w:rsidRDefault="00743E52" w:rsidP="00475B71">
      <w:pPr>
        <w:pStyle w:val="afc"/>
        <w:rPr>
          <w:sz w:val="16"/>
          <w:szCs w:val="16"/>
        </w:rPr>
      </w:pPr>
      <w:r w:rsidRPr="00E23D2C">
        <w:rPr>
          <w:sz w:val="16"/>
          <w:szCs w:val="16"/>
        </w:rPr>
        <w:t>public class OutsideTempCalculation {</w:t>
      </w:r>
    </w:p>
    <w:p w14:paraId="5DD86356" w14:textId="77777777" w:rsidR="00743E52" w:rsidRPr="00E23D2C" w:rsidRDefault="00743E52" w:rsidP="00475B71">
      <w:pPr>
        <w:pStyle w:val="afc"/>
        <w:rPr>
          <w:sz w:val="16"/>
          <w:szCs w:val="16"/>
        </w:rPr>
      </w:pPr>
    </w:p>
    <w:p w14:paraId="5167BF52" w14:textId="77777777" w:rsidR="00743E52" w:rsidRPr="00E23D2C" w:rsidRDefault="00743E52" w:rsidP="00475B71">
      <w:pPr>
        <w:pStyle w:val="afc"/>
        <w:rPr>
          <w:sz w:val="16"/>
          <w:szCs w:val="16"/>
        </w:rPr>
      </w:pPr>
      <w:r w:rsidRPr="00E23D2C">
        <w:rPr>
          <w:sz w:val="16"/>
          <w:szCs w:val="16"/>
        </w:rPr>
        <w:t xml:space="preserve">    public Queue&lt;Double&gt; computeOutsideTemperature(Integer year) {</w:t>
      </w:r>
    </w:p>
    <w:p w14:paraId="142387E8" w14:textId="77777777" w:rsidR="00743E52" w:rsidRPr="00E23D2C" w:rsidRDefault="00743E52" w:rsidP="00475B71">
      <w:pPr>
        <w:pStyle w:val="afc"/>
        <w:rPr>
          <w:sz w:val="16"/>
          <w:szCs w:val="16"/>
        </w:rPr>
      </w:pPr>
      <w:r w:rsidRPr="00E23D2C">
        <w:rPr>
          <w:sz w:val="16"/>
          <w:szCs w:val="16"/>
        </w:rPr>
        <w:t xml:space="preserve">        Path path;</w:t>
      </w:r>
    </w:p>
    <w:p w14:paraId="32217DF6" w14:textId="77777777" w:rsidR="00743E52" w:rsidRPr="00E23D2C" w:rsidRDefault="00743E52" w:rsidP="00475B71">
      <w:pPr>
        <w:pStyle w:val="afc"/>
        <w:rPr>
          <w:sz w:val="16"/>
          <w:szCs w:val="16"/>
        </w:rPr>
      </w:pPr>
      <w:r w:rsidRPr="00E23D2C">
        <w:rPr>
          <w:sz w:val="16"/>
          <w:szCs w:val="16"/>
        </w:rPr>
        <w:t xml:space="preserve">        Path path2;</w:t>
      </w:r>
    </w:p>
    <w:p w14:paraId="49EA266D" w14:textId="77777777" w:rsidR="00743E52" w:rsidRPr="00E23D2C" w:rsidRDefault="00743E52" w:rsidP="00475B71">
      <w:pPr>
        <w:pStyle w:val="afc"/>
        <w:rPr>
          <w:sz w:val="16"/>
          <w:szCs w:val="16"/>
        </w:rPr>
      </w:pPr>
      <w:r w:rsidRPr="00E23D2C">
        <w:rPr>
          <w:sz w:val="16"/>
          <w:szCs w:val="16"/>
        </w:rPr>
        <w:t xml:space="preserve">        Path path3;</w:t>
      </w:r>
    </w:p>
    <w:p w14:paraId="36D0F831" w14:textId="77777777" w:rsidR="00743E52" w:rsidRPr="00E23D2C" w:rsidRDefault="00743E52" w:rsidP="00475B71">
      <w:pPr>
        <w:pStyle w:val="afc"/>
        <w:rPr>
          <w:sz w:val="16"/>
          <w:szCs w:val="16"/>
        </w:rPr>
      </w:pPr>
    </w:p>
    <w:p w14:paraId="09CE4C6A" w14:textId="77777777" w:rsidR="00743E52" w:rsidRPr="00E23D2C" w:rsidRDefault="00743E52" w:rsidP="00475B71">
      <w:pPr>
        <w:pStyle w:val="afc"/>
        <w:rPr>
          <w:sz w:val="16"/>
          <w:szCs w:val="16"/>
        </w:rPr>
      </w:pPr>
      <w:r w:rsidRPr="00E23D2C">
        <w:rPr>
          <w:sz w:val="16"/>
          <w:szCs w:val="16"/>
        </w:rPr>
        <w:t xml:space="preserve">        List&lt;Double&gt; allTemps = new ArrayList&lt;&gt;();</w:t>
      </w:r>
    </w:p>
    <w:p w14:paraId="4A564577" w14:textId="77777777" w:rsidR="00743E52" w:rsidRPr="00E23D2C" w:rsidRDefault="00743E52" w:rsidP="00475B71">
      <w:pPr>
        <w:pStyle w:val="afc"/>
        <w:rPr>
          <w:sz w:val="16"/>
          <w:szCs w:val="16"/>
        </w:rPr>
      </w:pPr>
      <w:r w:rsidRPr="00E23D2C">
        <w:rPr>
          <w:sz w:val="16"/>
          <w:szCs w:val="16"/>
        </w:rPr>
        <w:t xml:space="preserve">        try {</w:t>
      </w:r>
    </w:p>
    <w:p w14:paraId="6AB3C097" w14:textId="77777777" w:rsidR="00743E52" w:rsidRPr="00E23D2C" w:rsidRDefault="00743E52" w:rsidP="00475B71">
      <w:pPr>
        <w:pStyle w:val="afc"/>
        <w:rPr>
          <w:sz w:val="16"/>
          <w:szCs w:val="16"/>
        </w:rPr>
      </w:pPr>
      <w:r w:rsidRPr="00E23D2C">
        <w:rPr>
          <w:sz w:val="16"/>
          <w:szCs w:val="16"/>
        </w:rPr>
        <w:t xml:space="preserve">            if (year == 2023) {</w:t>
      </w:r>
    </w:p>
    <w:p w14:paraId="0CF0634F" w14:textId="77777777" w:rsidR="00743E52" w:rsidRPr="00E23D2C" w:rsidRDefault="00743E52" w:rsidP="00475B71">
      <w:pPr>
        <w:pStyle w:val="afc"/>
        <w:rPr>
          <w:sz w:val="16"/>
          <w:szCs w:val="16"/>
        </w:rPr>
      </w:pPr>
      <w:r w:rsidRPr="00E23D2C">
        <w:rPr>
          <w:sz w:val="16"/>
          <w:szCs w:val="16"/>
        </w:rPr>
        <w:t xml:space="preserve">                path = Path.of("src", "main", "resources", "response3.csv");</w:t>
      </w:r>
    </w:p>
    <w:p w14:paraId="7D1E8A3D" w14:textId="77777777" w:rsidR="00743E52" w:rsidRPr="00E23D2C" w:rsidRDefault="00743E52" w:rsidP="00475B71">
      <w:pPr>
        <w:pStyle w:val="afc"/>
        <w:rPr>
          <w:sz w:val="16"/>
          <w:szCs w:val="16"/>
        </w:rPr>
      </w:pPr>
      <w:r w:rsidRPr="00E23D2C">
        <w:rPr>
          <w:sz w:val="16"/>
          <w:szCs w:val="16"/>
        </w:rPr>
        <w:t xml:space="preserve">                path2 = Path.of("src", "main", "resources", "response5.csv");</w:t>
      </w:r>
    </w:p>
    <w:p w14:paraId="17AA3D60" w14:textId="77777777" w:rsidR="00743E52" w:rsidRPr="00E23D2C" w:rsidRDefault="00743E52" w:rsidP="00475B71">
      <w:pPr>
        <w:pStyle w:val="afc"/>
        <w:rPr>
          <w:sz w:val="16"/>
          <w:szCs w:val="16"/>
        </w:rPr>
      </w:pPr>
      <w:r w:rsidRPr="00E23D2C">
        <w:rPr>
          <w:sz w:val="16"/>
          <w:szCs w:val="16"/>
        </w:rPr>
        <w:t xml:space="preserve">                allTemps.addAll(TemperatureLoader.readTempsFromCsv(path));</w:t>
      </w:r>
    </w:p>
    <w:p w14:paraId="79013F0C" w14:textId="77777777" w:rsidR="00743E52" w:rsidRPr="00E23D2C" w:rsidRDefault="00743E52" w:rsidP="00475B71">
      <w:pPr>
        <w:pStyle w:val="afc"/>
        <w:rPr>
          <w:sz w:val="16"/>
          <w:szCs w:val="16"/>
        </w:rPr>
      </w:pPr>
      <w:r w:rsidRPr="00E23D2C">
        <w:rPr>
          <w:sz w:val="16"/>
          <w:szCs w:val="16"/>
        </w:rPr>
        <w:t xml:space="preserve">                allTemps.addAll(TemperatureLoader.readTempsFromCsv(path2));</w:t>
      </w:r>
    </w:p>
    <w:p w14:paraId="3FDCB1E3" w14:textId="77777777" w:rsidR="00743E52" w:rsidRPr="00E23D2C" w:rsidRDefault="00743E52" w:rsidP="00475B71">
      <w:pPr>
        <w:pStyle w:val="afc"/>
        <w:rPr>
          <w:sz w:val="16"/>
          <w:szCs w:val="16"/>
        </w:rPr>
      </w:pPr>
      <w:r w:rsidRPr="00E23D2C">
        <w:rPr>
          <w:sz w:val="16"/>
          <w:szCs w:val="16"/>
        </w:rPr>
        <w:t xml:space="preserve">            } else {</w:t>
      </w:r>
    </w:p>
    <w:p w14:paraId="10A11521" w14:textId="77777777" w:rsidR="00743E52" w:rsidRPr="00E23D2C" w:rsidRDefault="00743E52" w:rsidP="00475B71">
      <w:pPr>
        <w:pStyle w:val="afc"/>
        <w:rPr>
          <w:sz w:val="16"/>
          <w:szCs w:val="16"/>
        </w:rPr>
      </w:pPr>
      <w:r w:rsidRPr="00E23D2C">
        <w:rPr>
          <w:sz w:val="16"/>
          <w:szCs w:val="16"/>
        </w:rPr>
        <w:t xml:space="preserve">                path = Path.of("src", "main", "resources", "response.csv");</w:t>
      </w:r>
    </w:p>
    <w:p w14:paraId="0EB4474B" w14:textId="77777777" w:rsidR="00743E52" w:rsidRPr="00E23D2C" w:rsidRDefault="00743E52" w:rsidP="00475B71">
      <w:pPr>
        <w:pStyle w:val="afc"/>
        <w:rPr>
          <w:sz w:val="16"/>
          <w:szCs w:val="16"/>
        </w:rPr>
      </w:pPr>
      <w:r w:rsidRPr="00E23D2C">
        <w:rPr>
          <w:sz w:val="16"/>
          <w:szCs w:val="16"/>
        </w:rPr>
        <w:t xml:space="preserve">                path2 = Path.of("src", "main", "resources", "response2.csv");</w:t>
      </w:r>
    </w:p>
    <w:p w14:paraId="351FB37B" w14:textId="77777777" w:rsidR="00743E52" w:rsidRPr="00E23D2C" w:rsidRDefault="00743E52" w:rsidP="00475B71">
      <w:pPr>
        <w:pStyle w:val="afc"/>
        <w:rPr>
          <w:sz w:val="16"/>
          <w:szCs w:val="16"/>
        </w:rPr>
      </w:pPr>
      <w:r w:rsidRPr="00E23D2C">
        <w:rPr>
          <w:sz w:val="16"/>
          <w:szCs w:val="16"/>
        </w:rPr>
        <w:t xml:space="preserve">                path3 = Path.of("src", "main", "resources", "response4.csv");</w:t>
      </w:r>
    </w:p>
    <w:p w14:paraId="1C35481B" w14:textId="77777777" w:rsidR="00743E52" w:rsidRPr="00E23D2C" w:rsidRDefault="00743E52" w:rsidP="00475B71">
      <w:pPr>
        <w:pStyle w:val="afc"/>
        <w:rPr>
          <w:sz w:val="16"/>
          <w:szCs w:val="16"/>
        </w:rPr>
      </w:pPr>
      <w:r w:rsidRPr="00E23D2C">
        <w:rPr>
          <w:sz w:val="16"/>
          <w:szCs w:val="16"/>
        </w:rPr>
        <w:t xml:space="preserve">                allTemps.addAll(TemperatureLoader.readTempsFromCsv(path));</w:t>
      </w:r>
    </w:p>
    <w:p w14:paraId="431C0628" w14:textId="77777777" w:rsidR="00743E52" w:rsidRPr="00E23D2C" w:rsidRDefault="00743E52" w:rsidP="00475B71">
      <w:pPr>
        <w:pStyle w:val="afc"/>
        <w:rPr>
          <w:sz w:val="16"/>
          <w:szCs w:val="16"/>
        </w:rPr>
      </w:pPr>
      <w:r w:rsidRPr="00E23D2C">
        <w:rPr>
          <w:sz w:val="16"/>
          <w:szCs w:val="16"/>
        </w:rPr>
        <w:t xml:space="preserve">                allTemps.addAll(TemperatureLoader.readTempsFromCsv(path2));</w:t>
      </w:r>
    </w:p>
    <w:p w14:paraId="2524F7E9" w14:textId="77777777" w:rsidR="00743E52" w:rsidRPr="00E23D2C" w:rsidRDefault="00743E52" w:rsidP="00475B71">
      <w:pPr>
        <w:pStyle w:val="afc"/>
        <w:rPr>
          <w:sz w:val="16"/>
          <w:szCs w:val="16"/>
        </w:rPr>
      </w:pPr>
      <w:r w:rsidRPr="00E23D2C">
        <w:rPr>
          <w:sz w:val="16"/>
          <w:szCs w:val="16"/>
        </w:rPr>
        <w:t xml:space="preserve">                allTemps.addAll(TemperatureLoader.readTempsFromCsv(path3));</w:t>
      </w:r>
    </w:p>
    <w:p w14:paraId="16477525" w14:textId="77777777" w:rsidR="00743E52" w:rsidRPr="00E23D2C" w:rsidRDefault="00743E52" w:rsidP="00475B71">
      <w:pPr>
        <w:pStyle w:val="afc"/>
        <w:rPr>
          <w:sz w:val="16"/>
          <w:szCs w:val="16"/>
        </w:rPr>
      </w:pPr>
      <w:r w:rsidRPr="00E23D2C">
        <w:rPr>
          <w:sz w:val="16"/>
          <w:szCs w:val="16"/>
        </w:rPr>
        <w:t xml:space="preserve">            }</w:t>
      </w:r>
    </w:p>
    <w:p w14:paraId="4E65DB91" w14:textId="77777777" w:rsidR="00743E52" w:rsidRPr="00E23D2C" w:rsidRDefault="00743E52" w:rsidP="00475B71">
      <w:pPr>
        <w:pStyle w:val="afc"/>
        <w:rPr>
          <w:sz w:val="16"/>
          <w:szCs w:val="16"/>
        </w:rPr>
      </w:pPr>
      <w:r w:rsidRPr="00E23D2C">
        <w:rPr>
          <w:sz w:val="16"/>
          <w:szCs w:val="16"/>
        </w:rPr>
        <w:t xml:space="preserve">        } catch (IOException e) {</w:t>
      </w:r>
    </w:p>
    <w:p w14:paraId="34A51C53" w14:textId="77777777" w:rsidR="00743E52" w:rsidRPr="00E23D2C" w:rsidRDefault="00743E52" w:rsidP="00475B71">
      <w:pPr>
        <w:pStyle w:val="afc"/>
        <w:rPr>
          <w:sz w:val="16"/>
          <w:szCs w:val="16"/>
        </w:rPr>
      </w:pPr>
      <w:r w:rsidRPr="00E23D2C">
        <w:rPr>
          <w:sz w:val="16"/>
          <w:szCs w:val="16"/>
        </w:rPr>
        <w:t xml:space="preserve">            throw new RuntimeException(e);</w:t>
      </w:r>
    </w:p>
    <w:p w14:paraId="3D3C5D0A" w14:textId="77777777" w:rsidR="00743E52" w:rsidRPr="00E23D2C" w:rsidRDefault="00743E52" w:rsidP="00475B71">
      <w:pPr>
        <w:pStyle w:val="afc"/>
        <w:rPr>
          <w:sz w:val="16"/>
          <w:szCs w:val="16"/>
        </w:rPr>
      </w:pPr>
      <w:r w:rsidRPr="00E23D2C">
        <w:rPr>
          <w:sz w:val="16"/>
          <w:szCs w:val="16"/>
        </w:rPr>
        <w:t xml:space="preserve">        }</w:t>
      </w:r>
    </w:p>
    <w:p w14:paraId="4FCA2E03" w14:textId="77777777" w:rsidR="00743E52" w:rsidRPr="00E23D2C" w:rsidRDefault="00743E52" w:rsidP="00475B71">
      <w:pPr>
        <w:pStyle w:val="afc"/>
        <w:rPr>
          <w:sz w:val="16"/>
          <w:szCs w:val="16"/>
        </w:rPr>
      </w:pPr>
    </w:p>
    <w:p w14:paraId="1A53F9B7" w14:textId="77777777" w:rsidR="00743E52" w:rsidRPr="00E23D2C" w:rsidRDefault="00743E52" w:rsidP="00475B71">
      <w:pPr>
        <w:pStyle w:val="afc"/>
        <w:rPr>
          <w:sz w:val="16"/>
          <w:szCs w:val="16"/>
        </w:rPr>
      </w:pPr>
      <w:r w:rsidRPr="00E23D2C">
        <w:rPr>
          <w:sz w:val="16"/>
          <w:szCs w:val="16"/>
        </w:rPr>
        <w:t xml:space="preserve">        return TemperatureLoader.upsampleToOneMinute(allTemps);</w:t>
      </w:r>
    </w:p>
    <w:p w14:paraId="229FA60B" w14:textId="77777777" w:rsidR="00743E52" w:rsidRPr="00E23D2C" w:rsidRDefault="00743E52" w:rsidP="00475B71">
      <w:pPr>
        <w:pStyle w:val="afc"/>
        <w:rPr>
          <w:sz w:val="16"/>
          <w:szCs w:val="16"/>
        </w:rPr>
      </w:pPr>
      <w:r w:rsidRPr="00E23D2C">
        <w:rPr>
          <w:sz w:val="16"/>
          <w:szCs w:val="16"/>
        </w:rPr>
        <w:t xml:space="preserve">    }</w:t>
      </w:r>
    </w:p>
    <w:p w14:paraId="61B1AF30" w14:textId="77777777" w:rsidR="00743E52" w:rsidRPr="00E23D2C" w:rsidRDefault="00743E52" w:rsidP="00475B71">
      <w:pPr>
        <w:pStyle w:val="afc"/>
        <w:rPr>
          <w:sz w:val="16"/>
          <w:szCs w:val="16"/>
        </w:rPr>
      </w:pPr>
      <w:r w:rsidRPr="00E23D2C">
        <w:rPr>
          <w:sz w:val="16"/>
          <w:szCs w:val="16"/>
        </w:rPr>
        <w:t>}</w:t>
      </w:r>
    </w:p>
    <w:p w14:paraId="789AB14E" w14:textId="77777777" w:rsidR="00743E52" w:rsidRPr="00E23D2C" w:rsidRDefault="00743E52" w:rsidP="00475B71">
      <w:pPr>
        <w:pStyle w:val="afc"/>
        <w:rPr>
          <w:sz w:val="16"/>
          <w:szCs w:val="16"/>
        </w:rPr>
      </w:pPr>
    </w:p>
    <w:p w14:paraId="0B165E7E" w14:textId="6D51BE6A" w:rsidR="00743E52" w:rsidRPr="00E23D2C" w:rsidRDefault="00743E52" w:rsidP="008C18EC">
      <w:pPr>
        <w:pStyle w:val="afc"/>
        <w:rPr>
          <w:sz w:val="16"/>
          <w:szCs w:val="16"/>
        </w:rPr>
      </w:pPr>
      <w:r w:rsidRPr="00E23D2C">
        <w:rPr>
          <w:sz w:val="16"/>
          <w:szCs w:val="16"/>
        </w:rPr>
        <w:t>@Slf4j</w:t>
      </w:r>
      <w:r w:rsidR="008C18EC" w:rsidRPr="00E23D2C">
        <w:rPr>
          <w:sz w:val="16"/>
          <w:szCs w:val="16"/>
        </w:rPr>
        <w:t xml:space="preserve"> </w:t>
      </w:r>
      <w:r w:rsidRPr="00E23D2C">
        <w:rPr>
          <w:sz w:val="16"/>
          <w:szCs w:val="16"/>
        </w:rPr>
        <w:t>@Service</w:t>
      </w:r>
      <w:r w:rsidR="008C18EC" w:rsidRPr="00E23D2C">
        <w:rPr>
          <w:sz w:val="16"/>
          <w:szCs w:val="16"/>
        </w:rPr>
        <w:t xml:space="preserve"> </w:t>
      </w:r>
      <w:r w:rsidRPr="00E23D2C">
        <w:rPr>
          <w:sz w:val="16"/>
          <w:szCs w:val="16"/>
        </w:rPr>
        <w:t>@RequiredArgsConstructor</w:t>
      </w:r>
    </w:p>
    <w:p w14:paraId="7433C762" w14:textId="77777777" w:rsidR="00743E52" w:rsidRPr="00E23D2C" w:rsidRDefault="00743E52" w:rsidP="00475B71">
      <w:pPr>
        <w:pStyle w:val="afc"/>
        <w:rPr>
          <w:sz w:val="16"/>
          <w:szCs w:val="16"/>
        </w:rPr>
      </w:pPr>
      <w:r w:rsidRPr="00E23D2C">
        <w:rPr>
          <w:sz w:val="16"/>
          <w:szCs w:val="16"/>
        </w:rPr>
        <w:t>public class SimulationRunnerService {</w:t>
      </w:r>
    </w:p>
    <w:p w14:paraId="017502FA" w14:textId="77777777" w:rsidR="00743E52" w:rsidRPr="00E23D2C" w:rsidRDefault="00743E52" w:rsidP="00475B71">
      <w:pPr>
        <w:pStyle w:val="afc"/>
        <w:rPr>
          <w:sz w:val="16"/>
          <w:szCs w:val="16"/>
        </w:rPr>
      </w:pPr>
    </w:p>
    <w:p w14:paraId="00FFD46A" w14:textId="77777777" w:rsidR="00743E52" w:rsidRPr="00E23D2C" w:rsidRDefault="00743E52" w:rsidP="00475B71">
      <w:pPr>
        <w:pStyle w:val="afc"/>
        <w:rPr>
          <w:sz w:val="16"/>
          <w:szCs w:val="16"/>
        </w:rPr>
      </w:pPr>
      <w:r w:rsidRPr="00E23D2C">
        <w:rPr>
          <w:sz w:val="16"/>
          <w:szCs w:val="16"/>
        </w:rPr>
        <w:t xml:space="preserve">    private final StorageRoomClient roomClient;</w:t>
      </w:r>
    </w:p>
    <w:p w14:paraId="7184A4B2" w14:textId="77777777" w:rsidR="00743E52" w:rsidRPr="00E23D2C" w:rsidRDefault="00743E52" w:rsidP="00475B71">
      <w:pPr>
        <w:pStyle w:val="afc"/>
        <w:rPr>
          <w:sz w:val="16"/>
          <w:szCs w:val="16"/>
        </w:rPr>
      </w:pPr>
      <w:r w:rsidRPr="00E23D2C">
        <w:rPr>
          <w:sz w:val="16"/>
          <w:szCs w:val="16"/>
        </w:rPr>
        <w:t xml:space="preserve">    private final StoragePidConfigClient pidClient;</w:t>
      </w:r>
    </w:p>
    <w:p w14:paraId="08AF433A" w14:textId="77777777" w:rsidR="00743E52" w:rsidRPr="00E23D2C" w:rsidRDefault="00743E52" w:rsidP="00475B71">
      <w:pPr>
        <w:pStyle w:val="afc"/>
        <w:rPr>
          <w:sz w:val="16"/>
          <w:szCs w:val="16"/>
        </w:rPr>
      </w:pPr>
      <w:r w:rsidRPr="00E23D2C">
        <w:rPr>
          <w:sz w:val="16"/>
          <w:szCs w:val="16"/>
        </w:rPr>
        <w:t xml:space="preserve">    private final StorageSimulationClient simulationClient;</w:t>
      </w:r>
    </w:p>
    <w:p w14:paraId="542D605F" w14:textId="7402E8DB" w:rsidR="00743E52" w:rsidRPr="00E23D2C" w:rsidRDefault="00743E52" w:rsidP="008C18EC">
      <w:pPr>
        <w:pStyle w:val="afc"/>
        <w:rPr>
          <w:sz w:val="16"/>
          <w:szCs w:val="16"/>
        </w:rPr>
      </w:pPr>
      <w:r w:rsidRPr="00E23D2C">
        <w:rPr>
          <w:sz w:val="16"/>
          <w:szCs w:val="16"/>
        </w:rPr>
        <w:t xml:space="preserve">    private final StorageAiModelClient aiModelClient;</w:t>
      </w:r>
    </w:p>
    <w:p w14:paraId="332E0FEB" w14:textId="5D765902" w:rsidR="00743E52" w:rsidRPr="00E23D2C" w:rsidRDefault="000263A7" w:rsidP="000263A7">
      <w:pPr>
        <w:pStyle w:val="afc"/>
        <w:ind w:left="720" w:firstLine="0"/>
        <w:rPr>
          <w:sz w:val="16"/>
          <w:szCs w:val="16"/>
        </w:rPr>
      </w:pPr>
      <w:r w:rsidRPr="00E23D2C">
        <w:rPr>
          <w:sz w:val="16"/>
          <w:szCs w:val="16"/>
        </w:rPr>
        <w:t xml:space="preserve">    </w:t>
      </w:r>
      <w:r w:rsidR="00743E52" w:rsidRPr="00E23D2C">
        <w:rPr>
          <w:sz w:val="16"/>
          <w:szCs w:val="16"/>
        </w:rPr>
        <w:t>private final SimpleThermalModel simpleThermalModel;</w:t>
      </w:r>
    </w:p>
    <w:p w14:paraId="09256BA3" w14:textId="77777777" w:rsidR="00743E52" w:rsidRPr="00E23D2C" w:rsidRDefault="00743E52" w:rsidP="00475B71">
      <w:pPr>
        <w:pStyle w:val="afc"/>
        <w:rPr>
          <w:sz w:val="16"/>
          <w:szCs w:val="16"/>
        </w:rPr>
      </w:pPr>
      <w:r w:rsidRPr="00E23D2C">
        <w:rPr>
          <w:sz w:val="16"/>
          <w:szCs w:val="16"/>
        </w:rPr>
        <w:t xml:space="preserve">    private final StrategyRegistry strategyRegistry;</w:t>
      </w:r>
    </w:p>
    <w:p w14:paraId="7B9F07B4" w14:textId="77777777" w:rsidR="00743E52" w:rsidRPr="00E23D2C" w:rsidRDefault="00743E52" w:rsidP="00475B71">
      <w:pPr>
        <w:pStyle w:val="afc"/>
        <w:rPr>
          <w:sz w:val="16"/>
          <w:szCs w:val="16"/>
        </w:rPr>
      </w:pPr>
      <w:r w:rsidRPr="00E23D2C">
        <w:rPr>
          <w:sz w:val="16"/>
          <w:szCs w:val="16"/>
        </w:rPr>
        <w:t xml:space="preserve">    private final SimulationRegistry simulationRegistry;</w:t>
      </w:r>
    </w:p>
    <w:p w14:paraId="1EF78D23" w14:textId="77777777" w:rsidR="00743E52" w:rsidRPr="00E23D2C" w:rsidRDefault="00743E52" w:rsidP="00475B71">
      <w:pPr>
        <w:pStyle w:val="afc"/>
        <w:rPr>
          <w:sz w:val="16"/>
          <w:szCs w:val="16"/>
        </w:rPr>
      </w:pPr>
      <w:r w:rsidRPr="00E23D2C">
        <w:rPr>
          <w:sz w:val="16"/>
          <w:szCs w:val="16"/>
        </w:rPr>
        <w:t xml:space="preserve">    private final SimulationEngine engine;</w:t>
      </w:r>
    </w:p>
    <w:p w14:paraId="19EE3E3A" w14:textId="77777777" w:rsidR="00743E52" w:rsidRPr="00E23D2C" w:rsidRDefault="00743E52" w:rsidP="00475B71">
      <w:pPr>
        <w:pStyle w:val="afc"/>
        <w:rPr>
          <w:sz w:val="16"/>
          <w:szCs w:val="16"/>
        </w:rPr>
      </w:pPr>
    </w:p>
    <w:p w14:paraId="63D5E79F" w14:textId="77777777" w:rsidR="00743E52" w:rsidRPr="00E23D2C" w:rsidRDefault="00743E52" w:rsidP="00475B71">
      <w:pPr>
        <w:pStyle w:val="afc"/>
        <w:rPr>
          <w:sz w:val="16"/>
          <w:szCs w:val="16"/>
        </w:rPr>
      </w:pPr>
      <w:r w:rsidRPr="00E23D2C">
        <w:rPr>
          <w:sz w:val="16"/>
          <w:szCs w:val="16"/>
        </w:rPr>
        <w:t xml:space="preserve">    private final RoomMapper roomMapper;</w:t>
      </w:r>
    </w:p>
    <w:p w14:paraId="2023B394" w14:textId="77777777" w:rsidR="00743E52" w:rsidRPr="00E23D2C" w:rsidRDefault="00743E52" w:rsidP="00475B71">
      <w:pPr>
        <w:pStyle w:val="afc"/>
        <w:rPr>
          <w:sz w:val="16"/>
          <w:szCs w:val="16"/>
        </w:rPr>
      </w:pPr>
    </w:p>
    <w:p w14:paraId="14ACEF10" w14:textId="77777777" w:rsidR="00743E52" w:rsidRPr="00E23D2C" w:rsidRDefault="00743E52" w:rsidP="00475B71">
      <w:pPr>
        <w:pStyle w:val="afc"/>
        <w:rPr>
          <w:sz w:val="16"/>
          <w:szCs w:val="16"/>
        </w:rPr>
      </w:pPr>
      <w:r w:rsidRPr="00E23D2C">
        <w:rPr>
          <w:sz w:val="16"/>
          <w:szCs w:val="16"/>
        </w:rPr>
        <w:t xml:space="preserve">    public Long startSimulation(SimulationRequestDTO dto) {</w:t>
      </w:r>
    </w:p>
    <w:p w14:paraId="495BF86D" w14:textId="77777777" w:rsidR="00743E52" w:rsidRPr="00E23D2C" w:rsidRDefault="00743E52" w:rsidP="00475B71">
      <w:pPr>
        <w:pStyle w:val="afc"/>
        <w:rPr>
          <w:sz w:val="16"/>
          <w:szCs w:val="16"/>
        </w:rPr>
      </w:pPr>
    </w:p>
    <w:p w14:paraId="68564F9A" w14:textId="77777777" w:rsidR="00743E52" w:rsidRPr="00E23D2C" w:rsidRDefault="00743E52" w:rsidP="00475B71">
      <w:pPr>
        <w:pStyle w:val="afc"/>
        <w:rPr>
          <w:sz w:val="16"/>
          <w:szCs w:val="16"/>
        </w:rPr>
      </w:pPr>
      <w:r w:rsidRPr="00E23D2C">
        <w:rPr>
          <w:sz w:val="16"/>
          <w:szCs w:val="16"/>
        </w:rPr>
        <w:t xml:space="preserve">        Long roomId = dto.roomId();</w:t>
      </w:r>
    </w:p>
    <w:p w14:paraId="5238B743" w14:textId="77777777" w:rsidR="00743E52" w:rsidRPr="00E23D2C" w:rsidRDefault="00743E52" w:rsidP="00475B71">
      <w:pPr>
        <w:pStyle w:val="afc"/>
        <w:rPr>
          <w:sz w:val="16"/>
          <w:szCs w:val="16"/>
        </w:rPr>
      </w:pPr>
      <w:r w:rsidRPr="00E23D2C">
        <w:rPr>
          <w:sz w:val="16"/>
          <w:szCs w:val="16"/>
        </w:rPr>
        <w:t xml:space="preserve">        RoomDTO roomDto = roomClient.getRoomById(roomId).getBody();</w:t>
      </w:r>
    </w:p>
    <w:p w14:paraId="64DB69E4" w14:textId="77777777" w:rsidR="00743E52" w:rsidRPr="00E23D2C" w:rsidRDefault="00743E52" w:rsidP="00475B71">
      <w:pPr>
        <w:pStyle w:val="afc"/>
        <w:rPr>
          <w:sz w:val="16"/>
          <w:szCs w:val="16"/>
        </w:rPr>
      </w:pPr>
      <w:r w:rsidRPr="00E23D2C">
        <w:rPr>
          <w:sz w:val="16"/>
          <w:szCs w:val="16"/>
        </w:rPr>
        <w:t xml:space="preserve">        if (roomDto == null)</w:t>
      </w:r>
    </w:p>
    <w:p w14:paraId="507A46E3" w14:textId="77777777" w:rsidR="00743E52" w:rsidRPr="00E23D2C" w:rsidRDefault="00743E52" w:rsidP="00475B71">
      <w:pPr>
        <w:pStyle w:val="afc"/>
        <w:rPr>
          <w:sz w:val="16"/>
          <w:szCs w:val="16"/>
        </w:rPr>
      </w:pPr>
      <w:r w:rsidRPr="00E23D2C">
        <w:rPr>
          <w:sz w:val="16"/>
          <w:szCs w:val="16"/>
        </w:rPr>
        <w:t xml:space="preserve">            throw new IllegalStateException("Room " + roomId + " not found");</w:t>
      </w:r>
    </w:p>
    <w:p w14:paraId="7DFE645A" w14:textId="77777777" w:rsidR="00743E52" w:rsidRPr="00E23D2C" w:rsidRDefault="00743E52" w:rsidP="00475B71">
      <w:pPr>
        <w:pStyle w:val="afc"/>
        <w:rPr>
          <w:sz w:val="16"/>
          <w:szCs w:val="16"/>
        </w:rPr>
      </w:pPr>
      <w:r w:rsidRPr="00E23D2C">
        <w:rPr>
          <w:sz w:val="16"/>
          <w:szCs w:val="16"/>
        </w:rPr>
        <w:t xml:space="preserve">        Room room = roomMapper.toEntity(roomDto);</w:t>
      </w:r>
    </w:p>
    <w:p w14:paraId="235CD47F" w14:textId="77777777" w:rsidR="00743E52" w:rsidRPr="00E23D2C" w:rsidRDefault="00743E52" w:rsidP="00475B71">
      <w:pPr>
        <w:pStyle w:val="afc"/>
        <w:rPr>
          <w:sz w:val="16"/>
          <w:szCs w:val="16"/>
        </w:rPr>
      </w:pPr>
    </w:p>
    <w:p w14:paraId="3B50D318" w14:textId="77777777" w:rsidR="00743E52" w:rsidRPr="00E23D2C" w:rsidRDefault="00743E52" w:rsidP="00475B71">
      <w:pPr>
        <w:pStyle w:val="afc"/>
        <w:rPr>
          <w:sz w:val="16"/>
          <w:szCs w:val="16"/>
        </w:rPr>
      </w:pPr>
      <w:r w:rsidRPr="00E23D2C">
        <w:rPr>
          <w:sz w:val="16"/>
          <w:szCs w:val="16"/>
        </w:rPr>
        <w:t xml:space="preserve">        PidConfigDTO pidCfg = null;</w:t>
      </w:r>
    </w:p>
    <w:p w14:paraId="26BF1A16" w14:textId="77777777" w:rsidR="00743E52" w:rsidRPr="00E23D2C" w:rsidRDefault="00743E52" w:rsidP="00475B71">
      <w:pPr>
        <w:pStyle w:val="afc"/>
        <w:rPr>
          <w:sz w:val="16"/>
          <w:szCs w:val="16"/>
        </w:rPr>
      </w:pPr>
      <w:r w:rsidRPr="00E23D2C">
        <w:rPr>
          <w:sz w:val="16"/>
          <w:szCs w:val="16"/>
        </w:rPr>
        <w:t xml:space="preserve">        AiModelDTO   aiCfg  = null;</w:t>
      </w:r>
    </w:p>
    <w:p w14:paraId="0C5873B8" w14:textId="77777777" w:rsidR="00743E52" w:rsidRPr="00E23D2C" w:rsidRDefault="00743E52" w:rsidP="00475B71">
      <w:pPr>
        <w:pStyle w:val="afc"/>
        <w:rPr>
          <w:sz w:val="16"/>
          <w:szCs w:val="16"/>
        </w:rPr>
      </w:pPr>
    </w:p>
    <w:p w14:paraId="385C1663" w14:textId="77777777" w:rsidR="00743E52" w:rsidRPr="00E23D2C" w:rsidRDefault="00743E52" w:rsidP="00475B71">
      <w:pPr>
        <w:pStyle w:val="afc"/>
        <w:rPr>
          <w:sz w:val="16"/>
          <w:szCs w:val="16"/>
        </w:rPr>
      </w:pPr>
      <w:r w:rsidRPr="00E23D2C">
        <w:rPr>
          <w:sz w:val="16"/>
          <w:szCs w:val="16"/>
        </w:rPr>
        <w:t xml:space="preserve">        ControllerType type = dto.controllerType();</w:t>
      </w:r>
    </w:p>
    <w:p w14:paraId="3FD3A4D0" w14:textId="77777777" w:rsidR="00743E52" w:rsidRPr="00E23D2C" w:rsidRDefault="00743E52" w:rsidP="00475B71">
      <w:pPr>
        <w:pStyle w:val="afc"/>
        <w:rPr>
          <w:sz w:val="16"/>
          <w:szCs w:val="16"/>
        </w:rPr>
      </w:pPr>
    </w:p>
    <w:p w14:paraId="35669907" w14:textId="77777777" w:rsidR="00743E52" w:rsidRPr="00E23D2C" w:rsidRDefault="00743E52" w:rsidP="00475B71">
      <w:pPr>
        <w:pStyle w:val="afc"/>
        <w:rPr>
          <w:sz w:val="16"/>
          <w:szCs w:val="16"/>
        </w:rPr>
      </w:pPr>
      <w:r w:rsidRPr="00E23D2C">
        <w:rPr>
          <w:sz w:val="16"/>
          <w:szCs w:val="16"/>
        </w:rPr>
        <w:t xml:space="preserve">        switch (type) {</w:t>
      </w:r>
    </w:p>
    <w:p w14:paraId="3C0976BD" w14:textId="77777777" w:rsidR="00743E52" w:rsidRPr="00E23D2C" w:rsidRDefault="00743E52" w:rsidP="00475B71">
      <w:pPr>
        <w:pStyle w:val="afc"/>
        <w:rPr>
          <w:sz w:val="16"/>
          <w:szCs w:val="16"/>
        </w:rPr>
      </w:pPr>
      <w:r w:rsidRPr="00E23D2C">
        <w:rPr>
          <w:sz w:val="16"/>
          <w:szCs w:val="16"/>
        </w:rPr>
        <w:t xml:space="preserve">            case PID -&gt; {</w:t>
      </w:r>
    </w:p>
    <w:p w14:paraId="521CF84A" w14:textId="77777777" w:rsidR="00743E52" w:rsidRPr="00E23D2C" w:rsidRDefault="00743E52" w:rsidP="00475B71">
      <w:pPr>
        <w:pStyle w:val="afc"/>
        <w:rPr>
          <w:sz w:val="16"/>
          <w:szCs w:val="16"/>
        </w:rPr>
      </w:pPr>
      <w:r w:rsidRPr="00E23D2C">
        <w:rPr>
          <w:sz w:val="16"/>
          <w:szCs w:val="16"/>
        </w:rPr>
        <w:t xml:space="preserve">                Integer cfgId = Objects.requireNonNull(dto.pidConfigId(),</w:t>
      </w:r>
    </w:p>
    <w:p w14:paraId="3C6E2199" w14:textId="77777777" w:rsidR="00743E52" w:rsidRPr="00E23D2C" w:rsidRDefault="00743E52" w:rsidP="00475B71">
      <w:pPr>
        <w:pStyle w:val="afc"/>
        <w:rPr>
          <w:sz w:val="16"/>
          <w:szCs w:val="16"/>
        </w:rPr>
      </w:pPr>
      <w:r w:rsidRPr="00E23D2C">
        <w:rPr>
          <w:sz w:val="16"/>
          <w:szCs w:val="16"/>
        </w:rPr>
        <w:t xml:space="preserve">                        "pidConfigId required for PID");</w:t>
      </w:r>
    </w:p>
    <w:p w14:paraId="680BC7F1" w14:textId="77777777" w:rsidR="00743E52" w:rsidRPr="00E23D2C" w:rsidRDefault="00743E52" w:rsidP="00475B71">
      <w:pPr>
        <w:pStyle w:val="afc"/>
        <w:rPr>
          <w:sz w:val="16"/>
          <w:szCs w:val="16"/>
        </w:rPr>
      </w:pPr>
      <w:r w:rsidRPr="00E23D2C">
        <w:rPr>
          <w:sz w:val="16"/>
          <w:szCs w:val="16"/>
        </w:rPr>
        <w:t xml:space="preserve">                pidCfg = pidClient.getConfigById(cfgId).getBody();</w:t>
      </w:r>
    </w:p>
    <w:p w14:paraId="27024ED4" w14:textId="77777777" w:rsidR="00743E52" w:rsidRPr="00E23D2C" w:rsidRDefault="00743E52" w:rsidP="00475B71">
      <w:pPr>
        <w:pStyle w:val="afc"/>
        <w:rPr>
          <w:sz w:val="16"/>
          <w:szCs w:val="16"/>
        </w:rPr>
      </w:pPr>
      <w:r w:rsidRPr="00E23D2C">
        <w:rPr>
          <w:sz w:val="16"/>
          <w:szCs w:val="16"/>
        </w:rPr>
        <w:lastRenderedPageBreak/>
        <w:t xml:space="preserve">            }</w:t>
      </w:r>
    </w:p>
    <w:p w14:paraId="1E96F289" w14:textId="77777777" w:rsidR="00743E52" w:rsidRPr="00E23D2C" w:rsidRDefault="00743E52" w:rsidP="00475B71">
      <w:pPr>
        <w:pStyle w:val="afc"/>
        <w:rPr>
          <w:sz w:val="16"/>
          <w:szCs w:val="16"/>
        </w:rPr>
      </w:pPr>
      <w:r w:rsidRPr="00E23D2C">
        <w:rPr>
          <w:sz w:val="16"/>
          <w:szCs w:val="16"/>
        </w:rPr>
        <w:t xml:space="preserve">            case PID_LSTM -&gt; {</w:t>
      </w:r>
    </w:p>
    <w:p w14:paraId="1FE32B3E" w14:textId="77777777" w:rsidR="00743E52" w:rsidRPr="00E23D2C" w:rsidRDefault="00743E52" w:rsidP="00475B71">
      <w:pPr>
        <w:pStyle w:val="afc"/>
        <w:rPr>
          <w:sz w:val="16"/>
          <w:szCs w:val="16"/>
        </w:rPr>
      </w:pPr>
      <w:r w:rsidRPr="00E23D2C">
        <w:rPr>
          <w:sz w:val="16"/>
          <w:szCs w:val="16"/>
        </w:rPr>
        <w:t xml:space="preserve">                Integer cfgId   = Objects.requireNonNull(dto.pidConfigId(),</w:t>
      </w:r>
    </w:p>
    <w:p w14:paraId="68FEA936" w14:textId="77777777" w:rsidR="00743E52" w:rsidRPr="00E23D2C" w:rsidRDefault="00743E52" w:rsidP="00475B71">
      <w:pPr>
        <w:pStyle w:val="afc"/>
        <w:rPr>
          <w:sz w:val="16"/>
          <w:szCs w:val="16"/>
        </w:rPr>
      </w:pPr>
      <w:r w:rsidRPr="00E23D2C">
        <w:rPr>
          <w:sz w:val="16"/>
          <w:szCs w:val="16"/>
        </w:rPr>
        <w:t xml:space="preserve">                        "pidConfigId required for PID_LSTM");</w:t>
      </w:r>
    </w:p>
    <w:p w14:paraId="0CAE6598" w14:textId="77777777" w:rsidR="00743E52" w:rsidRPr="00E23D2C" w:rsidRDefault="00743E52" w:rsidP="00475B71">
      <w:pPr>
        <w:pStyle w:val="afc"/>
        <w:rPr>
          <w:sz w:val="16"/>
          <w:szCs w:val="16"/>
        </w:rPr>
      </w:pPr>
      <w:r w:rsidRPr="00E23D2C">
        <w:rPr>
          <w:sz w:val="16"/>
          <w:szCs w:val="16"/>
        </w:rPr>
        <w:t xml:space="preserve">                Integer modelId = Objects.requireNonNull(dto.modelId(),</w:t>
      </w:r>
    </w:p>
    <w:p w14:paraId="197C3E0E" w14:textId="77777777" w:rsidR="00743E52" w:rsidRPr="00E23D2C" w:rsidRDefault="00743E52" w:rsidP="00475B71">
      <w:pPr>
        <w:pStyle w:val="afc"/>
        <w:rPr>
          <w:sz w:val="16"/>
          <w:szCs w:val="16"/>
        </w:rPr>
      </w:pPr>
      <w:r w:rsidRPr="00E23D2C">
        <w:rPr>
          <w:sz w:val="16"/>
          <w:szCs w:val="16"/>
        </w:rPr>
        <w:t xml:space="preserve">                        "modelId required for PID_LSTM");</w:t>
      </w:r>
    </w:p>
    <w:p w14:paraId="4E655DA7" w14:textId="77777777" w:rsidR="00743E52" w:rsidRPr="00E23D2C" w:rsidRDefault="00743E52" w:rsidP="00475B71">
      <w:pPr>
        <w:pStyle w:val="afc"/>
        <w:rPr>
          <w:sz w:val="16"/>
          <w:szCs w:val="16"/>
        </w:rPr>
      </w:pPr>
      <w:r w:rsidRPr="00E23D2C">
        <w:rPr>
          <w:sz w:val="16"/>
          <w:szCs w:val="16"/>
        </w:rPr>
        <w:t xml:space="preserve">                pidCfg = pidClient.getConfigById(cfgId).getBody();</w:t>
      </w:r>
    </w:p>
    <w:p w14:paraId="21C69CD9" w14:textId="77777777" w:rsidR="00743E52" w:rsidRPr="00E23D2C" w:rsidRDefault="00743E52" w:rsidP="00475B71">
      <w:pPr>
        <w:pStyle w:val="afc"/>
        <w:rPr>
          <w:sz w:val="16"/>
          <w:szCs w:val="16"/>
        </w:rPr>
      </w:pPr>
      <w:r w:rsidRPr="00E23D2C">
        <w:rPr>
          <w:sz w:val="16"/>
          <w:szCs w:val="16"/>
        </w:rPr>
        <w:t xml:space="preserve">                aiCfg  = aiModelClient.getAiModelById(modelId).getBody();</w:t>
      </w:r>
    </w:p>
    <w:p w14:paraId="5B7BE7C1" w14:textId="77777777" w:rsidR="00743E52" w:rsidRPr="00E23D2C" w:rsidRDefault="00743E52" w:rsidP="00475B71">
      <w:pPr>
        <w:pStyle w:val="afc"/>
        <w:rPr>
          <w:sz w:val="16"/>
          <w:szCs w:val="16"/>
        </w:rPr>
      </w:pPr>
      <w:r w:rsidRPr="00E23D2C">
        <w:rPr>
          <w:sz w:val="16"/>
          <w:szCs w:val="16"/>
        </w:rPr>
        <w:t xml:space="preserve">            }</w:t>
      </w:r>
    </w:p>
    <w:p w14:paraId="3B76B66C" w14:textId="77777777" w:rsidR="00743E52" w:rsidRPr="00E23D2C" w:rsidRDefault="00743E52" w:rsidP="00475B71">
      <w:pPr>
        <w:pStyle w:val="afc"/>
        <w:rPr>
          <w:sz w:val="16"/>
          <w:szCs w:val="16"/>
        </w:rPr>
      </w:pPr>
      <w:r w:rsidRPr="00E23D2C">
        <w:rPr>
          <w:sz w:val="16"/>
          <w:szCs w:val="16"/>
        </w:rPr>
        <w:t xml:space="preserve">            case RL -&gt; {</w:t>
      </w:r>
    </w:p>
    <w:p w14:paraId="544128DF" w14:textId="77777777" w:rsidR="00743E52" w:rsidRPr="00E23D2C" w:rsidRDefault="00743E52" w:rsidP="00475B71">
      <w:pPr>
        <w:pStyle w:val="afc"/>
        <w:rPr>
          <w:sz w:val="16"/>
          <w:szCs w:val="16"/>
        </w:rPr>
      </w:pPr>
      <w:r w:rsidRPr="00E23D2C">
        <w:rPr>
          <w:sz w:val="16"/>
          <w:szCs w:val="16"/>
        </w:rPr>
        <w:t xml:space="preserve">                Integer modelId = Objects.requireNonNull(dto.modelId(),</w:t>
      </w:r>
    </w:p>
    <w:p w14:paraId="62C9D278" w14:textId="77777777" w:rsidR="00743E52" w:rsidRPr="00E23D2C" w:rsidRDefault="00743E52" w:rsidP="00475B71">
      <w:pPr>
        <w:pStyle w:val="afc"/>
        <w:rPr>
          <w:sz w:val="16"/>
          <w:szCs w:val="16"/>
        </w:rPr>
      </w:pPr>
      <w:r w:rsidRPr="00E23D2C">
        <w:rPr>
          <w:sz w:val="16"/>
          <w:szCs w:val="16"/>
        </w:rPr>
        <w:t xml:space="preserve">                        "modelId required for RL controller");</w:t>
      </w:r>
    </w:p>
    <w:p w14:paraId="739C2F2A" w14:textId="77777777" w:rsidR="00743E52" w:rsidRPr="00E23D2C" w:rsidRDefault="00743E52" w:rsidP="00475B71">
      <w:pPr>
        <w:pStyle w:val="afc"/>
        <w:rPr>
          <w:sz w:val="16"/>
          <w:szCs w:val="16"/>
        </w:rPr>
      </w:pPr>
      <w:r w:rsidRPr="00E23D2C">
        <w:rPr>
          <w:sz w:val="16"/>
          <w:szCs w:val="16"/>
        </w:rPr>
        <w:t xml:space="preserve">                aiCfg = aiModelClient.getAiModelById(modelId).getBody();</w:t>
      </w:r>
    </w:p>
    <w:p w14:paraId="49CA5BD6" w14:textId="77777777" w:rsidR="00743E52" w:rsidRPr="00E23D2C" w:rsidRDefault="00743E52" w:rsidP="00475B71">
      <w:pPr>
        <w:pStyle w:val="afc"/>
        <w:rPr>
          <w:sz w:val="16"/>
          <w:szCs w:val="16"/>
        </w:rPr>
      </w:pPr>
      <w:r w:rsidRPr="00E23D2C">
        <w:rPr>
          <w:sz w:val="16"/>
          <w:szCs w:val="16"/>
        </w:rPr>
        <w:t xml:space="preserve">            }</w:t>
      </w:r>
    </w:p>
    <w:p w14:paraId="73320B10" w14:textId="77777777" w:rsidR="00743E52" w:rsidRPr="00E23D2C" w:rsidRDefault="00743E52" w:rsidP="00475B71">
      <w:pPr>
        <w:pStyle w:val="afc"/>
        <w:rPr>
          <w:sz w:val="16"/>
          <w:szCs w:val="16"/>
        </w:rPr>
      </w:pPr>
      <w:r w:rsidRPr="00E23D2C">
        <w:rPr>
          <w:sz w:val="16"/>
          <w:szCs w:val="16"/>
        </w:rPr>
        <w:t xml:space="preserve">            case TRAIN_RL -&gt; </w:t>
      </w:r>
    </w:p>
    <w:p w14:paraId="61DF5B59" w14:textId="77777777" w:rsidR="00743E52" w:rsidRPr="00E23D2C" w:rsidRDefault="00743E52" w:rsidP="00475B71">
      <w:pPr>
        <w:pStyle w:val="afc"/>
        <w:rPr>
          <w:sz w:val="16"/>
          <w:szCs w:val="16"/>
        </w:rPr>
      </w:pPr>
      <w:r w:rsidRPr="00E23D2C">
        <w:rPr>
          <w:sz w:val="16"/>
          <w:szCs w:val="16"/>
        </w:rPr>
        <w:t xml:space="preserve">            {}</w:t>
      </w:r>
    </w:p>
    <w:p w14:paraId="50C04CF5" w14:textId="77777777" w:rsidR="00743E52" w:rsidRPr="00E23D2C" w:rsidRDefault="00743E52" w:rsidP="00475B71">
      <w:pPr>
        <w:pStyle w:val="afc"/>
        <w:rPr>
          <w:sz w:val="16"/>
          <w:szCs w:val="16"/>
        </w:rPr>
      </w:pPr>
      <w:r w:rsidRPr="00E23D2C">
        <w:rPr>
          <w:sz w:val="16"/>
          <w:szCs w:val="16"/>
        </w:rPr>
        <w:t xml:space="preserve">            case AUTOTUNE_PID -&gt;</w:t>
      </w:r>
    </w:p>
    <w:p w14:paraId="7C5534DB" w14:textId="77777777" w:rsidR="00743E52" w:rsidRPr="00E23D2C" w:rsidRDefault="00743E52" w:rsidP="00475B71">
      <w:pPr>
        <w:pStyle w:val="afc"/>
        <w:rPr>
          <w:sz w:val="16"/>
          <w:szCs w:val="16"/>
        </w:rPr>
      </w:pPr>
      <w:r w:rsidRPr="00E23D2C">
        <w:rPr>
          <w:sz w:val="16"/>
          <w:szCs w:val="16"/>
        </w:rPr>
        <w:t xml:space="preserve">            {}</w:t>
      </w:r>
    </w:p>
    <w:p w14:paraId="6BD9BE4D" w14:textId="77777777" w:rsidR="00743E52" w:rsidRPr="00E23D2C" w:rsidRDefault="00743E52" w:rsidP="00475B71">
      <w:pPr>
        <w:pStyle w:val="afc"/>
        <w:rPr>
          <w:sz w:val="16"/>
          <w:szCs w:val="16"/>
        </w:rPr>
      </w:pPr>
      <w:r w:rsidRPr="00E23D2C">
        <w:rPr>
          <w:sz w:val="16"/>
          <w:szCs w:val="16"/>
        </w:rPr>
        <w:t xml:space="preserve">            default -&gt; throw new IllegalArgumentException("Unsupported controller: " + type);</w:t>
      </w:r>
    </w:p>
    <w:p w14:paraId="1B667CD9" w14:textId="77777777" w:rsidR="00743E52" w:rsidRPr="00E23D2C" w:rsidRDefault="00743E52" w:rsidP="00475B71">
      <w:pPr>
        <w:pStyle w:val="afc"/>
        <w:rPr>
          <w:sz w:val="16"/>
          <w:szCs w:val="16"/>
        </w:rPr>
      </w:pPr>
      <w:r w:rsidRPr="00E23D2C">
        <w:rPr>
          <w:sz w:val="16"/>
          <w:szCs w:val="16"/>
        </w:rPr>
        <w:t xml:space="preserve">        }</w:t>
      </w:r>
    </w:p>
    <w:p w14:paraId="45D04176" w14:textId="77777777" w:rsidR="00743E52" w:rsidRPr="00E23D2C" w:rsidRDefault="00743E52" w:rsidP="00475B71">
      <w:pPr>
        <w:pStyle w:val="afc"/>
        <w:rPr>
          <w:sz w:val="16"/>
          <w:szCs w:val="16"/>
        </w:rPr>
      </w:pPr>
    </w:p>
    <w:p w14:paraId="616C2149" w14:textId="77777777" w:rsidR="00743E52" w:rsidRPr="00E23D2C" w:rsidRDefault="00743E52" w:rsidP="00475B71">
      <w:pPr>
        <w:pStyle w:val="afc"/>
        <w:rPr>
          <w:sz w:val="16"/>
          <w:szCs w:val="16"/>
        </w:rPr>
      </w:pPr>
      <w:r w:rsidRPr="00E23D2C">
        <w:rPr>
          <w:sz w:val="16"/>
          <w:szCs w:val="16"/>
        </w:rPr>
        <w:t xml:space="preserve">        double INITIAL_AIR_TEMP = 20.0;</w:t>
      </w:r>
    </w:p>
    <w:p w14:paraId="0C45CA0F" w14:textId="77777777" w:rsidR="00743E52" w:rsidRPr="00E23D2C" w:rsidRDefault="00743E52" w:rsidP="00475B71">
      <w:pPr>
        <w:pStyle w:val="afc"/>
        <w:rPr>
          <w:sz w:val="16"/>
          <w:szCs w:val="16"/>
        </w:rPr>
      </w:pPr>
      <w:r w:rsidRPr="00E23D2C">
        <w:rPr>
          <w:sz w:val="16"/>
          <w:szCs w:val="16"/>
        </w:rPr>
        <w:t xml:space="preserve">        double MAX_HEATER_POWER = 3000.0;</w:t>
      </w:r>
    </w:p>
    <w:p w14:paraId="6C656170" w14:textId="77777777" w:rsidR="00743E52" w:rsidRPr="00E23D2C" w:rsidRDefault="00743E52" w:rsidP="00475B71">
      <w:pPr>
        <w:pStyle w:val="afc"/>
        <w:rPr>
          <w:sz w:val="16"/>
          <w:szCs w:val="16"/>
        </w:rPr>
      </w:pPr>
      <w:r w:rsidRPr="00E23D2C">
        <w:rPr>
          <w:sz w:val="16"/>
          <w:szCs w:val="16"/>
        </w:rPr>
        <w:t xml:space="preserve">        LocalDateTime START_TS  = LocalDateTime.of(2023, 9, 1, 0, 0);</w:t>
      </w:r>
    </w:p>
    <w:p w14:paraId="0857E42D" w14:textId="77777777" w:rsidR="00743E52" w:rsidRPr="00E23D2C" w:rsidRDefault="00743E52" w:rsidP="00475B71">
      <w:pPr>
        <w:pStyle w:val="afc"/>
        <w:rPr>
          <w:sz w:val="16"/>
          <w:szCs w:val="16"/>
        </w:rPr>
      </w:pPr>
    </w:p>
    <w:p w14:paraId="2ED947C6" w14:textId="77777777" w:rsidR="00743E52" w:rsidRPr="00E23D2C" w:rsidRDefault="00743E52" w:rsidP="00475B71">
      <w:pPr>
        <w:pStyle w:val="afc"/>
        <w:rPr>
          <w:sz w:val="16"/>
          <w:szCs w:val="16"/>
        </w:rPr>
      </w:pPr>
      <w:r w:rsidRPr="00E23D2C">
        <w:rPr>
          <w:sz w:val="16"/>
          <w:szCs w:val="16"/>
        </w:rPr>
        <w:t xml:space="preserve">        room.setRoomState(new RoomState(</w:t>
      </w:r>
    </w:p>
    <w:p w14:paraId="60A33DF6" w14:textId="77777777" w:rsidR="00743E52" w:rsidRPr="00E23D2C" w:rsidRDefault="00743E52" w:rsidP="00475B71">
      <w:pPr>
        <w:pStyle w:val="afc"/>
        <w:rPr>
          <w:sz w:val="16"/>
          <w:szCs w:val="16"/>
        </w:rPr>
      </w:pPr>
      <w:r w:rsidRPr="00E23D2C">
        <w:rPr>
          <w:sz w:val="16"/>
          <w:szCs w:val="16"/>
        </w:rPr>
        <w:t xml:space="preserve">                INITIAL_AIR_TEMP,</w:t>
      </w:r>
    </w:p>
    <w:p w14:paraId="718CE7B2" w14:textId="77777777" w:rsidR="00743E52" w:rsidRPr="00E23D2C" w:rsidRDefault="00743E52" w:rsidP="00475B71">
      <w:pPr>
        <w:pStyle w:val="afc"/>
        <w:rPr>
          <w:sz w:val="16"/>
          <w:szCs w:val="16"/>
        </w:rPr>
      </w:pPr>
      <w:r w:rsidRPr="00E23D2C">
        <w:rPr>
          <w:sz w:val="16"/>
          <w:szCs w:val="16"/>
        </w:rPr>
        <w:t xml:space="preserve">                room.getRoomParams().getSurfaces())</w:t>
      </w:r>
    </w:p>
    <w:p w14:paraId="45A195FE" w14:textId="77777777" w:rsidR="00743E52" w:rsidRPr="00E23D2C" w:rsidRDefault="00743E52" w:rsidP="00475B71">
      <w:pPr>
        <w:pStyle w:val="afc"/>
        <w:rPr>
          <w:sz w:val="16"/>
          <w:szCs w:val="16"/>
        </w:rPr>
      </w:pPr>
      <w:r w:rsidRPr="00E23D2C">
        <w:rPr>
          <w:sz w:val="16"/>
          <w:szCs w:val="16"/>
        </w:rPr>
        <w:t xml:space="preserve">        );</w:t>
      </w:r>
    </w:p>
    <w:p w14:paraId="630414B4" w14:textId="77777777" w:rsidR="00743E52" w:rsidRPr="00E23D2C" w:rsidRDefault="00743E52" w:rsidP="00475B71">
      <w:pPr>
        <w:pStyle w:val="afc"/>
        <w:rPr>
          <w:sz w:val="16"/>
          <w:szCs w:val="16"/>
        </w:rPr>
      </w:pPr>
    </w:p>
    <w:p w14:paraId="2E9B18A8" w14:textId="77777777" w:rsidR="00743E52" w:rsidRPr="00E23D2C" w:rsidRDefault="00743E52" w:rsidP="00475B71">
      <w:pPr>
        <w:pStyle w:val="afc"/>
        <w:rPr>
          <w:sz w:val="16"/>
          <w:szCs w:val="16"/>
        </w:rPr>
      </w:pPr>
      <w:r w:rsidRPr="00E23D2C">
        <w:rPr>
          <w:sz w:val="16"/>
          <w:szCs w:val="16"/>
        </w:rPr>
        <w:t xml:space="preserve">        SimulationClock clock = new SimulationClock(</w:t>
      </w:r>
    </w:p>
    <w:p w14:paraId="0F0DA1A7" w14:textId="77777777" w:rsidR="00743E52" w:rsidRPr="00E23D2C" w:rsidRDefault="00743E52" w:rsidP="00475B71">
      <w:pPr>
        <w:pStyle w:val="afc"/>
        <w:rPr>
          <w:sz w:val="16"/>
          <w:szCs w:val="16"/>
        </w:rPr>
      </w:pPr>
      <w:r w:rsidRPr="00E23D2C">
        <w:rPr>
          <w:sz w:val="16"/>
          <w:szCs w:val="16"/>
        </w:rPr>
        <w:t xml:space="preserve">                START_TS,</w:t>
      </w:r>
    </w:p>
    <w:p w14:paraId="18FF3520" w14:textId="77777777" w:rsidR="00743E52" w:rsidRPr="00E23D2C" w:rsidRDefault="00743E52" w:rsidP="00475B71">
      <w:pPr>
        <w:pStyle w:val="afc"/>
        <w:rPr>
          <w:sz w:val="16"/>
          <w:szCs w:val="16"/>
        </w:rPr>
      </w:pPr>
      <w:r w:rsidRPr="00E23D2C">
        <w:rPr>
          <w:sz w:val="16"/>
          <w:szCs w:val="16"/>
        </w:rPr>
        <w:t xml:space="preserve">                Duration.of(dto.timestepSeconds() != null ? dto.timestepSeconds() : 60, ChronoUnit.SECONDS)</w:t>
      </w:r>
    </w:p>
    <w:p w14:paraId="11A5BB9C" w14:textId="77777777" w:rsidR="00743E52" w:rsidRPr="00E23D2C" w:rsidRDefault="00743E52" w:rsidP="00475B71">
      <w:pPr>
        <w:pStyle w:val="afc"/>
        <w:rPr>
          <w:sz w:val="16"/>
          <w:szCs w:val="16"/>
        </w:rPr>
      </w:pPr>
      <w:r w:rsidRPr="00E23D2C">
        <w:rPr>
          <w:sz w:val="16"/>
          <w:szCs w:val="16"/>
        </w:rPr>
        <w:t xml:space="preserve">        );</w:t>
      </w:r>
    </w:p>
    <w:p w14:paraId="1E1AFEE1" w14:textId="77777777" w:rsidR="00743E52" w:rsidRPr="00E23D2C" w:rsidRDefault="00743E52" w:rsidP="00475B71">
      <w:pPr>
        <w:pStyle w:val="afc"/>
        <w:rPr>
          <w:sz w:val="16"/>
          <w:szCs w:val="16"/>
        </w:rPr>
      </w:pPr>
    </w:p>
    <w:p w14:paraId="0CB0C1DA" w14:textId="77777777" w:rsidR="00743E52" w:rsidRPr="00E23D2C" w:rsidRDefault="00743E52" w:rsidP="00475B71">
      <w:pPr>
        <w:pStyle w:val="afc"/>
        <w:rPr>
          <w:sz w:val="16"/>
          <w:szCs w:val="16"/>
        </w:rPr>
      </w:pPr>
      <w:r w:rsidRPr="00E23D2C">
        <w:rPr>
          <w:sz w:val="16"/>
          <w:szCs w:val="16"/>
        </w:rPr>
        <w:t xml:space="preserve">        SimulationDTO simDto = new SimulationDTO(</w:t>
      </w:r>
    </w:p>
    <w:p w14:paraId="74097FF0" w14:textId="77777777" w:rsidR="00743E52" w:rsidRPr="00E23D2C" w:rsidRDefault="00743E52" w:rsidP="00475B71">
      <w:pPr>
        <w:pStyle w:val="afc"/>
        <w:rPr>
          <w:sz w:val="16"/>
          <w:szCs w:val="16"/>
        </w:rPr>
      </w:pPr>
      <w:r w:rsidRPr="00E23D2C">
        <w:rPr>
          <w:sz w:val="16"/>
          <w:szCs w:val="16"/>
        </w:rPr>
        <w:t xml:space="preserve">                roomId,</w:t>
      </w:r>
    </w:p>
    <w:p w14:paraId="2B7E1FC9" w14:textId="77777777" w:rsidR="00743E52" w:rsidRPr="00E23D2C" w:rsidRDefault="00743E52" w:rsidP="00475B71">
      <w:pPr>
        <w:pStyle w:val="afc"/>
        <w:rPr>
          <w:sz w:val="16"/>
          <w:szCs w:val="16"/>
        </w:rPr>
      </w:pPr>
      <w:r w:rsidRPr="00E23D2C">
        <w:rPr>
          <w:sz w:val="16"/>
          <w:szCs w:val="16"/>
        </w:rPr>
        <w:t xml:space="preserve">                type,</w:t>
      </w:r>
    </w:p>
    <w:p w14:paraId="209636C4" w14:textId="77777777" w:rsidR="00743E52" w:rsidRPr="00E23D2C" w:rsidRDefault="00743E52" w:rsidP="00475B71">
      <w:pPr>
        <w:pStyle w:val="afc"/>
        <w:rPr>
          <w:sz w:val="16"/>
          <w:szCs w:val="16"/>
        </w:rPr>
      </w:pPr>
      <w:r w:rsidRPr="00E23D2C">
        <w:rPr>
          <w:sz w:val="16"/>
          <w:szCs w:val="16"/>
        </w:rPr>
        <w:t xml:space="preserve">                "CREATED",</w:t>
      </w:r>
    </w:p>
    <w:p w14:paraId="3DBFC163" w14:textId="77777777" w:rsidR="00743E52" w:rsidRPr="00E23D2C" w:rsidRDefault="00743E52" w:rsidP="00475B71">
      <w:pPr>
        <w:pStyle w:val="afc"/>
        <w:rPr>
          <w:sz w:val="16"/>
          <w:szCs w:val="16"/>
        </w:rPr>
      </w:pPr>
      <w:r w:rsidRPr="00E23D2C">
        <w:rPr>
          <w:sz w:val="16"/>
          <w:szCs w:val="16"/>
        </w:rPr>
        <w:t xml:space="preserve">                dto.iterations(),</w:t>
      </w:r>
    </w:p>
    <w:p w14:paraId="006AD80C" w14:textId="77777777" w:rsidR="00743E52" w:rsidRPr="00E23D2C" w:rsidRDefault="00743E52" w:rsidP="00475B71">
      <w:pPr>
        <w:pStyle w:val="afc"/>
        <w:rPr>
          <w:sz w:val="16"/>
          <w:szCs w:val="16"/>
        </w:rPr>
      </w:pPr>
      <w:r w:rsidRPr="00E23D2C">
        <w:rPr>
          <w:sz w:val="16"/>
          <w:szCs w:val="16"/>
        </w:rPr>
        <w:t xml:space="preserve">                dto.timestepSeconds()</w:t>
      </w:r>
    </w:p>
    <w:p w14:paraId="1DEEF91C" w14:textId="77777777" w:rsidR="00743E52" w:rsidRPr="00E23D2C" w:rsidRDefault="00743E52" w:rsidP="00475B71">
      <w:pPr>
        <w:pStyle w:val="afc"/>
        <w:rPr>
          <w:sz w:val="16"/>
          <w:szCs w:val="16"/>
        </w:rPr>
      </w:pPr>
      <w:r w:rsidRPr="00E23D2C">
        <w:rPr>
          <w:sz w:val="16"/>
          <w:szCs w:val="16"/>
        </w:rPr>
        <w:t xml:space="preserve">        );</w:t>
      </w:r>
    </w:p>
    <w:p w14:paraId="73D77C37" w14:textId="77777777" w:rsidR="00743E52" w:rsidRPr="00E23D2C" w:rsidRDefault="00743E52" w:rsidP="00475B71">
      <w:pPr>
        <w:pStyle w:val="afc"/>
        <w:rPr>
          <w:sz w:val="16"/>
          <w:szCs w:val="16"/>
        </w:rPr>
      </w:pPr>
      <w:r w:rsidRPr="00E23D2C">
        <w:rPr>
          <w:sz w:val="16"/>
          <w:szCs w:val="16"/>
        </w:rPr>
        <w:t xml:space="preserve">        Long simId = simulationClient.saveSimulation(roomId, simDto).getBody().id();</w:t>
      </w:r>
    </w:p>
    <w:p w14:paraId="2CC5358B" w14:textId="77777777" w:rsidR="00743E52" w:rsidRPr="00E23D2C" w:rsidRDefault="00743E52" w:rsidP="00475B71">
      <w:pPr>
        <w:pStyle w:val="afc"/>
        <w:rPr>
          <w:sz w:val="16"/>
          <w:szCs w:val="16"/>
        </w:rPr>
      </w:pPr>
    </w:p>
    <w:p w14:paraId="24A3D26A" w14:textId="77777777" w:rsidR="00743E52" w:rsidRPr="00E23D2C" w:rsidRDefault="00743E52" w:rsidP="00475B71">
      <w:pPr>
        <w:pStyle w:val="afc"/>
        <w:rPr>
          <w:sz w:val="16"/>
          <w:szCs w:val="16"/>
        </w:rPr>
      </w:pPr>
      <w:r w:rsidRPr="00E23D2C">
        <w:rPr>
          <w:sz w:val="16"/>
          <w:szCs w:val="16"/>
        </w:rPr>
        <w:t xml:space="preserve">        SimulationContext ctx = SimulationContext.builder()</w:t>
      </w:r>
    </w:p>
    <w:p w14:paraId="3BCBF9D6" w14:textId="77777777" w:rsidR="00743E52" w:rsidRPr="00E23D2C" w:rsidRDefault="00743E52" w:rsidP="00475B71">
      <w:pPr>
        <w:pStyle w:val="afc"/>
        <w:rPr>
          <w:sz w:val="16"/>
          <w:szCs w:val="16"/>
        </w:rPr>
      </w:pPr>
      <w:r w:rsidRPr="00E23D2C">
        <w:rPr>
          <w:sz w:val="16"/>
          <w:szCs w:val="16"/>
        </w:rPr>
        <w:t xml:space="preserve">                .simulationId(simId)</w:t>
      </w:r>
    </w:p>
    <w:p w14:paraId="1B3C4B9B" w14:textId="77777777" w:rsidR="00743E52" w:rsidRPr="00E23D2C" w:rsidRDefault="00743E52" w:rsidP="00475B71">
      <w:pPr>
        <w:pStyle w:val="afc"/>
        <w:rPr>
          <w:sz w:val="16"/>
          <w:szCs w:val="16"/>
        </w:rPr>
      </w:pPr>
      <w:r w:rsidRPr="00E23D2C">
        <w:rPr>
          <w:sz w:val="16"/>
          <w:szCs w:val="16"/>
        </w:rPr>
        <w:t xml:space="preserve">                .configId(pidCfg != null ? pidCfg.id() : 0)</w:t>
      </w:r>
    </w:p>
    <w:p w14:paraId="732D2A02" w14:textId="77777777" w:rsidR="00743E52" w:rsidRPr="00E23D2C" w:rsidRDefault="00743E52" w:rsidP="00475B71">
      <w:pPr>
        <w:pStyle w:val="afc"/>
        <w:rPr>
          <w:sz w:val="16"/>
          <w:szCs w:val="16"/>
        </w:rPr>
      </w:pPr>
      <w:r w:rsidRPr="00E23D2C">
        <w:rPr>
          <w:sz w:val="16"/>
          <w:szCs w:val="16"/>
        </w:rPr>
        <w:t xml:space="preserve">                .modelId(aiCfg  != null ? aiCfg.id()  : 0)</w:t>
      </w:r>
    </w:p>
    <w:p w14:paraId="26B1917A" w14:textId="77777777" w:rsidR="00743E52" w:rsidRPr="00E23D2C" w:rsidRDefault="00743E52" w:rsidP="00475B71">
      <w:pPr>
        <w:pStyle w:val="afc"/>
        <w:rPr>
          <w:sz w:val="16"/>
          <w:szCs w:val="16"/>
        </w:rPr>
      </w:pPr>
      <w:r w:rsidRPr="00E23D2C">
        <w:rPr>
          <w:sz w:val="16"/>
          <w:szCs w:val="16"/>
        </w:rPr>
        <w:t xml:space="preserve">                .room(room)</w:t>
      </w:r>
    </w:p>
    <w:p w14:paraId="0526CDD1" w14:textId="77777777" w:rsidR="00743E52" w:rsidRPr="00E23D2C" w:rsidRDefault="00743E52" w:rsidP="00475B71">
      <w:pPr>
        <w:pStyle w:val="afc"/>
        <w:rPr>
          <w:sz w:val="16"/>
          <w:szCs w:val="16"/>
        </w:rPr>
      </w:pPr>
      <w:r w:rsidRPr="00E23D2C">
        <w:rPr>
          <w:sz w:val="16"/>
          <w:szCs w:val="16"/>
        </w:rPr>
        <w:t xml:space="preserve">                .thermalModel(simpleThermalModel)</w:t>
      </w:r>
    </w:p>
    <w:p w14:paraId="3CB26BE5" w14:textId="77777777" w:rsidR="00743E52" w:rsidRPr="00E23D2C" w:rsidRDefault="00743E52" w:rsidP="00475B71">
      <w:pPr>
        <w:pStyle w:val="afc"/>
        <w:rPr>
          <w:sz w:val="16"/>
          <w:szCs w:val="16"/>
        </w:rPr>
      </w:pPr>
      <w:r w:rsidRPr="00E23D2C">
        <w:rPr>
          <w:sz w:val="16"/>
          <w:szCs w:val="16"/>
        </w:rPr>
        <w:t xml:space="preserve">                .strategy(strategyRegistry.strategy(type))</w:t>
      </w:r>
    </w:p>
    <w:p w14:paraId="23E20709" w14:textId="77777777" w:rsidR="00743E52" w:rsidRPr="00E23D2C" w:rsidRDefault="00743E52" w:rsidP="00475B71">
      <w:pPr>
        <w:pStyle w:val="afc"/>
        <w:rPr>
          <w:sz w:val="16"/>
          <w:szCs w:val="16"/>
        </w:rPr>
      </w:pPr>
      <w:r w:rsidRPr="00E23D2C">
        <w:rPr>
          <w:sz w:val="16"/>
          <w:szCs w:val="16"/>
        </w:rPr>
        <w:t xml:space="preserve">                .clock(clock)</w:t>
      </w:r>
    </w:p>
    <w:p w14:paraId="3134ABC1" w14:textId="77777777" w:rsidR="00743E52" w:rsidRPr="00E23D2C" w:rsidRDefault="00743E52" w:rsidP="00475B71">
      <w:pPr>
        <w:pStyle w:val="afc"/>
        <w:rPr>
          <w:sz w:val="16"/>
          <w:szCs w:val="16"/>
        </w:rPr>
      </w:pPr>
      <w:r w:rsidRPr="00E23D2C">
        <w:rPr>
          <w:sz w:val="16"/>
          <w:szCs w:val="16"/>
        </w:rPr>
        <w:t xml:space="preserve">                .iterations(dto.iterations())</w:t>
      </w:r>
    </w:p>
    <w:p w14:paraId="4CADC987" w14:textId="77777777" w:rsidR="00743E52" w:rsidRPr="00E23D2C" w:rsidRDefault="00743E52" w:rsidP="00475B71">
      <w:pPr>
        <w:pStyle w:val="afc"/>
        <w:rPr>
          <w:sz w:val="16"/>
          <w:szCs w:val="16"/>
        </w:rPr>
      </w:pPr>
      <w:r w:rsidRPr="00E23D2C">
        <w:rPr>
          <w:sz w:val="16"/>
          <w:szCs w:val="16"/>
        </w:rPr>
        <w:t xml:space="preserve">                .maxHeaterPower(MAX_HEATER_POWER)</w:t>
      </w:r>
    </w:p>
    <w:p w14:paraId="421925A5" w14:textId="77777777" w:rsidR="00743E52" w:rsidRPr="00E23D2C" w:rsidRDefault="00743E52" w:rsidP="00475B71">
      <w:pPr>
        <w:pStyle w:val="afc"/>
        <w:rPr>
          <w:sz w:val="16"/>
          <w:szCs w:val="16"/>
        </w:rPr>
      </w:pPr>
      <w:r w:rsidRPr="00E23D2C">
        <w:rPr>
          <w:sz w:val="16"/>
          <w:szCs w:val="16"/>
        </w:rPr>
        <w:t xml:space="preserve">                .build();</w:t>
      </w:r>
    </w:p>
    <w:p w14:paraId="59C61078" w14:textId="77777777" w:rsidR="00743E52" w:rsidRPr="00E23D2C" w:rsidRDefault="00743E52" w:rsidP="00475B71">
      <w:pPr>
        <w:pStyle w:val="afc"/>
        <w:rPr>
          <w:sz w:val="16"/>
          <w:szCs w:val="16"/>
        </w:rPr>
      </w:pPr>
      <w:r w:rsidRPr="00E23D2C">
        <w:rPr>
          <w:sz w:val="16"/>
          <w:szCs w:val="16"/>
        </w:rPr>
        <w:t xml:space="preserve">        simulationRegistry.put(ctx);</w:t>
      </w:r>
    </w:p>
    <w:p w14:paraId="0B720792" w14:textId="77777777" w:rsidR="00743E52" w:rsidRPr="00E23D2C" w:rsidRDefault="00743E52" w:rsidP="00160D59">
      <w:pPr>
        <w:pStyle w:val="afc"/>
        <w:ind w:firstLine="0"/>
        <w:rPr>
          <w:sz w:val="16"/>
          <w:szCs w:val="16"/>
        </w:rPr>
      </w:pPr>
    </w:p>
    <w:p w14:paraId="309917E0" w14:textId="77777777" w:rsidR="00743E52" w:rsidRPr="00E23D2C" w:rsidRDefault="00743E52" w:rsidP="00475B71">
      <w:pPr>
        <w:pStyle w:val="afc"/>
        <w:rPr>
          <w:sz w:val="16"/>
          <w:szCs w:val="16"/>
        </w:rPr>
      </w:pPr>
      <w:r w:rsidRPr="00E23D2C">
        <w:rPr>
          <w:sz w:val="16"/>
          <w:szCs w:val="16"/>
        </w:rPr>
        <w:t xml:space="preserve">        engine.run(ctx);</w:t>
      </w:r>
    </w:p>
    <w:p w14:paraId="7C35A9D0" w14:textId="77777777" w:rsidR="00743E52" w:rsidRPr="00E23D2C" w:rsidRDefault="00743E52" w:rsidP="00475B71">
      <w:pPr>
        <w:pStyle w:val="afc"/>
        <w:rPr>
          <w:sz w:val="16"/>
          <w:szCs w:val="16"/>
        </w:rPr>
      </w:pPr>
    </w:p>
    <w:p w14:paraId="31C08EAB" w14:textId="77777777" w:rsidR="00743E52" w:rsidRPr="00E23D2C" w:rsidRDefault="00743E52" w:rsidP="00475B71">
      <w:pPr>
        <w:pStyle w:val="afc"/>
        <w:rPr>
          <w:sz w:val="16"/>
          <w:szCs w:val="16"/>
        </w:rPr>
      </w:pPr>
      <w:r w:rsidRPr="00E23D2C">
        <w:rPr>
          <w:sz w:val="16"/>
          <w:szCs w:val="16"/>
        </w:rPr>
        <w:t xml:space="preserve">        return simId;</w:t>
      </w:r>
    </w:p>
    <w:p w14:paraId="432E0492" w14:textId="77777777" w:rsidR="00743E52" w:rsidRPr="00E23D2C" w:rsidRDefault="00743E52" w:rsidP="00475B71">
      <w:pPr>
        <w:pStyle w:val="afc"/>
        <w:rPr>
          <w:sz w:val="16"/>
          <w:szCs w:val="16"/>
        </w:rPr>
      </w:pPr>
      <w:r w:rsidRPr="00E23D2C">
        <w:rPr>
          <w:sz w:val="16"/>
          <w:szCs w:val="16"/>
        </w:rPr>
        <w:t xml:space="preserve">    }</w:t>
      </w:r>
    </w:p>
    <w:p w14:paraId="577235B2" w14:textId="77777777" w:rsidR="00743E52" w:rsidRPr="00E23D2C" w:rsidRDefault="00743E52" w:rsidP="00475B71">
      <w:pPr>
        <w:pStyle w:val="afc"/>
        <w:rPr>
          <w:sz w:val="16"/>
          <w:szCs w:val="16"/>
        </w:rPr>
      </w:pPr>
      <w:r w:rsidRPr="00E23D2C">
        <w:rPr>
          <w:sz w:val="16"/>
          <w:szCs w:val="16"/>
        </w:rPr>
        <w:t>}</w:t>
      </w:r>
    </w:p>
    <w:p w14:paraId="5382D3A4" w14:textId="77777777" w:rsidR="00743E52" w:rsidRPr="00E23D2C" w:rsidRDefault="00743E52" w:rsidP="00475B71">
      <w:pPr>
        <w:pStyle w:val="afc"/>
        <w:rPr>
          <w:sz w:val="16"/>
          <w:szCs w:val="16"/>
        </w:rPr>
      </w:pPr>
    </w:p>
    <w:p w14:paraId="5CFE1C95" w14:textId="77777777" w:rsidR="00743E52" w:rsidRPr="00E23D2C" w:rsidRDefault="00743E52" w:rsidP="00475B71">
      <w:pPr>
        <w:pStyle w:val="afc"/>
        <w:rPr>
          <w:sz w:val="16"/>
          <w:szCs w:val="16"/>
        </w:rPr>
      </w:pPr>
      <w:r w:rsidRPr="00E23D2C">
        <w:rPr>
          <w:sz w:val="16"/>
          <w:szCs w:val="16"/>
        </w:rPr>
        <w:t>@Service</w:t>
      </w:r>
    </w:p>
    <w:p w14:paraId="1B9B7073" w14:textId="77777777" w:rsidR="00743E52" w:rsidRPr="00E23D2C" w:rsidRDefault="00743E52" w:rsidP="00475B71">
      <w:pPr>
        <w:pStyle w:val="afc"/>
        <w:rPr>
          <w:sz w:val="16"/>
          <w:szCs w:val="16"/>
        </w:rPr>
      </w:pPr>
      <w:r w:rsidRPr="00E23D2C">
        <w:rPr>
          <w:sz w:val="16"/>
          <w:szCs w:val="16"/>
        </w:rPr>
        <w:t>public class SimulationRegistry {</w:t>
      </w:r>
    </w:p>
    <w:p w14:paraId="3535A9F8" w14:textId="77777777" w:rsidR="00743E52" w:rsidRPr="00E23D2C" w:rsidRDefault="00743E52" w:rsidP="00475B71">
      <w:pPr>
        <w:pStyle w:val="afc"/>
        <w:rPr>
          <w:sz w:val="16"/>
          <w:szCs w:val="16"/>
        </w:rPr>
      </w:pPr>
    </w:p>
    <w:p w14:paraId="66C65FCA" w14:textId="77777777" w:rsidR="00743E52" w:rsidRPr="00E23D2C" w:rsidRDefault="00743E52" w:rsidP="00475B71">
      <w:pPr>
        <w:pStyle w:val="afc"/>
        <w:rPr>
          <w:sz w:val="16"/>
          <w:szCs w:val="16"/>
        </w:rPr>
      </w:pPr>
      <w:r w:rsidRPr="00E23D2C">
        <w:rPr>
          <w:sz w:val="16"/>
          <w:szCs w:val="16"/>
        </w:rPr>
        <w:t xml:space="preserve">    private final Map&lt;Long, SimulationContext&gt; running = new ConcurrentHashMap&lt;&gt;();</w:t>
      </w:r>
    </w:p>
    <w:p w14:paraId="6355BA46" w14:textId="77777777" w:rsidR="00743E52" w:rsidRPr="00E23D2C" w:rsidRDefault="00743E52" w:rsidP="00475B71">
      <w:pPr>
        <w:pStyle w:val="afc"/>
        <w:rPr>
          <w:sz w:val="16"/>
          <w:szCs w:val="16"/>
        </w:rPr>
      </w:pPr>
    </w:p>
    <w:p w14:paraId="6AD7ECDD" w14:textId="77777777" w:rsidR="00743E52" w:rsidRPr="00E23D2C" w:rsidRDefault="00743E52" w:rsidP="00475B71">
      <w:pPr>
        <w:pStyle w:val="afc"/>
        <w:rPr>
          <w:sz w:val="16"/>
          <w:szCs w:val="16"/>
        </w:rPr>
      </w:pPr>
      <w:r w:rsidRPr="00E23D2C">
        <w:rPr>
          <w:sz w:val="16"/>
          <w:szCs w:val="16"/>
        </w:rPr>
        <w:t xml:space="preserve">    public void put(SimulationContext ctx) {</w:t>
      </w:r>
    </w:p>
    <w:p w14:paraId="78A6C787" w14:textId="77777777" w:rsidR="00743E52" w:rsidRPr="00E23D2C" w:rsidRDefault="00743E52" w:rsidP="00475B71">
      <w:pPr>
        <w:pStyle w:val="afc"/>
        <w:rPr>
          <w:sz w:val="16"/>
          <w:szCs w:val="16"/>
        </w:rPr>
      </w:pPr>
      <w:r w:rsidRPr="00E23D2C">
        <w:rPr>
          <w:sz w:val="16"/>
          <w:szCs w:val="16"/>
        </w:rPr>
        <w:t xml:space="preserve">        running.put(ctx.getSimulationId(), ctx);</w:t>
      </w:r>
    </w:p>
    <w:p w14:paraId="31417FF4" w14:textId="77777777" w:rsidR="00743E52" w:rsidRPr="00E23D2C" w:rsidRDefault="00743E52" w:rsidP="00475B71">
      <w:pPr>
        <w:pStyle w:val="afc"/>
        <w:rPr>
          <w:sz w:val="16"/>
          <w:szCs w:val="16"/>
        </w:rPr>
      </w:pPr>
      <w:r w:rsidRPr="00E23D2C">
        <w:rPr>
          <w:sz w:val="16"/>
          <w:szCs w:val="16"/>
        </w:rPr>
        <w:t xml:space="preserve">    }</w:t>
      </w:r>
    </w:p>
    <w:p w14:paraId="38D67B7F" w14:textId="77777777" w:rsidR="00743E52" w:rsidRPr="00E23D2C" w:rsidRDefault="00743E52" w:rsidP="00475B71">
      <w:pPr>
        <w:pStyle w:val="afc"/>
        <w:rPr>
          <w:sz w:val="16"/>
          <w:szCs w:val="16"/>
        </w:rPr>
      </w:pPr>
    </w:p>
    <w:p w14:paraId="174C9865" w14:textId="77777777" w:rsidR="00743E52" w:rsidRPr="00E23D2C" w:rsidRDefault="00743E52" w:rsidP="00475B71">
      <w:pPr>
        <w:pStyle w:val="afc"/>
        <w:rPr>
          <w:sz w:val="16"/>
          <w:szCs w:val="16"/>
        </w:rPr>
      </w:pPr>
      <w:r w:rsidRPr="00E23D2C">
        <w:rPr>
          <w:sz w:val="16"/>
          <w:szCs w:val="16"/>
        </w:rPr>
        <w:t xml:space="preserve">    public Optional&lt;SimulationContext&gt; get(long id) {</w:t>
      </w:r>
    </w:p>
    <w:p w14:paraId="707F2BB0" w14:textId="77777777" w:rsidR="00743E52" w:rsidRPr="00E23D2C" w:rsidRDefault="00743E52" w:rsidP="00475B71">
      <w:pPr>
        <w:pStyle w:val="afc"/>
        <w:rPr>
          <w:sz w:val="16"/>
          <w:szCs w:val="16"/>
        </w:rPr>
      </w:pPr>
      <w:r w:rsidRPr="00E23D2C">
        <w:rPr>
          <w:sz w:val="16"/>
          <w:szCs w:val="16"/>
        </w:rPr>
        <w:t xml:space="preserve">        return Optional.ofNullable(running.get(id));</w:t>
      </w:r>
    </w:p>
    <w:p w14:paraId="59BBE656" w14:textId="77777777" w:rsidR="00743E52" w:rsidRPr="00E23D2C" w:rsidRDefault="00743E52" w:rsidP="00475B71">
      <w:pPr>
        <w:pStyle w:val="afc"/>
        <w:rPr>
          <w:sz w:val="16"/>
          <w:szCs w:val="16"/>
        </w:rPr>
      </w:pPr>
      <w:r w:rsidRPr="00E23D2C">
        <w:rPr>
          <w:sz w:val="16"/>
          <w:szCs w:val="16"/>
        </w:rPr>
        <w:t xml:space="preserve">    }</w:t>
      </w:r>
    </w:p>
    <w:p w14:paraId="1880648F" w14:textId="77777777" w:rsidR="00743E52" w:rsidRPr="00E23D2C" w:rsidRDefault="00743E52" w:rsidP="00475B71">
      <w:pPr>
        <w:pStyle w:val="afc"/>
        <w:rPr>
          <w:sz w:val="16"/>
          <w:szCs w:val="16"/>
        </w:rPr>
      </w:pPr>
    </w:p>
    <w:p w14:paraId="109E8A55" w14:textId="77777777" w:rsidR="00743E52" w:rsidRPr="00E23D2C" w:rsidRDefault="00743E52" w:rsidP="00475B71">
      <w:pPr>
        <w:pStyle w:val="afc"/>
        <w:rPr>
          <w:sz w:val="16"/>
          <w:szCs w:val="16"/>
        </w:rPr>
      </w:pPr>
      <w:r w:rsidRPr="00E23D2C">
        <w:rPr>
          <w:sz w:val="16"/>
          <w:szCs w:val="16"/>
        </w:rPr>
        <w:lastRenderedPageBreak/>
        <w:t xml:space="preserve">    @Scheduled(fixedRate = 60000)</w:t>
      </w:r>
    </w:p>
    <w:p w14:paraId="2D2DA430" w14:textId="77777777" w:rsidR="00743E52" w:rsidRPr="00E23D2C" w:rsidRDefault="00743E52" w:rsidP="00475B71">
      <w:pPr>
        <w:pStyle w:val="afc"/>
        <w:rPr>
          <w:sz w:val="16"/>
          <w:szCs w:val="16"/>
        </w:rPr>
      </w:pPr>
      <w:r w:rsidRPr="00E23D2C">
        <w:rPr>
          <w:sz w:val="16"/>
          <w:szCs w:val="16"/>
        </w:rPr>
        <w:t xml:space="preserve">    public void remove() {</w:t>
      </w:r>
    </w:p>
    <w:p w14:paraId="4B009FF3" w14:textId="77777777" w:rsidR="00743E52" w:rsidRPr="00E23D2C" w:rsidRDefault="00743E52" w:rsidP="00475B71">
      <w:pPr>
        <w:pStyle w:val="afc"/>
        <w:rPr>
          <w:sz w:val="16"/>
          <w:szCs w:val="16"/>
        </w:rPr>
      </w:pPr>
      <w:r w:rsidRPr="00E23D2C">
        <w:rPr>
          <w:sz w:val="16"/>
          <w:szCs w:val="16"/>
        </w:rPr>
        <w:t xml:space="preserve">        for (SimulationContext ctx : running.values()) {</w:t>
      </w:r>
    </w:p>
    <w:p w14:paraId="7205174C" w14:textId="77777777" w:rsidR="00743E52" w:rsidRPr="00E23D2C" w:rsidRDefault="00743E52" w:rsidP="00475B71">
      <w:pPr>
        <w:pStyle w:val="afc"/>
        <w:rPr>
          <w:sz w:val="16"/>
          <w:szCs w:val="16"/>
        </w:rPr>
      </w:pPr>
      <w:r w:rsidRPr="00E23D2C">
        <w:rPr>
          <w:sz w:val="16"/>
          <w:szCs w:val="16"/>
        </w:rPr>
        <w:t xml:space="preserve">            if (ctx.isDone()) {</w:t>
      </w:r>
    </w:p>
    <w:p w14:paraId="485BBFA3" w14:textId="77777777" w:rsidR="00743E52" w:rsidRPr="00E23D2C" w:rsidRDefault="00743E52" w:rsidP="00475B71">
      <w:pPr>
        <w:pStyle w:val="afc"/>
        <w:rPr>
          <w:sz w:val="16"/>
          <w:szCs w:val="16"/>
        </w:rPr>
      </w:pPr>
      <w:r w:rsidRPr="00E23D2C">
        <w:rPr>
          <w:sz w:val="16"/>
          <w:szCs w:val="16"/>
        </w:rPr>
        <w:t xml:space="preserve">                running.remove(ctx.getSimulationId());</w:t>
      </w:r>
    </w:p>
    <w:p w14:paraId="02D3A1F7" w14:textId="77777777" w:rsidR="00743E52" w:rsidRPr="00E23D2C" w:rsidRDefault="00743E52" w:rsidP="00475B71">
      <w:pPr>
        <w:pStyle w:val="afc"/>
        <w:rPr>
          <w:sz w:val="16"/>
          <w:szCs w:val="16"/>
        </w:rPr>
      </w:pPr>
      <w:r w:rsidRPr="00E23D2C">
        <w:rPr>
          <w:sz w:val="16"/>
          <w:szCs w:val="16"/>
        </w:rPr>
        <w:t xml:space="preserve">            }</w:t>
      </w:r>
    </w:p>
    <w:p w14:paraId="0BF93ABA" w14:textId="77777777" w:rsidR="00743E52" w:rsidRPr="00E23D2C" w:rsidRDefault="00743E52" w:rsidP="00475B71">
      <w:pPr>
        <w:pStyle w:val="afc"/>
        <w:rPr>
          <w:sz w:val="16"/>
          <w:szCs w:val="16"/>
        </w:rPr>
      </w:pPr>
      <w:r w:rsidRPr="00E23D2C">
        <w:rPr>
          <w:sz w:val="16"/>
          <w:szCs w:val="16"/>
        </w:rPr>
        <w:t xml:space="preserve">        }</w:t>
      </w:r>
    </w:p>
    <w:p w14:paraId="734EBBAD" w14:textId="77777777" w:rsidR="00743E52" w:rsidRPr="00E23D2C" w:rsidRDefault="00743E52" w:rsidP="00475B71">
      <w:pPr>
        <w:pStyle w:val="afc"/>
        <w:rPr>
          <w:sz w:val="16"/>
          <w:szCs w:val="16"/>
        </w:rPr>
      </w:pPr>
      <w:r w:rsidRPr="00E23D2C">
        <w:rPr>
          <w:sz w:val="16"/>
          <w:szCs w:val="16"/>
        </w:rPr>
        <w:t xml:space="preserve">    }</w:t>
      </w:r>
    </w:p>
    <w:p w14:paraId="2E82BEF8" w14:textId="77777777" w:rsidR="00743E52" w:rsidRPr="00E23D2C" w:rsidRDefault="00743E52" w:rsidP="00475B71">
      <w:pPr>
        <w:pStyle w:val="afc"/>
        <w:rPr>
          <w:sz w:val="16"/>
          <w:szCs w:val="16"/>
        </w:rPr>
      </w:pPr>
      <w:r w:rsidRPr="00E23D2C">
        <w:rPr>
          <w:sz w:val="16"/>
          <w:szCs w:val="16"/>
        </w:rPr>
        <w:t>}</w:t>
      </w:r>
    </w:p>
    <w:p w14:paraId="68E506A2" w14:textId="77777777" w:rsidR="00743E52" w:rsidRPr="00E23D2C" w:rsidRDefault="00743E52" w:rsidP="00475B71">
      <w:pPr>
        <w:pStyle w:val="afc"/>
        <w:rPr>
          <w:sz w:val="16"/>
          <w:szCs w:val="16"/>
        </w:rPr>
      </w:pPr>
    </w:p>
    <w:p w14:paraId="25485C59" w14:textId="02E9EE1F" w:rsidR="00743E52" w:rsidRPr="00E23D2C" w:rsidRDefault="00743E52" w:rsidP="008C18EC">
      <w:pPr>
        <w:pStyle w:val="afc"/>
        <w:rPr>
          <w:sz w:val="16"/>
          <w:szCs w:val="16"/>
        </w:rPr>
      </w:pPr>
      <w:r w:rsidRPr="00E23D2C">
        <w:rPr>
          <w:sz w:val="16"/>
          <w:szCs w:val="16"/>
        </w:rPr>
        <w:t>@Component</w:t>
      </w:r>
      <w:r w:rsidR="008C18EC" w:rsidRPr="00E23D2C">
        <w:rPr>
          <w:sz w:val="16"/>
          <w:szCs w:val="16"/>
        </w:rPr>
        <w:t xml:space="preserve"> </w:t>
      </w:r>
      <w:r w:rsidRPr="00E23D2C">
        <w:rPr>
          <w:sz w:val="16"/>
          <w:szCs w:val="16"/>
        </w:rPr>
        <w:t>@RequiredArgsConstructor</w:t>
      </w:r>
      <w:r w:rsidR="008C18EC" w:rsidRPr="00E23D2C">
        <w:rPr>
          <w:sz w:val="16"/>
          <w:szCs w:val="16"/>
        </w:rPr>
        <w:t xml:space="preserve"> </w:t>
      </w:r>
      <w:r w:rsidRPr="00E23D2C">
        <w:rPr>
          <w:sz w:val="16"/>
          <w:szCs w:val="16"/>
        </w:rPr>
        <w:t>@Slf4j</w:t>
      </w:r>
    </w:p>
    <w:p w14:paraId="640B8F95" w14:textId="77777777" w:rsidR="00743E52" w:rsidRPr="00E23D2C" w:rsidRDefault="00743E52" w:rsidP="00475B71">
      <w:pPr>
        <w:pStyle w:val="afc"/>
        <w:rPr>
          <w:sz w:val="16"/>
          <w:szCs w:val="16"/>
        </w:rPr>
      </w:pPr>
      <w:r w:rsidRPr="00E23D2C">
        <w:rPr>
          <w:sz w:val="16"/>
          <w:szCs w:val="16"/>
        </w:rPr>
        <w:t>public class SimulationEngine {</w:t>
      </w:r>
    </w:p>
    <w:p w14:paraId="2A902B62" w14:textId="77777777" w:rsidR="00743E52" w:rsidRPr="00E23D2C" w:rsidRDefault="00743E52" w:rsidP="00475B71">
      <w:pPr>
        <w:pStyle w:val="afc"/>
        <w:rPr>
          <w:sz w:val="16"/>
          <w:szCs w:val="16"/>
        </w:rPr>
      </w:pPr>
    </w:p>
    <w:p w14:paraId="7A990664" w14:textId="77777777" w:rsidR="00743E52" w:rsidRPr="00E23D2C" w:rsidRDefault="00743E52" w:rsidP="00475B71">
      <w:pPr>
        <w:pStyle w:val="afc"/>
        <w:rPr>
          <w:sz w:val="16"/>
          <w:szCs w:val="16"/>
        </w:rPr>
      </w:pPr>
      <w:r w:rsidRPr="00E23D2C">
        <w:rPr>
          <w:sz w:val="16"/>
          <w:szCs w:val="16"/>
        </w:rPr>
        <w:t xml:space="preserve">private final KafkaSensorProducer producer;    </w:t>
      </w:r>
    </w:p>
    <w:p w14:paraId="5B972CA1" w14:textId="77777777" w:rsidR="00743E52" w:rsidRPr="00E23D2C" w:rsidRDefault="00743E52" w:rsidP="00475B71">
      <w:pPr>
        <w:pStyle w:val="afc"/>
        <w:rPr>
          <w:sz w:val="16"/>
          <w:szCs w:val="16"/>
        </w:rPr>
      </w:pPr>
      <w:r w:rsidRPr="00E23D2C">
        <w:rPr>
          <w:sz w:val="16"/>
          <w:szCs w:val="16"/>
        </w:rPr>
        <w:t xml:space="preserve">    private final StorageSimulationClient storageSimulationClient;      </w:t>
      </w:r>
    </w:p>
    <w:p w14:paraId="5197F188" w14:textId="77777777" w:rsidR="00743E52" w:rsidRPr="00E23D2C" w:rsidRDefault="00743E52" w:rsidP="00475B71">
      <w:pPr>
        <w:pStyle w:val="afc"/>
        <w:rPr>
          <w:sz w:val="16"/>
          <w:szCs w:val="16"/>
        </w:rPr>
      </w:pPr>
    </w:p>
    <w:p w14:paraId="4D19CE77" w14:textId="77777777" w:rsidR="00743E52" w:rsidRPr="00E23D2C" w:rsidRDefault="00743E52" w:rsidP="00475B71">
      <w:pPr>
        <w:pStyle w:val="afc"/>
        <w:rPr>
          <w:sz w:val="16"/>
          <w:szCs w:val="16"/>
        </w:rPr>
      </w:pPr>
      <w:r w:rsidRPr="00E23D2C">
        <w:rPr>
          <w:sz w:val="16"/>
          <w:szCs w:val="16"/>
        </w:rPr>
        <w:t xml:space="preserve">    @Async</w:t>
      </w:r>
    </w:p>
    <w:p w14:paraId="72127FD2" w14:textId="77777777" w:rsidR="00743E52" w:rsidRPr="00E23D2C" w:rsidRDefault="00743E52" w:rsidP="00475B71">
      <w:pPr>
        <w:pStyle w:val="afc"/>
        <w:rPr>
          <w:sz w:val="16"/>
          <w:szCs w:val="16"/>
        </w:rPr>
      </w:pPr>
      <w:r w:rsidRPr="00E23D2C">
        <w:rPr>
          <w:sz w:val="16"/>
          <w:szCs w:val="16"/>
        </w:rPr>
        <w:t xml:space="preserve">    public void run(SimulationContext ctx) {</w:t>
      </w:r>
    </w:p>
    <w:p w14:paraId="4ABE9E43" w14:textId="77777777" w:rsidR="00743E52" w:rsidRPr="00E23D2C" w:rsidRDefault="00743E52" w:rsidP="00475B71">
      <w:pPr>
        <w:pStyle w:val="afc"/>
        <w:rPr>
          <w:sz w:val="16"/>
          <w:szCs w:val="16"/>
        </w:rPr>
      </w:pPr>
      <w:r w:rsidRPr="00E23D2C">
        <w:rPr>
          <w:sz w:val="16"/>
          <w:szCs w:val="16"/>
        </w:rPr>
        <w:t xml:space="preserve">        try {</w:t>
      </w:r>
    </w:p>
    <w:p w14:paraId="0DCA5DAA" w14:textId="77777777" w:rsidR="00743E52" w:rsidRPr="00E23D2C" w:rsidRDefault="00743E52" w:rsidP="00475B71">
      <w:pPr>
        <w:pStyle w:val="afc"/>
        <w:rPr>
          <w:sz w:val="16"/>
          <w:szCs w:val="16"/>
        </w:rPr>
      </w:pPr>
      <w:r w:rsidRPr="00E23D2C">
        <w:rPr>
          <w:sz w:val="16"/>
          <w:szCs w:val="16"/>
        </w:rPr>
        <w:t xml:space="preserve">            storageSimulationClient.markRunning(ctx.getSimulationId());</w:t>
      </w:r>
    </w:p>
    <w:p w14:paraId="2777F6C3" w14:textId="77777777" w:rsidR="00743E52" w:rsidRPr="00E23D2C" w:rsidRDefault="00743E52" w:rsidP="00475B71">
      <w:pPr>
        <w:pStyle w:val="afc"/>
        <w:rPr>
          <w:sz w:val="16"/>
          <w:szCs w:val="16"/>
        </w:rPr>
      </w:pPr>
      <w:r w:rsidRPr="00E23D2C">
        <w:rPr>
          <w:sz w:val="16"/>
          <w:szCs w:val="16"/>
        </w:rPr>
        <w:t xml:space="preserve">            for (long step = 0; step &lt; ctx.getIterations(); step++) {</w:t>
      </w:r>
    </w:p>
    <w:p w14:paraId="40424C90" w14:textId="77777777" w:rsidR="00743E52" w:rsidRPr="00E23D2C" w:rsidRDefault="00743E52" w:rsidP="00475B71">
      <w:pPr>
        <w:pStyle w:val="afc"/>
        <w:rPr>
          <w:sz w:val="16"/>
          <w:szCs w:val="16"/>
        </w:rPr>
      </w:pPr>
    </w:p>
    <w:p w14:paraId="4A801338" w14:textId="77777777" w:rsidR="00743E52" w:rsidRPr="00E23D2C" w:rsidRDefault="00743E52" w:rsidP="00475B71">
      <w:pPr>
        <w:pStyle w:val="afc"/>
        <w:rPr>
          <w:sz w:val="16"/>
          <w:szCs w:val="16"/>
        </w:rPr>
      </w:pPr>
      <w:r w:rsidRPr="00E23D2C">
        <w:rPr>
          <w:sz w:val="16"/>
          <w:szCs w:val="16"/>
        </w:rPr>
        <w:t xml:space="preserve">                double heaterPower = ctx.getStrategy().compute(ctx);</w:t>
      </w:r>
    </w:p>
    <w:p w14:paraId="513C5D44" w14:textId="77777777" w:rsidR="00743E52" w:rsidRPr="00E23D2C" w:rsidRDefault="00743E52" w:rsidP="00475B71">
      <w:pPr>
        <w:pStyle w:val="afc"/>
        <w:rPr>
          <w:sz w:val="16"/>
          <w:szCs w:val="16"/>
        </w:rPr>
      </w:pPr>
      <w:r w:rsidRPr="00E23D2C">
        <w:rPr>
          <w:sz w:val="16"/>
          <w:szCs w:val="16"/>
        </w:rPr>
        <w:t xml:space="preserve">                ctx.getThermalModel().applyStep(ctx, heaterPower);</w:t>
      </w:r>
    </w:p>
    <w:p w14:paraId="13D2CEE6" w14:textId="77777777" w:rsidR="00743E52" w:rsidRPr="00E23D2C" w:rsidRDefault="00743E52" w:rsidP="00475B71">
      <w:pPr>
        <w:pStyle w:val="afc"/>
        <w:rPr>
          <w:sz w:val="16"/>
          <w:szCs w:val="16"/>
        </w:rPr>
      </w:pPr>
    </w:p>
    <w:p w14:paraId="19581530" w14:textId="77777777" w:rsidR="00743E52" w:rsidRPr="00E23D2C" w:rsidRDefault="00743E52" w:rsidP="00475B71">
      <w:pPr>
        <w:pStyle w:val="afc"/>
        <w:rPr>
          <w:sz w:val="16"/>
          <w:szCs w:val="16"/>
        </w:rPr>
      </w:pPr>
      <w:r w:rsidRPr="00E23D2C">
        <w:rPr>
          <w:sz w:val="16"/>
          <w:szCs w:val="16"/>
        </w:rPr>
        <w:t xml:space="preserve">                RoomState state = ctx.getRoom().getRoomState();</w:t>
      </w:r>
    </w:p>
    <w:p w14:paraId="63319ECA" w14:textId="77777777" w:rsidR="00743E52" w:rsidRPr="00E23D2C" w:rsidRDefault="00743E52" w:rsidP="00475B71">
      <w:pPr>
        <w:pStyle w:val="afc"/>
        <w:rPr>
          <w:sz w:val="16"/>
          <w:szCs w:val="16"/>
        </w:rPr>
      </w:pPr>
      <w:r w:rsidRPr="00E23D2C">
        <w:rPr>
          <w:sz w:val="16"/>
          <w:szCs w:val="16"/>
        </w:rPr>
        <w:t xml:space="preserve">                SensorDataDTO sensorDataDTO = new SensorDataDTO(</w:t>
      </w:r>
    </w:p>
    <w:p w14:paraId="01A588BF" w14:textId="77777777" w:rsidR="00743E52" w:rsidRPr="00E23D2C" w:rsidRDefault="00743E52" w:rsidP="00475B71">
      <w:pPr>
        <w:pStyle w:val="afc"/>
        <w:rPr>
          <w:sz w:val="16"/>
          <w:szCs w:val="16"/>
        </w:rPr>
      </w:pPr>
      <w:r w:rsidRPr="00E23D2C">
        <w:rPr>
          <w:sz w:val="16"/>
          <w:szCs w:val="16"/>
        </w:rPr>
        <w:t xml:space="preserve">                        ctx.getSimulationId(),</w:t>
      </w:r>
    </w:p>
    <w:p w14:paraId="467BC74D" w14:textId="77777777" w:rsidR="00743E52" w:rsidRPr="00E23D2C" w:rsidRDefault="00743E52" w:rsidP="00475B71">
      <w:pPr>
        <w:pStyle w:val="afc"/>
        <w:rPr>
          <w:sz w:val="16"/>
          <w:szCs w:val="16"/>
        </w:rPr>
      </w:pPr>
      <w:r w:rsidRPr="00E23D2C">
        <w:rPr>
          <w:sz w:val="16"/>
          <w:szCs w:val="16"/>
        </w:rPr>
        <w:t xml:space="preserve">                        ctx.getClock().now(),</w:t>
      </w:r>
    </w:p>
    <w:p w14:paraId="1599AC7E" w14:textId="77777777" w:rsidR="00743E52" w:rsidRPr="00E23D2C" w:rsidRDefault="00743E52" w:rsidP="00475B71">
      <w:pPr>
        <w:pStyle w:val="afc"/>
        <w:rPr>
          <w:sz w:val="16"/>
          <w:szCs w:val="16"/>
        </w:rPr>
      </w:pPr>
      <w:r w:rsidRPr="00E23D2C">
        <w:rPr>
          <w:sz w:val="16"/>
          <w:szCs w:val="16"/>
        </w:rPr>
        <w:t xml:space="preserve">                        state.getAirTemperature(),</w:t>
      </w:r>
    </w:p>
    <w:p w14:paraId="437B22B5" w14:textId="77777777" w:rsidR="00743E52" w:rsidRPr="00E23D2C" w:rsidRDefault="00743E52" w:rsidP="00475B71">
      <w:pPr>
        <w:pStyle w:val="afc"/>
        <w:rPr>
          <w:sz w:val="16"/>
          <w:szCs w:val="16"/>
        </w:rPr>
      </w:pPr>
      <w:r w:rsidRPr="00E23D2C">
        <w:rPr>
          <w:sz w:val="16"/>
          <w:szCs w:val="16"/>
        </w:rPr>
        <w:t xml:space="preserve">                        state.getOutsideTemperature(),</w:t>
      </w:r>
    </w:p>
    <w:p w14:paraId="65EF57C9" w14:textId="77777777" w:rsidR="00743E52" w:rsidRPr="00E23D2C" w:rsidRDefault="00743E52" w:rsidP="00475B71">
      <w:pPr>
        <w:pStyle w:val="afc"/>
        <w:rPr>
          <w:sz w:val="16"/>
          <w:szCs w:val="16"/>
        </w:rPr>
      </w:pPr>
      <w:r w:rsidRPr="00E23D2C">
        <w:rPr>
          <w:sz w:val="16"/>
          <w:szCs w:val="16"/>
        </w:rPr>
        <w:t xml:space="preserve">                        state.getSetpointTemperature(),</w:t>
      </w:r>
    </w:p>
    <w:p w14:paraId="2A07B8A6" w14:textId="77777777" w:rsidR="00743E52" w:rsidRPr="00E23D2C" w:rsidRDefault="00743E52" w:rsidP="00475B71">
      <w:pPr>
        <w:pStyle w:val="afc"/>
        <w:rPr>
          <w:sz w:val="16"/>
          <w:szCs w:val="16"/>
        </w:rPr>
      </w:pPr>
      <w:r w:rsidRPr="00E23D2C">
        <w:rPr>
          <w:sz w:val="16"/>
          <w:szCs w:val="16"/>
        </w:rPr>
        <w:t xml:space="preserve">                        state.getHeaterPower(),</w:t>
      </w:r>
    </w:p>
    <w:p w14:paraId="05439119" w14:textId="77777777" w:rsidR="00743E52" w:rsidRPr="00E23D2C" w:rsidRDefault="00743E52" w:rsidP="00475B71">
      <w:pPr>
        <w:pStyle w:val="afc"/>
        <w:rPr>
          <w:sz w:val="16"/>
          <w:szCs w:val="16"/>
        </w:rPr>
      </w:pPr>
      <w:r w:rsidRPr="00E23D2C">
        <w:rPr>
          <w:sz w:val="16"/>
          <w:szCs w:val="16"/>
        </w:rPr>
        <w:t xml:space="preserve">                        state.getPredictedTemperature(),</w:t>
      </w:r>
    </w:p>
    <w:p w14:paraId="0C2228ED" w14:textId="77777777" w:rsidR="00743E52" w:rsidRPr="00E23D2C" w:rsidRDefault="00743E52" w:rsidP="00475B71">
      <w:pPr>
        <w:pStyle w:val="afc"/>
        <w:rPr>
          <w:sz w:val="16"/>
          <w:szCs w:val="16"/>
        </w:rPr>
      </w:pPr>
      <w:r w:rsidRPr="00E23D2C">
        <w:rPr>
          <w:sz w:val="16"/>
          <w:szCs w:val="16"/>
        </w:rPr>
        <w:t xml:space="preserve">                        state.isWindowOpen(),</w:t>
      </w:r>
    </w:p>
    <w:p w14:paraId="1588D275" w14:textId="77777777" w:rsidR="00743E52" w:rsidRPr="00E23D2C" w:rsidRDefault="00743E52" w:rsidP="00475B71">
      <w:pPr>
        <w:pStyle w:val="afc"/>
        <w:rPr>
          <w:sz w:val="16"/>
          <w:szCs w:val="16"/>
        </w:rPr>
      </w:pPr>
      <w:r w:rsidRPr="00E23D2C">
        <w:rPr>
          <w:sz w:val="16"/>
          <w:szCs w:val="16"/>
        </w:rPr>
        <w:t xml:space="preserve">                        state.isDoorOpen(),</w:t>
      </w:r>
    </w:p>
    <w:p w14:paraId="3CFE9B7C" w14:textId="77777777" w:rsidR="00743E52" w:rsidRPr="00E23D2C" w:rsidRDefault="00743E52" w:rsidP="00475B71">
      <w:pPr>
        <w:pStyle w:val="afc"/>
        <w:rPr>
          <w:sz w:val="16"/>
          <w:szCs w:val="16"/>
        </w:rPr>
      </w:pPr>
      <w:r w:rsidRPr="00E23D2C">
        <w:rPr>
          <w:sz w:val="16"/>
          <w:szCs w:val="16"/>
        </w:rPr>
        <w:t xml:space="preserve">                        state.getPeopleCount()</w:t>
      </w:r>
    </w:p>
    <w:p w14:paraId="0E9FBABE" w14:textId="77777777" w:rsidR="00743E52" w:rsidRPr="00E23D2C" w:rsidRDefault="00743E52" w:rsidP="00475B71">
      <w:pPr>
        <w:pStyle w:val="afc"/>
        <w:rPr>
          <w:sz w:val="16"/>
          <w:szCs w:val="16"/>
        </w:rPr>
      </w:pPr>
      <w:r w:rsidRPr="00E23D2C">
        <w:rPr>
          <w:sz w:val="16"/>
          <w:szCs w:val="16"/>
        </w:rPr>
        <w:t xml:space="preserve">                );</w:t>
      </w:r>
    </w:p>
    <w:p w14:paraId="20CBC492" w14:textId="77777777" w:rsidR="00743E52" w:rsidRPr="00E23D2C" w:rsidRDefault="00743E52" w:rsidP="00475B71">
      <w:pPr>
        <w:pStyle w:val="afc"/>
        <w:rPr>
          <w:sz w:val="16"/>
          <w:szCs w:val="16"/>
        </w:rPr>
      </w:pPr>
    </w:p>
    <w:p w14:paraId="4440DBB2" w14:textId="77777777" w:rsidR="00743E52" w:rsidRPr="00E23D2C" w:rsidRDefault="00743E52" w:rsidP="00475B71">
      <w:pPr>
        <w:pStyle w:val="afc"/>
        <w:rPr>
          <w:sz w:val="16"/>
          <w:szCs w:val="16"/>
        </w:rPr>
      </w:pPr>
      <w:r w:rsidRPr="00E23D2C">
        <w:rPr>
          <w:sz w:val="16"/>
          <w:szCs w:val="16"/>
        </w:rPr>
        <w:t xml:space="preserve">                producer.sendSensorData(</w:t>
      </w:r>
    </w:p>
    <w:p w14:paraId="07392085" w14:textId="77777777" w:rsidR="00743E52" w:rsidRPr="00E23D2C" w:rsidRDefault="00743E52" w:rsidP="00475B71">
      <w:pPr>
        <w:pStyle w:val="afc"/>
        <w:rPr>
          <w:sz w:val="16"/>
          <w:szCs w:val="16"/>
        </w:rPr>
      </w:pPr>
      <w:r w:rsidRPr="00E23D2C">
        <w:rPr>
          <w:sz w:val="16"/>
          <w:szCs w:val="16"/>
        </w:rPr>
        <w:t xml:space="preserve">                        sensorDataDTO</w:t>
      </w:r>
    </w:p>
    <w:p w14:paraId="35A15486" w14:textId="77777777" w:rsidR="00743E52" w:rsidRPr="00E23D2C" w:rsidRDefault="00743E52" w:rsidP="00475B71">
      <w:pPr>
        <w:pStyle w:val="afc"/>
        <w:rPr>
          <w:sz w:val="16"/>
          <w:szCs w:val="16"/>
        </w:rPr>
      </w:pPr>
      <w:r w:rsidRPr="00E23D2C">
        <w:rPr>
          <w:sz w:val="16"/>
          <w:szCs w:val="16"/>
        </w:rPr>
        <w:t xml:space="preserve">                );</w:t>
      </w:r>
    </w:p>
    <w:p w14:paraId="09347A17" w14:textId="77777777" w:rsidR="00743E52" w:rsidRPr="00E23D2C" w:rsidRDefault="00743E52" w:rsidP="00475B71">
      <w:pPr>
        <w:pStyle w:val="afc"/>
        <w:rPr>
          <w:sz w:val="16"/>
          <w:szCs w:val="16"/>
        </w:rPr>
      </w:pPr>
    </w:p>
    <w:p w14:paraId="3D3C7CED" w14:textId="77777777" w:rsidR="00743E52" w:rsidRPr="00E23D2C" w:rsidRDefault="00743E52" w:rsidP="00475B71">
      <w:pPr>
        <w:pStyle w:val="afc"/>
        <w:rPr>
          <w:sz w:val="16"/>
          <w:szCs w:val="16"/>
        </w:rPr>
      </w:pPr>
      <w:r w:rsidRPr="00E23D2C">
        <w:rPr>
          <w:sz w:val="16"/>
          <w:szCs w:val="16"/>
        </w:rPr>
        <w:t xml:space="preserve">                ctx.getClock().tick();</w:t>
      </w:r>
    </w:p>
    <w:p w14:paraId="54916F41" w14:textId="77777777" w:rsidR="00743E52" w:rsidRPr="00E23D2C" w:rsidRDefault="00743E52" w:rsidP="00475B71">
      <w:pPr>
        <w:pStyle w:val="afc"/>
        <w:rPr>
          <w:sz w:val="16"/>
          <w:szCs w:val="16"/>
        </w:rPr>
      </w:pPr>
      <w:r w:rsidRPr="00E23D2C">
        <w:rPr>
          <w:sz w:val="16"/>
          <w:szCs w:val="16"/>
        </w:rPr>
        <w:t xml:space="preserve">            }</w:t>
      </w:r>
    </w:p>
    <w:p w14:paraId="6A6604AD" w14:textId="77777777" w:rsidR="00743E52" w:rsidRPr="00E23D2C" w:rsidRDefault="00743E52" w:rsidP="00475B71">
      <w:pPr>
        <w:pStyle w:val="afc"/>
        <w:rPr>
          <w:sz w:val="16"/>
          <w:szCs w:val="16"/>
        </w:rPr>
      </w:pPr>
    </w:p>
    <w:p w14:paraId="66CE488C" w14:textId="77777777" w:rsidR="00743E52" w:rsidRPr="00E23D2C" w:rsidRDefault="00743E52" w:rsidP="00475B71">
      <w:pPr>
        <w:pStyle w:val="afc"/>
        <w:rPr>
          <w:sz w:val="16"/>
          <w:szCs w:val="16"/>
        </w:rPr>
      </w:pPr>
      <w:r w:rsidRPr="00E23D2C">
        <w:rPr>
          <w:sz w:val="16"/>
          <w:szCs w:val="16"/>
        </w:rPr>
        <w:t xml:space="preserve">            storageSimulationClient.markFinished(ctx.getSimulationId());</w:t>
      </w:r>
    </w:p>
    <w:p w14:paraId="12C20BB0" w14:textId="77777777" w:rsidR="00743E52" w:rsidRPr="00E23D2C" w:rsidRDefault="00743E52" w:rsidP="00475B71">
      <w:pPr>
        <w:pStyle w:val="afc"/>
        <w:rPr>
          <w:sz w:val="16"/>
          <w:szCs w:val="16"/>
        </w:rPr>
      </w:pPr>
    </w:p>
    <w:p w14:paraId="394716D6" w14:textId="77777777" w:rsidR="00743E52" w:rsidRPr="00E23D2C" w:rsidRDefault="00743E52" w:rsidP="00475B71">
      <w:pPr>
        <w:pStyle w:val="afc"/>
        <w:rPr>
          <w:sz w:val="16"/>
          <w:szCs w:val="16"/>
        </w:rPr>
      </w:pPr>
      <w:r w:rsidRPr="00E23D2C">
        <w:rPr>
          <w:sz w:val="16"/>
          <w:szCs w:val="16"/>
        </w:rPr>
        <w:t xml:space="preserve">        } catch (Exception ex) {</w:t>
      </w:r>
    </w:p>
    <w:p w14:paraId="7743D68C" w14:textId="77777777" w:rsidR="00743E52" w:rsidRPr="00E23D2C" w:rsidRDefault="00743E52" w:rsidP="00475B71">
      <w:pPr>
        <w:pStyle w:val="afc"/>
        <w:rPr>
          <w:sz w:val="16"/>
          <w:szCs w:val="16"/>
        </w:rPr>
      </w:pPr>
      <w:r w:rsidRPr="00E23D2C">
        <w:rPr>
          <w:sz w:val="16"/>
          <w:szCs w:val="16"/>
        </w:rPr>
        <w:t xml:space="preserve">            storageSimulationClient.markFailed(ctx.getSimulationId());</w:t>
      </w:r>
    </w:p>
    <w:p w14:paraId="008AABA7" w14:textId="77777777" w:rsidR="00743E52" w:rsidRPr="00E23D2C" w:rsidRDefault="00743E52" w:rsidP="00475B71">
      <w:pPr>
        <w:pStyle w:val="afc"/>
        <w:rPr>
          <w:sz w:val="16"/>
          <w:szCs w:val="16"/>
        </w:rPr>
      </w:pPr>
      <w:r w:rsidRPr="00E23D2C">
        <w:rPr>
          <w:sz w:val="16"/>
          <w:szCs w:val="16"/>
        </w:rPr>
        <w:t xml:space="preserve">            throw ex;</w:t>
      </w:r>
    </w:p>
    <w:p w14:paraId="62E7E3A2" w14:textId="77777777" w:rsidR="00743E52" w:rsidRPr="00E23D2C" w:rsidRDefault="00743E52" w:rsidP="00475B71">
      <w:pPr>
        <w:pStyle w:val="afc"/>
        <w:rPr>
          <w:sz w:val="16"/>
          <w:szCs w:val="16"/>
        </w:rPr>
      </w:pPr>
      <w:r w:rsidRPr="00E23D2C">
        <w:rPr>
          <w:sz w:val="16"/>
          <w:szCs w:val="16"/>
        </w:rPr>
        <w:t xml:space="preserve">        }</w:t>
      </w:r>
    </w:p>
    <w:p w14:paraId="7514A002" w14:textId="77777777" w:rsidR="00743E52" w:rsidRPr="00E23D2C" w:rsidRDefault="00743E52" w:rsidP="00475B71">
      <w:pPr>
        <w:pStyle w:val="afc"/>
        <w:rPr>
          <w:sz w:val="16"/>
          <w:szCs w:val="16"/>
        </w:rPr>
      </w:pPr>
      <w:r w:rsidRPr="00E23D2C">
        <w:rPr>
          <w:sz w:val="16"/>
          <w:szCs w:val="16"/>
        </w:rPr>
        <w:t xml:space="preserve">    }</w:t>
      </w:r>
    </w:p>
    <w:p w14:paraId="334B5015" w14:textId="77777777" w:rsidR="00743E52" w:rsidRPr="00E23D2C" w:rsidRDefault="00743E52" w:rsidP="00475B71">
      <w:pPr>
        <w:pStyle w:val="afc"/>
        <w:rPr>
          <w:sz w:val="16"/>
          <w:szCs w:val="16"/>
        </w:rPr>
      </w:pPr>
      <w:r w:rsidRPr="00E23D2C">
        <w:rPr>
          <w:sz w:val="16"/>
          <w:szCs w:val="16"/>
        </w:rPr>
        <w:t>}</w:t>
      </w:r>
    </w:p>
    <w:p w14:paraId="6B4C0A12" w14:textId="77777777" w:rsidR="00743E52" w:rsidRPr="00E23D2C" w:rsidRDefault="00743E52" w:rsidP="00475B71">
      <w:pPr>
        <w:pStyle w:val="afc"/>
        <w:rPr>
          <w:sz w:val="16"/>
          <w:szCs w:val="16"/>
        </w:rPr>
      </w:pPr>
    </w:p>
    <w:p w14:paraId="1AB2821E" w14:textId="10EE3C9C" w:rsidR="00743E52" w:rsidRPr="00E23D2C" w:rsidRDefault="00743E52" w:rsidP="008C18EC">
      <w:pPr>
        <w:pStyle w:val="afc"/>
        <w:rPr>
          <w:sz w:val="16"/>
          <w:szCs w:val="16"/>
        </w:rPr>
      </w:pPr>
      <w:r w:rsidRPr="00E23D2C">
        <w:rPr>
          <w:sz w:val="16"/>
          <w:szCs w:val="16"/>
        </w:rPr>
        <w:t>@Component</w:t>
      </w:r>
      <w:r w:rsidR="008C18EC" w:rsidRPr="00E23D2C">
        <w:rPr>
          <w:sz w:val="16"/>
          <w:szCs w:val="16"/>
        </w:rPr>
        <w:t xml:space="preserve"> </w:t>
      </w:r>
      <w:r w:rsidRPr="00E23D2C">
        <w:rPr>
          <w:sz w:val="16"/>
          <w:szCs w:val="16"/>
        </w:rPr>
        <w:t>@RequiredArgsConstructor(onConstructor_ = {@Autowired})</w:t>
      </w:r>
    </w:p>
    <w:p w14:paraId="4D367A16" w14:textId="77777777" w:rsidR="00743E52" w:rsidRPr="00E23D2C" w:rsidRDefault="00743E52" w:rsidP="00475B71">
      <w:pPr>
        <w:pStyle w:val="afc"/>
        <w:rPr>
          <w:sz w:val="16"/>
          <w:szCs w:val="16"/>
        </w:rPr>
      </w:pPr>
      <w:r w:rsidRPr="00E23D2C">
        <w:rPr>
          <w:sz w:val="16"/>
          <w:szCs w:val="16"/>
        </w:rPr>
        <w:t>public class PidSimulationStrategy implements SimulationStrategy {</w:t>
      </w:r>
    </w:p>
    <w:p w14:paraId="3DF678E1" w14:textId="77777777" w:rsidR="00743E52" w:rsidRPr="00E23D2C" w:rsidRDefault="00743E52" w:rsidP="00475B71">
      <w:pPr>
        <w:pStyle w:val="afc"/>
        <w:rPr>
          <w:sz w:val="16"/>
          <w:szCs w:val="16"/>
        </w:rPr>
      </w:pPr>
    </w:p>
    <w:p w14:paraId="3388363E" w14:textId="77777777" w:rsidR="00743E52" w:rsidRPr="00E23D2C" w:rsidRDefault="00743E52" w:rsidP="00475B71">
      <w:pPr>
        <w:pStyle w:val="afc"/>
        <w:rPr>
          <w:sz w:val="16"/>
          <w:szCs w:val="16"/>
        </w:rPr>
      </w:pPr>
      <w:r w:rsidRPr="00E23D2C">
        <w:rPr>
          <w:sz w:val="16"/>
          <w:szCs w:val="16"/>
        </w:rPr>
        <w:t xml:space="preserve">    private final PIDClient pidClient;</w:t>
      </w:r>
    </w:p>
    <w:p w14:paraId="0B95AE96" w14:textId="77777777" w:rsidR="00743E52" w:rsidRPr="00E23D2C" w:rsidRDefault="00743E52" w:rsidP="00475B71">
      <w:pPr>
        <w:pStyle w:val="afc"/>
        <w:rPr>
          <w:sz w:val="16"/>
          <w:szCs w:val="16"/>
        </w:rPr>
      </w:pPr>
      <w:r w:rsidRPr="00E23D2C">
        <w:rPr>
          <w:sz w:val="16"/>
          <w:szCs w:val="16"/>
        </w:rPr>
        <w:t xml:space="preserve">    private final TargetTemperatureCalculation targetTemperatureCalculation;</w:t>
      </w:r>
    </w:p>
    <w:p w14:paraId="08575D9A" w14:textId="77777777" w:rsidR="00743E52" w:rsidRPr="00E23D2C" w:rsidRDefault="00743E52" w:rsidP="00475B71">
      <w:pPr>
        <w:pStyle w:val="afc"/>
        <w:rPr>
          <w:sz w:val="16"/>
          <w:szCs w:val="16"/>
        </w:rPr>
      </w:pPr>
    </w:p>
    <w:p w14:paraId="1AAE9DC3" w14:textId="77777777" w:rsidR="00743E52" w:rsidRPr="00E23D2C" w:rsidRDefault="00743E52" w:rsidP="00475B71">
      <w:pPr>
        <w:pStyle w:val="afc"/>
        <w:rPr>
          <w:sz w:val="16"/>
          <w:szCs w:val="16"/>
        </w:rPr>
      </w:pPr>
      <w:r w:rsidRPr="00E23D2C">
        <w:rPr>
          <w:sz w:val="16"/>
          <w:szCs w:val="16"/>
        </w:rPr>
        <w:t xml:space="preserve">    @Override</w:t>
      </w:r>
    </w:p>
    <w:p w14:paraId="37E6F9E3" w14:textId="77777777" w:rsidR="00743E52" w:rsidRPr="00E23D2C" w:rsidRDefault="00743E52" w:rsidP="00475B71">
      <w:pPr>
        <w:pStyle w:val="afc"/>
        <w:rPr>
          <w:sz w:val="16"/>
          <w:szCs w:val="16"/>
        </w:rPr>
      </w:pPr>
      <w:r w:rsidRPr="00E23D2C">
        <w:rPr>
          <w:sz w:val="16"/>
          <w:szCs w:val="16"/>
        </w:rPr>
        <w:t xml:space="preserve">    public ControllerType getType() {</w:t>
      </w:r>
    </w:p>
    <w:p w14:paraId="330D4E36" w14:textId="77777777" w:rsidR="00743E52" w:rsidRPr="00E23D2C" w:rsidRDefault="00743E52" w:rsidP="00475B71">
      <w:pPr>
        <w:pStyle w:val="afc"/>
        <w:rPr>
          <w:sz w:val="16"/>
          <w:szCs w:val="16"/>
        </w:rPr>
      </w:pPr>
      <w:r w:rsidRPr="00E23D2C">
        <w:rPr>
          <w:sz w:val="16"/>
          <w:szCs w:val="16"/>
        </w:rPr>
        <w:t xml:space="preserve">        return ControllerType.PID;</w:t>
      </w:r>
    </w:p>
    <w:p w14:paraId="207E31CE" w14:textId="77777777" w:rsidR="00743E52" w:rsidRPr="00E23D2C" w:rsidRDefault="00743E52" w:rsidP="00475B71">
      <w:pPr>
        <w:pStyle w:val="afc"/>
        <w:rPr>
          <w:sz w:val="16"/>
          <w:szCs w:val="16"/>
        </w:rPr>
      </w:pPr>
      <w:r w:rsidRPr="00E23D2C">
        <w:rPr>
          <w:sz w:val="16"/>
          <w:szCs w:val="16"/>
        </w:rPr>
        <w:t xml:space="preserve">    }</w:t>
      </w:r>
    </w:p>
    <w:p w14:paraId="24496A8E" w14:textId="77777777" w:rsidR="00743E52" w:rsidRPr="00E23D2C" w:rsidRDefault="00743E52" w:rsidP="00475B71">
      <w:pPr>
        <w:pStyle w:val="afc"/>
        <w:rPr>
          <w:sz w:val="16"/>
          <w:szCs w:val="16"/>
        </w:rPr>
      </w:pPr>
    </w:p>
    <w:p w14:paraId="2F897E56" w14:textId="77777777" w:rsidR="00743E52" w:rsidRPr="00E23D2C" w:rsidRDefault="00743E52" w:rsidP="00475B71">
      <w:pPr>
        <w:pStyle w:val="afc"/>
        <w:rPr>
          <w:sz w:val="16"/>
          <w:szCs w:val="16"/>
        </w:rPr>
      </w:pPr>
      <w:r w:rsidRPr="00E23D2C">
        <w:rPr>
          <w:sz w:val="16"/>
          <w:szCs w:val="16"/>
        </w:rPr>
        <w:t xml:space="preserve">    @Override</w:t>
      </w:r>
    </w:p>
    <w:p w14:paraId="48C07E49" w14:textId="77777777" w:rsidR="00743E52" w:rsidRPr="00E23D2C" w:rsidRDefault="00743E52" w:rsidP="00475B71">
      <w:pPr>
        <w:pStyle w:val="afc"/>
        <w:rPr>
          <w:sz w:val="16"/>
          <w:szCs w:val="16"/>
        </w:rPr>
      </w:pPr>
      <w:r w:rsidRPr="00E23D2C">
        <w:rPr>
          <w:sz w:val="16"/>
          <w:szCs w:val="16"/>
        </w:rPr>
        <w:t xml:space="preserve">    public double compute(SimulationContext ctx) {</w:t>
      </w:r>
    </w:p>
    <w:p w14:paraId="1BB99695" w14:textId="1DBA2559" w:rsidR="00743E52" w:rsidRPr="00E23D2C" w:rsidRDefault="00743E52" w:rsidP="00475B71">
      <w:pPr>
        <w:pStyle w:val="afc"/>
        <w:rPr>
          <w:sz w:val="16"/>
          <w:szCs w:val="16"/>
        </w:rPr>
      </w:pPr>
      <w:r w:rsidRPr="00E23D2C">
        <w:rPr>
          <w:sz w:val="16"/>
          <w:szCs w:val="16"/>
        </w:rPr>
        <w:t xml:space="preserve">        double pidSetpoint = targetTemperatureCalculation.getTargetTemperature(ctx.getClock().now()); </w:t>
      </w:r>
    </w:p>
    <w:p w14:paraId="39D2805C" w14:textId="77777777" w:rsidR="00743E52" w:rsidRPr="00E23D2C" w:rsidRDefault="00743E52" w:rsidP="00475B71">
      <w:pPr>
        <w:pStyle w:val="afc"/>
        <w:rPr>
          <w:sz w:val="16"/>
          <w:szCs w:val="16"/>
        </w:rPr>
      </w:pPr>
      <w:r w:rsidRPr="00E23D2C">
        <w:rPr>
          <w:sz w:val="16"/>
          <w:szCs w:val="16"/>
        </w:rPr>
        <w:t xml:space="preserve">        ctx.getRoom().getRoomState().setSetpointTemperature(pidSetpoint);</w:t>
      </w:r>
    </w:p>
    <w:p w14:paraId="5B932608" w14:textId="77777777" w:rsidR="00743E52" w:rsidRPr="00E23D2C" w:rsidRDefault="00743E52" w:rsidP="00475B71">
      <w:pPr>
        <w:pStyle w:val="afc"/>
        <w:rPr>
          <w:sz w:val="16"/>
          <w:szCs w:val="16"/>
        </w:rPr>
      </w:pPr>
    </w:p>
    <w:p w14:paraId="3726EE3A" w14:textId="77777777" w:rsidR="00743E52" w:rsidRPr="00E23D2C" w:rsidRDefault="00743E52" w:rsidP="00475B71">
      <w:pPr>
        <w:pStyle w:val="afc"/>
        <w:rPr>
          <w:sz w:val="16"/>
          <w:szCs w:val="16"/>
        </w:rPr>
      </w:pPr>
      <w:r w:rsidRPr="00E23D2C">
        <w:rPr>
          <w:sz w:val="16"/>
          <w:szCs w:val="16"/>
        </w:rPr>
        <w:t xml:space="preserve">        PIDRequest pidRequest = new PIDRequest(</w:t>
      </w:r>
    </w:p>
    <w:p w14:paraId="6B8E016E" w14:textId="77777777" w:rsidR="00743E52" w:rsidRPr="00E23D2C" w:rsidRDefault="00743E52" w:rsidP="00475B71">
      <w:pPr>
        <w:pStyle w:val="afc"/>
        <w:rPr>
          <w:sz w:val="16"/>
          <w:szCs w:val="16"/>
        </w:rPr>
      </w:pPr>
      <w:r w:rsidRPr="00E23D2C">
        <w:rPr>
          <w:sz w:val="16"/>
          <w:szCs w:val="16"/>
        </w:rPr>
        <w:t xml:space="preserve">                ctx.getSimulationId(),</w:t>
      </w:r>
    </w:p>
    <w:p w14:paraId="41D9DB69" w14:textId="77777777" w:rsidR="00743E52" w:rsidRPr="00E23D2C" w:rsidRDefault="00743E52" w:rsidP="00475B71">
      <w:pPr>
        <w:pStyle w:val="afc"/>
        <w:rPr>
          <w:sz w:val="16"/>
          <w:szCs w:val="16"/>
        </w:rPr>
      </w:pPr>
      <w:r w:rsidRPr="00E23D2C">
        <w:rPr>
          <w:sz w:val="16"/>
          <w:szCs w:val="16"/>
        </w:rPr>
        <w:t xml:space="preserve">                ctx.getConfigId(),</w:t>
      </w:r>
    </w:p>
    <w:p w14:paraId="5DC32E20" w14:textId="77777777" w:rsidR="00743E52" w:rsidRPr="00E23D2C" w:rsidRDefault="00743E52" w:rsidP="00475B71">
      <w:pPr>
        <w:pStyle w:val="afc"/>
        <w:rPr>
          <w:sz w:val="16"/>
          <w:szCs w:val="16"/>
        </w:rPr>
      </w:pPr>
      <w:r w:rsidRPr="00E23D2C">
        <w:rPr>
          <w:sz w:val="16"/>
          <w:szCs w:val="16"/>
        </w:rPr>
        <w:t xml:space="preserve">                pidSetpoint,</w:t>
      </w:r>
    </w:p>
    <w:p w14:paraId="23CD5971" w14:textId="77777777" w:rsidR="00743E52" w:rsidRPr="00E23D2C" w:rsidRDefault="00743E52" w:rsidP="00475B71">
      <w:pPr>
        <w:pStyle w:val="afc"/>
        <w:rPr>
          <w:sz w:val="16"/>
          <w:szCs w:val="16"/>
        </w:rPr>
      </w:pPr>
      <w:r w:rsidRPr="00E23D2C">
        <w:rPr>
          <w:sz w:val="16"/>
          <w:szCs w:val="16"/>
        </w:rPr>
        <w:t xml:space="preserve">                ctx.getRoom().getRoomState().getAirTemperature(),</w:t>
      </w:r>
    </w:p>
    <w:p w14:paraId="17ED1966" w14:textId="77777777" w:rsidR="00743E52" w:rsidRPr="00E23D2C" w:rsidRDefault="00743E52" w:rsidP="00475B71">
      <w:pPr>
        <w:pStyle w:val="afc"/>
        <w:rPr>
          <w:sz w:val="16"/>
          <w:szCs w:val="16"/>
        </w:rPr>
      </w:pPr>
      <w:r w:rsidRPr="00E23D2C">
        <w:rPr>
          <w:sz w:val="16"/>
          <w:szCs w:val="16"/>
        </w:rPr>
        <w:t xml:space="preserve">                ctx.getClock().dtSeconds()</w:t>
      </w:r>
    </w:p>
    <w:p w14:paraId="7DF40D42" w14:textId="77777777" w:rsidR="00743E52" w:rsidRPr="00E23D2C" w:rsidRDefault="00743E52" w:rsidP="00475B71">
      <w:pPr>
        <w:pStyle w:val="afc"/>
        <w:rPr>
          <w:sz w:val="16"/>
          <w:szCs w:val="16"/>
        </w:rPr>
      </w:pPr>
      <w:r w:rsidRPr="00E23D2C">
        <w:rPr>
          <w:sz w:val="16"/>
          <w:szCs w:val="16"/>
        </w:rPr>
        <w:lastRenderedPageBreak/>
        <w:t xml:space="preserve">        );</w:t>
      </w:r>
    </w:p>
    <w:p w14:paraId="16AD8774" w14:textId="77777777" w:rsidR="00743E52" w:rsidRPr="00E23D2C" w:rsidRDefault="00743E52" w:rsidP="00475B71">
      <w:pPr>
        <w:pStyle w:val="afc"/>
        <w:rPr>
          <w:sz w:val="16"/>
          <w:szCs w:val="16"/>
        </w:rPr>
      </w:pPr>
    </w:p>
    <w:p w14:paraId="1A3224F7" w14:textId="77777777" w:rsidR="00743E52" w:rsidRPr="00E23D2C" w:rsidRDefault="00743E52" w:rsidP="00475B71">
      <w:pPr>
        <w:pStyle w:val="afc"/>
        <w:rPr>
          <w:sz w:val="16"/>
          <w:szCs w:val="16"/>
        </w:rPr>
      </w:pPr>
      <w:r w:rsidRPr="00E23D2C">
        <w:rPr>
          <w:sz w:val="16"/>
          <w:szCs w:val="16"/>
        </w:rPr>
        <w:t xml:space="preserve">        PIDResponse pidResponse = pidClient.compute(pidRequest);</w:t>
      </w:r>
    </w:p>
    <w:p w14:paraId="10C0D793" w14:textId="77777777" w:rsidR="00743E52" w:rsidRPr="00E23D2C" w:rsidRDefault="00743E52" w:rsidP="00475B71">
      <w:pPr>
        <w:pStyle w:val="afc"/>
        <w:rPr>
          <w:sz w:val="16"/>
          <w:szCs w:val="16"/>
        </w:rPr>
      </w:pPr>
      <w:r w:rsidRPr="00E23D2C">
        <w:rPr>
          <w:sz w:val="16"/>
          <w:szCs w:val="16"/>
        </w:rPr>
        <w:t xml:space="preserve">        return pidResponse.outputPower();</w:t>
      </w:r>
    </w:p>
    <w:p w14:paraId="511ACC96" w14:textId="77777777" w:rsidR="00743E52" w:rsidRPr="00E23D2C" w:rsidRDefault="00743E52" w:rsidP="00475B71">
      <w:pPr>
        <w:pStyle w:val="afc"/>
        <w:rPr>
          <w:sz w:val="16"/>
          <w:szCs w:val="16"/>
        </w:rPr>
      </w:pPr>
      <w:r w:rsidRPr="00E23D2C">
        <w:rPr>
          <w:sz w:val="16"/>
          <w:szCs w:val="16"/>
        </w:rPr>
        <w:t xml:space="preserve">    }</w:t>
      </w:r>
    </w:p>
    <w:p w14:paraId="0C277A73" w14:textId="77777777" w:rsidR="00743E52" w:rsidRPr="00E23D2C" w:rsidRDefault="00743E52" w:rsidP="00475B71">
      <w:pPr>
        <w:pStyle w:val="afc"/>
        <w:rPr>
          <w:sz w:val="16"/>
          <w:szCs w:val="16"/>
        </w:rPr>
      </w:pPr>
      <w:r w:rsidRPr="00E23D2C">
        <w:rPr>
          <w:sz w:val="16"/>
          <w:szCs w:val="16"/>
        </w:rPr>
        <w:t>}</w:t>
      </w:r>
    </w:p>
    <w:p w14:paraId="61914D17" w14:textId="77777777" w:rsidR="00743E52" w:rsidRPr="00E23D2C" w:rsidRDefault="00743E52" w:rsidP="00475B71">
      <w:pPr>
        <w:pStyle w:val="afc"/>
        <w:rPr>
          <w:sz w:val="16"/>
          <w:szCs w:val="16"/>
        </w:rPr>
      </w:pPr>
    </w:p>
    <w:p w14:paraId="320220A3" w14:textId="43CF5FDB" w:rsidR="00743E52" w:rsidRPr="00E23D2C" w:rsidRDefault="00743E52" w:rsidP="008C18EC">
      <w:pPr>
        <w:pStyle w:val="afc"/>
        <w:rPr>
          <w:sz w:val="16"/>
          <w:szCs w:val="16"/>
        </w:rPr>
      </w:pPr>
      <w:r w:rsidRPr="00E23D2C">
        <w:rPr>
          <w:sz w:val="16"/>
          <w:szCs w:val="16"/>
        </w:rPr>
        <w:t>@Component</w:t>
      </w:r>
      <w:r w:rsidR="008C18EC" w:rsidRPr="00E23D2C">
        <w:rPr>
          <w:sz w:val="16"/>
          <w:szCs w:val="16"/>
        </w:rPr>
        <w:t xml:space="preserve"> </w:t>
      </w:r>
      <w:r w:rsidRPr="00E23D2C">
        <w:rPr>
          <w:sz w:val="16"/>
          <w:szCs w:val="16"/>
        </w:rPr>
        <w:t>@RequiredArgsConstructor</w:t>
      </w:r>
    </w:p>
    <w:p w14:paraId="16AAC9E9" w14:textId="77777777" w:rsidR="00743E52" w:rsidRPr="00E23D2C" w:rsidRDefault="00743E52" w:rsidP="00475B71">
      <w:pPr>
        <w:pStyle w:val="afc"/>
        <w:rPr>
          <w:sz w:val="16"/>
          <w:szCs w:val="16"/>
        </w:rPr>
      </w:pPr>
      <w:r w:rsidRPr="00E23D2C">
        <w:rPr>
          <w:sz w:val="16"/>
          <w:szCs w:val="16"/>
        </w:rPr>
        <w:t>public class RlSimulationStrategy implements SimulationStrategy {</w:t>
      </w:r>
    </w:p>
    <w:p w14:paraId="3110A811" w14:textId="77777777" w:rsidR="00743E52" w:rsidRPr="00E23D2C" w:rsidRDefault="00743E52" w:rsidP="00475B71">
      <w:pPr>
        <w:pStyle w:val="afc"/>
        <w:rPr>
          <w:sz w:val="16"/>
          <w:szCs w:val="16"/>
        </w:rPr>
      </w:pPr>
      <w:r w:rsidRPr="00E23D2C">
        <w:rPr>
          <w:sz w:val="16"/>
          <w:szCs w:val="16"/>
        </w:rPr>
        <w:t xml:space="preserve">    private final AiModelsClient aiModelsClient;</w:t>
      </w:r>
    </w:p>
    <w:p w14:paraId="670C6565" w14:textId="77777777" w:rsidR="00743E52" w:rsidRPr="00E23D2C" w:rsidRDefault="00743E52" w:rsidP="00475B71">
      <w:pPr>
        <w:pStyle w:val="afc"/>
        <w:rPr>
          <w:sz w:val="16"/>
          <w:szCs w:val="16"/>
        </w:rPr>
      </w:pPr>
      <w:r w:rsidRPr="00E23D2C">
        <w:rPr>
          <w:sz w:val="16"/>
          <w:szCs w:val="16"/>
        </w:rPr>
        <w:t xml:space="preserve">    private final TargetTemperatureCalculation targetTemperatureCalculation;</w:t>
      </w:r>
    </w:p>
    <w:p w14:paraId="619ACFFF" w14:textId="77777777" w:rsidR="00743E52" w:rsidRPr="00E23D2C" w:rsidRDefault="00743E52" w:rsidP="00475B71">
      <w:pPr>
        <w:pStyle w:val="afc"/>
        <w:rPr>
          <w:sz w:val="16"/>
          <w:szCs w:val="16"/>
        </w:rPr>
      </w:pPr>
    </w:p>
    <w:p w14:paraId="0B2A5097" w14:textId="77777777" w:rsidR="00743E52" w:rsidRPr="00E23D2C" w:rsidRDefault="00743E52" w:rsidP="00475B71">
      <w:pPr>
        <w:pStyle w:val="afc"/>
        <w:rPr>
          <w:sz w:val="16"/>
          <w:szCs w:val="16"/>
        </w:rPr>
      </w:pPr>
      <w:r w:rsidRPr="00E23D2C">
        <w:rPr>
          <w:sz w:val="16"/>
          <w:szCs w:val="16"/>
        </w:rPr>
        <w:t xml:space="preserve">    @Override</w:t>
      </w:r>
    </w:p>
    <w:p w14:paraId="71627A5C" w14:textId="77777777" w:rsidR="00743E52" w:rsidRPr="00E23D2C" w:rsidRDefault="00743E52" w:rsidP="00475B71">
      <w:pPr>
        <w:pStyle w:val="afc"/>
        <w:rPr>
          <w:sz w:val="16"/>
          <w:szCs w:val="16"/>
        </w:rPr>
      </w:pPr>
      <w:r w:rsidRPr="00E23D2C">
        <w:rPr>
          <w:sz w:val="16"/>
          <w:szCs w:val="16"/>
        </w:rPr>
        <w:t xml:space="preserve">    public ControllerType getType() {</w:t>
      </w:r>
    </w:p>
    <w:p w14:paraId="69FCFC87" w14:textId="77777777" w:rsidR="00743E52" w:rsidRPr="00E23D2C" w:rsidRDefault="00743E52" w:rsidP="00475B71">
      <w:pPr>
        <w:pStyle w:val="afc"/>
        <w:rPr>
          <w:sz w:val="16"/>
          <w:szCs w:val="16"/>
        </w:rPr>
      </w:pPr>
      <w:r w:rsidRPr="00E23D2C">
        <w:rPr>
          <w:sz w:val="16"/>
          <w:szCs w:val="16"/>
        </w:rPr>
        <w:t xml:space="preserve">        return ControllerType.RL;</w:t>
      </w:r>
    </w:p>
    <w:p w14:paraId="2970B078" w14:textId="77777777" w:rsidR="00743E52" w:rsidRPr="00E23D2C" w:rsidRDefault="00743E52" w:rsidP="00475B71">
      <w:pPr>
        <w:pStyle w:val="afc"/>
        <w:rPr>
          <w:sz w:val="16"/>
          <w:szCs w:val="16"/>
        </w:rPr>
      </w:pPr>
      <w:r w:rsidRPr="00E23D2C">
        <w:rPr>
          <w:sz w:val="16"/>
          <w:szCs w:val="16"/>
        </w:rPr>
        <w:t xml:space="preserve">    }</w:t>
      </w:r>
    </w:p>
    <w:p w14:paraId="632EB4DF" w14:textId="77777777" w:rsidR="00743E52" w:rsidRPr="00E23D2C" w:rsidRDefault="00743E52" w:rsidP="00475B71">
      <w:pPr>
        <w:pStyle w:val="afc"/>
        <w:rPr>
          <w:sz w:val="16"/>
          <w:szCs w:val="16"/>
        </w:rPr>
      </w:pPr>
    </w:p>
    <w:p w14:paraId="11DDC195" w14:textId="77777777" w:rsidR="00743E52" w:rsidRPr="00E23D2C" w:rsidRDefault="00743E52" w:rsidP="00475B71">
      <w:pPr>
        <w:pStyle w:val="afc"/>
        <w:rPr>
          <w:sz w:val="16"/>
          <w:szCs w:val="16"/>
        </w:rPr>
      </w:pPr>
      <w:r w:rsidRPr="00E23D2C">
        <w:rPr>
          <w:sz w:val="16"/>
          <w:szCs w:val="16"/>
        </w:rPr>
        <w:t xml:space="preserve">    @Override</w:t>
      </w:r>
    </w:p>
    <w:p w14:paraId="03581A32" w14:textId="77777777" w:rsidR="00743E52" w:rsidRPr="00E23D2C" w:rsidRDefault="00743E52" w:rsidP="00475B71">
      <w:pPr>
        <w:pStyle w:val="afc"/>
        <w:rPr>
          <w:sz w:val="16"/>
          <w:szCs w:val="16"/>
        </w:rPr>
      </w:pPr>
      <w:r w:rsidRPr="00E23D2C">
        <w:rPr>
          <w:sz w:val="16"/>
          <w:szCs w:val="16"/>
        </w:rPr>
        <w:t xml:space="preserve">    public double compute(SimulationContext ctx) {</w:t>
      </w:r>
    </w:p>
    <w:p w14:paraId="65F191F4" w14:textId="77777777" w:rsidR="00743E52" w:rsidRPr="00E23D2C" w:rsidRDefault="00743E52" w:rsidP="00475B71">
      <w:pPr>
        <w:pStyle w:val="afc"/>
        <w:rPr>
          <w:sz w:val="16"/>
          <w:szCs w:val="16"/>
        </w:rPr>
      </w:pPr>
      <w:r w:rsidRPr="00E23D2C">
        <w:rPr>
          <w:sz w:val="16"/>
          <w:szCs w:val="16"/>
        </w:rPr>
        <w:t xml:space="preserve">        double tempSetpoint = targetTemperatureCalculation.getTargetTemperature(ctx.getClock().now());</w:t>
      </w:r>
    </w:p>
    <w:p w14:paraId="7F793AC4" w14:textId="77777777" w:rsidR="00743E52" w:rsidRPr="00E23D2C" w:rsidRDefault="00743E52" w:rsidP="00475B71">
      <w:pPr>
        <w:pStyle w:val="afc"/>
        <w:rPr>
          <w:sz w:val="16"/>
          <w:szCs w:val="16"/>
        </w:rPr>
      </w:pPr>
      <w:r w:rsidRPr="00E23D2C">
        <w:rPr>
          <w:sz w:val="16"/>
          <w:szCs w:val="16"/>
        </w:rPr>
        <w:t xml:space="preserve">        ctx.getRoom().getRoomState().setSetpointTemperature(tempSetpoint);</w:t>
      </w:r>
    </w:p>
    <w:p w14:paraId="68D07E71" w14:textId="77777777" w:rsidR="00743E52" w:rsidRPr="00E23D2C" w:rsidRDefault="00743E52" w:rsidP="00475B71">
      <w:pPr>
        <w:pStyle w:val="afc"/>
        <w:rPr>
          <w:sz w:val="16"/>
          <w:szCs w:val="16"/>
        </w:rPr>
      </w:pPr>
    </w:p>
    <w:p w14:paraId="218F9E07" w14:textId="77777777" w:rsidR="00743E52" w:rsidRPr="00E23D2C" w:rsidRDefault="00743E52" w:rsidP="00475B71">
      <w:pPr>
        <w:pStyle w:val="afc"/>
        <w:rPr>
          <w:sz w:val="16"/>
          <w:szCs w:val="16"/>
        </w:rPr>
      </w:pPr>
      <w:r w:rsidRPr="00E23D2C">
        <w:rPr>
          <w:sz w:val="16"/>
          <w:szCs w:val="16"/>
        </w:rPr>
        <w:t xml:space="preserve">        RlModelDtoRequest rlModelDtoRequest = new RlModelDtoRequest(</w:t>
      </w:r>
    </w:p>
    <w:p w14:paraId="1DAE3861" w14:textId="77777777" w:rsidR="00743E52" w:rsidRPr="00E23D2C" w:rsidRDefault="00743E52" w:rsidP="00475B71">
      <w:pPr>
        <w:pStyle w:val="afc"/>
        <w:rPr>
          <w:sz w:val="16"/>
          <w:szCs w:val="16"/>
        </w:rPr>
      </w:pPr>
      <w:r w:rsidRPr="00E23D2C">
        <w:rPr>
          <w:sz w:val="16"/>
          <w:szCs w:val="16"/>
        </w:rPr>
        <w:t xml:space="preserve">                ctx.getModelId(),</w:t>
      </w:r>
    </w:p>
    <w:p w14:paraId="3FB59FCE" w14:textId="77777777" w:rsidR="00743E52" w:rsidRPr="00E23D2C" w:rsidRDefault="00743E52" w:rsidP="00475B71">
      <w:pPr>
        <w:pStyle w:val="afc"/>
        <w:rPr>
          <w:sz w:val="16"/>
          <w:szCs w:val="16"/>
        </w:rPr>
      </w:pPr>
      <w:r w:rsidRPr="00E23D2C">
        <w:rPr>
          <w:sz w:val="16"/>
          <w:szCs w:val="16"/>
        </w:rPr>
        <w:t xml:space="preserve">                ctx.getRoom().getRoomState().getAirTemperature(),</w:t>
      </w:r>
    </w:p>
    <w:p w14:paraId="35C06F03" w14:textId="77777777" w:rsidR="00743E52" w:rsidRPr="00E23D2C" w:rsidRDefault="00743E52" w:rsidP="00475B71">
      <w:pPr>
        <w:pStyle w:val="afc"/>
        <w:rPr>
          <w:sz w:val="16"/>
          <w:szCs w:val="16"/>
        </w:rPr>
      </w:pPr>
      <w:r w:rsidRPr="00E23D2C">
        <w:rPr>
          <w:sz w:val="16"/>
          <w:szCs w:val="16"/>
        </w:rPr>
        <w:t xml:space="preserve">                ctx.getRoom().getRoomState().getOutsideTemperature()</w:t>
      </w:r>
    </w:p>
    <w:p w14:paraId="326FA360" w14:textId="77777777" w:rsidR="00743E52" w:rsidRPr="00E23D2C" w:rsidRDefault="00743E52" w:rsidP="00475B71">
      <w:pPr>
        <w:pStyle w:val="afc"/>
        <w:rPr>
          <w:sz w:val="16"/>
          <w:szCs w:val="16"/>
        </w:rPr>
      </w:pPr>
      <w:r w:rsidRPr="00E23D2C">
        <w:rPr>
          <w:sz w:val="16"/>
          <w:szCs w:val="16"/>
        </w:rPr>
        <w:t xml:space="preserve">        );</w:t>
      </w:r>
    </w:p>
    <w:p w14:paraId="7FDB792E" w14:textId="77777777" w:rsidR="00743E52" w:rsidRPr="00E23D2C" w:rsidRDefault="00743E52" w:rsidP="00475B71">
      <w:pPr>
        <w:pStyle w:val="afc"/>
        <w:rPr>
          <w:sz w:val="16"/>
          <w:szCs w:val="16"/>
        </w:rPr>
      </w:pPr>
    </w:p>
    <w:p w14:paraId="21C4DBB7" w14:textId="77777777" w:rsidR="00743E52" w:rsidRPr="00E23D2C" w:rsidRDefault="00743E52" w:rsidP="00475B71">
      <w:pPr>
        <w:pStyle w:val="afc"/>
        <w:rPr>
          <w:sz w:val="16"/>
          <w:szCs w:val="16"/>
        </w:rPr>
      </w:pPr>
      <w:r w:rsidRPr="00E23D2C">
        <w:rPr>
          <w:sz w:val="16"/>
          <w:szCs w:val="16"/>
        </w:rPr>
        <w:t xml:space="preserve">        RlModelDtoResponse rlModelDtoResponse = aiModelsClient.computeHeatRL(rlModelDtoRequest);</w:t>
      </w:r>
    </w:p>
    <w:p w14:paraId="182DB4A7" w14:textId="77777777" w:rsidR="00743E52" w:rsidRPr="00E23D2C" w:rsidRDefault="00743E52" w:rsidP="00475B71">
      <w:pPr>
        <w:pStyle w:val="afc"/>
        <w:rPr>
          <w:sz w:val="16"/>
          <w:szCs w:val="16"/>
        </w:rPr>
      </w:pPr>
      <w:r w:rsidRPr="00E23D2C">
        <w:rPr>
          <w:sz w:val="16"/>
          <w:szCs w:val="16"/>
        </w:rPr>
        <w:t xml:space="preserve">        return rlModelDtoResponse.heaterPower();</w:t>
      </w:r>
    </w:p>
    <w:p w14:paraId="2C7834D9" w14:textId="77777777" w:rsidR="00743E52" w:rsidRPr="00E23D2C" w:rsidRDefault="00743E52" w:rsidP="00475B71">
      <w:pPr>
        <w:pStyle w:val="afc"/>
        <w:rPr>
          <w:sz w:val="16"/>
          <w:szCs w:val="16"/>
        </w:rPr>
      </w:pPr>
      <w:r w:rsidRPr="00E23D2C">
        <w:rPr>
          <w:sz w:val="16"/>
          <w:szCs w:val="16"/>
        </w:rPr>
        <w:t xml:space="preserve">    }</w:t>
      </w:r>
    </w:p>
    <w:p w14:paraId="1A903BEE" w14:textId="77777777" w:rsidR="00743E52" w:rsidRPr="00E23D2C" w:rsidRDefault="00743E52" w:rsidP="00475B71">
      <w:pPr>
        <w:pStyle w:val="afc"/>
        <w:rPr>
          <w:sz w:val="16"/>
          <w:szCs w:val="16"/>
        </w:rPr>
      </w:pPr>
      <w:r w:rsidRPr="00E23D2C">
        <w:rPr>
          <w:sz w:val="16"/>
          <w:szCs w:val="16"/>
        </w:rPr>
        <w:t>}</w:t>
      </w:r>
    </w:p>
    <w:p w14:paraId="2A57DDCC" w14:textId="77777777" w:rsidR="00743E52" w:rsidRPr="00E23D2C" w:rsidRDefault="00743E52" w:rsidP="00475B71">
      <w:pPr>
        <w:pStyle w:val="afc"/>
        <w:rPr>
          <w:sz w:val="16"/>
          <w:szCs w:val="16"/>
        </w:rPr>
      </w:pPr>
    </w:p>
    <w:p w14:paraId="51E239E9" w14:textId="2395B1A4" w:rsidR="00743E52" w:rsidRPr="00E23D2C" w:rsidRDefault="00743E52" w:rsidP="008C18EC">
      <w:pPr>
        <w:pStyle w:val="afc"/>
        <w:rPr>
          <w:sz w:val="16"/>
          <w:szCs w:val="16"/>
        </w:rPr>
      </w:pPr>
      <w:r w:rsidRPr="00E23D2C">
        <w:rPr>
          <w:sz w:val="16"/>
          <w:szCs w:val="16"/>
        </w:rPr>
        <w:t>@Component</w:t>
      </w:r>
      <w:r w:rsidR="008C18EC" w:rsidRPr="00E23D2C">
        <w:rPr>
          <w:sz w:val="16"/>
          <w:szCs w:val="16"/>
        </w:rPr>
        <w:t xml:space="preserve"> </w:t>
      </w:r>
      <w:r w:rsidRPr="00E23D2C">
        <w:rPr>
          <w:sz w:val="16"/>
          <w:szCs w:val="16"/>
        </w:rPr>
        <w:t>@RequiredArgsConstructor</w:t>
      </w:r>
      <w:r w:rsidR="008C18EC" w:rsidRPr="00E23D2C">
        <w:rPr>
          <w:sz w:val="16"/>
          <w:szCs w:val="16"/>
        </w:rPr>
        <w:t xml:space="preserve"> </w:t>
      </w:r>
      <w:r w:rsidRPr="00E23D2C">
        <w:rPr>
          <w:sz w:val="16"/>
          <w:szCs w:val="16"/>
        </w:rPr>
        <w:t>@Slf4j</w:t>
      </w:r>
    </w:p>
    <w:p w14:paraId="6ED478A8" w14:textId="77777777" w:rsidR="00743E52" w:rsidRPr="00E23D2C" w:rsidRDefault="00743E52" w:rsidP="00475B71">
      <w:pPr>
        <w:pStyle w:val="afc"/>
        <w:rPr>
          <w:sz w:val="16"/>
          <w:szCs w:val="16"/>
        </w:rPr>
      </w:pPr>
      <w:r w:rsidRPr="00E23D2C">
        <w:rPr>
          <w:sz w:val="16"/>
          <w:szCs w:val="16"/>
        </w:rPr>
        <w:t>public class PidLstmSimulationStrategy implements SimulationStrategy {</w:t>
      </w:r>
    </w:p>
    <w:p w14:paraId="6825BD24" w14:textId="77777777" w:rsidR="00743E52" w:rsidRPr="00E23D2C" w:rsidRDefault="00743E52" w:rsidP="00475B71">
      <w:pPr>
        <w:pStyle w:val="afc"/>
        <w:rPr>
          <w:sz w:val="16"/>
          <w:szCs w:val="16"/>
        </w:rPr>
      </w:pPr>
    </w:p>
    <w:p w14:paraId="0AD5EE84" w14:textId="77777777" w:rsidR="00743E52" w:rsidRPr="00E23D2C" w:rsidRDefault="00743E52" w:rsidP="00475B71">
      <w:pPr>
        <w:pStyle w:val="afc"/>
        <w:rPr>
          <w:sz w:val="16"/>
          <w:szCs w:val="16"/>
        </w:rPr>
      </w:pPr>
      <w:r w:rsidRPr="00E23D2C">
        <w:rPr>
          <w:sz w:val="16"/>
          <w:szCs w:val="16"/>
        </w:rPr>
        <w:t xml:space="preserve">    private final AiModelsClient aiModelsClient;</w:t>
      </w:r>
    </w:p>
    <w:p w14:paraId="4C2BE8A9" w14:textId="77777777" w:rsidR="00743E52" w:rsidRPr="00E23D2C" w:rsidRDefault="00743E52" w:rsidP="00475B71">
      <w:pPr>
        <w:pStyle w:val="afc"/>
        <w:rPr>
          <w:sz w:val="16"/>
          <w:szCs w:val="16"/>
        </w:rPr>
      </w:pPr>
      <w:r w:rsidRPr="00E23D2C">
        <w:rPr>
          <w:sz w:val="16"/>
          <w:szCs w:val="16"/>
        </w:rPr>
        <w:t xml:space="preserve">    private final PIDClient pidClient;</w:t>
      </w:r>
    </w:p>
    <w:p w14:paraId="4B8989C3" w14:textId="77777777" w:rsidR="00743E52" w:rsidRPr="00E23D2C" w:rsidRDefault="00743E52" w:rsidP="00475B71">
      <w:pPr>
        <w:pStyle w:val="afc"/>
        <w:rPr>
          <w:sz w:val="16"/>
          <w:szCs w:val="16"/>
        </w:rPr>
      </w:pPr>
      <w:r w:rsidRPr="00E23D2C">
        <w:rPr>
          <w:sz w:val="16"/>
          <w:szCs w:val="16"/>
        </w:rPr>
        <w:t xml:space="preserve">    private final TargetTemperatureCalculation targetTemperatureCalculation;</w:t>
      </w:r>
    </w:p>
    <w:p w14:paraId="7676ED08" w14:textId="77777777" w:rsidR="00743E52" w:rsidRPr="00E23D2C" w:rsidRDefault="00743E52" w:rsidP="00475B71">
      <w:pPr>
        <w:pStyle w:val="afc"/>
        <w:rPr>
          <w:sz w:val="16"/>
          <w:szCs w:val="16"/>
        </w:rPr>
      </w:pPr>
      <w:r w:rsidRPr="00E23D2C">
        <w:rPr>
          <w:sz w:val="16"/>
          <w:szCs w:val="16"/>
        </w:rPr>
        <w:t xml:space="preserve">    private final StrategyProperties props;   // @ConfigurationProperties</w:t>
      </w:r>
    </w:p>
    <w:p w14:paraId="4B703B06" w14:textId="77777777" w:rsidR="00743E52" w:rsidRPr="00E23D2C" w:rsidRDefault="00743E52" w:rsidP="00475B71">
      <w:pPr>
        <w:pStyle w:val="afc"/>
        <w:rPr>
          <w:sz w:val="16"/>
          <w:szCs w:val="16"/>
        </w:rPr>
      </w:pPr>
    </w:p>
    <w:p w14:paraId="17618BA9" w14:textId="77777777" w:rsidR="00743E52" w:rsidRPr="00E23D2C" w:rsidRDefault="00743E52" w:rsidP="00475B71">
      <w:pPr>
        <w:pStyle w:val="afc"/>
        <w:rPr>
          <w:sz w:val="16"/>
          <w:szCs w:val="16"/>
        </w:rPr>
      </w:pPr>
      <w:r w:rsidRPr="00E23D2C">
        <w:rPr>
          <w:sz w:val="16"/>
          <w:szCs w:val="16"/>
        </w:rPr>
        <w:t>private record PidLstmState(</w:t>
      </w:r>
    </w:p>
    <w:p w14:paraId="143793CF" w14:textId="77777777" w:rsidR="00743E52" w:rsidRPr="00E23D2C" w:rsidRDefault="00743E52" w:rsidP="00475B71">
      <w:pPr>
        <w:pStyle w:val="afc"/>
        <w:rPr>
          <w:sz w:val="16"/>
          <w:szCs w:val="16"/>
        </w:rPr>
      </w:pPr>
      <w:r w:rsidRPr="00E23D2C">
        <w:rPr>
          <w:sz w:val="16"/>
          <w:szCs w:val="16"/>
        </w:rPr>
        <w:t xml:space="preserve">            double               lastCorrectedSetpoint,</w:t>
      </w:r>
    </w:p>
    <w:p w14:paraId="332E35A1" w14:textId="77777777" w:rsidR="00743E52" w:rsidRPr="00E23D2C" w:rsidRDefault="00743E52" w:rsidP="00475B71">
      <w:pPr>
        <w:pStyle w:val="afc"/>
        <w:rPr>
          <w:sz w:val="16"/>
          <w:szCs w:val="16"/>
        </w:rPr>
      </w:pPr>
      <w:r w:rsidRPr="00E23D2C">
        <w:rPr>
          <w:sz w:val="16"/>
          <w:szCs w:val="16"/>
        </w:rPr>
        <w:t xml:space="preserve">            int                  stepsAfterPrediction,</w:t>
      </w:r>
    </w:p>
    <w:p w14:paraId="0ECC3BA1" w14:textId="77777777" w:rsidR="00743E52" w:rsidRPr="00E23D2C" w:rsidRDefault="00743E52" w:rsidP="00475B71">
      <w:pPr>
        <w:pStyle w:val="afc"/>
        <w:rPr>
          <w:sz w:val="16"/>
          <w:szCs w:val="16"/>
        </w:rPr>
      </w:pPr>
      <w:r w:rsidRPr="00E23D2C">
        <w:rPr>
          <w:sz w:val="16"/>
          <w:szCs w:val="16"/>
        </w:rPr>
        <w:t xml:space="preserve">            Deque&lt;LstmSensorDTO&gt; buffer</w:t>
      </w:r>
    </w:p>
    <w:p w14:paraId="4C1856AB" w14:textId="77777777" w:rsidR="00743E52" w:rsidRPr="00E23D2C" w:rsidRDefault="00743E52" w:rsidP="00475B71">
      <w:pPr>
        <w:pStyle w:val="afc"/>
        <w:rPr>
          <w:sz w:val="16"/>
          <w:szCs w:val="16"/>
        </w:rPr>
      </w:pPr>
      <w:r w:rsidRPr="00E23D2C">
        <w:rPr>
          <w:sz w:val="16"/>
          <w:szCs w:val="16"/>
        </w:rPr>
        <w:t xml:space="preserve">    ) {</w:t>
      </w:r>
    </w:p>
    <w:p w14:paraId="5CC1CD63" w14:textId="77777777" w:rsidR="00743E52" w:rsidRPr="00E23D2C" w:rsidRDefault="00743E52" w:rsidP="00475B71">
      <w:pPr>
        <w:pStyle w:val="afc"/>
        <w:rPr>
          <w:sz w:val="16"/>
          <w:szCs w:val="16"/>
        </w:rPr>
      </w:pPr>
      <w:r w:rsidRPr="00E23D2C">
        <w:rPr>
          <w:sz w:val="16"/>
          <w:szCs w:val="16"/>
        </w:rPr>
        <w:t xml:space="preserve">        private static final int MAX = 30;</w:t>
      </w:r>
    </w:p>
    <w:p w14:paraId="11F1450E" w14:textId="77777777" w:rsidR="00743E52" w:rsidRPr="00E23D2C" w:rsidRDefault="00743E52" w:rsidP="00475B71">
      <w:pPr>
        <w:pStyle w:val="afc"/>
        <w:rPr>
          <w:sz w:val="16"/>
          <w:szCs w:val="16"/>
        </w:rPr>
      </w:pPr>
    </w:p>
    <w:p w14:paraId="6FF2E7C0" w14:textId="77777777" w:rsidR="00743E52" w:rsidRPr="00E23D2C" w:rsidRDefault="00743E52" w:rsidP="00475B71">
      <w:pPr>
        <w:pStyle w:val="afc"/>
        <w:rPr>
          <w:sz w:val="16"/>
          <w:szCs w:val="16"/>
        </w:rPr>
      </w:pPr>
      <w:r w:rsidRPr="00E23D2C">
        <w:rPr>
          <w:sz w:val="16"/>
          <w:szCs w:val="16"/>
        </w:rPr>
        <w:t xml:space="preserve">        PidLstmState() {</w:t>
      </w:r>
    </w:p>
    <w:p w14:paraId="54B19D65" w14:textId="77777777" w:rsidR="00743E52" w:rsidRPr="00E23D2C" w:rsidRDefault="00743E52" w:rsidP="00475B71">
      <w:pPr>
        <w:pStyle w:val="afc"/>
        <w:rPr>
          <w:sz w:val="16"/>
          <w:szCs w:val="16"/>
        </w:rPr>
      </w:pPr>
      <w:r w:rsidRPr="00E23D2C">
        <w:rPr>
          <w:sz w:val="16"/>
          <w:szCs w:val="16"/>
        </w:rPr>
        <w:t xml:space="preserve">            this(0.0, 0, new ArrayDeque&lt;&gt;(MAX));</w:t>
      </w:r>
    </w:p>
    <w:p w14:paraId="3CF01438" w14:textId="77777777" w:rsidR="00743E52" w:rsidRPr="00E23D2C" w:rsidRDefault="00743E52" w:rsidP="00475B71">
      <w:pPr>
        <w:pStyle w:val="afc"/>
        <w:rPr>
          <w:sz w:val="16"/>
          <w:szCs w:val="16"/>
        </w:rPr>
      </w:pPr>
      <w:r w:rsidRPr="00E23D2C">
        <w:rPr>
          <w:sz w:val="16"/>
          <w:szCs w:val="16"/>
        </w:rPr>
        <w:t xml:space="preserve">        }</w:t>
      </w:r>
    </w:p>
    <w:p w14:paraId="61446ABA" w14:textId="77777777" w:rsidR="00743E52" w:rsidRPr="00E23D2C" w:rsidRDefault="00743E52" w:rsidP="00475B71">
      <w:pPr>
        <w:pStyle w:val="afc"/>
        <w:rPr>
          <w:sz w:val="16"/>
          <w:szCs w:val="16"/>
        </w:rPr>
      </w:pPr>
    </w:p>
    <w:p w14:paraId="18BF5F3A" w14:textId="77777777" w:rsidR="00743E52" w:rsidRPr="00E23D2C" w:rsidRDefault="00743E52" w:rsidP="00475B71">
      <w:pPr>
        <w:pStyle w:val="afc"/>
        <w:rPr>
          <w:sz w:val="16"/>
          <w:szCs w:val="16"/>
        </w:rPr>
      </w:pPr>
      <w:r w:rsidRPr="00E23D2C">
        <w:rPr>
          <w:sz w:val="16"/>
          <w:szCs w:val="16"/>
        </w:rPr>
        <w:t xml:space="preserve">        PidLstmState(double newSetpoint, int newSteps, PidLstmState prev) {</w:t>
      </w:r>
    </w:p>
    <w:p w14:paraId="00B4FF01" w14:textId="77777777" w:rsidR="00743E52" w:rsidRPr="00E23D2C" w:rsidRDefault="00743E52" w:rsidP="00475B71">
      <w:pPr>
        <w:pStyle w:val="afc"/>
        <w:rPr>
          <w:sz w:val="16"/>
          <w:szCs w:val="16"/>
        </w:rPr>
      </w:pPr>
      <w:r w:rsidRPr="00E23D2C">
        <w:rPr>
          <w:sz w:val="16"/>
          <w:szCs w:val="16"/>
        </w:rPr>
        <w:t xml:space="preserve">            this(newSetpoint, newSteps, prev.buffer);</w:t>
      </w:r>
    </w:p>
    <w:p w14:paraId="3AA76F0E" w14:textId="77777777" w:rsidR="00743E52" w:rsidRPr="00E23D2C" w:rsidRDefault="00743E52" w:rsidP="00475B71">
      <w:pPr>
        <w:pStyle w:val="afc"/>
        <w:rPr>
          <w:sz w:val="16"/>
          <w:szCs w:val="16"/>
        </w:rPr>
      </w:pPr>
      <w:r w:rsidRPr="00E23D2C">
        <w:rPr>
          <w:sz w:val="16"/>
          <w:szCs w:val="16"/>
        </w:rPr>
        <w:t xml:space="preserve">        }</w:t>
      </w:r>
    </w:p>
    <w:p w14:paraId="445C2D93" w14:textId="77777777" w:rsidR="00743E52" w:rsidRPr="00E23D2C" w:rsidRDefault="00743E52" w:rsidP="00475B71">
      <w:pPr>
        <w:pStyle w:val="afc"/>
        <w:rPr>
          <w:sz w:val="16"/>
          <w:szCs w:val="16"/>
        </w:rPr>
      </w:pPr>
    </w:p>
    <w:p w14:paraId="1F4D3C44" w14:textId="77777777" w:rsidR="00743E52" w:rsidRPr="00E23D2C" w:rsidRDefault="00743E52" w:rsidP="00475B71">
      <w:pPr>
        <w:pStyle w:val="afc"/>
        <w:rPr>
          <w:sz w:val="16"/>
          <w:szCs w:val="16"/>
        </w:rPr>
      </w:pPr>
      <w:r w:rsidRPr="00E23D2C">
        <w:rPr>
          <w:sz w:val="16"/>
          <w:szCs w:val="16"/>
        </w:rPr>
        <w:t xml:space="preserve">        void push(LstmSensorDTO dto) {</w:t>
      </w:r>
    </w:p>
    <w:p w14:paraId="710DCAB3" w14:textId="77777777" w:rsidR="00743E52" w:rsidRPr="00E23D2C" w:rsidRDefault="00743E52" w:rsidP="00475B71">
      <w:pPr>
        <w:pStyle w:val="afc"/>
        <w:rPr>
          <w:sz w:val="16"/>
          <w:szCs w:val="16"/>
        </w:rPr>
      </w:pPr>
      <w:r w:rsidRPr="00E23D2C">
        <w:rPr>
          <w:sz w:val="16"/>
          <w:szCs w:val="16"/>
        </w:rPr>
        <w:t xml:space="preserve">            if (buffer.size() &gt;= MAX) buffer.pollFirst();</w:t>
      </w:r>
    </w:p>
    <w:p w14:paraId="3926389A" w14:textId="77777777" w:rsidR="00743E52" w:rsidRPr="00E23D2C" w:rsidRDefault="00743E52" w:rsidP="00475B71">
      <w:pPr>
        <w:pStyle w:val="afc"/>
        <w:rPr>
          <w:sz w:val="16"/>
          <w:szCs w:val="16"/>
        </w:rPr>
      </w:pPr>
      <w:r w:rsidRPr="00E23D2C">
        <w:rPr>
          <w:sz w:val="16"/>
          <w:szCs w:val="16"/>
        </w:rPr>
        <w:t xml:space="preserve">            buffer.addLast(dto);</w:t>
      </w:r>
    </w:p>
    <w:p w14:paraId="0A56444A" w14:textId="77777777" w:rsidR="00743E52" w:rsidRPr="00E23D2C" w:rsidRDefault="00743E52" w:rsidP="00475B71">
      <w:pPr>
        <w:pStyle w:val="afc"/>
        <w:rPr>
          <w:sz w:val="16"/>
          <w:szCs w:val="16"/>
        </w:rPr>
      </w:pPr>
      <w:r w:rsidRPr="00E23D2C">
        <w:rPr>
          <w:sz w:val="16"/>
          <w:szCs w:val="16"/>
        </w:rPr>
        <w:t xml:space="preserve">        }</w:t>
      </w:r>
    </w:p>
    <w:p w14:paraId="2A868448" w14:textId="77777777" w:rsidR="00743E52" w:rsidRPr="00E23D2C" w:rsidRDefault="00743E52" w:rsidP="00475B71">
      <w:pPr>
        <w:pStyle w:val="afc"/>
        <w:rPr>
          <w:sz w:val="16"/>
          <w:szCs w:val="16"/>
        </w:rPr>
      </w:pPr>
    </w:p>
    <w:p w14:paraId="058D76E2" w14:textId="77777777" w:rsidR="00743E52" w:rsidRPr="00E23D2C" w:rsidRDefault="00743E52" w:rsidP="00475B71">
      <w:pPr>
        <w:pStyle w:val="afc"/>
        <w:rPr>
          <w:sz w:val="16"/>
          <w:szCs w:val="16"/>
        </w:rPr>
      </w:pPr>
      <w:r w:rsidRPr="00E23D2C">
        <w:rPr>
          <w:sz w:val="16"/>
          <w:szCs w:val="16"/>
        </w:rPr>
        <w:t xml:space="preserve">        boolean ready()           { return buffer.size() == MAX; }</w:t>
      </w:r>
    </w:p>
    <w:p w14:paraId="1F165C79" w14:textId="77777777" w:rsidR="00743E52" w:rsidRPr="00E23D2C" w:rsidRDefault="00743E52" w:rsidP="00475B71">
      <w:pPr>
        <w:pStyle w:val="afc"/>
        <w:rPr>
          <w:sz w:val="16"/>
          <w:szCs w:val="16"/>
        </w:rPr>
      </w:pPr>
    </w:p>
    <w:p w14:paraId="37E6536B" w14:textId="77777777" w:rsidR="00743E52" w:rsidRPr="00E23D2C" w:rsidRDefault="00743E52" w:rsidP="00475B71">
      <w:pPr>
        <w:pStyle w:val="afc"/>
        <w:rPr>
          <w:sz w:val="16"/>
          <w:szCs w:val="16"/>
        </w:rPr>
      </w:pPr>
      <w:r w:rsidRPr="00E23D2C">
        <w:rPr>
          <w:sz w:val="16"/>
          <w:szCs w:val="16"/>
        </w:rPr>
        <w:t xml:space="preserve">        List&lt;LstmSensorDTO&gt; snapshot() { return new ArrayList&lt;&gt;(buffer); }</w:t>
      </w:r>
    </w:p>
    <w:p w14:paraId="1A1AF1F6" w14:textId="77777777" w:rsidR="00743E52" w:rsidRPr="00E23D2C" w:rsidRDefault="00743E52" w:rsidP="00475B71">
      <w:pPr>
        <w:pStyle w:val="afc"/>
        <w:rPr>
          <w:sz w:val="16"/>
          <w:szCs w:val="16"/>
        </w:rPr>
      </w:pPr>
      <w:r w:rsidRPr="00E23D2C">
        <w:rPr>
          <w:sz w:val="16"/>
          <w:szCs w:val="16"/>
        </w:rPr>
        <w:t xml:space="preserve">    }</w:t>
      </w:r>
    </w:p>
    <w:p w14:paraId="16C125CA" w14:textId="77777777" w:rsidR="00743E52" w:rsidRPr="00E23D2C" w:rsidRDefault="00743E52" w:rsidP="00475B71">
      <w:pPr>
        <w:pStyle w:val="afc"/>
        <w:rPr>
          <w:sz w:val="16"/>
          <w:szCs w:val="16"/>
        </w:rPr>
      </w:pPr>
    </w:p>
    <w:p w14:paraId="0AD36B70" w14:textId="77777777" w:rsidR="00743E52" w:rsidRPr="00E23D2C" w:rsidRDefault="00743E52" w:rsidP="00475B71">
      <w:pPr>
        <w:pStyle w:val="afc"/>
        <w:rPr>
          <w:sz w:val="16"/>
          <w:szCs w:val="16"/>
        </w:rPr>
      </w:pPr>
      <w:r w:rsidRPr="00E23D2C">
        <w:rPr>
          <w:sz w:val="16"/>
          <w:szCs w:val="16"/>
        </w:rPr>
        <w:t xml:space="preserve">    @Override</w:t>
      </w:r>
    </w:p>
    <w:p w14:paraId="6BCD4BE0" w14:textId="77777777" w:rsidR="00743E52" w:rsidRPr="00E23D2C" w:rsidRDefault="00743E52" w:rsidP="00475B71">
      <w:pPr>
        <w:pStyle w:val="afc"/>
        <w:rPr>
          <w:sz w:val="16"/>
          <w:szCs w:val="16"/>
        </w:rPr>
      </w:pPr>
      <w:r w:rsidRPr="00E23D2C">
        <w:rPr>
          <w:sz w:val="16"/>
          <w:szCs w:val="16"/>
        </w:rPr>
        <w:t xml:space="preserve">    public ControllerType getType() {</w:t>
      </w:r>
    </w:p>
    <w:p w14:paraId="3DE4C650" w14:textId="77777777" w:rsidR="00743E52" w:rsidRPr="00E23D2C" w:rsidRDefault="00743E52" w:rsidP="00475B71">
      <w:pPr>
        <w:pStyle w:val="afc"/>
        <w:rPr>
          <w:sz w:val="16"/>
          <w:szCs w:val="16"/>
        </w:rPr>
      </w:pPr>
      <w:r w:rsidRPr="00E23D2C">
        <w:rPr>
          <w:sz w:val="16"/>
          <w:szCs w:val="16"/>
        </w:rPr>
        <w:t xml:space="preserve">        return ControllerType.PID_LSTM;</w:t>
      </w:r>
    </w:p>
    <w:p w14:paraId="0C98C14F" w14:textId="77777777" w:rsidR="00743E52" w:rsidRPr="00E23D2C" w:rsidRDefault="00743E52" w:rsidP="00475B71">
      <w:pPr>
        <w:pStyle w:val="afc"/>
        <w:rPr>
          <w:sz w:val="16"/>
          <w:szCs w:val="16"/>
        </w:rPr>
      </w:pPr>
      <w:r w:rsidRPr="00E23D2C">
        <w:rPr>
          <w:sz w:val="16"/>
          <w:szCs w:val="16"/>
        </w:rPr>
        <w:t xml:space="preserve">    }</w:t>
      </w:r>
    </w:p>
    <w:p w14:paraId="5B3CA9CC" w14:textId="77777777" w:rsidR="00743E52" w:rsidRPr="00E23D2C" w:rsidRDefault="00743E52" w:rsidP="00475B71">
      <w:pPr>
        <w:pStyle w:val="afc"/>
        <w:rPr>
          <w:sz w:val="16"/>
          <w:szCs w:val="16"/>
        </w:rPr>
      </w:pPr>
    </w:p>
    <w:p w14:paraId="414AD67E" w14:textId="77777777" w:rsidR="00743E52" w:rsidRPr="00E23D2C" w:rsidRDefault="00743E52" w:rsidP="00475B71">
      <w:pPr>
        <w:pStyle w:val="afc"/>
        <w:rPr>
          <w:sz w:val="16"/>
          <w:szCs w:val="16"/>
        </w:rPr>
      </w:pPr>
      <w:r w:rsidRPr="00E23D2C">
        <w:rPr>
          <w:sz w:val="16"/>
          <w:szCs w:val="16"/>
        </w:rPr>
        <w:t xml:space="preserve">    private double predictTemperature(Long modelId, Deque&lt;LstmSensorDTO&gt; seq) {</w:t>
      </w:r>
    </w:p>
    <w:p w14:paraId="6F138260" w14:textId="77777777" w:rsidR="00743E52" w:rsidRPr="00E23D2C" w:rsidRDefault="00743E52" w:rsidP="00475B71">
      <w:pPr>
        <w:pStyle w:val="afc"/>
        <w:rPr>
          <w:sz w:val="16"/>
          <w:szCs w:val="16"/>
        </w:rPr>
      </w:pPr>
      <w:r w:rsidRPr="00E23D2C">
        <w:rPr>
          <w:sz w:val="16"/>
          <w:szCs w:val="16"/>
        </w:rPr>
        <w:t xml:space="preserve">        LstmModelDtoRequest req = new LstmModelDtoRequest(modelId, new ArrayList&lt;&gt;(seq));</w:t>
      </w:r>
    </w:p>
    <w:p w14:paraId="5A7D9E93" w14:textId="77777777" w:rsidR="00743E52" w:rsidRPr="00E23D2C" w:rsidRDefault="00743E52" w:rsidP="00475B71">
      <w:pPr>
        <w:pStyle w:val="afc"/>
        <w:rPr>
          <w:sz w:val="16"/>
          <w:szCs w:val="16"/>
        </w:rPr>
      </w:pPr>
      <w:r w:rsidRPr="00E23D2C">
        <w:rPr>
          <w:sz w:val="16"/>
          <w:szCs w:val="16"/>
        </w:rPr>
        <w:t xml:space="preserve">        try {</w:t>
      </w:r>
    </w:p>
    <w:p w14:paraId="2039576E" w14:textId="77777777" w:rsidR="00743E52" w:rsidRPr="00E23D2C" w:rsidRDefault="00743E52" w:rsidP="00475B71">
      <w:pPr>
        <w:pStyle w:val="afc"/>
        <w:rPr>
          <w:sz w:val="16"/>
          <w:szCs w:val="16"/>
        </w:rPr>
      </w:pPr>
      <w:r w:rsidRPr="00E23D2C">
        <w:rPr>
          <w:sz w:val="16"/>
          <w:szCs w:val="16"/>
        </w:rPr>
        <w:t xml:space="preserve">            return aiModelsClient.predictTemperatureLSTM(req).predictedTemp();</w:t>
      </w:r>
    </w:p>
    <w:p w14:paraId="52DBCB43" w14:textId="77777777" w:rsidR="00743E52" w:rsidRPr="00E23D2C" w:rsidRDefault="00743E52" w:rsidP="00475B71">
      <w:pPr>
        <w:pStyle w:val="afc"/>
        <w:rPr>
          <w:sz w:val="16"/>
          <w:szCs w:val="16"/>
        </w:rPr>
      </w:pPr>
      <w:r w:rsidRPr="00E23D2C">
        <w:rPr>
          <w:sz w:val="16"/>
          <w:szCs w:val="16"/>
        </w:rPr>
        <w:t xml:space="preserve">        } catch (Exception e) {</w:t>
      </w:r>
    </w:p>
    <w:p w14:paraId="1F71BB9C" w14:textId="77777777" w:rsidR="00743E52" w:rsidRPr="00E23D2C" w:rsidRDefault="00743E52" w:rsidP="00475B71">
      <w:pPr>
        <w:pStyle w:val="afc"/>
        <w:rPr>
          <w:sz w:val="16"/>
          <w:szCs w:val="16"/>
        </w:rPr>
      </w:pPr>
      <w:r w:rsidRPr="00E23D2C">
        <w:rPr>
          <w:sz w:val="16"/>
          <w:szCs w:val="16"/>
        </w:rPr>
        <w:lastRenderedPageBreak/>
        <w:t xml:space="preserve">            return seq.peekLast().tempIn();</w:t>
      </w:r>
    </w:p>
    <w:p w14:paraId="69372204" w14:textId="77777777" w:rsidR="00743E52" w:rsidRPr="00E23D2C" w:rsidRDefault="00743E52" w:rsidP="00475B71">
      <w:pPr>
        <w:pStyle w:val="afc"/>
        <w:rPr>
          <w:sz w:val="16"/>
          <w:szCs w:val="16"/>
        </w:rPr>
      </w:pPr>
      <w:r w:rsidRPr="00E23D2C">
        <w:rPr>
          <w:sz w:val="16"/>
          <w:szCs w:val="16"/>
        </w:rPr>
        <w:t xml:space="preserve">        }</w:t>
      </w:r>
    </w:p>
    <w:p w14:paraId="0320E533" w14:textId="77777777" w:rsidR="00743E52" w:rsidRPr="00E23D2C" w:rsidRDefault="00743E52" w:rsidP="00475B71">
      <w:pPr>
        <w:pStyle w:val="afc"/>
        <w:rPr>
          <w:sz w:val="16"/>
          <w:szCs w:val="16"/>
        </w:rPr>
      </w:pPr>
      <w:r w:rsidRPr="00E23D2C">
        <w:rPr>
          <w:sz w:val="16"/>
          <w:szCs w:val="16"/>
        </w:rPr>
        <w:t xml:space="preserve">    }</w:t>
      </w:r>
    </w:p>
    <w:p w14:paraId="20057EAA" w14:textId="77777777" w:rsidR="00743E52" w:rsidRPr="00E23D2C" w:rsidRDefault="00743E52" w:rsidP="00475B71">
      <w:pPr>
        <w:pStyle w:val="afc"/>
        <w:rPr>
          <w:sz w:val="16"/>
          <w:szCs w:val="16"/>
        </w:rPr>
      </w:pPr>
    </w:p>
    <w:p w14:paraId="0DD90EE3" w14:textId="77777777" w:rsidR="00743E52" w:rsidRPr="00E23D2C" w:rsidRDefault="00743E52" w:rsidP="00475B71">
      <w:pPr>
        <w:pStyle w:val="afc"/>
        <w:rPr>
          <w:sz w:val="16"/>
          <w:szCs w:val="16"/>
        </w:rPr>
      </w:pPr>
    </w:p>
    <w:p w14:paraId="5B1CDDC0" w14:textId="77777777" w:rsidR="00743E52" w:rsidRPr="00E23D2C" w:rsidRDefault="00743E52" w:rsidP="00475B71">
      <w:pPr>
        <w:pStyle w:val="afc"/>
        <w:rPr>
          <w:sz w:val="16"/>
          <w:szCs w:val="16"/>
        </w:rPr>
      </w:pPr>
      <w:r w:rsidRPr="00E23D2C">
        <w:rPr>
          <w:sz w:val="16"/>
          <w:szCs w:val="16"/>
        </w:rPr>
        <w:t xml:space="preserve">    @Override</w:t>
      </w:r>
    </w:p>
    <w:p w14:paraId="7D73ECEE" w14:textId="77777777" w:rsidR="00743E52" w:rsidRPr="00E23D2C" w:rsidRDefault="00743E52" w:rsidP="00475B71">
      <w:pPr>
        <w:pStyle w:val="afc"/>
        <w:rPr>
          <w:sz w:val="16"/>
          <w:szCs w:val="16"/>
        </w:rPr>
      </w:pPr>
      <w:r w:rsidRPr="00E23D2C">
        <w:rPr>
          <w:sz w:val="16"/>
          <w:szCs w:val="16"/>
        </w:rPr>
        <w:t xml:space="preserve">    public double compute(SimulationContext ctx) {</w:t>
      </w:r>
    </w:p>
    <w:p w14:paraId="63557306" w14:textId="77777777" w:rsidR="00743E52" w:rsidRPr="00E23D2C" w:rsidRDefault="00743E52" w:rsidP="00475B71">
      <w:pPr>
        <w:pStyle w:val="afc"/>
        <w:rPr>
          <w:sz w:val="16"/>
          <w:szCs w:val="16"/>
        </w:rPr>
      </w:pPr>
    </w:p>
    <w:p w14:paraId="602AA417" w14:textId="77777777" w:rsidR="00743E52" w:rsidRPr="00E23D2C" w:rsidRDefault="00743E52" w:rsidP="00475B71">
      <w:pPr>
        <w:pStyle w:val="afc"/>
        <w:rPr>
          <w:sz w:val="16"/>
          <w:szCs w:val="16"/>
        </w:rPr>
      </w:pPr>
      <w:r w:rsidRPr="00E23D2C">
        <w:rPr>
          <w:sz w:val="16"/>
          <w:szCs w:val="16"/>
        </w:rPr>
        <w:t xml:space="preserve">        PidLstmState st = ctx.state(this, PidLstmState::new);</w:t>
      </w:r>
    </w:p>
    <w:p w14:paraId="5EE5EA4F" w14:textId="77777777" w:rsidR="00743E52" w:rsidRPr="00E23D2C" w:rsidRDefault="00743E52" w:rsidP="00475B71">
      <w:pPr>
        <w:pStyle w:val="afc"/>
        <w:rPr>
          <w:sz w:val="16"/>
          <w:szCs w:val="16"/>
        </w:rPr>
      </w:pPr>
    </w:p>
    <w:p w14:paraId="355ABE61" w14:textId="77777777" w:rsidR="00743E52" w:rsidRPr="00E23D2C" w:rsidRDefault="00743E52" w:rsidP="00475B71">
      <w:pPr>
        <w:pStyle w:val="afc"/>
        <w:rPr>
          <w:sz w:val="16"/>
          <w:szCs w:val="16"/>
        </w:rPr>
      </w:pPr>
      <w:r w:rsidRPr="00E23D2C">
        <w:rPr>
          <w:sz w:val="16"/>
          <w:szCs w:val="16"/>
        </w:rPr>
        <w:t xml:space="preserve">        RoomState    room     = ctx.getRoom().getRoomState();</w:t>
      </w:r>
    </w:p>
    <w:p w14:paraId="7546555E" w14:textId="77777777" w:rsidR="00743E52" w:rsidRPr="00E23D2C" w:rsidRDefault="00743E52" w:rsidP="00475B71">
      <w:pPr>
        <w:pStyle w:val="afc"/>
        <w:rPr>
          <w:sz w:val="16"/>
          <w:szCs w:val="16"/>
        </w:rPr>
      </w:pPr>
      <w:r w:rsidRPr="00E23D2C">
        <w:rPr>
          <w:sz w:val="16"/>
          <w:szCs w:val="16"/>
        </w:rPr>
        <w:t xml:space="preserve">        double       dt       = ctx.getClock().dtSeconds();</w:t>
      </w:r>
    </w:p>
    <w:p w14:paraId="2645F7F4" w14:textId="77777777" w:rsidR="00743E52" w:rsidRPr="00E23D2C" w:rsidRDefault="00743E52" w:rsidP="00475B71">
      <w:pPr>
        <w:pStyle w:val="afc"/>
        <w:rPr>
          <w:sz w:val="16"/>
          <w:szCs w:val="16"/>
        </w:rPr>
      </w:pPr>
      <w:r w:rsidRPr="00E23D2C">
        <w:rPr>
          <w:sz w:val="16"/>
          <w:szCs w:val="16"/>
        </w:rPr>
        <w:t xml:space="preserve">        LocalDateTime ts      = ctx.getClock().now();</w:t>
      </w:r>
    </w:p>
    <w:p w14:paraId="65460868" w14:textId="77777777" w:rsidR="00743E52" w:rsidRPr="00E23D2C" w:rsidRDefault="00743E52" w:rsidP="00475B71">
      <w:pPr>
        <w:pStyle w:val="afc"/>
        <w:rPr>
          <w:sz w:val="16"/>
          <w:szCs w:val="16"/>
        </w:rPr>
      </w:pPr>
    </w:p>
    <w:p w14:paraId="4ABD6389" w14:textId="77777777" w:rsidR="00743E52" w:rsidRPr="00E23D2C" w:rsidRDefault="00743E52" w:rsidP="00475B71">
      <w:pPr>
        <w:pStyle w:val="afc"/>
        <w:rPr>
          <w:sz w:val="16"/>
          <w:szCs w:val="16"/>
        </w:rPr>
      </w:pPr>
      <w:r w:rsidRPr="00E23D2C">
        <w:rPr>
          <w:sz w:val="16"/>
          <w:szCs w:val="16"/>
        </w:rPr>
        <w:t xml:space="preserve">        st.push(new LstmSensorDTO(</w:t>
      </w:r>
    </w:p>
    <w:p w14:paraId="5EA04BDF" w14:textId="77777777" w:rsidR="00743E52" w:rsidRPr="00E23D2C" w:rsidRDefault="00743E52" w:rsidP="00475B71">
      <w:pPr>
        <w:pStyle w:val="afc"/>
        <w:rPr>
          <w:sz w:val="16"/>
          <w:szCs w:val="16"/>
        </w:rPr>
      </w:pPr>
      <w:r w:rsidRPr="00E23D2C">
        <w:rPr>
          <w:sz w:val="16"/>
          <w:szCs w:val="16"/>
        </w:rPr>
        <w:t xml:space="preserve">                room.getAirTemperature(),</w:t>
      </w:r>
    </w:p>
    <w:p w14:paraId="468B8054" w14:textId="77777777" w:rsidR="00743E52" w:rsidRPr="00E23D2C" w:rsidRDefault="00743E52" w:rsidP="00475B71">
      <w:pPr>
        <w:pStyle w:val="afc"/>
        <w:rPr>
          <w:sz w:val="16"/>
          <w:szCs w:val="16"/>
        </w:rPr>
      </w:pPr>
      <w:r w:rsidRPr="00E23D2C">
        <w:rPr>
          <w:sz w:val="16"/>
          <w:szCs w:val="16"/>
        </w:rPr>
        <w:t xml:space="preserve">                room.getOutsideTemperature(),</w:t>
      </w:r>
    </w:p>
    <w:p w14:paraId="70C6F9F1" w14:textId="77777777" w:rsidR="00743E52" w:rsidRPr="00E23D2C" w:rsidRDefault="00743E52" w:rsidP="00475B71">
      <w:pPr>
        <w:pStyle w:val="afc"/>
        <w:rPr>
          <w:sz w:val="16"/>
          <w:szCs w:val="16"/>
        </w:rPr>
      </w:pPr>
      <w:r w:rsidRPr="00E23D2C">
        <w:rPr>
          <w:sz w:val="16"/>
          <w:szCs w:val="16"/>
        </w:rPr>
        <w:t xml:space="preserve">                targetTemperatureCalculation.getTargetTemperature(ts),</w:t>
      </w:r>
    </w:p>
    <w:p w14:paraId="1C6F942E" w14:textId="77777777" w:rsidR="00743E52" w:rsidRPr="00E23D2C" w:rsidRDefault="00743E52" w:rsidP="00475B71">
      <w:pPr>
        <w:pStyle w:val="afc"/>
        <w:rPr>
          <w:sz w:val="16"/>
          <w:szCs w:val="16"/>
        </w:rPr>
      </w:pPr>
      <w:r w:rsidRPr="00E23D2C">
        <w:rPr>
          <w:sz w:val="16"/>
          <w:szCs w:val="16"/>
        </w:rPr>
        <w:t xml:space="preserve">                room.getHeaterPower()</w:t>
      </w:r>
    </w:p>
    <w:p w14:paraId="7F946579" w14:textId="77777777" w:rsidR="00743E52" w:rsidRPr="00E23D2C" w:rsidRDefault="00743E52" w:rsidP="00475B71">
      <w:pPr>
        <w:pStyle w:val="afc"/>
        <w:rPr>
          <w:sz w:val="16"/>
          <w:szCs w:val="16"/>
        </w:rPr>
      </w:pPr>
      <w:r w:rsidRPr="00E23D2C">
        <w:rPr>
          <w:sz w:val="16"/>
          <w:szCs w:val="16"/>
        </w:rPr>
        <w:t xml:space="preserve">        ));</w:t>
      </w:r>
    </w:p>
    <w:p w14:paraId="7B05DF12" w14:textId="77777777" w:rsidR="00743E52" w:rsidRPr="00E23D2C" w:rsidRDefault="00743E52" w:rsidP="00475B71">
      <w:pPr>
        <w:pStyle w:val="afc"/>
        <w:rPr>
          <w:sz w:val="16"/>
          <w:szCs w:val="16"/>
        </w:rPr>
      </w:pPr>
    </w:p>
    <w:p w14:paraId="2B4BA928" w14:textId="77777777" w:rsidR="00743E52" w:rsidRPr="00E23D2C" w:rsidRDefault="00743E52" w:rsidP="00475B71">
      <w:pPr>
        <w:pStyle w:val="afc"/>
        <w:rPr>
          <w:sz w:val="16"/>
          <w:szCs w:val="16"/>
        </w:rPr>
      </w:pPr>
      <w:r w:rsidRPr="00E23D2C">
        <w:rPr>
          <w:sz w:val="16"/>
          <w:szCs w:val="16"/>
        </w:rPr>
        <w:t xml:space="preserve">        double userSetpoint = targetTemperatureCalculation.getTargetTemperature(ts);</w:t>
      </w:r>
    </w:p>
    <w:p w14:paraId="10A52180" w14:textId="77777777" w:rsidR="00743E52" w:rsidRPr="00E23D2C" w:rsidRDefault="00743E52" w:rsidP="00475B71">
      <w:pPr>
        <w:pStyle w:val="afc"/>
        <w:rPr>
          <w:sz w:val="16"/>
          <w:szCs w:val="16"/>
        </w:rPr>
      </w:pPr>
      <w:r w:rsidRPr="00E23D2C">
        <w:rPr>
          <w:sz w:val="16"/>
          <w:szCs w:val="16"/>
        </w:rPr>
        <w:t xml:space="preserve">        double pidSetpoint  = (st.lastCorrectedSetpoint == 0)</w:t>
      </w:r>
    </w:p>
    <w:p w14:paraId="2A02E74B" w14:textId="77777777" w:rsidR="00743E52" w:rsidRPr="00E23D2C" w:rsidRDefault="00743E52" w:rsidP="00475B71">
      <w:pPr>
        <w:pStyle w:val="afc"/>
        <w:rPr>
          <w:sz w:val="16"/>
          <w:szCs w:val="16"/>
        </w:rPr>
      </w:pPr>
      <w:r w:rsidRPr="00E23D2C">
        <w:rPr>
          <w:sz w:val="16"/>
          <w:szCs w:val="16"/>
        </w:rPr>
        <w:t xml:space="preserve">                ? userSetpoint</w:t>
      </w:r>
    </w:p>
    <w:p w14:paraId="4C700023" w14:textId="77777777" w:rsidR="00743E52" w:rsidRPr="00E23D2C" w:rsidRDefault="00743E52" w:rsidP="00475B71">
      <w:pPr>
        <w:pStyle w:val="afc"/>
        <w:rPr>
          <w:sz w:val="16"/>
          <w:szCs w:val="16"/>
        </w:rPr>
      </w:pPr>
      <w:r w:rsidRPr="00E23D2C">
        <w:rPr>
          <w:sz w:val="16"/>
          <w:szCs w:val="16"/>
        </w:rPr>
        <w:t xml:space="preserve">                : st.lastCorrectedSetpoint;</w:t>
      </w:r>
    </w:p>
    <w:p w14:paraId="7FC21B06" w14:textId="77777777" w:rsidR="00743E52" w:rsidRPr="00E23D2C" w:rsidRDefault="00743E52" w:rsidP="00475B71">
      <w:pPr>
        <w:pStyle w:val="afc"/>
        <w:rPr>
          <w:sz w:val="16"/>
          <w:szCs w:val="16"/>
        </w:rPr>
      </w:pPr>
    </w:p>
    <w:p w14:paraId="5493ACFD" w14:textId="77777777" w:rsidR="00743E52" w:rsidRPr="00E23D2C" w:rsidRDefault="00743E52" w:rsidP="00475B71">
      <w:pPr>
        <w:pStyle w:val="afc"/>
        <w:rPr>
          <w:sz w:val="16"/>
          <w:szCs w:val="16"/>
        </w:rPr>
      </w:pPr>
      <w:r w:rsidRPr="00E23D2C">
        <w:rPr>
          <w:sz w:val="16"/>
          <w:szCs w:val="16"/>
        </w:rPr>
        <w:t xml:space="preserve">        if (st.ready() &amp;&amp; st.stepsAfterPrediction &gt;= props.predictionInterval()) {</w:t>
      </w:r>
    </w:p>
    <w:p w14:paraId="406050D5" w14:textId="77777777" w:rsidR="00743E52" w:rsidRPr="00E23D2C" w:rsidRDefault="00743E52" w:rsidP="00475B71">
      <w:pPr>
        <w:pStyle w:val="afc"/>
        <w:rPr>
          <w:sz w:val="16"/>
          <w:szCs w:val="16"/>
        </w:rPr>
      </w:pPr>
    </w:p>
    <w:p w14:paraId="4A09DCEF" w14:textId="77777777" w:rsidR="00743E52" w:rsidRPr="00E23D2C" w:rsidRDefault="00743E52" w:rsidP="00475B71">
      <w:pPr>
        <w:pStyle w:val="afc"/>
        <w:rPr>
          <w:sz w:val="16"/>
          <w:szCs w:val="16"/>
        </w:rPr>
      </w:pPr>
      <w:r w:rsidRPr="00E23D2C">
        <w:rPr>
          <w:sz w:val="16"/>
          <w:szCs w:val="16"/>
        </w:rPr>
        <w:t xml:space="preserve">            double tPred = predictTemperature(ctx.getModelId(), st.buffer);</w:t>
      </w:r>
    </w:p>
    <w:p w14:paraId="776DA9B1" w14:textId="77777777" w:rsidR="00743E52" w:rsidRPr="00E23D2C" w:rsidRDefault="00743E52" w:rsidP="00475B71">
      <w:pPr>
        <w:pStyle w:val="afc"/>
        <w:rPr>
          <w:sz w:val="16"/>
          <w:szCs w:val="16"/>
        </w:rPr>
      </w:pPr>
      <w:r w:rsidRPr="00E23D2C">
        <w:rPr>
          <w:sz w:val="16"/>
          <w:szCs w:val="16"/>
        </w:rPr>
        <w:t xml:space="preserve">            room.setPredictedTemperature(tPred);</w:t>
      </w:r>
    </w:p>
    <w:p w14:paraId="4513E895" w14:textId="77777777" w:rsidR="00743E52" w:rsidRPr="00E23D2C" w:rsidRDefault="00743E52" w:rsidP="00475B71">
      <w:pPr>
        <w:pStyle w:val="afc"/>
        <w:rPr>
          <w:sz w:val="16"/>
          <w:szCs w:val="16"/>
        </w:rPr>
      </w:pPr>
    </w:p>
    <w:p w14:paraId="27CE6A95" w14:textId="77777777" w:rsidR="00743E52" w:rsidRPr="00E23D2C" w:rsidRDefault="00743E52" w:rsidP="00475B71">
      <w:pPr>
        <w:pStyle w:val="afc"/>
        <w:rPr>
          <w:sz w:val="16"/>
          <w:szCs w:val="16"/>
        </w:rPr>
      </w:pPr>
      <w:r w:rsidRPr="00E23D2C">
        <w:rPr>
          <w:sz w:val="16"/>
          <w:szCs w:val="16"/>
        </w:rPr>
        <w:t xml:space="preserve">            double correction = (tPred - userSetpoint) * props.correctionGain();</w:t>
      </w:r>
    </w:p>
    <w:p w14:paraId="34DB906D" w14:textId="77777777" w:rsidR="00743E52" w:rsidRPr="00E23D2C" w:rsidRDefault="00743E52" w:rsidP="00475B71">
      <w:pPr>
        <w:pStyle w:val="afc"/>
        <w:rPr>
          <w:sz w:val="16"/>
          <w:szCs w:val="16"/>
        </w:rPr>
      </w:pPr>
      <w:r w:rsidRPr="00E23D2C">
        <w:rPr>
          <w:sz w:val="16"/>
          <w:szCs w:val="16"/>
        </w:rPr>
        <w:t xml:space="preserve">            pidSetpoint = userSetpoint - correction;</w:t>
      </w:r>
    </w:p>
    <w:p w14:paraId="66406536" w14:textId="77777777" w:rsidR="00743E52" w:rsidRPr="00E23D2C" w:rsidRDefault="00743E52" w:rsidP="00475B71">
      <w:pPr>
        <w:pStyle w:val="afc"/>
        <w:rPr>
          <w:sz w:val="16"/>
          <w:szCs w:val="16"/>
        </w:rPr>
      </w:pPr>
    </w:p>
    <w:p w14:paraId="4F77AA9F" w14:textId="77777777" w:rsidR="00743E52" w:rsidRPr="00E23D2C" w:rsidRDefault="00743E52" w:rsidP="00475B71">
      <w:pPr>
        <w:pStyle w:val="afc"/>
        <w:rPr>
          <w:sz w:val="16"/>
          <w:szCs w:val="16"/>
        </w:rPr>
      </w:pPr>
      <w:r w:rsidRPr="00E23D2C">
        <w:rPr>
          <w:sz w:val="16"/>
          <w:szCs w:val="16"/>
        </w:rPr>
        <w:t xml:space="preserve">            st = new PidLstmState(pidSetpoint, 0, st);</w:t>
      </w:r>
    </w:p>
    <w:p w14:paraId="3CD98614" w14:textId="77777777" w:rsidR="00743E52" w:rsidRPr="00E23D2C" w:rsidRDefault="00743E52" w:rsidP="00475B71">
      <w:pPr>
        <w:pStyle w:val="afc"/>
        <w:rPr>
          <w:sz w:val="16"/>
          <w:szCs w:val="16"/>
        </w:rPr>
      </w:pPr>
      <w:r w:rsidRPr="00E23D2C">
        <w:rPr>
          <w:sz w:val="16"/>
          <w:szCs w:val="16"/>
        </w:rPr>
        <w:t xml:space="preserve">        } else {</w:t>
      </w:r>
    </w:p>
    <w:p w14:paraId="7FF991D1" w14:textId="77777777" w:rsidR="00743E52" w:rsidRPr="00E23D2C" w:rsidRDefault="00743E52" w:rsidP="00475B71">
      <w:pPr>
        <w:pStyle w:val="afc"/>
        <w:rPr>
          <w:sz w:val="16"/>
          <w:szCs w:val="16"/>
        </w:rPr>
      </w:pPr>
      <w:r w:rsidRPr="00E23D2C">
        <w:rPr>
          <w:sz w:val="16"/>
          <w:szCs w:val="16"/>
        </w:rPr>
        <w:t xml:space="preserve">            st = new PidLstmState(pidSetpoint, st.stepsAfterPrediction + 1, st);</w:t>
      </w:r>
    </w:p>
    <w:p w14:paraId="245BF5FD" w14:textId="77777777" w:rsidR="00743E52" w:rsidRPr="00E23D2C" w:rsidRDefault="00743E52" w:rsidP="00475B71">
      <w:pPr>
        <w:pStyle w:val="afc"/>
        <w:rPr>
          <w:sz w:val="16"/>
          <w:szCs w:val="16"/>
        </w:rPr>
      </w:pPr>
      <w:r w:rsidRPr="00E23D2C">
        <w:rPr>
          <w:sz w:val="16"/>
          <w:szCs w:val="16"/>
        </w:rPr>
        <w:t xml:space="preserve">        }</w:t>
      </w:r>
    </w:p>
    <w:p w14:paraId="76F8B683" w14:textId="77777777" w:rsidR="00743E52" w:rsidRPr="00E23D2C" w:rsidRDefault="00743E52" w:rsidP="00475B71">
      <w:pPr>
        <w:pStyle w:val="afc"/>
        <w:rPr>
          <w:sz w:val="16"/>
          <w:szCs w:val="16"/>
        </w:rPr>
      </w:pPr>
    </w:p>
    <w:p w14:paraId="3E7EA3FF" w14:textId="77777777" w:rsidR="00743E52" w:rsidRPr="00E23D2C" w:rsidRDefault="00743E52" w:rsidP="00475B71">
      <w:pPr>
        <w:pStyle w:val="afc"/>
        <w:rPr>
          <w:sz w:val="16"/>
          <w:szCs w:val="16"/>
        </w:rPr>
      </w:pPr>
      <w:r w:rsidRPr="00E23D2C">
        <w:rPr>
          <w:sz w:val="16"/>
          <w:szCs w:val="16"/>
        </w:rPr>
        <w:t xml:space="preserve">        ctx.putState(this, st);</w:t>
      </w:r>
    </w:p>
    <w:p w14:paraId="1B663066" w14:textId="77777777" w:rsidR="00743E52" w:rsidRPr="00E23D2C" w:rsidRDefault="00743E52" w:rsidP="00475B71">
      <w:pPr>
        <w:pStyle w:val="afc"/>
        <w:rPr>
          <w:sz w:val="16"/>
          <w:szCs w:val="16"/>
        </w:rPr>
      </w:pPr>
      <w:r w:rsidRPr="00E23D2C">
        <w:rPr>
          <w:sz w:val="16"/>
          <w:szCs w:val="16"/>
        </w:rPr>
        <w:t xml:space="preserve">        room.setSetpointTemperature(pidSetpoint);</w:t>
      </w:r>
    </w:p>
    <w:p w14:paraId="3A5B8CD3" w14:textId="77777777" w:rsidR="00743E52" w:rsidRPr="00E23D2C" w:rsidRDefault="00743E52" w:rsidP="00475B71">
      <w:pPr>
        <w:pStyle w:val="afc"/>
        <w:rPr>
          <w:sz w:val="16"/>
          <w:szCs w:val="16"/>
        </w:rPr>
      </w:pPr>
    </w:p>
    <w:p w14:paraId="65365756" w14:textId="77777777" w:rsidR="00743E52" w:rsidRPr="00E23D2C" w:rsidRDefault="00743E52" w:rsidP="00475B71">
      <w:pPr>
        <w:pStyle w:val="afc"/>
        <w:rPr>
          <w:sz w:val="16"/>
          <w:szCs w:val="16"/>
        </w:rPr>
      </w:pPr>
      <w:r w:rsidRPr="00E23D2C">
        <w:rPr>
          <w:sz w:val="16"/>
          <w:szCs w:val="16"/>
        </w:rPr>
        <w:t xml:space="preserve">        PIDRequest pidReq = new PIDRequest(</w:t>
      </w:r>
    </w:p>
    <w:p w14:paraId="70C17287" w14:textId="77777777" w:rsidR="00743E52" w:rsidRPr="00E23D2C" w:rsidRDefault="00743E52" w:rsidP="00475B71">
      <w:pPr>
        <w:pStyle w:val="afc"/>
        <w:rPr>
          <w:sz w:val="16"/>
          <w:szCs w:val="16"/>
        </w:rPr>
      </w:pPr>
      <w:r w:rsidRPr="00E23D2C">
        <w:rPr>
          <w:sz w:val="16"/>
          <w:szCs w:val="16"/>
        </w:rPr>
        <w:t xml:space="preserve">                ctx.getSimulationId(),</w:t>
      </w:r>
    </w:p>
    <w:p w14:paraId="4853A1A6" w14:textId="77777777" w:rsidR="00743E52" w:rsidRPr="00E23D2C" w:rsidRDefault="00743E52" w:rsidP="00475B71">
      <w:pPr>
        <w:pStyle w:val="afc"/>
        <w:rPr>
          <w:sz w:val="16"/>
          <w:szCs w:val="16"/>
        </w:rPr>
      </w:pPr>
      <w:r w:rsidRPr="00E23D2C">
        <w:rPr>
          <w:sz w:val="16"/>
          <w:szCs w:val="16"/>
        </w:rPr>
        <w:t xml:space="preserve">                ctx.getConfigId(),</w:t>
      </w:r>
    </w:p>
    <w:p w14:paraId="4B6D39D7" w14:textId="77777777" w:rsidR="00743E52" w:rsidRPr="00E23D2C" w:rsidRDefault="00743E52" w:rsidP="00475B71">
      <w:pPr>
        <w:pStyle w:val="afc"/>
        <w:rPr>
          <w:sz w:val="16"/>
          <w:szCs w:val="16"/>
        </w:rPr>
      </w:pPr>
      <w:r w:rsidRPr="00E23D2C">
        <w:rPr>
          <w:sz w:val="16"/>
          <w:szCs w:val="16"/>
        </w:rPr>
        <w:t xml:space="preserve">                pidSetpoint,</w:t>
      </w:r>
    </w:p>
    <w:p w14:paraId="3850D375" w14:textId="77777777" w:rsidR="00743E52" w:rsidRPr="00E23D2C" w:rsidRDefault="00743E52" w:rsidP="00475B71">
      <w:pPr>
        <w:pStyle w:val="afc"/>
        <w:rPr>
          <w:sz w:val="16"/>
          <w:szCs w:val="16"/>
        </w:rPr>
      </w:pPr>
      <w:r w:rsidRPr="00E23D2C">
        <w:rPr>
          <w:sz w:val="16"/>
          <w:szCs w:val="16"/>
        </w:rPr>
        <w:t xml:space="preserve">                room.getAirTemperature(),</w:t>
      </w:r>
    </w:p>
    <w:p w14:paraId="0FCD0DFE" w14:textId="77777777" w:rsidR="00743E52" w:rsidRPr="00E23D2C" w:rsidRDefault="00743E52" w:rsidP="00475B71">
      <w:pPr>
        <w:pStyle w:val="afc"/>
        <w:rPr>
          <w:sz w:val="16"/>
          <w:szCs w:val="16"/>
        </w:rPr>
      </w:pPr>
      <w:r w:rsidRPr="00E23D2C">
        <w:rPr>
          <w:sz w:val="16"/>
          <w:szCs w:val="16"/>
        </w:rPr>
        <w:t xml:space="preserve">                dt</w:t>
      </w:r>
    </w:p>
    <w:p w14:paraId="489E7E9F" w14:textId="77777777" w:rsidR="00743E52" w:rsidRPr="00E23D2C" w:rsidRDefault="00743E52" w:rsidP="00475B71">
      <w:pPr>
        <w:pStyle w:val="afc"/>
        <w:rPr>
          <w:sz w:val="16"/>
          <w:szCs w:val="16"/>
        </w:rPr>
      </w:pPr>
      <w:r w:rsidRPr="00E23D2C">
        <w:rPr>
          <w:sz w:val="16"/>
          <w:szCs w:val="16"/>
        </w:rPr>
        <w:t xml:space="preserve">        );</w:t>
      </w:r>
    </w:p>
    <w:p w14:paraId="036C8031" w14:textId="77777777" w:rsidR="00743E52" w:rsidRPr="00E23D2C" w:rsidRDefault="00743E52" w:rsidP="00475B71">
      <w:pPr>
        <w:pStyle w:val="afc"/>
        <w:rPr>
          <w:sz w:val="16"/>
          <w:szCs w:val="16"/>
        </w:rPr>
      </w:pPr>
    </w:p>
    <w:p w14:paraId="747E96E3" w14:textId="77777777" w:rsidR="00743E52" w:rsidRPr="00E23D2C" w:rsidRDefault="00743E52" w:rsidP="00475B71">
      <w:pPr>
        <w:pStyle w:val="afc"/>
        <w:rPr>
          <w:sz w:val="16"/>
          <w:szCs w:val="16"/>
        </w:rPr>
      </w:pPr>
      <w:r w:rsidRPr="00E23D2C">
        <w:rPr>
          <w:sz w:val="16"/>
          <w:szCs w:val="16"/>
        </w:rPr>
        <w:t xml:space="preserve">        PIDResponse pidResp = pidClient.compute(pidReq);</w:t>
      </w:r>
    </w:p>
    <w:p w14:paraId="376F806C" w14:textId="77777777" w:rsidR="00743E52" w:rsidRPr="00E23D2C" w:rsidRDefault="00743E52" w:rsidP="00475B71">
      <w:pPr>
        <w:pStyle w:val="afc"/>
        <w:rPr>
          <w:sz w:val="16"/>
          <w:szCs w:val="16"/>
        </w:rPr>
      </w:pPr>
      <w:r w:rsidRPr="00E23D2C">
        <w:rPr>
          <w:sz w:val="16"/>
          <w:szCs w:val="16"/>
        </w:rPr>
        <w:t xml:space="preserve">        return pidResp.outputPower();</w:t>
      </w:r>
    </w:p>
    <w:p w14:paraId="4B9E6FBF" w14:textId="77777777" w:rsidR="00743E52" w:rsidRPr="00E23D2C" w:rsidRDefault="00743E52" w:rsidP="00475B71">
      <w:pPr>
        <w:pStyle w:val="afc"/>
        <w:rPr>
          <w:sz w:val="16"/>
          <w:szCs w:val="16"/>
        </w:rPr>
      </w:pPr>
      <w:r w:rsidRPr="00E23D2C">
        <w:rPr>
          <w:sz w:val="16"/>
          <w:szCs w:val="16"/>
        </w:rPr>
        <w:t xml:space="preserve">    }</w:t>
      </w:r>
    </w:p>
    <w:p w14:paraId="1831DB4A" w14:textId="77777777" w:rsidR="00743E52" w:rsidRPr="00E23D2C" w:rsidRDefault="00743E52" w:rsidP="00475B71">
      <w:pPr>
        <w:pStyle w:val="afc"/>
        <w:rPr>
          <w:sz w:val="16"/>
          <w:szCs w:val="16"/>
        </w:rPr>
      </w:pPr>
      <w:r w:rsidRPr="00E23D2C">
        <w:rPr>
          <w:sz w:val="16"/>
          <w:szCs w:val="16"/>
        </w:rPr>
        <w:t>}</w:t>
      </w:r>
    </w:p>
    <w:p w14:paraId="2F43DC70" w14:textId="304E709C" w:rsidR="00743E52" w:rsidRPr="00E23D2C" w:rsidRDefault="00743E52" w:rsidP="00475B71">
      <w:pPr>
        <w:pStyle w:val="afc"/>
        <w:rPr>
          <w:sz w:val="16"/>
          <w:szCs w:val="16"/>
        </w:rPr>
      </w:pPr>
    </w:p>
    <w:p w14:paraId="372726E5" w14:textId="722A8BE9" w:rsidR="00743E52" w:rsidRPr="00E23D2C" w:rsidRDefault="00743E52" w:rsidP="008C18EC">
      <w:pPr>
        <w:pStyle w:val="afc"/>
        <w:rPr>
          <w:sz w:val="16"/>
          <w:szCs w:val="16"/>
        </w:rPr>
      </w:pPr>
      <w:r w:rsidRPr="00E23D2C">
        <w:rPr>
          <w:sz w:val="16"/>
          <w:szCs w:val="16"/>
        </w:rPr>
        <w:t>@Slf4j</w:t>
      </w:r>
      <w:r w:rsidR="008C18EC" w:rsidRPr="00E23D2C">
        <w:rPr>
          <w:sz w:val="16"/>
          <w:szCs w:val="16"/>
        </w:rPr>
        <w:t xml:space="preserve"> </w:t>
      </w:r>
      <w:r w:rsidRPr="00E23D2C">
        <w:rPr>
          <w:sz w:val="16"/>
          <w:szCs w:val="16"/>
        </w:rPr>
        <w:t>@Component</w:t>
      </w:r>
      <w:r w:rsidR="008C18EC" w:rsidRPr="00E23D2C">
        <w:rPr>
          <w:sz w:val="16"/>
          <w:szCs w:val="16"/>
        </w:rPr>
        <w:t xml:space="preserve"> </w:t>
      </w:r>
      <w:r w:rsidRPr="00E23D2C">
        <w:rPr>
          <w:sz w:val="16"/>
          <w:szCs w:val="16"/>
        </w:rPr>
        <w:t>@RequiredArgsConstructor</w:t>
      </w:r>
    </w:p>
    <w:p w14:paraId="740BF8F4" w14:textId="77777777" w:rsidR="00743E52" w:rsidRPr="00E23D2C" w:rsidRDefault="00743E52" w:rsidP="00475B71">
      <w:pPr>
        <w:pStyle w:val="afc"/>
        <w:rPr>
          <w:sz w:val="16"/>
          <w:szCs w:val="16"/>
        </w:rPr>
      </w:pPr>
      <w:r w:rsidRPr="00E23D2C">
        <w:rPr>
          <w:sz w:val="16"/>
          <w:szCs w:val="16"/>
        </w:rPr>
        <w:t>public class TrainRlSimulationStrategy implements SimulationStrategy {</w:t>
      </w:r>
    </w:p>
    <w:p w14:paraId="0A5A99B6" w14:textId="77777777" w:rsidR="00743E52" w:rsidRPr="00E23D2C" w:rsidRDefault="00743E52" w:rsidP="00475B71">
      <w:pPr>
        <w:pStyle w:val="afc"/>
        <w:rPr>
          <w:sz w:val="16"/>
          <w:szCs w:val="16"/>
        </w:rPr>
      </w:pPr>
      <w:r w:rsidRPr="00E23D2C">
        <w:rPr>
          <w:sz w:val="16"/>
          <w:szCs w:val="16"/>
        </w:rPr>
        <w:t xml:space="preserve">    private final RlTrainClient rlTrainClient;</w:t>
      </w:r>
    </w:p>
    <w:p w14:paraId="50C79257" w14:textId="77777777" w:rsidR="00743E52" w:rsidRPr="00E23D2C" w:rsidRDefault="00743E52" w:rsidP="00475B71">
      <w:pPr>
        <w:pStyle w:val="afc"/>
        <w:rPr>
          <w:sz w:val="16"/>
          <w:szCs w:val="16"/>
        </w:rPr>
      </w:pPr>
      <w:r w:rsidRPr="00E23D2C">
        <w:rPr>
          <w:sz w:val="16"/>
          <w:szCs w:val="16"/>
        </w:rPr>
        <w:t xml:space="preserve">    private final TargetTemperatureCalculation targetTemperatureCalculation;</w:t>
      </w:r>
    </w:p>
    <w:p w14:paraId="1345E86D" w14:textId="77777777" w:rsidR="00743E52" w:rsidRPr="00E23D2C" w:rsidRDefault="00743E52" w:rsidP="00475B71">
      <w:pPr>
        <w:pStyle w:val="afc"/>
        <w:rPr>
          <w:sz w:val="16"/>
          <w:szCs w:val="16"/>
        </w:rPr>
      </w:pPr>
    </w:p>
    <w:p w14:paraId="7BF268BF" w14:textId="77777777" w:rsidR="00743E52" w:rsidRPr="00E23D2C" w:rsidRDefault="00743E52" w:rsidP="00475B71">
      <w:pPr>
        <w:pStyle w:val="afc"/>
        <w:rPr>
          <w:sz w:val="16"/>
          <w:szCs w:val="16"/>
        </w:rPr>
      </w:pPr>
      <w:r w:rsidRPr="00E23D2C">
        <w:rPr>
          <w:sz w:val="16"/>
          <w:szCs w:val="16"/>
        </w:rPr>
        <w:t xml:space="preserve">    @Override</w:t>
      </w:r>
    </w:p>
    <w:p w14:paraId="1DA96EB6" w14:textId="77777777" w:rsidR="00743E52" w:rsidRPr="00E23D2C" w:rsidRDefault="00743E52" w:rsidP="00475B71">
      <w:pPr>
        <w:pStyle w:val="afc"/>
        <w:rPr>
          <w:sz w:val="16"/>
          <w:szCs w:val="16"/>
        </w:rPr>
      </w:pPr>
      <w:r w:rsidRPr="00E23D2C">
        <w:rPr>
          <w:sz w:val="16"/>
          <w:szCs w:val="16"/>
        </w:rPr>
        <w:t xml:space="preserve">    public ControllerType getType() {</w:t>
      </w:r>
    </w:p>
    <w:p w14:paraId="0808F165" w14:textId="77777777" w:rsidR="00743E52" w:rsidRPr="00E23D2C" w:rsidRDefault="00743E52" w:rsidP="00475B71">
      <w:pPr>
        <w:pStyle w:val="afc"/>
        <w:rPr>
          <w:sz w:val="16"/>
          <w:szCs w:val="16"/>
        </w:rPr>
      </w:pPr>
      <w:r w:rsidRPr="00E23D2C">
        <w:rPr>
          <w:sz w:val="16"/>
          <w:szCs w:val="16"/>
        </w:rPr>
        <w:t xml:space="preserve">        return ControllerType.TRAIN_RL;</w:t>
      </w:r>
    </w:p>
    <w:p w14:paraId="5A2168C9" w14:textId="77777777" w:rsidR="00743E52" w:rsidRPr="00E23D2C" w:rsidRDefault="00743E52" w:rsidP="00475B71">
      <w:pPr>
        <w:pStyle w:val="afc"/>
        <w:rPr>
          <w:sz w:val="16"/>
          <w:szCs w:val="16"/>
        </w:rPr>
      </w:pPr>
      <w:r w:rsidRPr="00E23D2C">
        <w:rPr>
          <w:sz w:val="16"/>
          <w:szCs w:val="16"/>
        </w:rPr>
        <w:t xml:space="preserve">    }</w:t>
      </w:r>
    </w:p>
    <w:p w14:paraId="4EBDD098" w14:textId="77777777" w:rsidR="00743E52" w:rsidRPr="00E23D2C" w:rsidRDefault="00743E52" w:rsidP="00475B71">
      <w:pPr>
        <w:pStyle w:val="afc"/>
        <w:rPr>
          <w:sz w:val="16"/>
          <w:szCs w:val="16"/>
        </w:rPr>
      </w:pPr>
    </w:p>
    <w:p w14:paraId="62F82E6F" w14:textId="77777777" w:rsidR="00743E52" w:rsidRPr="00E23D2C" w:rsidRDefault="00743E52" w:rsidP="00475B71">
      <w:pPr>
        <w:pStyle w:val="afc"/>
        <w:rPr>
          <w:sz w:val="16"/>
          <w:szCs w:val="16"/>
        </w:rPr>
      </w:pPr>
      <w:r w:rsidRPr="00E23D2C">
        <w:rPr>
          <w:sz w:val="16"/>
          <w:szCs w:val="16"/>
        </w:rPr>
        <w:t xml:space="preserve">    @Override</w:t>
      </w:r>
    </w:p>
    <w:p w14:paraId="661A42A5" w14:textId="77777777" w:rsidR="00743E52" w:rsidRPr="00E23D2C" w:rsidRDefault="00743E52" w:rsidP="00475B71">
      <w:pPr>
        <w:pStyle w:val="afc"/>
        <w:rPr>
          <w:sz w:val="16"/>
          <w:szCs w:val="16"/>
        </w:rPr>
      </w:pPr>
      <w:r w:rsidRPr="00E23D2C">
        <w:rPr>
          <w:sz w:val="16"/>
          <w:szCs w:val="16"/>
        </w:rPr>
        <w:t xml:space="preserve">    public double compute(SimulationContext ctx) {</w:t>
      </w:r>
    </w:p>
    <w:p w14:paraId="187BAA7B" w14:textId="77777777" w:rsidR="00743E52" w:rsidRPr="00E23D2C" w:rsidRDefault="00743E52" w:rsidP="00475B71">
      <w:pPr>
        <w:pStyle w:val="afc"/>
        <w:rPr>
          <w:sz w:val="16"/>
          <w:szCs w:val="16"/>
        </w:rPr>
      </w:pPr>
      <w:r w:rsidRPr="00E23D2C">
        <w:rPr>
          <w:sz w:val="16"/>
          <w:szCs w:val="16"/>
        </w:rPr>
        <w:t xml:space="preserve">        double tempSetpoint = targetTemperatureCalculation.getTargetTemperature(ctx.getClock().now());</w:t>
      </w:r>
    </w:p>
    <w:p w14:paraId="5B47F1CC" w14:textId="77777777" w:rsidR="00743E52" w:rsidRPr="00E23D2C" w:rsidRDefault="00743E52" w:rsidP="00475B71">
      <w:pPr>
        <w:pStyle w:val="afc"/>
        <w:rPr>
          <w:sz w:val="16"/>
          <w:szCs w:val="16"/>
        </w:rPr>
      </w:pPr>
      <w:r w:rsidRPr="00E23D2C">
        <w:rPr>
          <w:sz w:val="16"/>
          <w:szCs w:val="16"/>
        </w:rPr>
        <w:t xml:space="preserve">        ctx.getRoom().getRoomState().setSetpointTemperature(tempSetpoint);</w:t>
      </w:r>
    </w:p>
    <w:p w14:paraId="7213F307" w14:textId="77777777" w:rsidR="00743E52" w:rsidRPr="00E23D2C" w:rsidRDefault="00743E52" w:rsidP="00475B71">
      <w:pPr>
        <w:pStyle w:val="afc"/>
        <w:rPr>
          <w:sz w:val="16"/>
          <w:szCs w:val="16"/>
        </w:rPr>
      </w:pPr>
    </w:p>
    <w:p w14:paraId="025F3E2C" w14:textId="77777777" w:rsidR="00743E52" w:rsidRPr="00E23D2C" w:rsidRDefault="00743E52" w:rsidP="00475B71">
      <w:pPr>
        <w:pStyle w:val="afc"/>
        <w:rPr>
          <w:sz w:val="16"/>
          <w:szCs w:val="16"/>
        </w:rPr>
      </w:pPr>
      <w:r w:rsidRPr="00E23D2C">
        <w:rPr>
          <w:sz w:val="16"/>
          <w:szCs w:val="16"/>
        </w:rPr>
        <w:t xml:space="preserve">        RlTrainDtoRequest rlModelDtoRequest = new RlTrainDtoRequest(</w:t>
      </w:r>
    </w:p>
    <w:p w14:paraId="1AE0BD62" w14:textId="77777777" w:rsidR="00743E52" w:rsidRPr="00E23D2C" w:rsidRDefault="00743E52" w:rsidP="00475B71">
      <w:pPr>
        <w:pStyle w:val="afc"/>
        <w:rPr>
          <w:sz w:val="16"/>
          <w:szCs w:val="16"/>
        </w:rPr>
      </w:pPr>
      <w:r w:rsidRPr="00E23D2C">
        <w:rPr>
          <w:sz w:val="16"/>
          <w:szCs w:val="16"/>
        </w:rPr>
        <w:t xml:space="preserve">                ctx.getSimulationId(),</w:t>
      </w:r>
    </w:p>
    <w:p w14:paraId="3ACE1034" w14:textId="77777777" w:rsidR="00743E52" w:rsidRPr="00E23D2C" w:rsidRDefault="00743E52" w:rsidP="00475B71">
      <w:pPr>
        <w:pStyle w:val="afc"/>
        <w:rPr>
          <w:sz w:val="16"/>
          <w:szCs w:val="16"/>
        </w:rPr>
      </w:pPr>
      <w:r w:rsidRPr="00E23D2C">
        <w:rPr>
          <w:sz w:val="16"/>
          <w:szCs w:val="16"/>
        </w:rPr>
        <w:t xml:space="preserve">                ctx.getRoom().getRoomState().getAirTemperature(),</w:t>
      </w:r>
    </w:p>
    <w:p w14:paraId="0E505CD5" w14:textId="77777777" w:rsidR="00743E52" w:rsidRPr="00E23D2C" w:rsidRDefault="00743E52" w:rsidP="00475B71">
      <w:pPr>
        <w:pStyle w:val="afc"/>
        <w:rPr>
          <w:sz w:val="16"/>
          <w:szCs w:val="16"/>
        </w:rPr>
      </w:pPr>
      <w:r w:rsidRPr="00E23D2C">
        <w:rPr>
          <w:sz w:val="16"/>
          <w:szCs w:val="16"/>
        </w:rPr>
        <w:t xml:space="preserve">                ctx.getRoom().getRoomState().getOutsideTemperature(),</w:t>
      </w:r>
    </w:p>
    <w:p w14:paraId="3C0604DC" w14:textId="77777777" w:rsidR="00743E52" w:rsidRPr="00E23D2C" w:rsidRDefault="00743E52" w:rsidP="00475B71">
      <w:pPr>
        <w:pStyle w:val="afc"/>
        <w:rPr>
          <w:sz w:val="16"/>
          <w:szCs w:val="16"/>
        </w:rPr>
      </w:pPr>
      <w:r w:rsidRPr="00E23D2C">
        <w:rPr>
          <w:sz w:val="16"/>
          <w:szCs w:val="16"/>
        </w:rPr>
        <w:t xml:space="preserve">                ctx.getRoom().getRoomState().getSetpointTemperature()</w:t>
      </w:r>
    </w:p>
    <w:p w14:paraId="4DF54F93" w14:textId="77777777" w:rsidR="00743E52" w:rsidRPr="00E23D2C" w:rsidRDefault="00743E52" w:rsidP="00475B71">
      <w:pPr>
        <w:pStyle w:val="afc"/>
        <w:rPr>
          <w:sz w:val="16"/>
          <w:szCs w:val="16"/>
        </w:rPr>
      </w:pPr>
      <w:r w:rsidRPr="00E23D2C">
        <w:rPr>
          <w:sz w:val="16"/>
          <w:szCs w:val="16"/>
        </w:rPr>
        <w:t xml:space="preserve">        );</w:t>
      </w:r>
    </w:p>
    <w:p w14:paraId="56FAAA92" w14:textId="77777777" w:rsidR="00743E52" w:rsidRPr="00E23D2C" w:rsidRDefault="00743E52" w:rsidP="00475B71">
      <w:pPr>
        <w:pStyle w:val="afc"/>
        <w:rPr>
          <w:sz w:val="16"/>
          <w:szCs w:val="16"/>
        </w:rPr>
      </w:pPr>
    </w:p>
    <w:p w14:paraId="4E3DFAF8" w14:textId="7D75AB71" w:rsidR="00743E52" w:rsidRPr="00E23D2C" w:rsidRDefault="00743E52" w:rsidP="00160D59">
      <w:pPr>
        <w:pStyle w:val="afc"/>
        <w:rPr>
          <w:sz w:val="16"/>
          <w:szCs w:val="16"/>
        </w:rPr>
      </w:pPr>
      <w:r w:rsidRPr="00E23D2C">
        <w:rPr>
          <w:sz w:val="16"/>
          <w:szCs w:val="16"/>
        </w:rPr>
        <w:t xml:space="preserve">        RlTrainDtoResponse rlTrainDtoResponse = rlTrainClient.compute(rlModelDtoRequest);</w:t>
      </w:r>
    </w:p>
    <w:p w14:paraId="3AD1ED3C" w14:textId="77777777" w:rsidR="00743E52" w:rsidRPr="00E23D2C" w:rsidRDefault="00743E52" w:rsidP="00475B71">
      <w:pPr>
        <w:pStyle w:val="afc"/>
        <w:rPr>
          <w:sz w:val="16"/>
          <w:szCs w:val="16"/>
        </w:rPr>
      </w:pPr>
      <w:r w:rsidRPr="00E23D2C">
        <w:rPr>
          <w:sz w:val="16"/>
          <w:szCs w:val="16"/>
        </w:rPr>
        <w:t xml:space="preserve">        return rlTrainDtoResponse.heaterPower();</w:t>
      </w:r>
    </w:p>
    <w:p w14:paraId="2286FB47" w14:textId="77777777" w:rsidR="00743E52" w:rsidRPr="00E23D2C" w:rsidRDefault="00743E52" w:rsidP="00475B71">
      <w:pPr>
        <w:pStyle w:val="afc"/>
        <w:rPr>
          <w:sz w:val="16"/>
          <w:szCs w:val="16"/>
        </w:rPr>
      </w:pPr>
      <w:r w:rsidRPr="00E23D2C">
        <w:rPr>
          <w:sz w:val="16"/>
          <w:szCs w:val="16"/>
        </w:rPr>
        <w:t xml:space="preserve">    }</w:t>
      </w:r>
    </w:p>
    <w:p w14:paraId="2F629C86" w14:textId="77777777" w:rsidR="00743E52" w:rsidRPr="00E23D2C" w:rsidRDefault="00743E52" w:rsidP="00475B71">
      <w:pPr>
        <w:pStyle w:val="afc"/>
        <w:rPr>
          <w:sz w:val="16"/>
          <w:szCs w:val="16"/>
        </w:rPr>
      </w:pPr>
      <w:r w:rsidRPr="00E23D2C">
        <w:rPr>
          <w:sz w:val="16"/>
          <w:szCs w:val="16"/>
        </w:rPr>
        <w:t>}</w:t>
      </w:r>
    </w:p>
    <w:p w14:paraId="751B9053" w14:textId="77777777" w:rsidR="00743E52" w:rsidRPr="00E23D2C" w:rsidRDefault="00743E52" w:rsidP="00475B71">
      <w:pPr>
        <w:pStyle w:val="afc"/>
        <w:rPr>
          <w:sz w:val="16"/>
          <w:szCs w:val="16"/>
        </w:rPr>
      </w:pPr>
    </w:p>
    <w:p w14:paraId="7667CF51" w14:textId="54CB5008" w:rsidR="00743E52" w:rsidRPr="00E23D2C" w:rsidRDefault="00743E52" w:rsidP="008C18EC">
      <w:pPr>
        <w:pStyle w:val="afc"/>
        <w:rPr>
          <w:sz w:val="16"/>
          <w:szCs w:val="16"/>
        </w:rPr>
      </w:pPr>
      <w:r w:rsidRPr="00E23D2C">
        <w:rPr>
          <w:sz w:val="16"/>
          <w:szCs w:val="16"/>
        </w:rPr>
        <w:t>@Component</w:t>
      </w:r>
      <w:r w:rsidR="008C18EC" w:rsidRPr="00E23D2C">
        <w:rPr>
          <w:sz w:val="16"/>
          <w:szCs w:val="16"/>
        </w:rPr>
        <w:t xml:space="preserve"> </w:t>
      </w:r>
      <w:r w:rsidRPr="00E23D2C">
        <w:rPr>
          <w:sz w:val="16"/>
          <w:szCs w:val="16"/>
        </w:rPr>
        <w:t>@RequiredArgsConstructor</w:t>
      </w:r>
    </w:p>
    <w:p w14:paraId="07894C5E" w14:textId="77777777" w:rsidR="00743E52" w:rsidRPr="00E23D2C" w:rsidRDefault="00743E52" w:rsidP="00475B71">
      <w:pPr>
        <w:pStyle w:val="afc"/>
        <w:rPr>
          <w:sz w:val="16"/>
          <w:szCs w:val="16"/>
        </w:rPr>
      </w:pPr>
      <w:r w:rsidRPr="00E23D2C">
        <w:rPr>
          <w:sz w:val="16"/>
          <w:szCs w:val="16"/>
        </w:rPr>
        <w:t>public class AutotunePidSimulationStrategy implements SimulationStrategy {</w:t>
      </w:r>
    </w:p>
    <w:p w14:paraId="39436207" w14:textId="77777777" w:rsidR="00743E52" w:rsidRPr="00E23D2C" w:rsidRDefault="00743E52" w:rsidP="00475B71">
      <w:pPr>
        <w:pStyle w:val="afc"/>
        <w:rPr>
          <w:sz w:val="16"/>
          <w:szCs w:val="16"/>
        </w:rPr>
      </w:pPr>
    </w:p>
    <w:p w14:paraId="69148301" w14:textId="77777777" w:rsidR="00743E52" w:rsidRPr="00E23D2C" w:rsidRDefault="00743E52" w:rsidP="00475B71">
      <w:pPr>
        <w:pStyle w:val="afc"/>
        <w:rPr>
          <w:sz w:val="16"/>
          <w:szCs w:val="16"/>
        </w:rPr>
      </w:pPr>
      <w:r w:rsidRPr="00E23D2C">
        <w:rPr>
          <w:sz w:val="16"/>
          <w:szCs w:val="16"/>
        </w:rPr>
        <w:t xml:space="preserve">    private final AutotuneClient autotuneClient;</w:t>
      </w:r>
    </w:p>
    <w:p w14:paraId="52F29CBF" w14:textId="77777777" w:rsidR="00743E52" w:rsidRPr="00E23D2C" w:rsidRDefault="00743E52" w:rsidP="00475B71">
      <w:pPr>
        <w:pStyle w:val="afc"/>
        <w:rPr>
          <w:sz w:val="16"/>
          <w:szCs w:val="16"/>
        </w:rPr>
      </w:pPr>
    </w:p>
    <w:p w14:paraId="40742DFE" w14:textId="77777777" w:rsidR="00743E52" w:rsidRPr="00E23D2C" w:rsidRDefault="00743E52" w:rsidP="00475B71">
      <w:pPr>
        <w:pStyle w:val="afc"/>
        <w:rPr>
          <w:sz w:val="16"/>
          <w:szCs w:val="16"/>
        </w:rPr>
      </w:pPr>
      <w:r w:rsidRPr="00E23D2C">
        <w:rPr>
          <w:sz w:val="16"/>
          <w:szCs w:val="16"/>
        </w:rPr>
        <w:t xml:space="preserve">    @Override</w:t>
      </w:r>
    </w:p>
    <w:p w14:paraId="4415449C" w14:textId="77777777" w:rsidR="00743E52" w:rsidRPr="00E23D2C" w:rsidRDefault="00743E52" w:rsidP="00475B71">
      <w:pPr>
        <w:pStyle w:val="afc"/>
        <w:rPr>
          <w:sz w:val="16"/>
          <w:szCs w:val="16"/>
        </w:rPr>
      </w:pPr>
      <w:r w:rsidRPr="00E23D2C">
        <w:rPr>
          <w:sz w:val="16"/>
          <w:szCs w:val="16"/>
        </w:rPr>
        <w:t xml:space="preserve">    public ControllerType getType() {</w:t>
      </w:r>
    </w:p>
    <w:p w14:paraId="7EF5FE9E" w14:textId="77777777" w:rsidR="00743E52" w:rsidRPr="00E23D2C" w:rsidRDefault="00743E52" w:rsidP="00475B71">
      <w:pPr>
        <w:pStyle w:val="afc"/>
        <w:rPr>
          <w:sz w:val="16"/>
          <w:szCs w:val="16"/>
        </w:rPr>
      </w:pPr>
      <w:r w:rsidRPr="00E23D2C">
        <w:rPr>
          <w:sz w:val="16"/>
          <w:szCs w:val="16"/>
        </w:rPr>
        <w:t xml:space="preserve">        return ControllerType.AUTOTUNE_PID;</w:t>
      </w:r>
    </w:p>
    <w:p w14:paraId="3E35ED75" w14:textId="77777777" w:rsidR="00743E52" w:rsidRPr="00E23D2C" w:rsidRDefault="00743E52" w:rsidP="00475B71">
      <w:pPr>
        <w:pStyle w:val="afc"/>
        <w:rPr>
          <w:sz w:val="16"/>
          <w:szCs w:val="16"/>
        </w:rPr>
      </w:pPr>
      <w:r w:rsidRPr="00E23D2C">
        <w:rPr>
          <w:sz w:val="16"/>
          <w:szCs w:val="16"/>
        </w:rPr>
        <w:t xml:space="preserve">    }</w:t>
      </w:r>
    </w:p>
    <w:p w14:paraId="35E3774C" w14:textId="77777777" w:rsidR="00743E52" w:rsidRPr="00E23D2C" w:rsidRDefault="00743E52" w:rsidP="00475B71">
      <w:pPr>
        <w:pStyle w:val="afc"/>
        <w:rPr>
          <w:sz w:val="16"/>
          <w:szCs w:val="16"/>
        </w:rPr>
      </w:pPr>
    </w:p>
    <w:p w14:paraId="7264779F" w14:textId="77777777" w:rsidR="00743E52" w:rsidRPr="00E23D2C" w:rsidRDefault="00743E52" w:rsidP="00475B71">
      <w:pPr>
        <w:pStyle w:val="afc"/>
        <w:rPr>
          <w:sz w:val="16"/>
          <w:szCs w:val="16"/>
        </w:rPr>
      </w:pPr>
      <w:r w:rsidRPr="00E23D2C">
        <w:rPr>
          <w:sz w:val="16"/>
          <w:szCs w:val="16"/>
        </w:rPr>
        <w:t xml:space="preserve">    @Override</w:t>
      </w:r>
    </w:p>
    <w:p w14:paraId="134E06E0" w14:textId="77777777" w:rsidR="00743E52" w:rsidRPr="00E23D2C" w:rsidRDefault="00743E52" w:rsidP="00475B71">
      <w:pPr>
        <w:pStyle w:val="afc"/>
        <w:rPr>
          <w:sz w:val="16"/>
          <w:szCs w:val="16"/>
        </w:rPr>
      </w:pPr>
      <w:r w:rsidRPr="00E23D2C">
        <w:rPr>
          <w:sz w:val="16"/>
          <w:szCs w:val="16"/>
        </w:rPr>
        <w:t xml:space="preserve">    public double compute(SimulationContext ctx) {</w:t>
      </w:r>
    </w:p>
    <w:p w14:paraId="336A7972" w14:textId="77777777" w:rsidR="00743E52" w:rsidRPr="00E23D2C" w:rsidRDefault="00743E52" w:rsidP="00475B71">
      <w:pPr>
        <w:pStyle w:val="afc"/>
        <w:rPr>
          <w:sz w:val="16"/>
          <w:szCs w:val="16"/>
        </w:rPr>
      </w:pPr>
      <w:r w:rsidRPr="00E23D2C">
        <w:rPr>
          <w:sz w:val="16"/>
          <w:szCs w:val="16"/>
        </w:rPr>
        <w:t xml:space="preserve">        AutotunePidDtoRequest autotunePidDtoRequest = new AutotunePidDtoRequest(</w:t>
      </w:r>
    </w:p>
    <w:p w14:paraId="16C1DB7D" w14:textId="77777777" w:rsidR="00743E52" w:rsidRPr="00E23D2C" w:rsidRDefault="00743E52" w:rsidP="00475B71">
      <w:pPr>
        <w:pStyle w:val="afc"/>
        <w:rPr>
          <w:sz w:val="16"/>
          <w:szCs w:val="16"/>
        </w:rPr>
      </w:pPr>
      <w:r w:rsidRPr="00E23D2C">
        <w:rPr>
          <w:sz w:val="16"/>
          <w:szCs w:val="16"/>
        </w:rPr>
        <w:t xml:space="preserve">                ctx.getRoom().getRoomState().getAirTemperature()</w:t>
      </w:r>
    </w:p>
    <w:p w14:paraId="260E126B" w14:textId="77777777" w:rsidR="00743E52" w:rsidRPr="00E23D2C" w:rsidRDefault="00743E52" w:rsidP="00475B71">
      <w:pPr>
        <w:pStyle w:val="afc"/>
        <w:rPr>
          <w:sz w:val="16"/>
          <w:szCs w:val="16"/>
        </w:rPr>
      </w:pPr>
      <w:r w:rsidRPr="00E23D2C">
        <w:rPr>
          <w:sz w:val="16"/>
          <w:szCs w:val="16"/>
        </w:rPr>
        <w:t xml:space="preserve">        );</w:t>
      </w:r>
    </w:p>
    <w:p w14:paraId="04E55BB5" w14:textId="77777777" w:rsidR="00743E52" w:rsidRPr="00E23D2C" w:rsidRDefault="00743E52" w:rsidP="00475B71">
      <w:pPr>
        <w:pStyle w:val="afc"/>
        <w:rPr>
          <w:sz w:val="16"/>
          <w:szCs w:val="16"/>
        </w:rPr>
      </w:pPr>
    </w:p>
    <w:p w14:paraId="6DFBD125" w14:textId="77777777" w:rsidR="00743E52" w:rsidRPr="00E23D2C" w:rsidRDefault="00743E52" w:rsidP="00475B71">
      <w:pPr>
        <w:pStyle w:val="afc"/>
        <w:rPr>
          <w:sz w:val="16"/>
          <w:szCs w:val="16"/>
        </w:rPr>
      </w:pPr>
      <w:r w:rsidRPr="00E23D2C">
        <w:rPr>
          <w:sz w:val="16"/>
          <w:szCs w:val="16"/>
        </w:rPr>
        <w:t xml:space="preserve">        AutotunePidDtoResponse autotunePidDtoResponse = autotuneClient.compute(ctx.getSimulationId(), autotunePidDtoRequest);</w:t>
      </w:r>
    </w:p>
    <w:p w14:paraId="70936097" w14:textId="77777777" w:rsidR="00743E52" w:rsidRPr="00E23D2C" w:rsidRDefault="00743E52" w:rsidP="00475B71">
      <w:pPr>
        <w:pStyle w:val="afc"/>
        <w:rPr>
          <w:sz w:val="16"/>
          <w:szCs w:val="16"/>
        </w:rPr>
      </w:pPr>
      <w:r w:rsidRPr="00E23D2C">
        <w:rPr>
          <w:sz w:val="16"/>
          <w:szCs w:val="16"/>
        </w:rPr>
        <w:t xml:space="preserve">        return autotunePidDtoResponse.outputPower();</w:t>
      </w:r>
    </w:p>
    <w:p w14:paraId="60ED6D46" w14:textId="77777777" w:rsidR="00743E52" w:rsidRPr="00E23D2C" w:rsidRDefault="00743E52" w:rsidP="00475B71">
      <w:pPr>
        <w:pStyle w:val="afc"/>
        <w:rPr>
          <w:sz w:val="16"/>
          <w:szCs w:val="16"/>
        </w:rPr>
      </w:pPr>
      <w:r w:rsidRPr="00E23D2C">
        <w:rPr>
          <w:sz w:val="16"/>
          <w:szCs w:val="16"/>
        </w:rPr>
        <w:t xml:space="preserve">    }</w:t>
      </w:r>
    </w:p>
    <w:p w14:paraId="71903182" w14:textId="77777777" w:rsidR="00743E52" w:rsidRPr="00E23D2C" w:rsidRDefault="00743E52" w:rsidP="00475B71">
      <w:pPr>
        <w:pStyle w:val="afc"/>
        <w:rPr>
          <w:sz w:val="16"/>
          <w:szCs w:val="16"/>
        </w:rPr>
      </w:pPr>
      <w:r w:rsidRPr="00E23D2C">
        <w:rPr>
          <w:sz w:val="16"/>
          <w:szCs w:val="16"/>
        </w:rPr>
        <w:t>}</w:t>
      </w:r>
    </w:p>
    <w:p w14:paraId="7555F84B" w14:textId="77777777" w:rsidR="00743E52" w:rsidRPr="00E23D2C" w:rsidRDefault="00743E52" w:rsidP="00475B71">
      <w:pPr>
        <w:pStyle w:val="afc"/>
        <w:rPr>
          <w:sz w:val="16"/>
          <w:szCs w:val="16"/>
        </w:rPr>
      </w:pPr>
    </w:p>
    <w:p w14:paraId="41C62BE7" w14:textId="633F2487" w:rsidR="00743E52" w:rsidRPr="00E23D2C" w:rsidRDefault="00743E52" w:rsidP="008C18EC">
      <w:pPr>
        <w:pStyle w:val="afc"/>
        <w:rPr>
          <w:sz w:val="16"/>
          <w:szCs w:val="16"/>
        </w:rPr>
      </w:pPr>
      <w:r w:rsidRPr="00E23D2C">
        <w:rPr>
          <w:sz w:val="16"/>
          <w:szCs w:val="16"/>
        </w:rPr>
        <w:t>@RestController</w:t>
      </w:r>
      <w:r w:rsidR="008C18EC" w:rsidRPr="00E23D2C">
        <w:rPr>
          <w:sz w:val="16"/>
          <w:szCs w:val="16"/>
        </w:rPr>
        <w:t xml:space="preserve"> </w:t>
      </w:r>
      <w:r w:rsidRPr="00E23D2C">
        <w:rPr>
          <w:sz w:val="16"/>
          <w:szCs w:val="16"/>
        </w:rPr>
        <w:t>@RequestMapping("/api/pid")</w:t>
      </w:r>
      <w:r w:rsidR="008C18EC" w:rsidRPr="00E23D2C">
        <w:rPr>
          <w:sz w:val="16"/>
          <w:szCs w:val="16"/>
        </w:rPr>
        <w:t xml:space="preserve"> </w:t>
      </w:r>
      <w:r w:rsidRPr="00E23D2C">
        <w:rPr>
          <w:sz w:val="16"/>
          <w:szCs w:val="16"/>
        </w:rPr>
        <w:t>@RequiredArgsConstructor</w:t>
      </w:r>
    </w:p>
    <w:p w14:paraId="6A8F066C" w14:textId="77777777" w:rsidR="00743E52" w:rsidRPr="00E23D2C" w:rsidRDefault="00743E52" w:rsidP="00475B71">
      <w:pPr>
        <w:pStyle w:val="afc"/>
        <w:rPr>
          <w:sz w:val="16"/>
          <w:szCs w:val="16"/>
        </w:rPr>
      </w:pPr>
      <w:r w:rsidRPr="00E23D2C">
        <w:rPr>
          <w:sz w:val="16"/>
          <w:szCs w:val="16"/>
        </w:rPr>
        <w:t>public class PIDController {</w:t>
      </w:r>
    </w:p>
    <w:p w14:paraId="0BF63E58" w14:textId="77777777" w:rsidR="00743E52" w:rsidRPr="00E23D2C" w:rsidRDefault="00743E52" w:rsidP="00475B71">
      <w:pPr>
        <w:pStyle w:val="afc"/>
        <w:rPr>
          <w:sz w:val="16"/>
          <w:szCs w:val="16"/>
        </w:rPr>
      </w:pPr>
    </w:p>
    <w:p w14:paraId="00C27909" w14:textId="77777777" w:rsidR="00743E52" w:rsidRPr="00E23D2C" w:rsidRDefault="00743E52" w:rsidP="00475B71">
      <w:pPr>
        <w:pStyle w:val="afc"/>
        <w:rPr>
          <w:sz w:val="16"/>
          <w:szCs w:val="16"/>
        </w:rPr>
      </w:pPr>
      <w:r w:rsidRPr="00E23D2C">
        <w:rPr>
          <w:sz w:val="16"/>
          <w:szCs w:val="16"/>
        </w:rPr>
        <w:t xml:space="preserve">    private final PIDControllerService pidService;</w:t>
      </w:r>
    </w:p>
    <w:p w14:paraId="3FA9F130" w14:textId="77777777" w:rsidR="00743E52" w:rsidRPr="00E23D2C" w:rsidRDefault="00743E52" w:rsidP="00475B71">
      <w:pPr>
        <w:pStyle w:val="afc"/>
        <w:rPr>
          <w:sz w:val="16"/>
          <w:szCs w:val="16"/>
        </w:rPr>
      </w:pPr>
    </w:p>
    <w:p w14:paraId="75968AA3" w14:textId="77777777" w:rsidR="00743E52" w:rsidRPr="00E23D2C" w:rsidRDefault="00743E52" w:rsidP="00475B71">
      <w:pPr>
        <w:pStyle w:val="afc"/>
        <w:rPr>
          <w:sz w:val="16"/>
          <w:szCs w:val="16"/>
        </w:rPr>
      </w:pPr>
      <w:r w:rsidRPr="00E23D2C">
        <w:rPr>
          <w:sz w:val="16"/>
          <w:szCs w:val="16"/>
        </w:rPr>
        <w:t xml:space="preserve">    @PostMapping("/compute")</w:t>
      </w:r>
    </w:p>
    <w:p w14:paraId="2B519078" w14:textId="77777777" w:rsidR="00743E52" w:rsidRPr="00E23D2C" w:rsidRDefault="00743E52" w:rsidP="00475B71">
      <w:pPr>
        <w:pStyle w:val="afc"/>
        <w:rPr>
          <w:sz w:val="16"/>
          <w:szCs w:val="16"/>
        </w:rPr>
      </w:pPr>
      <w:r w:rsidRPr="00E23D2C">
        <w:rPr>
          <w:sz w:val="16"/>
          <w:szCs w:val="16"/>
        </w:rPr>
        <w:t xml:space="preserve">    public ResponseEntity&lt;PIDResponse&gt; compute(@RequestBody PIDRequest request) {</w:t>
      </w:r>
    </w:p>
    <w:p w14:paraId="73200BCE" w14:textId="77777777" w:rsidR="00743E52" w:rsidRPr="00E23D2C" w:rsidRDefault="00743E52" w:rsidP="00475B71">
      <w:pPr>
        <w:pStyle w:val="afc"/>
        <w:rPr>
          <w:sz w:val="16"/>
          <w:szCs w:val="16"/>
        </w:rPr>
      </w:pPr>
      <w:r w:rsidRPr="00E23D2C">
        <w:rPr>
          <w:sz w:val="16"/>
          <w:szCs w:val="16"/>
        </w:rPr>
        <w:t xml:space="preserve">        System.out.println(request.toString());</w:t>
      </w:r>
    </w:p>
    <w:p w14:paraId="2F71D13A" w14:textId="77777777" w:rsidR="00743E52" w:rsidRPr="00E23D2C" w:rsidRDefault="00743E52" w:rsidP="00475B71">
      <w:pPr>
        <w:pStyle w:val="afc"/>
        <w:rPr>
          <w:sz w:val="16"/>
          <w:szCs w:val="16"/>
        </w:rPr>
      </w:pPr>
      <w:r w:rsidRPr="00E23D2C">
        <w:rPr>
          <w:sz w:val="16"/>
          <w:szCs w:val="16"/>
        </w:rPr>
        <w:t xml:space="preserve">        double outputPower = 0; // 0 - 100%</w:t>
      </w:r>
    </w:p>
    <w:p w14:paraId="3C746D6B" w14:textId="77777777" w:rsidR="00743E52" w:rsidRPr="00E23D2C" w:rsidRDefault="00743E52" w:rsidP="00475B71">
      <w:pPr>
        <w:pStyle w:val="afc"/>
        <w:rPr>
          <w:sz w:val="16"/>
          <w:szCs w:val="16"/>
        </w:rPr>
      </w:pPr>
      <w:r w:rsidRPr="00E23D2C">
        <w:rPr>
          <w:sz w:val="16"/>
          <w:szCs w:val="16"/>
        </w:rPr>
        <w:t xml:space="preserve">        try {</w:t>
      </w:r>
    </w:p>
    <w:p w14:paraId="5996896C" w14:textId="77777777" w:rsidR="00743E52" w:rsidRPr="00E23D2C" w:rsidRDefault="00743E52" w:rsidP="00475B71">
      <w:pPr>
        <w:pStyle w:val="afc"/>
        <w:rPr>
          <w:sz w:val="16"/>
          <w:szCs w:val="16"/>
        </w:rPr>
      </w:pPr>
      <w:r w:rsidRPr="00E23D2C">
        <w:rPr>
          <w:sz w:val="16"/>
          <w:szCs w:val="16"/>
        </w:rPr>
        <w:t xml:space="preserve">            outputPower = pidService.calculateOutput(request);</w:t>
      </w:r>
    </w:p>
    <w:p w14:paraId="7F22CF1E" w14:textId="77777777" w:rsidR="00743E52" w:rsidRPr="00E23D2C" w:rsidRDefault="00743E52" w:rsidP="00475B71">
      <w:pPr>
        <w:pStyle w:val="afc"/>
        <w:rPr>
          <w:sz w:val="16"/>
          <w:szCs w:val="16"/>
        </w:rPr>
      </w:pPr>
      <w:r w:rsidRPr="00E23D2C">
        <w:rPr>
          <w:sz w:val="16"/>
          <w:szCs w:val="16"/>
        </w:rPr>
        <w:t xml:space="preserve">        } catch (Exception e) {</w:t>
      </w:r>
    </w:p>
    <w:p w14:paraId="7570BEC3" w14:textId="77777777" w:rsidR="00743E52" w:rsidRPr="00E23D2C" w:rsidRDefault="00743E52" w:rsidP="00475B71">
      <w:pPr>
        <w:pStyle w:val="afc"/>
        <w:rPr>
          <w:sz w:val="16"/>
          <w:szCs w:val="16"/>
        </w:rPr>
      </w:pPr>
      <w:r w:rsidRPr="00E23D2C">
        <w:rPr>
          <w:sz w:val="16"/>
          <w:szCs w:val="16"/>
        </w:rPr>
        <w:t xml:space="preserve">            return ResponseEntity.status(404).build();</w:t>
      </w:r>
    </w:p>
    <w:p w14:paraId="01532B44" w14:textId="77777777" w:rsidR="00743E52" w:rsidRPr="00E23D2C" w:rsidRDefault="00743E52" w:rsidP="00475B71">
      <w:pPr>
        <w:pStyle w:val="afc"/>
        <w:rPr>
          <w:sz w:val="16"/>
          <w:szCs w:val="16"/>
        </w:rPr>
      </w:pPr>
      <w:r w:rsidRPr="00E23D2C">
        <w:rPr>
          <w:sz w:val="16"/>
          <w:szCs w:val="16"/>
        </w:rPr>
        <w:t xml:space="preserve">        }</w:t>
      </w:r>
    </w:p>
    <w:p w14:paraId="6EAF7CE2" w14:textId="77777777" w:rsidR="00743E52" w:rsidRPr="00E23D2C" w:rsidRDefault="00743E52" w:rsidP="00475B71">
      <w:pPr>
        <w:pStyle w:val="afc"/>
        <w:rPr>
          <w:sz w:val="16"/>
          <w:szCs w:val="16"/>
        </w:rPr>
      </w:pPr>
      <w:r w:rsidRPr="00E23D2C">
        <w:rPr>
          <w:sz w:val="16"/>
          <w:szCs w:val="16"/>
        </w:rPr>
        <w:t xml:space="preserve">        return ResponseEntity.ok(new PIDResponse(outputPower));</w:t>
      </w:r>
    </w:p>
    <w:p w14:paraId="5D56D83F" w14:textId="77777777" w:rsidR="00743E52" w:rsidRPr="00E23D2C" w:rsidRDefault="00743E52" w:rsidP="00475B71">
      <w:pPr>
        <w:pStyle w:val="afc"/>
        <w:rPr>
          <w:sz w:val="16"/>
          <w:szCs w:val="16"/>
        </w:rPr>
      </w:pPr>
      <w:r w:rsidRPr="00E23D2C">
        <w:rPr>
          <w:sz w:val="16"/>
          <w:szCs w:val="16"/>
        </w:rPr>
        <w:t xml:space="preserve">    }</w:t>
      </w:r>
    </w:p>
    <w:p w14:paraId="67B2CEB6" w14:textId="77777777" w:rsidR="00743E52" w:rsidRPr="00E23D2C" w:rsidRDefault="00743E52" w:rsidP="00475B71">
      <w:pPr>
        <w:pStyle w:val="afc"/>
        <w:rPr>
          <w:sz w:val="16"/>
          <w:szCs w:val="16"/>
        </w:rPr>
      </w:pPr>
      <w:r w:rsidRPr="00E23D2C">
        <w:rPr>
          <w:sz w:val="16"/>
          <w:szCs w:val="16"/>
        </w:rPr>
        <w:t>}</w:t>
      </w:r>
    </w:p>
    <w:p w14:paraId="51B1168D" w14:textId="77777777" w:rsidR="00743E52" w:rsidRPr="00E23D2C" w:rsidRDefault="00743E52" w:rsidP="00475B71">
      <w:pPr>
        <w:pStyle w:val="afc"/>
        <w:rPr>
          <w:sz w:val="16"/>
          <w:szCs w:val="16"/>
        </w:rPr>
      </w:pPr>
    </w:p>
    <w:p w14:paraId="11BAF16C" w14:textId="77777777" w:rsidR="00743E52" w:rsidRPr="00E23D2C" w:rsidRDefault="00743E52" w:rsidP="00475B71">
      <w:pPr>
        <w:pStyle w:val="afc"/>
        <w:rPr>
          <w:sz w:val="16"/>
          <w:szCs w:val="16"/>
        </w:rPr>
      </w:pPr>
      <w:r w:rsidRPr="00E23D2C">
        <w:rPr>
          <w:sz w:val="16"/>
          <w:szCs w:val="16"/>
        </w:rPr>
        <w:t>@Getter</w:t>
      </w:r>
    </w:p>
    <w:p w14:paraId="7E64B996" w14:textId="086935B3" w:rsidR="00743E52" w:rsidRPr="00E23D2C" w:rsidRDefault="00743E52" w:rsidP="008C18EC">
      <w:pPr>
        <w:pStyle w:val="afc"/>
        <w:rPr>
          <w:sz w:val="16"/>
          <w:szCs w:val="16"/>
        </w:rPr>
      </w:pPr>
      <w:r w:rsidRPr="00E23D2C">
        <w:rPr>
          <w:sz w:val="16"/>
          <w:szCs w:val="16"/>
        </w:rPr>
        <w:t>public class MiniPID {</w:t>
      </w:r>
    </w:p>
    <w:p w14:paraId="7930A43A" w14:textId="77777777" w:rsidR="00743E52" w:rsidRPr="00E23D2C" w:rsidRDefault="00743E52" w:rsidP="00475B71">
      <w:pPr>
        <w:pStyle w:val="afc"/>
        <w:rPr>
          <w:sz w:val="16"/>
          <w:szCs w:val="16"/>
        </w:rPr>
      </w:pPr>
      <w:r w:rsidRPr="00E23D2C">
        <w:rPr>
          <w:sz w:val="16"/>
          <w:szCs w:val="16"/>
        </w:rPr>
        <w:t xml:space="preserve">    private double P = 0;</w:t>
      </w:r>
    </w:p>
    <w:p w14:paraId="5A194545" w14:textId="77777777" w:rsidR="00743E52" w:rsidRPr="00E23D2C" w:rsidRDefault="00743E52" w:rsidP="00475B71">
      <w:pPr>
        <w:pStyle w:val="afc"/>
        <w:rPr>
          <w:sz w:val="16"/>
          <w:szCs w:val="16"/>
        </w:rPr>
      </w:pPr>
      <w:r w:rsidRPr="00E23D2C">
        <w:rPr>
          <w:sz w:val="16"/>
          <w:szCs w:val="16"/>
        </w:rPr>
        <w:t xml:space="preserve">    private double I = 0;</w:t>
      </w:r>
    </w:p>
    <w:p w14:paraId="1683602E" w14:textId="77777777" w:rsidR="00743E52" w:rsidRPr="00E23D2C" w:rsidRDefault="00743E52" w:rsidP="00475B71">
      <w:pPr>
        <w:pStyle w:val="afc"/>
        <w:rPr>
          <w:sz w:val="16"/>
          <w:szCs w:val="16"/>
        </w:rPr>
      </w:pPr>
      <w:r w:rsidRPr="00E23D2C">
        <w:rPr>
          <w:sz w:val="16"/>
          <w:szCs w:val="16"/>
        </w:rPr>
        <w:t xml:space="preserve">    private double D = 0;</w:t>
      </w:r>
    </w:p>
    <w:p w14:paraId="490D7EB5" w14:textId="77777777" w:rsidR="00743E52" w:rsidRPr="00E23D2C" w:rsidRDefault="00743E52" w:rsidP="00475B71">
      <w:pPr>
        <w:pStyle w:val="afc"/>
        <w:rPr>
          <w:sz w:val="16"/>
          <w:szCs w:val="16"/>
        </w:rPr>
      </w:pPr>
      <w:r w:rsidRPr="00E23D2C">
        <w:rPr>
          <w:sz w:val="16"/>
          <w:szCs w:val="16"/>
        </w:rPr>
        <w:t xml:space="preserve">    private double F = 0;</w:t>
      </w:r>
    </w:p>
    <w:p w14:paraId="25C2AFDC" w14:textId="77777777" w:rsidR="00743E52" w:rsidRPr="00E23D2C" w:rsidRDefault="00743E52" w:rsidP="00475B71">
      <w:pPr>
        <w:pStyle w:val="afc"/>
        <w:rPr>
          <w:sz w:val="16"/>
          <w:szCs w:val="16"/>
        </w:rPr>
      </w:pPr>
      <w:r w:rsidRPr="00E23D2C">
        <w:rPr>
          <w:sz w:val="16"/>
          <w:szCs w:val="16"/>
        </w:rPr>
        <w:t xml:space="preserve">    private final double dt;</w:t>
      </w:r>
    </w:p>
    <w:p w14:paraId="38E1570D" w14:textId="77777777" w:rsidR="00743E52" w:rsidRPr="00E23D2C" w:rsidRDefault="00743E52" w:rsidP="00475B71">
      <w:pPr>
        <w:pStyle w:val="afc"/>
        <w:rPr>
          <w:sz w:val="16"/>
          <w:szCs w:val="16"/>
        </w:rPr>
      </w:pPr>
      <w:r w:rsidRPr="00E23D2C">
        <w:rPr>
          <w:sz w:val="16"/>
          <w:szCs w:val="16"/>
        </w:rPr>
        <w:t xml:space="preserve">    private double maxIOutput = 0;</w:t>
      </w:r>
    </w:p>
    <w:p w14:paraId="37D5562E" w14:textId="77777777" w:rsidR="00743E52" w:rsidRPr="00E23D2C" w:rsidRDefault="00743E52" w:rsidP="00475B71">
      <w:pPr>
        <w:pStyle w:val="afc"/>
        <w:rPr>
          <w:sz w:val="16"/>
          <w:szCs w:val="16"/>
        </w:rPr>
      </w:pPr>
      <w:r w:rsidRPr="00E23D2C">
        <w:rPr>
          <w:sz w:val="16"/>
          <w:szCs w:val="16"/>
        </w:rPr>
        <w:t xml:space="preserve">    private double maxError = 0;</w:t>
      </w:r>
    </w:p>
    <w:p w14:paraId="0E57EEFE" w14:textId="77777777" w:rsidR="00743E52" w:rsidRPr="00E23D2C" w:rsidRDefault="00743E52" w:rsidP="00475B71">
      <w:pPr>
        <w:pStyle w:val="afc"/>
        <w:rPr>
          <w:sz w:val="16"/>
          <w:szCs w:val="16"/>
        </w:rPr>
      </w:pPr>
      <w:r w:rsidRPr="00E23D2C">
        <w:rPr>
          <w:sz w:val="16"/>
          <w:szCs w:val="16"/>
        </w:rPr>
        <w:t xml:space="preserve">    private double errorSum = 0;</w:t>
      </w:r>
    </w:p>
    <w:p w14:paraId="5E78364D" w14:textId="77777777" w:rsidR="00743E52" w:rsidRPr="00E23D2C" w:rsidRDefault="00743E52" w:rsidP="00475B71">
      <w:pPr>
        <w:pStyle w:val="afc"/>
        <w:rPr>
          <w:sz w:val="16"/>
          <w:szCs w:val="16"/>
        </w:rPr>
      </w:pPr>
      <w:r w:rsidRPr="00E23D2C">
        <w:rPr>
          <w:sz w:val="16"/>
          <w:szCs w:val="16"/>
        </w:rPr>
        <w:t xml:space="preserve">    private double maxOutput = 0;</w:t>
      </w:r>
    </w:p>
    <w:p w14:paraId="44C8125F" w14:textId="77777777" w:rsidR="00743E52" w:rsidRPr="00E23D2C" w:rsidRDefault="00743E52" w:rsidP="00475B71">
      <w:pPr>
        <w:pStyle w:val="afc"/>
        <w:rPr>
          <w:sz w:val="16"/>
          <w:szCs w:val="16"/>
        </w:rPr>
      </w:pPr>
      <w:r w:rsidRPr="00E23D2C">
        <w:rPr>
          <w:sz w:val="16"/>
          <w:szCs w:val="16"/>
        </w:rPr>
        <w:t xml:space="preserve">    private double minOutput = 0;</w:t>
      </w:r>
    </w:p>
    <w:p w14:paraId="4A759DA7" w14:textId="77777777" w:rsidR="00743E52" w:rsidRPr="00E23D2C" w:rsidRDefault="00743E52" w:rsidP="00475B71">
      <w:pPr>
        <w:pStyle w:val="afc"/>
        <w:rPr>
          <w:sz w:val="16"/>
          <w:szCs w:val="16"/>
        </w:rPr>
      </w:pPr>
      <w:r w:rsidRPr="00E23D2C">
        <w:rPr>
          <w:sz w:val="16"/>
          <w:szCs w:val="16"/>
        </w:rPr>
        <w:t xml:space="preserve">    @Setter</w:t>
      </w:r>
    </w:p>
    <w:p w14:paraId="1D2DF306" w14:textId="77777777" w:rsidR="00743E52" w:rsidRPr="00E23D2C" w:rsidRDefault="00743E52" w:rsidP="00475B71">
      <w:pPr>
        <w:pStyle w:val="afc"/>
        <w:rPr>
          <w:sz w:val="16"/>
          <w:szCs w:val="16"/>
        </w:rPr>
      </w:pPr>
      <w:r w:rsidRPr="00E23D2C">
        <w:rPr>
          <w:sz w:val="16"/>
          <w:szCs w:val="16"/>
        </w:rPr>
        <w:t xml:space="preserve">    private double setpoint = 0;</w:t>
      </w:r>
    </w:p>
    <w:p w14:paraId="06D1017A" w14:textId="77777777" w:rsidR="00743E52" w:rsidRPr="00E23D2C" w:rsidRDefault="00743E52" w:rsidP="00475B71">
      <w:pPr>
        <w:pStyle w:val="afc"/>
        <w:rPr>
          <w:sz w:val="16"/>
          <w:szCs w:val="16"/>
        </w:rPr>
      </w:pPr>
      <w:r w:rsidRPr="00E23D2C">
        <w:rPr>
          <w:sz w:val="16"/>
          <w:szCs w:val="16"/>
        </w:rPr>
        <w:t xml:space="preserve">    private double lastActual = 0;</w:t>
      </w:r>
    </w:p>
    <w:p w14:paraId="1B326610" w14:textId="77777777" w:rsidR="00743E52" w:rsidRPr="00E23D2C" w:rsidRDefault="00743E52" w:rsidP="00475B71">
      <w:pPr>
        <w:pStyle w:val="afc"/>
        <w:rPr>
          <w:sz w:val="16"/>
          <w:szCs w:val="16"/>
        </w:rPr>
      </w:pPr>
      <w:r w:rsidRPr="00E23D2C">
        <w:rPr>
          <w:sz w:val="16"/>
          <w:szCs w:val="16"/>
        </w:rPr>
        <w:t xml:space="preserve">    private boolean firstRun = true;</w:t>
      </w:r>
    </w:p>
    <w:p w14:paraId="778224E3" w14:textId="77777777" w:rsidR="00743E52" w:rsidRPr="00E23D2C" w:rsidRDefault="00743E52" w:rsidP="00475B71">
      <w:pPr>
        <w:pStyle w:val="afc"/>
        <w:rPr>
          <w:sz w:val="16"/>
          <w:szCs w:val="16"/>
        </w:rPr>
      </w:pPr>
      <w:r w:rsidRPr="00E23D2C">
        <w:rPr>
          <w:sz w:val="16"/>
          <w:szCs w:val="16"/>
        </w:rPr>
        <w:t xml:space="preserve">    private boolean reversed = false;</w:t>
      </w:r>
    </w:p>
    <w:p w14:paraId="56CE17B1" w14:textId="77777777" w:rsidR="00743E52" w:rsidRPr="00E23D2C" w:rsidRDefault="00743E52" w:rsidP="00475B71">
      <w:pPr>
        <w:pStyle w:val="afc"/>
        <w:rPr>
          <w:sz w:val="16"/>
          <w:szCs w:val="16"/>
        </w:rPr>
      </w:pPr>
      <w:r w:rsidRPr="00E23D2C">
        <w:rPr>
          <w:sz w:val="16"/>
          <w:szCs w:val="16"/>
        </w:rPr>
        <w:t xml:space="preserve">    private double outputRampRate = 0;</w:t>
      </w:r>
    </w:p>
    <w:p w14:paraId="3B6FCBA0" w14:textId="77777777" w:rsidR="00743E52" w:rsidRPr="00E23D2C" w:rsidRDefault="00743E52" w:rsidP="00475B71">
      <w:pPr>
        <w:pStyle w:val="afc"/>
        <w:rPr>
          <w:sz w:val="16"/>
          <w:szCs w:val="16"/>
        </w:rPr>
      </w:pPr>
      <w:r w:rsidRPr="00E23D2C">
        <w:rPr>
          <w:sz w:val="16"/>
          <w:szCs w:val="16"/>
        </w:rPr>
        <w:t xml:space="preserve">    private double lastOutput = 0;</w:t>
      </w:r>
    </w:p>
    <w:p w14:paraId="4AE3894C" w14:textId="77777777" w:rsidR="00743E52" w:rsidRPr="00E23D2C" w:rsidRDefault="00743E52" w:rsidP="00475B71">
      <w:pPr>
        <w:pStyle w:val="afc"/>
        <w:rPr>
          <w:sz w:val="16"/>
          <w:szCs w:val="16"/>
        </w:rPr>
      </w:pPr>
      <w:r w:rsidRPr="00E23D2C">
        <w:rPr>
          <w:sz w:val="16"/>
          <w:szCs w:val="16"/>
        </w:rPr>
        <w:t xml:space="preserve">    private double outputFilter = 0;</w:t>
      </w:r>
    </w:p>
    <w:p w14:paraId="16171017" w14:textId="77777777" w:rsidR="00743E52" w:rsidRPr="00E23D2C" w:rsidRDefault="00743E52" w:rsidP="00475B71">
      <w:pPr>
        <w:pStyle w:val="afc"/>
        <w:rPr>
          <w:sz w:val="16"/>
          <w:szCs w:val="16"/>
        </w:rPr>
      </w:pPr>
      <w:r w:rsidRPr="00E23D2C">
        <w:rPr>
          <w:sz w:val="16"/>
          <w:szCs w:val="16"/>
        </w:rPr>
        <w:t xml:space="preserve">    private double setpointRange = 0;</w:t>
      </w:r>
    </w:p>
    <w:p w14:paraId="0DD0EFEA" w14:textId="77777777" w:rsidR="00743E52" w:rsidRPr="00E23D2C" w:rsidRDefault="00743E52" w:rsidP="00475B71">
      <w:pPr>
        <w:pStyle w:val="afc"/>
        <w:rPr>
          <w:sz w:val="16"/>
          <w:szCs w:val="16"/>
        </w:rPr>
      </w:pPr>
    </w:p>
    <w:p w14:paraId="2390A845" w14:textId="77777777" w:rsidR="00743E52" w:rsidRPr="00E23D2C" w:rsidRDefault="00743E52" w:rsidP="00475B71">
      <w:pPr>
        <w:pStyle w:val="afc"/>
        <w:rPr>
          <w:sz w:val="16"/>
          <w:szCs w:val="16"/>
        </w:rPr>
      </w:pPr>
    </w:p>
    <w:p w14:paraId="7F9424BF" w14:textId="77777777" w:rsidR="00743E52" w:rsidRPr="00E23D2C" w:rsidRDefault="00743E52" w:rsidP="00475B71">
      <w:pPr>
        <w:pStyle w:val="afc"/>
        <w:rPr>
          <w:sz w:val="16"/>
          <w:szCs w:val="16"/>
        </w:rPr>
      </w:pPr>
      <w:r w:rsidRPr="00E23D2C">
        <w:rPr>
          <w:sz w:val="16"/>
          <w:szCs w:val="16"/>
        </w:rPr>
        <w:t xml:space="preserve">    public MiniPID(double p, double i, double d, double dt) {</w:t>
      </w:r>
    </w:p>
    <w:p w14:paraId="7152B0BD" w14:textId="77777777" w:rsidR="00743E52" w:rsidRPr="00E23D2C" w:rsidRDefault="00743E52" w:rsidP="00475B71">
      <w:pPr>
        <w:pStyle w:val="afc"/>
        <w:rPr>
          <w:sz w:val="16"/>
          <w:szCs w:val="16"/>
        </w:rPr>
      </w:pPr>
      <w:r w:rsidRPr="00E23D2C">
        <w:rPr>
          <w:sz w:val="16"/>
          <w:szCs w:val="16"/>
        </w:rPr>
        <w:t xml:space="preserve">        P = p; I = i; D = d;</w:t>
      </w:r>
    </w:p>
    <w:p w14:paraId="0C533E85" w14:textId="77777777" w:rsidR="00743E52" w:rsidRPr="00E23D2C" w:rsidRDefault="00743E52" w:rsidP="00475B71">
      <w:pPr>
        <w:pStyle w:val="afc"/>
        <w:rPr>
          <w:sz w:val="16"/>
          <w:szCs w:val="16"/>
        </w:rPr>
      </w:pPr>
      <w:r w:rsidRPr="00E23D2C">
        <w:rPr>
          <w:sz w:val="16"/>
          <w:szCs w:val="16"/>
        </w:rPr>
        <w:t xml:space="preserve">        this.dt = dt;</w:t>
      </w:r>
    </w:p>
    <w:p w14:paraId="70923188" w14:textId="77777777" w:rsidR="00743E52" w:rsidRPr="00E23D2C" w:rsidRDefault="00743E52" w:rsidP="00475B71">
      <w:pPr>
        <w:pStyle w:val="afc"/>
        <w:rPr>
          <w:sz w:val="16"/>
          <w:szCs w:val="16"/>
        </w:rPr>
      </w:pPr>
      <w:r w:rsidRPr="00E23D2C">
        <w:rPr>
          <w:sz w:val="16"/>
          <w:szCs w:val="16"/>
        </w:rPr>
        <w:t xml:space="preserve">        checkSigns();</w:t>
      </w:r>
    </w:p>
    <w:p w14:paraId="533258D8" w14:textId="4C42D3BB" w:rsidR="00743E52" w:rsidRPr="00E23D2C" w:rsidRDefault="00743E52" w:rsidP="00475B71">
      <w:pPr>
        <w:pStyle w:val="afc"/>
        <w:rPr>
          <w:sz w:val="16"/>
          <w:szCs w:val="16"/>
        </w:rPr>
      </w:pPr>
      <w:r w:rsidRPr="00E23D2C">
        <w:rPr>
          <w:sz w:val="16"/>
          <w:szCs w:val="16"/>
        </w:rPr>
        <w:t xml:space="preserve">    }</w:t>
      </w:r>
    </w:p>
    <w:p w14:paraId="4D873BEC" w14:textId="77777777" w:rsidR="00743E52" w:rsidRPr="00E23D2C" w:rsidRDefault="00743E52" w:rsidP="00475B71">
      <w:pPr>
        <w:pStyle w:val="afc"/>
        <w:rPr>
          <w:sz w:val="16"/>
          <w:szCs w:val="16"/>
        </w:rPr>
      </w:pPr>
    </w:p>
    <w:p w14:paraId="5812A453" w14:textId="77777777" w:rsidR="00743E52" w:rsidRPr="00E23D2C" w:rsidRDefault="00743E52" w:rsidP="00475B71">
      <w:pPr>
        <w:pStyle w:val="afc"/>
        <w:rPr>
          <w:sz w:val="16"/>
          <w:szCs w:val="16"/>
        </w:rPr>
      </w:pPr>
      <w:r w:rsidRPr="00E23D2C">
        <w:rPr>
          <w:sz w:val="16"/>
          <w:szCs w:val="16"/>
        </w:rPr>
        <w:t xml:space="preserve">    public void setMaxIOutput(double maximum) {</w:t>
      </w:r>
    </w:p>
    <w:p w14:paraId="5E36EAF4" w14:textId="77777777" w:rsidR="00743E52" w:rsidRPr="00E23D2C" w:rsidRDefault="00743E52" w:rsidP="00475B71">
      <w:pPr>
        <w:pStyle w:val="afc"/>
        <w:rPr>
          <w:sz w:val="16"/>
          <w:szCs w:val="16"/>
        </w:rPr>
      </w:pPr>
      <w:r w:rsidRPr="00E23D2C">
        <w:rPr>
          <w:sz w:val="16"/>
          <w:szCs w:val="16"/>
        </w:rPr>
        <w:t xml:space="preserve">        maxIOutput = maximum;</w:t>
      </w:r>
    </w:p>
    <w:p w14:paraId="7BE07492" w14:textId="77777777" w:rsidR="00743E52" w:rsidRPr="00E23D2C" w:rsidRDefault="00743E52" w:rsidP="00475B71">
      <w:pPr>
        <w:pStyle w:val="afc"/>
        <w:rPr>
          <w:sz w:val="16"/>
          <w:szCs w:val="16"/>
        </w:rPr>
      </w:pPr>
      <w:r w:rsidRPr="00E23D2C">
        <w:rPr>
          <w:sz w:val="16"/>
          <w:szCs w:val="16"/>
        </w:rPr>
        <w:lastRenderedPageBreak/>
        <w:t xml:space="preserve">        if (I != 0) {</w:t>
      </w:r>
    </w:p>
    <w:p w14:paraId="6CE4EE63" w14:textId="77777777" w:rsidR="00743E52" w:rsidRPr="00E23D2C" w:rsidRDefault="00743E52" w:rsidP="00475B71">
      <w:pPr>
        <w:pStyle w:val="afc"/>
        <w:rPr>
          <w:sz w:val="16"/>
          <w:szCs w:val="16"/>
        </w:rPr>
      </w:pPr>
      <w:r w:rsidRPr="00E23D2C">
        <w:rPr>
          <w:sz w:val="16"/>
          <w:szCs w:val="16"/>
        </w:rPr>
        <w:t xml:space="preserve">            maxError = maxIOutput / I;</w:t>
      </w:r>
    </w:p>
    <w:p w14:paraId="259A34CB" w14:textId="77777777" w:rsidR="00743E52" w:rsidRPr="00E23D2C" w:rsidRDefault="00743E52" w:rsidP="00475B71">
      <w:pPr>
        <w:pStyle w:val="afc"/>
        <w:rPr>
          <w:sz w:val="16"/>
          <w:szCs w:val="16"/>
        </w:rPr>
      </w:pPr>
      <w:r w:rsidRPr="00E23D2C">
        <w:rPr>
          <w:sz w:val="16"/>
          <w:szCs w:val="16"/>
        </w:rPr>
        <w:t xml:space="preserve">        }</w:t>
      </w:r>
    </w:p>
    <w:p w14:paraId="27E807B8" w14:textId="77777777" w:rsidR="00743E52" w:rsidRPr="00E23D2C" w:rsidRDefault="00743E52" w:rsidP="00475B71">
      <w:pPr>
        <w:pStyle w:val="afc"/>
        <w:rPr>
          <w:sz w:val="16"/>
          <w:szCs w:val="16"/>
        </w:rPr>
      </w:pPr>
      <w:r w:rsidRPr="00E23D2C">
        <w:rPr>
          <w:sz w:val="16"/>
          <w:szCs w:val="16"/>
        </w:rPr>
        <w:t xml:space="preserve">    }</w:t>
      </w:r>
    </w:p>
    <w:p w14:paraId="0B7CEB9F" w14:textId="77777777" w:rsidR="00743E52" w:rsidRPr="00E23D2C" w:rsidRDefault="00743E52" w:rsidP="00475B71">
      <w:pPr>
        <w:pStyle w:val="afc"/>
        <w:rPr>
          <w:sz w:val="16"/>
          <w:szCs w:val="16"/>
        </w:rPr>
      </w:pPr>
    </w:p>
    <w:p w14:paraId="533A7B3C" w14:textId="77777777" w:rsidR="00743E52" w:rsidRPr="00E23D2C" w:rsidRDefault="00743E52" w:rsidP="00475B71">
      <w:pPr>
        <w:pStyle w:val="afc"/>
        <w:rPr>
          <w:sz w:val="16"/>
          <w:szCs w:val="16"/>
        </w:rPr>
      </w:pPr>
    </w:p>
    <w:p w14:paraId="05969207" w14:textId="77777777" w:rsidR="00743E52" w:rsidRPr="00E23D2C" w:rsidRDefault="00743E52" w:rsidP="00475B71">
      <w:pPr>
        <w:pStyle w:val="afc"/>
        <w:rPr>
          <w:sz w:val="16"/>
          <w:szCs w:val="16"/>
        </w:rPr>
      </w:pPr>
      <w:r w:rsidRPr="00E23D2C">
        <w:rPr>
          <w:sz w:val="16"/>
          <w:szCs w:val="16"/>
        </w:rPr>
        <w:t xml:space="preserve">    public void setOutputLimits(double minimum, double maximum) {</w:t>
      </w:r>
    </w:p>
    <w:p w14:paraId="7C6CD93A" w14:textId="77777777" w:rsidR="00743E52" w:rsidRPr="00E23D2C" w:rsidRDefault="00743E52" w:rsidP="00475B71">
      <w:pPr>
        <w:pStyle w:val="afc"/>
        <w:rPr>
          <w:sz w:val="16"/>
          <w:szCs w:val="16"/>
        </w:rPr>
      </w:pPr>
      <w:r w:rsidRPr="00E23D2C">
        <w:rPr>
          <w:sz w:val="16"/>
          <w:szCs w:val="16"/>
        </w:rPr>
        <w:t xml:space="preserve">        if (maximum &lt; minimum) return;</w:t>
      </w:r>
    </w:p>
    <w:p w14:paraId="76D6793B" w14:textId="77777777" w:rsidR="00743E52" w:rsidRPr="00E23D2C" w:rsidRDefault="00743E52" w:rsidP="00475B71">
      <w:pPr>
        <w:pStyle w:val="afc"/>
        <w:rPr>
          <w:sz w:val="16"/>
          <w:szCs w:val="16"/>
        </w:rPr>
      </w:pPr>
      <w:r w:rsidRPr="00E23D2C">
        <w:rPr>
          <w:sz w:val="16"/>
          <w:szCs w:val="16"/>
        </w:rPr>
        <w:t xml:space="preserve">        maxOutput = maximum;</w:t>
      </w:r>
    </w:p>
    <w:p w14:paraId="1CF5D3AE" w14:textId="77777777" w:rsidR="00743E52" w:rsidRPr="00E23D2C" w:rsidRDefault="00743E52" w:rsidP="00475B71">
      <w:pPr>
        <w:pStyle w:val="afc"/>
        <w:rPr>
          <w:sz w:val="16"/>
          <w:szCs w:val="16"/>
        </w:rPr>
      </w:pPr>
      <w:r w:rsidRPr="00E23D2C">
        <w:rPr>
          <w:sz w:val="16"/>
          <w:szCs w:val="16"/>
        </w:rPr>
        <w:t xml:space="preserve">        minOutput = minimum;</w:t>
      </w:r>
    </w:p>
    <w:p w14:paraId="1DC68ECF" w14:textId="77777777" w:rsidR="00743E52" w:rsidRPr="00E23D2C" w:rsidRDefault="00743E52" w:rsidP="00475B71">
      <w:pPr>
        <w:pStyle w:val="afc"/>
        <w:rPr>
          <w:sz w:val="16"/>
          <w:szCs w:val="16"/>
        </w:rPr>
      </w:pPr>
    </w:p>
    <w:p w14:paraId="617E6FBC" w14:textId="77777777" w:rsidR="00743E52" w:rsidRPr="00E23D2C" w:rsidRDefault="00743E52" w:rsidP="00475B71">
      <w:pPr>
        <w:pStyle w:val="afc"/>
        <w:rPr>
          <w:sz w:val="16"/>
          <w:szCs w:val="16"/>
        </w:rPr>
      </w:pPr>
      <w:r w:rsidRPr="00E23D2C">
        <w:rPr>
          <w:sz w:val="16"/>
          <w:szCs w:val="16"/>
        </w:rPr>
        <w:t>if (maxIOutput == 0  maxIOutput &gt; (maximum - minimum)) {</w:t>
      </w:r>
    </w:p>
    <w:p w14:paraId="4A9159A9" w14:textId="77777777" w:rsidR="00743E52" w:rsidRPr="00E23D2C" w:rsidRDefault="00743E52" w:rsidP="00475B71">
      <w:pPr>
        <w:pStyle w:val="afc"/>
        <w:rPr>
          <w:sz w:val="16"/>
          <w:szCs w:val="16"/>
        </w:rPr>
      </w:pPr>
      <w:r w:rsidRPr="00E23D2C">
        <w:rPr>
          <w:sz w:val="16"/>
          <w:szCs w:val="16"/>
        </w:rPr>
        <w:t xml:space="preserve">            setMaxIOutput(maximum - minimum);</w:t>
      </w:r>
    </w:p>
    <w:p w14:paraId="4529847B" w14:textId="77777777" w:rsidR="00743E52" w:rsidRPr="00E23D2C" w:rsidRDefault="00743E52" w:rsidP="00475B71">
      <w:pPr>
        <w:pStyle w:val="afc"/>
        <w:rPr>
          <w:sz w:val="16"/>
          <w:szCs w:val="16"/>
        </w:rPr>
      </w:pPr>
      <w:r w:rsidRPr="00E23D2C">
        <w:rPr>
          <w:sz w:val="16"/>
          <w:szCs w:val="16"/>
        </w:rPr>
        <w:t xml:space="preserve">        }</w:t>
      </w:r>
    </w:p>
    <w:p w14:paraId="64CC4596" w14:textId="77777777" w:rsidR="00743E52" w:rsidRPr="00E23D2C" w:rsidRDefault="00743E52" w:rsidP="00475B71">
      <w:pPr>
        <w:pStyle w:val="afc"/>
        <w:rPr>
          <w:sz w:val="16"/>
          <w:szCs w:val="16"/>
        </w:rPr>
      </w:pPr>
      <w:r w:rsidRPr="00E23D2C">
        <w:rPr>
          <w:sz w:val="16"/>
          <w:szCs w:val="16"/>
        </w:rPr>
        <w:t xml:space="preserve">    }</w:t>
      </w:r>
    </w:p>
    <w:p w14:paraId="0B9682B5" w14:textId="77777777" w:rsidR="00743E52" w:rsidRPr="00E23D2C" w:rsidRDefault="00743E52" w:rsidP="00475B71">
      <w:pPr>
        <w:pStyle w:val="afc"/>
        <w:rPr>
          <w:sz w:val="16"/>
          <w:szCs w:val="16"/>
        </w:rPr>
      </w:pPr>
    </w:p>
    <w:p w14:paraId="0C4C04BE" w14:textId="77777777" w:rsidR="00743E52" w:rsidRPr="00E23D2C" w:rsidRDefault="00743E52" w:rsidP="00475B71">
      <w:pPr>
        <w:pStyle w:val="afc"/>
        <w:rPr>
          <w:sz w:val="16"/>
          <w:szCs w:val="16"/>
        </w:rPr>
      </w:pPr>
    </w:p>
    <w:p w14:paraId="5B5EA405" w14:textId="77777777" w:rsidR="00743E52" w:rsidRPr="00E23D2C" w:rsidRDefault="00743E52" w:rsidP="00475B71">
      <w:pPr>
        <w:pStyle w:val="afc"/>
        <w:rPr>
          <w:sz w:val="16"/>
          <w:szCs w:val="16"/>
        </w:rPr>
      </w:pPr>
      <w:r w:rsidRPr="00E23D2C">
        <w:rPr>
          <w:sz w:val="16"/>
          <w:szCs w:val="16"/>
        </w:rPr>
        <w:t xml:space="preserve">    public double getOutput(double actual, double setpoint, double dt) {</w:t>
      </w:r>
    </w:p>
    <w:p w14:paraId="58C73A18" w14:textId="77777777" w:rsidR="00743E52" w:rsidRPr="00E23D2C" w:rsidRDefault="00743E52" w:rsidP="00475B71">
      <w:pPr>
        <w:pStyle w:val="afc"/>
        <w:rPr>
          <w:sz w:val="16"/>
          <w:szCs w:val="16"/>
        </w:rPr>
      </w:pPr>
      <w:r w:rsidRPr="00E23D2C">
        <w:rPr>
          <w:sz w:val="16"/>
          <w:szCs w:val="16"/>
        </w:rPr>
        <w:t xml:space="preserve">        double output; double Poutput; double Ioutput; double Doutput; double Foutput;</w:t>
      </w:r>
    </w:p>
    <w:p w14:paraId="6E0C823C" w14:textId="77777777" w:rsidR="00743E52" w:rsidRPr="00E23D2C" w:rsidRDefault="00743E52" w:rsidP="00475B71">
      <w:pPr>
        <w:pStyle w:val="afc"/>
        <w:rPr>
          <w:sz w:val="16"/>
          <w:szCs w:val="16"/>
        </w:rPr>
      </w:pPr>
    </w:p>
    <w:p w14:paraId="70ED17A1" w14:textId="77777777" w:rsidR="00743E52" w:rsidRPr="00E23D2C" w:rsidRDefault="00743E52" w:rsidP="00475B71">
      <w:pPr>
        <w:pStyle w:val="afc"/>
        <w:rPr>
          <w:sz w:val="16"/>
          <w:szCs w:val="16"/>
        </w:rPr>
      </w:pPr>
      <w:r w:rsidRPr="00E23D2C">
        <w:rPr>
          <w:sz w:val="16"/>
          <w:szCs w:val="16"/>
        </w:rPr>
        <w:t xml:space="preserve">        this.setpoint = setpoint;</w:t>
      </w:r>
    </w:p>
    <w:p w14:paraId="52B0619D" w14:textId="77777777" w:rsidR="00743E52" w:rsidRPr="00E23D2C" w:rsidRDefault="00743E52" w:rsidP="00475B71">
      <w:pPr>
        <w:pStyle w:val="afc"/>
        <w:rPr>
          <w:sz w:val="16"/>
          <w:szCs w:val="16"/>
        </w:rPr>
      </w:pPr>
    </w:p>
    <w:p w14:paraId="539DB40D" w14:textId="77777777" w:rsidR="00743E52" w:rsidRPr="00E23D2C" w:rsidRDefault="00743E52" w:rsidP="00475B71">
      <w:pPr>
        <w:pStyle w:val="afc"/>
        <w:rPr>
          <w:sz w:val="16"/>
          <w:szCs w:val="16"/>
        </w:rPr>
      </w:pPr>
      <w:r w:rsidRPr="00E23D2C">
        <w:rPr>
          <w:sz w:val="16"/>
          <w:szCs w:val="16"/>
        </w:rPr>
        <w:t xml:space="preserve">        if (setpointRange != 0) {</w:t>
      </w:r>
    </w:p>
    <w:p w14:paraId="641145C4" w14:textId="77777777" w:rsidR="00743E52" w:rsidRPr="00E23D2C" w:rsidRDefault="00743E52" w:rsidP="00475B71">
      <w:pPr>
        <w:pStyle w:val="afc"/>
        <w:rPr>
          <w:sz w:val="16"/>
          <w:szCs w:val="16"/>
        </w:rPr>
      </w:pPr>
      <w:r w:rsidRPr="00E23D2C">
        <w:rPr>
          <w:sz w:val="16"/>
          <w:szCs w:val="16"/>
        </w:rPr>
        <w:t xml:space="preserve">            setpoint = constrain(setpoint, actual - setpointRange, actual + setpointRange);</w:t>
      </w:r>
    </w:p>
    <w:p w14:paraId="05AE5164" w14:textId="77777777" w:rsidR="00743E52" w:rsidRPr="00E23D2C" w:rsidRDefault="00743E52" w:rsidP="00475B71">
      <w:pPr>
        <w:pStyle w:val="afc"/>
        <w:rPr>
          <w:sz w:val="16"/>
          <w:szCs w:val="16"/>
        </w:rPr>
      </w:pPr>
      <w:r w:rsidRPr="00E23D2C">
        <w:rPr>
          <w:sz w:val="16"/>
          <w:szCs w:val="16"/>
        </w:rPr>
        <w:t xml:space="preserve">        }</w:t>
      </w:r>
    </w:p>
    <w:p w14:paraId="0B750CFF" w14:textId="77777777" w:rsidR="00743E52" w:rsidRPr="00E23D2C" w:rsidRDefault="00743E52" w:rsidP="00475B71">
      <w:pPr>
        <w:pStyle w:val="afc"/>
        <w:rPr>
          <w:sz w:val="16"/>
          <w:szCs w:val="16"/>
        </w:rPr>
      </w:pPr>
    </w:p>
    <w:p w14:paraId="248057CC" w14:textId="77777777" w:rsidR="00743E52" w:rsidRPr="00E23D2C" w:rsidRDefault="00743E52" w:rsidP="00475B71">
      <w:pPr>
        <w:pStyle w:val="afc"/>
        <w:rPr>
          <w:sz w:val="16"/>
          <w:szCs w:val="16"/>
        </w:rPr>
      </w:pPr>
      <w:r w:rsidRPr="00E23D2C">
        <w:rPr>
          <w:sz w:val="16"/>
          <w:szCs w:val="16"/>
        </w:rPr>
        <w:t xml:space="preserve">        double error = setpoint - actual;</w:t>
      </w:r>
    </w:p>
    <w:p w14:paraId="6AB4F9AF" w14:textId="77777777" w:rsidR="00743E52" w:rsidRPr="00E23D2C" w:rsidRDefault="00743E52" w:rsidP="00475B71">
      <w:pPr>
        <w:pStyle w:val="afc"/>
        <w:rPr>
          <w:sz w:val="16"/>
          <w:szCs w:val="16"/>
        </w:rPr>
      </w:pPr>
      <w:r w:rsidRPr="00E23D2C">
        <w:rPr>
          <w:sz w:val="16"/>
          <w:szCs w:val="16"/>
        </w:rPr>
        <w:t xml:space="preserve">        Foutput = F * setpoint;</w:t>
      </w:r>
    </w:p>
    <w:p w14:paraId="3BDBA0D7" w14:textId="77777777" w:rsidR="00743E52" w:rsidRPr="00E23D2C" w:rsidRDefault="00743E52" w:rsidP="00475B71">
      <w:pPr>
        <w:pStyle w:val="afc"/>
        <w:rPr>
          <w:sz w:val="16"/>
          <w:szCs w:val="16"/>
        </w:rPr>
      </w:pPr>
      <w:r w:rsidRPr="00E23D2C">
        <w:rPr>
          <w:sz w:val="16"/>
          <w:szCs w:val="16"/>
        </w:rPr>
        <w:t xml:space="preserve">        Poutput = P * error;</w:t>
      </w:r>
    </w:p>
    <w:p w14:paraId="73B63204" w14:textId="77777777" w:rsidR="00743E52" w:rsidRPr="00E23D2C" w:rsidRDefault="00743E52" w:rsidP="00475B71">
      <w:pPr>
        <w:pStyle w:val="afc"/>
        <w:rPr>
          <w:sz w:val="16"/>
          <w:szCs w:val="16"/>
        </w:rPr>
      </w:pPr>
    </w:p>
    <w:p w14:paraId="2FA9C275" w14:textId="77777777" w:rsidR="00743E52" w:rsidRPr="00E23D2C" w:rsidRDefault="00743E52" w:rsidP="00475B71">
      <w:pPr>
        <w:pStyle w:val="afc"/>
        <w:rPr>
          <w:sz w:val="16"/>
          <w:szCs w:val="16"/>
        </w:rPr>
      </w:pPr>
      <w:r w:rsidRPr="00E23D2C">
        <w:rPr>
          <w:sz w:val="16"/>
          <w:szCs w:val="16"/>
        </w:rPr>
        <w:t xml:space="preserve">        if (firstRun) {</w:t>
      </w:r>
    </w:p>
    <w:p w14:paraId="1E95D7D9" w14:textId="77777777" w:rsidR="00743E52" w:rsidRPr="00E23D2C" w:rsidRDefault="00743E52" w:rsidP="00475B71">
      <w:pPr>
        <w:pStyle w:val="afc"/>
        <w:rPr>
          <w:sz w:val="16"/>
          <w:szCs w:val="16"/>
        </w:rPr>
      </w:pPr>
      <w:r w:rsidRPr="00E23D2C">
        <w:rPr>
          <w:sz w:val="16"/>
          <w:szCs w:val="16"/>
        </w:rPr>
        <w:t xml:space="preserve">            lastActual = actual;</w:t>
      </w:r>
    </w:p>
    <w:p w14:paraId="75867566" w14:textId="77777777" w:rsidR="00743E52" w:rsidRPr="00E23D2C" w:rsidRDefault="00743E52" w:rsidP="00475B71">
      <w:pPr>
        <w:pStyle w:val="afc"/>
        <w:rPr>
          <w:sz w:val="16"/>
          <w:szCs w:val="16"/>
        </w:rPr>
      </w:pPr>
      <w:r w:rsidRPr="00E23D2C">
        <w:rPr>
          <w:sz w:val="16"/>
          <w:szCs w:val="16"/>
        </w:rPr>
        <w:t xml:space="preserve">            lastOutput = Poutput + Foutput;</w:t>
      </w:r>
    </w:p>
    <w:p w14:paraId="4252B487" w14:textId="77777777" w:rsidR="00743E52" w:rsidRPr="00E23D2C" w:rsidRDefault="00743E52" w:rsidP="00475B71">
      <w:pPr>
        <w:pStyle w:val="afc"/>
        <w:rPr>
          <w:sz w:val="16"/>
          <w:szCs w:val="16"/>
        </w:rPr>
      </w:pPr>
      <w:r w:rsidRPr="00E23D2C">
        <w:rPr>
          <w:sz w:val="16"/>
          <w:szCs w:val="16"/>
        </w:rPr>
        <w:t xml:space="preserve">            firstRun = false;</w:t>
      </w:r>
    </w:p>
    <w:p w14:paraId="79E47D3A" w14:textId="77777777" w:rsidR="00743E52" w:rsidRPr="00E23D2C" w:rsidRDefault="00743E52" w:rsidP="00475B71">
      <w:pPr>
        <w:pStyle w:val="afc"/>
        <w:rPr>
          <w:sz w:val="16"/>
          <w:szCs w:val="16"/>
        </w:rPr>
      </w:pPr>
      <w:r w:rsidRPr="00E23D2C">
        <w:rPr>
          <w:sz w:val="16"/>
          <w:szCs w:val="16"/>
        </w:rPr>
        <w:t xml:space="preserve">        }</w:t>
      </w:r>
    </w:p>
    <w:p w14:paraId="4DA50046" w14:textId="77777777" w:rsidR="00743E52" w:rsidRPr="00E23D2C" w:rsidRDefault="00743E52" w:rsidP="00475B71">
      <w:pPr>
        <w:pStyle w:val="afc"/>
        <w:rPr>
          <w:sz w:val="16"/>
          <w:szCs w:val="16"/>
        </w:rPr>
      </w:pPr>
    </w:p>
    <w:p w14:paraId="4E084DFA" w14:textId="77777777" w:rsidR="00743E52" w:rsidRPr="00E23D2C" w:rsidRDefault="00743E52" w:rsidP="00475B71">
      <w:pPr>
        <w:pStyle w:val="afc"/>
        <w:rPr>
          <w:sz w:val="16"/>
          <w:szCs w:val="16"/>
        </w:rPr>
      </w:pPr>
      <w:r w:rsidRPr="00E23D2C">
        <w:rPr>
          <w:sz w:val="16"/>
          <w:szCs w:val="16"/>
        </w:rPr>
        <w:t xml:space="preserve">        double derivative = (actual - lastActual) / dt;</w:t>
      </w:r>
    </w:p>
    <w:p w14:paraId="2FA453C7" w14:textId="77777777" w:rsidR="00743E52" w:rsidRPr="00E23D2C" w:rsidRDefault="00743E52" w:rsidP="00475B71">
      <w:pPr>
        <w:pStyle w:val="afc"/>
        <w:rPr>
          <w:sz w:val="16"/>
          <w:szCs w:val="16"/>
        </w:rPr>
      </w:pPr>
      <w:r w:rsidRPr="00E23D2C">
        <w:rPr>
          <w:sz w:val="16"/>
          <w:szCs w:val="16"/>
        </w:rPr>
        <w:t xml:space="preserve">        Doutput = -D * derivative;</w:t>
      </w:r>
    </w:p>
    <w:p w14:paraId="4E2EB89B" w14:textId="77777777" w:rsidR="00743E52" w:rsidRPr="00E23D2C" w:rsidRDefault="00743E52" w:rsidP="00475B71">
      <w:pPr>
        <w:pStyle w:val="afc"/>
        <w:rPr>
          <w:sz w:val="16"/>
          <w:szCs w:val="16"/>
        </w:rPr>
      </w:pPr>
      <w:r w:rsidRPr="00E23D2C">
        <w:rPr>
          <w:sz w:val="16"/>
          <w:szCs w:val="16"/>
        </w:rPr>
        <w:t xml:space="preserve">        lastActual = actual;</w:t>
      </w:r>
    </w:p>
    <w:p w14:paraId="716CFECD" w14:textId="77777777" w:rsidR="00743E52" w:rsidRPr="00E23D2C" w:rsidRDefault="00743E52" w:rsidP="00475B71">
      <w:pPr>
        <w:pStyle w:val="afc"/>
        <w:rPr>
          <w:sz w:val="16"/>
          <w:szCs w:val="16"/>
        </w:rPr>
      </w:pPr>
    </w:p>
    <w:p w14:paraId="7D77FF45" w14:textId="77777777" w:rsidR="00743E52" w:rsidRPr="00E23D2C" w:rsidRDefault="00743E52" w:rsidP="00475B71">
      <w:pPr>
        <w:pStyle w:val="afc"/>
        <w:rPr>
          <w:sz w:val="16"/>
          <w:szCs w:val="16"/>
        </w:rPr>
      </w:pPr>
      <w:r w:rsidRPr="00E23D2C">
        <w:rPr>
          <w:sz w:val="16"/>
          <w:szCs w:val="16"/>
        </w:rPr>
        <w:t xml:space="preserve">        Ioutput = I * errorSum;</w:t>
      </w:r>
    </w:p>
    <w:p w14:paraId="7F89038E" w14:textId="77777777" w:rsidR="00743E52" w:rsidRPr="00E23D2C" w:rsidRDefault="00743E52" w:rsidP="00475B71">
      <w:pPr>
        <w:pStyle w:val="afc"/>
        <w:rPr>
          <w:sz w:val="16"/>
          <w:szCs w:val="16"/>
        </w:rPr>
      </w:pPr>
      <w:r w:rsidRPr="00E23D2C">
        <w:rPr>
          <w:sz w:val="16"/>
          <w:szCs w:val="16"/>
        </w:rPr>
        <w:t xml:space="preserve">        if (maxIOutput != 0) {</w:t>
      </w:r>
    </w:p>
    <w:p w14:paraId="465A6AC7" w14:textId="77777777" w:rsidR="00743E52" w:rsidRPr="00E23D2C" w:rsidRDefault="00743E52" w:rsidP="00475B71">
      <w:pPr>
        <w:pStyle w:val="afc"/>
        <w:rPr>
          <w:sz w:val="16"/>
          <w:szCs w:val="16"/>
        </w:rPr>
      </w:pPr>
      <w:r w:rsidRPr="00E23D2C">
        <w:rPr>
          <w:sz w:val="16"/>
          <w:szCs w:val="16"/>
        </w:rPr>
        <w:t xml:space="preserve">            Ioutput = constrain(Ioutput, -maxIOutput, maxIOutput);</w:t>
      </w:r>
    </w:p>
    <w:p w14:paraId="15BF2871" w14:textId="77777777" w:rsidR="00743E52" w:rsidRPr="00E23D2C" w:rsidRDefault="00743E52" w:rsidP="00475B71">
      <w:pPr>
        <w:pStyle w:val="afc"/>
        <w:rPr>
          <w:sz w:val="16"/>
          <w:szCs w:val="16"/>
        </w:rPr>
      </w:pPr>
      <w:r w:rsidRPr="00E23D2C">
        <w:rPr>
          <w:sz w:val="16"/>
          <w:szCs w:val="16"/>
        </w:rPr>
        <w:t xml:space="preserve">        }</w:t>
      </w:r>
    </w:p>
    <w:p w14:paraId="617F29DA" w14:textId="77777777" w:rsidR="00743E52" w:rsidRPr="00E23D2C" w:rsidRDefault="00743E52" w:rsidP="00475B71">
      <w:pPr>
        <w:pStyle w:val="afc"/>
        <w:rPr>
          <w:sz w:val="16"/>
          <w:szCs w:val="16"/>
        </w:rPr>
      </w:pPr>
    </w:p>
    <w:p w14:paraId="66756FE0" w14:textId="77777777" w:rsidR="00743E52" w:rsidRPr="00E23D2C" w:rsidRDefault="00743E52" w:rsidP="00475B71">
      <w:pPr>
        <w:pStyle w:val="afc"/>
        <w:rPr>
          <w:sz w:val="16"/>
          <w:szCs w:val="16"/>
        </w:rPr>
      </w:pPr>
      <w:r w:rsidRPr="00E23D2C">
        <w:rPr>
          <w:sz w:val="16"/>
          <w:szCs w:val="16"/>
        </w:rPr>
        <w:t xml:space="preserve">        output = Foutput + Poutput + Ioutput + Doutput;</w:t>
      </w:r>
    </w:p>
    <w:p w14:paraId="4251E2DB" w14:textId="77777777" w:rsidR="00743E52" w:rsidRPr="00E23D2C" w:rsidRDefault="00743E52" w:rsidP="00475B71">
      <w:pPr>
        <w:pStyle w:val="afc"/>
        <w:rPr>
          <w:sz w:val="16"/>
          <w:szCs w:val="16"/>
        </w:rPr>
      </w:pPr>
    </w:p>
    <w:p w14:paraId="5A78B669" w14:textId="77777777" w:rsidR="00743E52" w:rsidRPr="00E23D2C" w:rsidRDefault="00743E52" w:rsidP="00475B71">
      <w:pPr>
        <w:pStyle w:val="afc"/>
        <w:rPr>
          <w:sz w:val="16"/>
          <w:szCs w:val="16"/>
        </w:rPr>
      </w:pPr>
      <w:r w:rsidRPr="00E23D2C">
        <w:rPr>
          <w:sz w:val="16"/>
          <w:szCs w:val="16"/>
        </w:rPr>
        <w:t xml:space="preserve">        if (minOutput != maxOutput &amp;&amp; !bounded(output, minOutput, maxOutput)) {</w:t>
      </w:r>
    </w:p>
    <w:p w14:paraId="63FAC597" w14:textId="77777777" w:rsidR="00743E52" w:rsidRPr="00E23D2C" w:rsidRDefault="00743E52" w:rsidP="00475B71">
      <w:pPr>
        <w:pStyle w:val="afc"/>
        <w:rPr>
          <w:sz w:val="16"/>
          <w:szCs w:val="16"/>
        </w:rPr>
      </w:pPr>
      <w:r w:rsidRPr="00E23D2C">
        <w:rPr>
          <w:sz w:val="16"/>
          <w:szCs w:val="16"/>
        </w:rPr>
        <w:t xml:space="preserve">            errorSum = error;</w:t>
      </w:r>
    </w:p>
    <w:p w14:paraId="267B1DD4" w14:textId="77777777" w:rsidR="00743E52" w:rsidRPr="00E23D2C" w:rsidRDefault="00743E52" w:rsidP="00475B71">
      <w:pPr>
        <w:pStyle w:val="afc"/>
        <w:rPr>
          <w:sz w:val="16"/>
          <w:szCs w:val="16"/>
        </w:rPr>
      </w:pPr>
      <w:r w:rsidRPr="00E23D2C">
        <w:rPr>
          <w:sz w:val="16"/>
          <w:szCs w:val="16"/>
        </w:rPr>
        <w:t xml:space="preserve">        } else if (outputRampRate != 0 &amp;&amp; !bounded(output, lastOutput - outputRampRate, lastOutput + outputRampRate)) {</w:t>
      </w:r>
    </w:p>
    <w:p w14:paraId="5C341E0A" w14:textId="77777777" w:rsidR="00743E52" w:rsidRPr="00E23D2C" w:rsidRDefault="00743E52" w:rsidP="00475B71">
      <w:pPr>
        <w:pStyle w:val="afc"/>
        <w:rPr>
          <w:sz w:val="16"/>
          <w:szCs w:val="16"/>
        </w:rPr>
      </w:pPr>
      <w:r w:rsidRPr="00E23D2C">
        <w:rPr>
          <w:sz w:val="16"/>
          <w:szCs w:val="16"/>
        </w:rPr>
        <w:t xml:space="preserve">            errorSum = error;</w:t>
      </w:r>
    </w:p>
    <w:p w14:paraId="56713F2C" w14:textId="77777777" w:rsidR="00743E52" w:rsidRPr="00E23D2C" w:rsidRDefault="00743E52" w:rsidP="00475B71">
      <w:pPr>
        <w:pStyle w:val="afc"/>
        <w:rPr>
          <w:sz w:val="16"/>
          <w:szCs w:val="16"/>
        </w:rPr>
      </w:pPr>
      <w:r w:rsidRPr="00E23D2C">
        <w:rPr>
          <w:sz w:val="16"/>
          <w:szCs w:val="16"/>
        </w:rPr>
        <w:t xml:space="preserve">        } else if (maxIOutput != 0) {</w:t>
      </w:r>
    </w:p>
    <w:p w14:paraId="51915725" w14:textId="77777777" w:rsidR="00743E52" w:rsidRPr="00E23D2C" w:rsidRDefault="00743E52" w:rsidP="00475B71">
      <w:pPr>
        <w:pStyle w:val="afc"/>
        <w:rPr>
          <w:sz w:val="16"/>
          <w:szCs w:val="16"/>
        </w:rPr>
      </w:pPr>
      <w:r w:rsidRPr="00E23D2C">
        <w:rPr>
          <w:sz w:val="16"/>
          <w:szCs w:val="16"/>
        </w:rPr>
        <w:t xml:space="preserve">            errorSum = constrain(errorSum + error * dt, -maxError, maxError);</w:t>
      </w:r>
    </w:p>
    <w:p w14:paraId="4FC91050" w14:textId="77777777" w:rsidR="00743E52" w:rsidRPr="00E23D2C" w:rsidRDefault="00743E52" w:rsidP="00475B71">
      <w:pPr>
        <w:pStyle w:val="afc"/>
        <w:rPr>
          <w:sz w:val="16"/>
          <w:szCs w:val="16"/>
        </w:rPr>
      </w:pPr>
      <w:r w:rsidRPr="00E23D2C">
        <w:rPr>
          <w:sz w:val="16"/>
          <w:szCs w:val="16"/>
        </w:rPr>
        <w:t xml:space="preserve">        } else {</w:t>
      </w:r>
    </w:p>
    <w:p w14:paraId="6F83C026" w14:textId="77777777" w:rsidR="00743E52" w:rsidRPr="00E23D2C" w:rsidRDefault="00743E52" w:rsidP="00475B71">
      <w:pPr>
        <w:pStyle w:val="afc"/>
        <w:rPr>
          <w:sz w:val="16"/>
          <w:szCs w:val="16"/>
        </w:rPr>
      </w:pPr>
      <w:r w:rsidRPr="00E23D2C">
        <w:rPr>
          <w:sz w:val="16"/>
          <w:szCs w:val="16"/>
        </w:rPr>
        <w:t xml:space="preserve">            errorSum += error * dt;</w:t>
      </w:r>
    </w:p>
    <w:p w14:paraId="2C6F7202" w14:textId="77777777" w:rsidR="00743E52" w:rsidRPr="00E23D2C" w:rsidRDefault="00743E52" w:rsidP="00475B71">
      <w:pPr>
        <w:pStyle w:val="afc"/>
        <w:rPr>
          <w:sz w:val="16"/>
          <w:szCs w:val="16"/>
        </w:rPr>
      </w:pPr>
      <w:r w:rsidRPr="00E23D2C">
        <w:rPr>
          <w:sz w:val="16"/>
          <w:szCs w:val="16"/>
        </w:rPr>
        <w:t xml:space="preserve">        }</w:t>
      </w:r>
    </w:p>
    <w:p w14:paraId="4A758879" w14:textId="77777777" w:rsidR="00743E52" w:rsidRPr="00E23D2C" w:rsidRDefault="00743E52" w:rsidP="00475B71">
      <w:pPr>
        <w:pStyle w:val="afc"/>
        <w:rPr>
          <w:sz w:val="16"/>
          <w:szCs w:val="16"/>
        </w:rPr>
      </w:pPr>
    </w:p>
    <w:p w14:paraId="1A016A51" w14:textId="77777777" w:rsidR="00743E52" w:rsidRPr="00E23D2C" w:rsidRDefault="00743E52" w:rsidP="00475B71">
      <w:pPr>
        <w:pStyle w:val="afc"/>
        <w:rPr>
          <w:sz w:val="16"/>
          <w:szCs w:val="16"/>
        </w:rPr>
      </w:pPr>
      <w:r w:rsidRPr="00E23D2C">
        <w:rPr>
          <w:sz w:val="16"/>
          <w:szCs w:val="16"/>
        </w:rPr>
        <w:t xml:space="preserve">        if (outputRampRate != 0) {</w:t>
      </w:r>
    </w:p>
    <w:p w14:paraId="43586F88" w14:textId="77777777" w:rsidR="00743E52" w:rsidRPr="00E23D2C" w:rsidRDefault="00743E52" w:rsidP="00475B71">
      <w:pPr>
        <w:pStyle w:val="afc"/>
        <w:rPr>
          <w:sz w:val="16"/>
          <w:szCs w:val="16"/>
        </w:rPr>
      </w:pPr>
      <w:r w:rsidRPr="00E23D2C">
        <w:rPr>
          <w:sz w:val="16"/>
          <w:szCs w:val="16"/>
        </w:rPr>
        <w:t xml:space="preserve">            output = constrain(output, lastOutput - outputRampRate, lastOutput + outputRampRate);</w:t>
      </w:r>
    </w:p>
    <w:p w14:paraId="32BB8089" w14:textId="77777777" w:rsidR="00743E52" w:rsidRPr="00E23D2C" w:rsidRDefault="00743E52" w:rsidP="00475B71">
      <w:pPr>
        <w:pStyle w:val="afc"/>
        <w:rPr>
          <w:sz w:val="16"/>
          <w:szCs w:val="16"/>
        </w:rPr>
      </w:pPr>
      <w:r w:rsidRPr="00E23D2C">
        <w:rPr>
          <w:sz w:val="16"/>
          <w:szCs w:val="16"/>
        </w:rPr>
        <w:t xml:space="preserve">        }</w:t>
      </w:r>
    </w:p>
    <w:p w14:paraId="5E3ED039" w14:textId="77777777" w:rsidR="00743E52" w:rsidRPr="00E23D2C" w:rsidRDefault="00743E52" w:rsidP="00475B71">
      <w:pPr>
        <w:pStyle w:val="afc"/>
        <w:rPr>
          <w:sz w:val="16"/>
          <w:szCs w:val="16"/>
        </w:rPr>
      </w:pPr>
      <w:r w:rsidRPr="00E23D2C">
        <w:rPr>
          <w:sz w:val="16"/>
          <w:szCs w:val="16"/>
        </w:rPr>
        <w:t xml:space="preserve">        if (minOutput != maxOutput) {</w:t>
      </w:r>
    </w:p>
    <w:p w14:paraId="2AC70D59" w14:textId="77777777" w:rsidR="00743E52" w:rsidRPr="00E23D2C" w:rsidRDefault="00743E52" w:rsidP="00475B71">
      <w:pPr>
        <w:pStyle w:val="afc"/>
        <w:rPr>
          <w:sz w:val="16"/>
          <w:szCs w:val="16"/>
        </w:rPr>
      </w:pPr>
      <w:r w:rsidRPr="00E23D2C">
        <w:rPr>
          <w:sz w:val="16"/>
          <w:szCs w:val="16"/>
        </w:rPr>
        <w:t xml:space="preserve">            output = constrain(output, minOutput, maxOutput);</w:t>
      </w:r>
    </w:p>
    <w:p w14:paraId="3157E5BA" w14:textId="77777777" w:rsidR="00743E52" w:rsidRPr="00E23D2C" w:rsidRDefault="00743E52" w:rsidP="00475B71">
      <w:pPr>
        <w:pStyle w:val="afc"/>
        <w:rPr>
          <w:sz w:val="16"/>
          <w:szCs w:val="16"/>
        </w:rPr>
      </w:pPr>
      <w:r w:rsidRPr="00E23D2C">
        <w:rPr>
          <w:sz w:val="16"/>
          <w:szCs w:val="16"/>
        </w:rPr>
        <w:t xml:space="preserve">        }</w:t>
      </w:r>
    </w:p>
    <w:p w14:paraId="1414D49C" w14:textId="77777777" w:rsidR="00743E52" w:rsidRPr="00E23D2C" w:rsidRDefault="00743E52" w:rsidP="00475B71">
      <w:pPr>
        <w:pStyle w:val="afc"/>
        <w:rPr>
          <w:sz w:val="16"/>
          <w:szCs w:val="16"/>
        </w:rPr>
      </w:pPr>
      <w:r w:rsidRPr="00E23D2C">
        <w:rPr>
          <w:sz w:val="16"/>
          <w:szCs w:val="16"/>
        </w:rPr>
        <w:t xml:space="preserve">        if (outputFilter != 0) {</w:t>
      </w:r>
    </w:p>
    <w:p w14:paraId="7E2D1572" w14:textId="77777777" w:rsidR="00743E52" w:rsidRPr="00E23D2C" w:rsidRDefault="00743E52" w:rsidP="00475B71">
      <w:pPr>
        <w:pStyle w:val="afc"/>
        <w:rPr>
          <w:sz w:val="16"/>
          <w:szCs w:val="16"/>
        </w:rPr>
      </w:pPr>
      <w:r w:rsidRPr="00E23D2C">
        <w:rPr>
          <w:sz w:val="16"/>
          <w:szCs w:val="16"/>
        </w:rPr>
        <w:t xml:space="preserve">            output = lastOutput * outputFilter + output * (1 - outputFilter);</w:t>
      </w:r>
    </w:p>
    <w:p w14:paraId="229CC022" w14:textId="77777777" w:rsidR="00743E52" w:rsidRPr="00E23D2C" w:rsidRDefault="00743E52" w:rsidP="00475B71">
      <w:pPr>
        <w:pStyle w:val="afc"/>
        <w:rPr>
          <w:sz w:val="16"/>
          <w:szCs w:val="16"/>
        </w:rPr>
      </w:pPr>
      <w:r w:rsidRPr="00E23D2C">
        <w:rPr>
          <w:sz w:val="16"/>
          <w:szCs w:val="16"/>
        </w:rPr>
        <w:t xml:space="preserve">        }</w:t>
      </w:r>
    </w:p>
    <w:p w14:paraId="7283ACCB" w14:textId="77777777" w:rsidR="00743E52" w:rsidRPr="00E23D2C" w:rsidRDefault="00743E52" w:rsidP="00475B71">
      <w:pPr>
        <w:pStyle w:val="afc"/>
        <w:rPr>
          <w:sz w:val="16"/>
          <w:szCs w:val="16"/>
        </w:rPr>
      </w:pPr>
    </w:p>
    <w:p w14:paraId="4088DCC9" w14:textId="77777777" w:rsidR="00743E52" w:rsidRPr="00E23D2C" w:rsidRDefault="00743E52" w:rsidP="00475B71">
      <w:pPr>
        <w:pStyle w:val="afc"/>
        <w:rPr>
          <w:sz w:val="16"/>
          <w:szCs w:val="16"/>
        </w:rPr>
      </w:pPr>
      <w:r w:rsidRPr="00E23D2C">
        <w:rPr>
          <w:sz w:val="16"/>
          <w:szCs w:val="16"/>
        </w:rPr>
        <w:t xml:space="preserve">        lastOutput = output;</w:t>
      </w:r>
    </w:p>
    <w:p w14:paraId="5D8ADA5E" w14:textId="77777777" w:rsidR="00743E52" w:rsidRPr="00E23D2C" w:rsidRDefault="00743E52" w:rsidP="00475B71">
      <w:pPr>
        <w:pStyle w:val="afc"/>
        <w:rPr>
          <w:sz w:val="16"/>
          <w:szCs w:val="16"/>
        </w:rPr>
      </w:pPr>
      <w:r w:rsidRPr="00E23D2C">
        <w:rPr>
          <w:sz w:val="16"/>
          <w:szCs w:val="16"/>
        </w:rPr>
        <w:t xml:space="preserve">        return output;</w:t>
      </w:r>
    </w:p>
    <w:p w14:paraId="32E82FB3" w14:textId="77777777" w:rsidR="00743E52" w:rsidRPr="00E23D2C" w:rsidRDefault="00743E52" w:rsidP="00475B71">
      <w:pPr>
        <w:pStyle w:val="afc"/>
        <w:rPr>
          <w:sz w:val="16"/>
          <w:szCs w:val="16"/>
        </w:rPr>
      </w:pPr>
      <w:r w:rsidRPr="00E23D2C">
        <w:rPr>
          <w:sz w:val="16"/>
          <w:szCs w:val="16"/>
        </w:rPr>
        <w:t xml:space="preserve">    }</w:t>
      </w:r>
    </w:p>
    <w:p w14:paraId="6826A6AE" w14:textId="77777777" w:rsidR="00743E52" w:rsidRPr="00E23D2C" w:rsidRDefault="00743E52" w:rsidP="00475B71">
      <w:pPr>
        <w:pStyle w:val="afc"/>
        <w:rPr>
          <w:sz w:val="16"/>
          <w:szCs w:val="16"/>
        </w:rPr>
      </w:pPr>
    </w:p>
    <w:p w14:paraId="2DD54B76" w14:textId="77777777" w:rsidR="00743E52" w:rsidRPr="00E23D2C" w:rsidRDefault="00743E52" w:rsidP="00475B71">
      <w:pPr>
        <w:pStyle w:val="afc"/>
        <w:rPr>
          <w:sz w:val="16"/>
          <w:szCs w:val="16"/>
        </w:rPr>
      </w:pPr>
      <w:r w:rsidRPr="00E23D2C">
        <w:rPr>
          <w:sz w:val="16"/>
          <w:szCs w:val="16"/>
        </w:rPr>
        <w:t xml:space="preserve">    private double constrain(double value, double min, double max) {</w:t>
      </w:r>
    </w:p>
    <w:p w14:paraId="6ABCB712" w14:textId="77777777" w:rsidR="00743E52" w:rsidRPr="00E23D2C" w:rsidRDefault="00743E52" w:rsidP="00475B71">
      <w:pPr>
        <w:pStyle w:val="afc"/>
        <w:rPr>
          <w:sz w:val="16"/>
          <w:szCs w:val="16"/>
        </w:rPr>
      </w:pPr>
      <w:r w:rsidRPr="00E23D2C">
        <w:rPr>
          <w:sz w:val="16"/>
          <w:szCs w:val="16"/>
        </w:rPr>
        <w:t xml:space="preserve">        if (value &gt; max) {</w:t>
      </w:r>
    </w:p>
    <w:p w14:paraId="64C81922" w14:textId="77777777" w:rsidR="00743E52" w:rsidRPr="00E23D2C" w:rsidRDefault="00743E52" w:rsidP="00475B71">
      <w:pPr>
        <w:pStyle w:val="afc"/>
        <w:rPr>
          <w:sz w:val="16"/>
          <w:szCs w:val="16"/>
        </w:rPr>
      </w:pPr>
      <w:r w:rsidRPr="00E23D2C">
        <w:rPr>
          <w:sz w:val="16"/>
          <w:szCs w:val="16"/>
        </w:rPr>
        <w:t xml:space="preserve">            return max;</w:t>
      </w:r>
    </w:p>
    <w:p w14:paraId="6B792742" w14:textId="77777777" w:rsidR="00743E52" w:rsidRPr="00E23D2C" w:rsidRDefault="00743E52" w:rsidP="00475B71">
      <w:pPr>
        <w:pStyle w:val="afc"/>
        <w:rPr>
          <w:sz w:val="16"/>
          <w:szCs w:val="16"/>
        </w:rPr>
      </w:pPr>
      <w:r w:rsidRPr="00E23D2C">
        <w:rPr>
          <w:sz w:val="16"/>
          <w:szCs w:val="16"/>
        </w:rPr>
        <w:t xml:space="preserve">        }</w:t>
      </w:r>
    </w:p>
    <w:p w14:paraId="21E3FD20" w14:textId="77777777" w:rsidR="00743E52" w:rsidRPr="00E23D2C" w:rsidRDefault="00743E52" w:rsidP="00475B71">
      <w:pPr>
        <w:pStyle w:val="afc"/>
        <w:rPr>
          <w:sz w:val="16"/>
          <w:szCs w:val="16"/>
        </w:rPr>
      </w:pPr>
      <w:r w:rsidRPr="00E23D2C">
        <w:rPr>
          <w:sz w:val="16"/>
          <w:szCs w:val="16"/>
        </w:rPr>
        <w:t xml:space="preserve">        if (value &lt; min) {</w:t>
      </w:r>
    </w:p>
    <w:p w14:paraId="427268B3" w14:textId="77777777" w:rsidR="00743E52" w:rsidRPr="00E23D2C" w:rsidRDefault="00743E52" w:rsidP="00475B71">
      <w:pPr>
        <w:pStyle w:val="afc"/>
        <w:rPr>
          <w:sz w:val="16"/>
          <w:szCs w:val="16"/>
        </w:rPr>
      </w:pPr>
      <w:r w:rsidRPr="00E23D2C">
        <w:rPr>
          <w:sz w:val="16"/>
          <w:szCs w:val="16"/>
        </w:rPr>
        <w:lastRenderedPageBreak/>
        <w:t xml:space="preserve">            return min;</w:t>
      </w:r>
    </w:p>
    <w:p w14:paraId="3A277E15" w14:textId="77777777" w:rsidR="00743E52" w:rsidRPr="00E23D2C" w:rsidRDefault="00743E52" w:rsidP="00475B71">
      <w:pPr>
        <w:pStyle w:val="afc"/>
        <w:rPr>
          <w:sz w:val="16"/>
          <w:szCs w:val="16"/>
        </w:rPr>
      </w:pPr>
      <w:r w:rsidRPr="00E23D2C">
        <w:rPr>
          <w:sz w:val="16"/>
          <w:szCs w:val="16"/>
        </w:rPr>
        <w:t xml:space="preserve">        }</w:t>
      </w:r>
    </w:p>
    <w:p w14:paraId="181CCA6A" w14:textId="77777777" w:rsidR="00743E52" w:rsidRPr="00E23D2C" w:rsidRDefault="00743E52" w:rsidP="00475B71">
      <w:pPr>
        <w:pStyle w:val="afc"/>
        <w:rPr>
          <w:sz w:val="16"/>
          <w:szCs w:val="16"/>
        </w:rPr>
      </w:pPr>
      <w:r w:rsidRPr="00E23D2C">
        <w:rPr>
          <w:sz w:val="16"/>
          <w:szCs w:val="16"/>
        </w:rPr>
        <w:t xml:space="preserve">        return value;</w:t>
      </w:r>
    </w:p>
    <w:p w14:paraId="238E15BB" w14:textId="77777777" w:rsidR="00743E52" w:rsidRPr="00E23D2C" w:rsidRDefault="00743E52" w:rsidP="00475B71">
      <w:pPr>
        <w:pStyle w:val="afc"/>
        <w:rPr>
          <w:sz w:val="16"/>
          <w:szCs w:val="16"/>
        </w:rPr>
      </w:pPr>
      <w:r w:rsidRPr="00E23D2C">
        <w:rPr>
          <w:sz w:val="16"/>
          <w:szCs w:val="16"/>
        </w:rPr>
        <w:t xml:space="preserve">    }</w:t>
      </w:r>
    </w:p>
    <w:p w14:paraId="1CE47CE1" w14:textId="77777777" w:rsidR="00743E52" w:rsidRPr="00E23D2C" w:rsidRDefault="00743E52" w:rsidP="00475B71">
      <w:pPr>
        <w:pStyle w:val="afc"/>
        <w:rPr>
          <w:sz w:val="16"/>
          <w:szCs w:val="16"/>
        </w:rPr>
      </w:pPr>
    </w:p>
    <w:p w14:paraId="04978455" w14:textId="77777777" w:rsidR="00743E52" w:rsidRPr="00E23D2C" w:rsidRDefault="00743E52" w:rsidP="00475B71">
      <w:pPr>
        <w:pStyle w:val="afc"/>
        <w:rPr>
          <w:sz w:val="16"/>
          <w:szCs w:val="16"/>
        </w:rPr>
      </w:pPr>
      <w:r w:rsidRPr="00E23D2C">
        <w:rPr>
          <w:sz w:val="16"/>
          <w:szCs w:val="16"/>
        </w:rPr>
        <w:t xml:space="preserve">    private boolean bounded(double value, double min, double max) {</w:t>
      </w:r>
    </w:p>
    <w:p w14:paraId="43BC5405" w14:textId="77777777" w:rsidR="00743E52" w:rsidRPr="00E23D2C" w:rsidRDefault="00743E52" w:rsidP="00475B71">
      <w:pPr>
        <w:pStyle w:val="afc"/>
        <w:rPr>
          <w:sz w:val="16"/>
          <w:szCs w:val="16"/>
        </w:rPr>
      </w:pPr>
      <w:r w:rsidRPr="00E23D2C">
        <w:rPr>
          <w:sz w:val="16"/>
          <w:szCs w:val="16"/>
        </w:rPr>
        <w:t xml:space="preserve">        return (min &lt; value) &amp;&amp; (value &lt; max);</w:t>
      </w:r>
    </w:p>
    <w:p w14:paraId="2AF024ED" w14:textId="77777777" w:rsidR="00743E52" w:rsidRPr="00E23D2C" w:rsidRDefault="00743E52" w:rsidP="00475B71">
      <w:pPr>
        <w:pStyle w:val="afc"/>
        <w:rPr>
          <w:sz w:val="16"/>
          <w:szCs w:val="16"/>
        </w:rPr>
      </w:pPr>
      <w:r w:rsidRPr="00E23D2C">
        <w:rPr>
          <w:sz w:val="16"/>
          <w:szCs w:val="16"/>
        </w:rPr>
        <w:t xml:space="preserve">    }</w:t>
      </w:r>
    </w:p>
    <w:p w14:paraId="59C55B28" w14:textId="77777777" w:rsidR="00743E52" w:rsidRPr="00E23D2C" w:rsidRDefault="00743E52" w:rsidP="00475B71">
      <w:pPr>
        <w:pStyle w:val="afc"/>
        <w:rPr>
          <w:sz w:val="16"/>
          <w:szCs w:val="16"/>
        </w:rPr>
      </w:pPr>
    </w:p>
    <w:p w14:paraId="0346FD2E" w14:textId="77777777" w:rsidR="00743E52" w:rsidRPr="00E23D2C" w:rsidRDefault="00743E52" w:rsidP="00475B71">
      <w:pPr>
        <w:pStyle w:val="afc"/>
        <w:rPr>
          <w:sz w:val="16"/>
          <w:szCs w:val="16"/>
        </w:rPr>
      </w:pPr>
      <w:r w:rsidRPr="00E23D2C">
        <w:rPr>
          <w:sz w:val="16"/>
          <w:szCs w:val="16"/>
        </w:rPr>
        <w:t xml:space="preserve">    private void checkSigns() {</w:t>
      </w:r>
    </w:p>
    <w:p w14:paraId="556B738C" w14:textId="77777777" w:rsidR="00743E52" w:rsidRPr="00E23D2C" w:rsidRDefault="00743E52" w:rsidP="00475B71">
      <w:pPr>
        <w:pStyle w:val="afc"/>
        <w:rPr>
          <w:sz w:val="16"/>
          <w:szCs w:val="16"/>
        </w:rPr>
      </w:pPr>
      <w:r w:rsidRPr="00E23D2C">
        <w:rPr>
          <w:sz w:val="16"/>
          <w:szCs w:val="16"/>
        </w:rPr>
        <w:t xml:space="preserve">        if (reversed) {</w:t>
      </w:r>
    </w:p>
    <w:p w14:paraId="163CB7A7" w14:textId="77777777" w:rsidR="00743E52" w:rsidRPr="00E23D2C" w:rsidRDefault="00743E52" w:rsidP="00475B71">
      <w:pPr>
        <w:pStyle w:val="afc"/>
        <w:rPr>
          <w:sz w:val="16"/>
          <w:szCs w:val="16"/>
        </w:rPr>
      </w:pPr>
      <w:r w:rsidRPr="00E23D2C">
        <w:rPr>
          <w:sz w:val="16"/>
          <w:szCs w:val="16"/>
        </w:rPr>
        <w:t xml:space="preserve">            if (P &gt; 0) P *= -1;</w:t>
      </w:r>
    </w:p>
    <w:p w14:paraId="325E3A77" w14:textId="77777777" w:rsidR="00743E52" w:rsidRPr="00E23D2C" w:rsidRDefault="00743E52" w:rsidP="00475B71">
      <w:pPr>
        <w:pStyle w:val="afc"/>
        <w:rPr>
          <w:sz w:val="16"/>
          <w:szCs w:val="16"/>
        </w:rPr>
      </w:pPr>
      <w:r w:rsidRPr="00E23D2C">
        <w:rPr>
          <w:sz w:val="16"/>
          <w:szCs w:val="16"/>
        </w:rPr>
        <w:t xml:space="preserve">            if (I &gt; 0) I *= -1;</w:t>
      </w:r>
    </w:p>
    <w:p w14:paraId="63F5B4EE" w14:textId="77777777" w:rsidR="00743E52" w:rsidRPr="00E23D2C" w:rsidRDefault="00743E52" w:rsidP="00475B71">
      <w:pPr>
        <w:pStyle w:val="afc"/>
        <w:rPr>
          <w:sz w:val="16"/>
          <w:szCs w:val="16"/>
        </w:rPr>
      </w:pPr>
      <w:r w:rsidRPr="00E23D2C">
        <w:rPr>
          <w:sz w:val="16"/>
          <w:szCs w:val="16"/>
        </w:rPr>
        <w:t xml:space="preserve">            if (D &gt; 0) D *= -1;</w:t>
      </w:r>
    </w:p>
    <w:p w14:paraId="642AF629" w14:textId="77777777" w:rsidR="00743E52" w:rsidRPr="00E23D2C" w:rsidRDefault="00743E52" w:rsidP="00475B71">
      <w:pPr>
        <w:pStyle w:val="afc"/>
        <w:rPr>
          <w:sz w:val="16"/>
          <w:szCs w:val="16"/>
        </w:rPr>
      </w:pPr>
      <w:r w:rsidRPr="00E23D2C">
        <w:rPr>
          <w:sz w:val="16"/>
          <w:szCs w:val="16"/>
        </w:rPr>
        <w:t xml:space="preserve">            if (F &gt; 0) F *= -1;</w:t>
      </w:r>
    </w:p>
    <w:p w14:paraId="5F326BB8" w14:textId="77777777" w:rsidR="00743E52" w:rsidRPr="00E23D2C" w:rsidRDefault="00743E52" w:rsidP="00475B71">
      <w:pPr>
        <w:pStyle w:val="afc"/>
        <w:rPr>
          <w:sz w:val="16"/>
          <w:szCs w:val="16"/>
        </w:rPr>
      </w:pPr>
      <w:r w:rsidRPr="00E23D2C">
        <w:rPr>
          <w:sz w:val="16"/>
          <w:szCs w:val="16"/>
        </w:rPr>
        <w:t xml:space="preserve">        } else {</w:t>
      </w:r>
    </w:p>
    <w:p w14:paraId="2C5B501B" w14:textId="77777777" w:rsidR="00743E52" w:rsidRPr="00E23D2C" w:rsidRDefault="00743E52" w:rsidP="00475B71">
      <w:pPr>
        <w:pStyle w:val="afc"/>
        <w:rPr>
          <w:sz w:val="16"/>
          <w:szCs w:val="16"/>
        </w:rPr>
      </w:pPr>
      <w:r w:rsidRPr="00E23D2C">
        <w:rPr>
          <w:sz w:val="16"/>
          <w:szCs w:val="16"/>
        </w:rPr>
        <w:t xml:space="preserve">            if (P &lt; 0) P *= -1;</w:t>
      </w:r>
    </w:p>
    <w:p w14:paraId="461CE29E" w14:textId="77777777" w:rsidR="00743E52" w:rsidRPr="00E23D2C" w:rsidRDefault="00743E52" w:rsidP="00475B71">
      <w:pPr>
        <w:pStyle w:val="afc"/>
        <w:rPr>
          <w:sz w:val="16"/>
          <w:szCs w:val="16"/>
        </w:rPr>
      </w:pPr>
      <w:r w:rsidRPr="00E23D2C">
        <w:rPr>
          <w:sz w:val="16"/>
          <w:szCs w:val="16"/>
        </w:rPr>
        <w:t xml:space="preserve">            if (I &lt; 0) I *= -1;</w:t>
      </w:r>
    </w:p>
    <w:p w14:paraId="5D2E93D3" w14:textId="77777777" w:rsidR="00743E52" w:rsidRPr="00E23D2C" w:rsidRDefault="00743E52" w:rsidP="00475B71">
      <w:pPr>
        <w:pStyle w:val="afc"/>
        <w:rPr>
          <w:sz w:val="16"/>
          <w:szCs w:val="16"/>
        </w:rPr>
      </w:pPr>
      <w:r w:rsidRPr="00E23D2C">
        <w:rPr>
          <w:sz w:val="16"/>
          <w:szCs w:val="16"/>
        </w:rPr>
        <w:t xml:space="preserve">            if (D &lt; 0) D *= -1;</w:t>
      </w:r>
    </w:p>
    <w:p w14:paraId="5EE9E9FB" w14:textId="77777777" w:rsidR="00743E52" w:rsidRPr="00E23D2C" w:rsidRDefault="00743E52" w:rsidP="00475B71">
      <w:pPr>
        <w:pStyle w:val="afc"/>
        <w:rPr>
          <w:sz w:val="16"/>
          <w:szCs w:val="16"/>
        </w:rPr>
      </w:pPr>
      <w:r w:rsidRPr="00E23D2C">
        <w:rPr>
          <w:sz w:val="16"/>
          <w:szCs w:val="16"/>
        </w:rPr>
        <w:t xml:space="preserve">            if (F &lt; 0) F *= -1;</w:t>
      </w:r>
    </w:p>
    <w:p w14:paraId="4EC22457" w14:textId="77777777" w:rsidR="00743E52" w:rsidRPr="00E23D2C" w:rsidRDefault="00743E52" w:rsidP="00475B71">
      <w:pPr>
        <w:pStyle w:val="afc"/>
        <w:rPr>
          <w:sz w:val="16"/>
          <w:szCs w:val="16"/>
        </w:rPr>
      </w:pPr>
      <w:r w:rsidRPr="00E23D2C">
        <w:rPr>
          <w:sz w:val="16"/>
          <w:szCs w:val="16"/>
        </w:rPr>
        <w:t xml:space="preserve">        }</w:t>
      </w:r>
    </w:p>
    <w:p w14:paraId="08F8F580" w14:textId="77777777" w:rsidR="00743E52" w:rsidRPr="00E23D2C" w:rsidRDefault="00743E52" w:rsidP="00475B71">
      <w:pPr>
        <w:pStyle w:val="afc"/>
        <w:rPr>
          <w:sz w:val="16"/>
          <w:szCs w:val="16"/>
        </w:rPr>
      </w:pPr>
      <w:r w:rsidRPr="00E23D2C">
        <w:rPr>
          <w:sz w:val="16"/>
          <w:szCs w:val="16"/>
        </w:rPr>
        <w:t xml:space="preserve">    }</w:t>
      </w:r>
    </w:p>
    <w:p w14:paraId="51EEE573" w14:textId="77777777" w:rsidR="00743E52" w:rsidRPr="00E23D2C" w:rsidRDefault="00743E52" w:rsidP="00475B71">
      <w:pPr>
        <w:pStyle w:val="afc"/>
        <w:rPr>
          <w:sz w:val="16"/>
          <w:szCs w:val="16"/>
        </w:rPr>
      </w:pPr>
      <w:r w:rsidRPr="00E23D2C">
        <w:rPr>
          <w:sz w:val="16"/>
          <w:szCs w:val="16"/>
        </w:rPr>
        <w:t>}</w:t>
      </w:r>
    </w:p>
    <w:p w14:paraId="54E53E39" w14:textId="77777777" w:rsidR="00743E52" w:rsidRPr="00E23D2C" w:rsidRDefault="00743E52" w:rsidP="00475B71">
      <w:pPr>
        <w:pStyle w:val="afc"/>
        <w:rPr>
          <w:sz w:val="16"/>
          <w:szCs w:val="16"/>
        </w:rPr>
      </w:pPr>
    </w:p>
    <w:p w14:paraId="48A9F60D" w14:textId="7851794D" w:rsidR="00743E52" w:rsidRPr="00E23D2C" w:rsidRDefault="00743E52" w:rsidP="008C18EC">
      <w:pPr>
        <w:pStyle w:val="afc"/>
        <w:rPr>
          <w:sz w:val="16"/>
          <w:szCs w:val="16"/>
        </w:rPr>
      </w:pPr>
      <w:r w:rsidRPr="00E23D2C">
        <w:rPr>
          <w:sz w:val="16"/>
          <w:szCs w:val="16"/>
        </w:rPr>
        <w:t>@Service</w:t>
      </w:r>
      <w:r w:rsidR="008C18EC" w:rsidRPr="00E23D2C">
        <w:rPr>
          <w:sz w:val="16"/>
          <w:szCs w:val="16"/>
        </w:rPr>
        <w:t xml:space="preserve"> </w:t>
      </w:r>
      <w:r w:rsidRPr="00E23D2C">
        <w:rPr>
          <w:sz w:val="16"/>
          <w:szCs w:val="16"/>
        </w:rPr>
        <w:t>@RequiredArgsConstructor</w:t>
      </w:r>
      <w:r w:rsidR="008C18EC" w:rsidRPr="00E23D2C">
        <w:rPr>
          <w:sz w:val="16"/>
          <w:szCs w:val="16"/>
        </w:rPr>
        <w:t xml:space="preserve"> </w:t>
      </w:r>
      <w:r w:rsidRPr="00E23D2C">
        <w:rPr>
          <w:sz w:val="16"/>
          <w:szCs w:val="16"/>
        </w:rPr>
        <w:t>@Slf4j</w:t>
      </w:r>
    </w:p>
    <w:p w14:paraId="3B512E3C" w14:textId="77777777" w:rsidR="00743E52" w:rsidRPr="00E23D2C" w:rsidRDefault="00743E52" w:rsidP="00475B71">
      <w:pPr>
        <w:pStyle w:val="afc"/>
        <w:rPr>
          <w:sz w:val="16"/>
          <w:szCs w:val="16"/>
        </w:rPr>
      </w:pPr>
      <w:r w:rsidRPr="00E23D2C">
        <w:rPr>
          <w:sz w:val="16"/>
          <w:szCs w:val="16"/>
        </w:rPr>
        <w:t>public class PIDControllerService {</w:t>
      </w:r>
    </w:p>
    <w:p w14:paraId="346781A6" w14:textId="77777777" w:rsidR="00743E52" w:rsidRPr="00E23D2C" w:rsidRDefault="00743E52" w:rsidP="00475B71">
      <w:pPr>
        <w:pStyle w:val="afc"/>
        <w:rPr>
          <w:sz w:val="16"/>
          <w:szCs w:val="16"/>
        </w:rPr>
      </w:pPr>
    </w:p>
    <w:p w14:paraId="01E58C95" w14:textId="77777777" w:rsidR="00743E52" w:rsidRPr="00E23D2C" w:rsidRDefault="00743E52" w:rsidP="00475B71">
      <w:pPr>
        <w:pStyle w:val="afc"/>
        <w:rPr>
          <w:sz w:val="16"/>
          <w:szCs w:val="16"/>
        </w:rPr>
      </w:pPr>
      <w:r w:rsidRPr="00E23D2C">
        <w:rPr>
          <w:sz w:val="16"/>
          <w:szCs w:val="16"/>
        </w:rPr>
        <w:t xml:space="preserve">    private final Map&lt;Long, MiniPID&gt; pidStates = new ConcurrentHashMap&lt;&gt;();</w:t>
      </w:r>
    </w:p>
    <w:p w14:paraId="5E4EEA59" w14:textId="77777777" w:rsidR="00743E52" w:rsidRPr="00E23D2C" w:rsidRDefault="00743E52" w:rsidP="00475B71">
      <w:pPr>
        <w:pStyle w:val="afc"/>
        <w:rPr>
          <w:sz w:val="16"/>
          <w:szCs w:val="16"/>
        </w:rPr>
      </w:pPr>
      <w:r w:rsidRPr="00E23D2C">
        <w:rPr>
          <w:sz w:val="16"/>
          <w:szCs w:val="16"/>
        </w:rPr>
        <w:t xml:space="preserve">    private final StoragePidConfigClient storagePidConfigClient;</w:t>
      </w:r>
    </w:p>
    <w:p w14:paraId="14813759" w14:textId="77777777" w:rsidR="00743E52" w:rsidRPr="00E23D2C" w:rsidRDefault="00743E52" w:rsidP="00475B71">
      <w:pPr>
        <w:pStyle w:val="afc"/>
        <w:rPr>
          <w:sz w:val="16"/>
          <w:szCs w:val="16"/>
        </w:rPr>
      </w:pPr>
    </w:p>
    <w:p w14:paraId="5890702C" w14:textId="77777777" w:rsidR="00743E52" w:rsidRPr="00E23D2C" w:rsidRDefault="00743E52" w:rsidP="00475B71">
      <w:pPr>
        <w:pStyle w:val="afc"/>
        <w:rPr>
          <w:sz w:val="16"/>
          <w:szCs w:val="16"/>
        </w:rPr>
      </w:pPr>
      <w:r w:rsidRPr="00E23D2C">
        <w:rPr>
          <w:sz w:val="16"/>
          <w:szCs w:val="16"/>
        </w:rPr>
        <w:t>public double calculateOutput(PIDRequest request) {</w:t>
      </w:r>
    </w:p>
    <w:p w14:paraId="382C30E3" w14:textId="77777777" w:rsidR="00743E52" w:rsidRPr="00E23D2C" w:rsidRDefault="00743E52" w:rsidP="00475B71">
      <w:pPr>
        <w:pStyle w:val="afc"/>
        <w:rPr>
          <w:sz w:val="16"/>
          <w:szCs w:val="16"/>
        </w:rPr>
      </w:pPr>
      <w:r w:rsidRPr="00E23D2C">
        <w:rPr>
          <w:sz w:val="16"/>
          <w:szCs w:val="16"/>
        </w:rPr>
        <w:t xml:space="preserve">        MiniPID pidState = pidStates.get(request.simulationId());</w:t>
      </w:r>
    </w:p>
    <w:p w14:paraId="125C3355" w14:textId="77777777" w:rsidR="00743E52" w:rsidRPr="00E23D2C" w:rsidRDefault="00743E52" w:rsidP="00475B71">
      <w:pPr>
        <w:pStyle w:val="afc"/>
        <w:rPr>
          <w:sz w:val="16"/>
          <w:szCs w:val="16"/>
        </w:rPr>
      </w:pPr>
      <w:r w:rsidRPr="00E23D2C">
        <w:rPr>
          <w:sz w:val="16"/>
          <w:szCs w:val="16"/>
        </w:rPr>
        <w:t xml:space="preserve">        if (pidState == null) {</w:t>
      </w:r>
    </w:p>
    <w:p w14:paraId="762A0690" w14:textId="77777777" w:rsidR="00743E52" w:rsidRPr="00E23D2C" w:rsidRDefault="00743E52" w:rsidP="00475B71">
      <w:pPr>
        <w:pStyle w:val="afc"/>
        <w:rPr>
          <w:sz w:val="16"/>
          <w:szCs w:val="16"/>
        </w:rPr>
      </w:pPr>
      <w:r w:rsidRPr="00E23D2C">
        <w:rPr>
          <w:sz w:val="16"/>
          <w:szCs w:val="16"/>
        </w:rPr>
        <w:t xml:space="preserve">            PidConfigDTO pidConfigDTO = storagePidConfigClient.getConfig(request.pidConfigId()).getBody();</w:t>
      </w:r>
    </w:p>
    <w:p w14:paraId="454AB57A" w14:textId="77777777" w:rsidR="00743E52" w:rsidRPr="00E23D2C" w:rsidRDefault="00743E52" w:rsidP="00475B71">
      <w:pPr>
        <w:pStyle w:val="afc"/>
        <w:rPr>
          <w:sz w:val="16"/>
          <w:szCs w:val="16"/>
        </w:rPr>
      </w:pPr>
      <w:r w:rsidRPr="00E23D2C">
        <w:rPr>
          <w:sz w:val="16"/>
          <w:szCs w:val="16"/>
        </w:rPr>
        <w:t xml:space="preserve">            if (pidConfigDTO != null) {</w:t>
      </w:r>
    </w:p>
    <w:p w14:paraId="5E20EA33" w14:textId="77777777" w:rsidR="00743E52" w:rsidRPr="00E23D2C" w:rsidRDefault="00743E52" w:rsidP="00475B71">
      <w:pPr>
        <w:pStyle w:val="afc"/>
        <w:rPr>
          <w:sz w:val="16"/>
          <w:szCs w:val="16"/>
        </w:rPr>
      </w:pPr>
      <w:r w:rsidRPr="00E23D2C">
        <w:rPr>
          <w:sz w:val="16"/>
          <w:szCs w:val="16"/>
        </w:rPr>
        <w:t xml:space="preserve">                pidState = new MiniPID(pidConfigDTO.kp(), pidConfigDTO.ki(), pidConfigDTO.kd(), request.deltaTime());</w:t>
      </w:r>
    </w:p>
    <w:p w14:paraId="2FC5A169" w14:textId="77777777" w:rsidR="00743E52" w:rsidRPr="00E23D2C" w:rsidRDefault="00743E52" w:rsidP="00475B71">
      <w:pPr>
        <w:pStyle w:val="afc"/>
        <w:rPr>
          <w:sz w:val="16"/>
          <w:szCs w:val="16"/>
        </w:rPr>
      </w:pPr>
      <w:r w:rsidRPr="00E23D2C">
        <w:rPr>
          <w:sz w:val="16"/>
          <w:szCs w:val="16"/>
        </w:rPr>
        <w:t xml:space="preserve">                pidState.setOutputLimits(0.0, 100.0);</w:t>
      </w:r>
    </w:p>
    <w:p w14:paraId="4BCE0ECA" w14:textId="77777777" w:rsidR="00743E52" w:rsidRPr="00E23D2C" w:rsidRDefault="00743E52" w:rsidP="00475B71">
      <w:pPr>
        <w:pStyle w:val="afc"/>
        <w:rPr>
          <w:sz w:val="16"/>
          <w:szCs w:val="16"/>
        </w:rPr>
      </w:pPr>
      <w:r w:rsidRPr="00E23D2C">
        <w:rPr>
          <w:sz w:val="16"/>
          <w:szCs w:val="16"/>
        </w:rPr>
        <w:t xml:space="preserve">                pidState.setMaxIOutput(30.0);</w:t>
      </w:r>
    </w:p>
    <w:p w14:paraId="3B1A2676" w14:textId="77777777" w:rsidR="00743E52" w:rsidRPr="00E23D2C" w:rsidRDefault="00743E52" w:rsidP="00475B71">
      <w:pPr>
        <w:pStyle w:val="afc"/>
        <w:rPr>
          <w:sz w:val="16"/>
          <w:szCs w:val="16"/>
        </w:rPr>
      </w:pPr>
      <w:r w:rsidRPr="00E23D2C">
        <w:rPr>
          <w:sz w:val="16"/>
          <w:szCs w:val="16"/>
        </w:rPr>
        <w:t xml:space="preserve">                pidStates.put(request.simulationId(), pidState);</w:t>
      </w:r>
    </w:p>
    <w:p w14:paraId="754256DA" w14:textId="77777777" w:rsidR="00743E52" w:rsidRPr="00E23D2C" w:rsidRDefault="00743E52" w:rsidP="00475B71">
      <w:pPr>
        <w:pStyle w:val="afc"/>
        <w:rPr>
          <w:sz w:val="16"/>
          <w:szCs w:val="16"/>
        </w:rPr>
      </w:pPr>
      <w:r w:rsidRPr="00E23D2C">
        <w:rPr>
          <w:sz w:val="16"/>
          <w:szCs w:val="16"/>
        </w:rPr>
        <w:t xml:space="preserve">            } else throw new RuntimeException("PID config not found");</w:t>
      </w:r>
    </w:p>
    <w:p w14:paraId="6DFDF58A" w14:textId="263EF9E0" w:rsidR="00743E52" w:rsidRPr="00E23D2C" w:rsidRDefault="00743E52" w:rsidP="00160D59">
      <w:pPr>
        <w:pStyle w:val="afc"/>
        <w:rPr>
          <w:sz w:val="16"/>
          <w:szCs w:val="16"/>
        </w:rPr>
      </w:pPr>
      <w:r w:rsidRPr="00E23D2C">
        <w:rPr>
          <w:sz w:val="16"/>
          <w:szCs w:val="16"/>
        </w:rPr>
        <w:t xml:space="preserve">        }</w:t>
      </w:r>
    </w:p>
    <w:p w14:paraId="42C19A5B" w14:textId="77777777" w:rsidR="00743E52" w:rsidRPr="00E23D2C" w:rsidRDefault="00743E52" w:rsidP="00475B71">
      <w:pPr>
        <w:pStyle w:val="afc"/>
        <w:rPr>
          <w:sz w:val="16"/>
          <w:szCs w:val="16"/>
        </w:rPr>
      </w:pPr>
      <w:r w:rsidRPr="00E23D2C">
        <w:rPr>
          <w:sz w:val="16"/>
          <w:szCs w:val="16"/>
        </w:rPr>
        <w:t xml:space="preserve">        return pidState.getOutput(request.currentTemperature(), request.targetTemperature(), request.deltaTime());</w:t>
      </w:r>
    </w:p>
    <w:p w14:paraId="184B6C34" w14:textId="77777777" w:rsidR="00743E52" w:rsidRPr="00E23D2C" w:rsidRDefault="00743E52" w:rsidP="00475B71">
      <w:pPr>
        <w:pStyle w:val="afc"/>
        <w:rPr>
          <w:sz w:val="16"/>
          <w:szCs w:val="16"/>
        </w:rPr>
      </w:pPr>
      <w:r w:rsidRPr="00E23D2C">
        <w:rPr>
          <w:sz w:val="16"/>
          <w:szCs w:val="16"/>
        </w:rPr>
        <w:t xml:space="preserve">    }</w:t>
      </w:r>
    </w:p>
    <w:p w14:paraId="7720CECA" w14:textId="77777777" w:rsidR="00743E52" w:rsidRPr="00E23D2C" w:rsidRDefault="00743E52" w:rsidP="00475B71">
      <w:pPr>
        <w:pStyle w:val="afc"/>
        <w:rPr>
          <w:sz w:val="16"/>
          <w:szCs w:val="16"/>
        </w:rPr>
      </w:pPr>
      <w:r w:rsidRPr="00E23D2C">
        <w:rPr>
          <w:sz w:val="16"/>
          <w:szCs w:val="16"/>
        </w:rPr>
        <w:t>}</w:t>
      </w:r>
    </w:p>
    <w:p w14:paraId="58951F60" w14:textId="77777777" w:rsidR="00743E52" w:rsidRPr="00E23D2C" w:rsidRDefault="00743E52" w:rsidP="00475B71">
      <w:pPr>
        <w:pStyle w:val="afc"/>
        <w:rPr>
          <w:sz w:val="16"/>
          <w:szCs w:val="16"/>
        </w:rPr>
      </w:pPr>
    </w:p>
    <w:p w14:paraId="6F80B16E" w14:textId="77777777" w:rsidR="00743E52" w:rsidRPr="00E23D2C" w:rsidRDefault="00743E52" w:rsidP="00475B71">
      <w:pPr>
        <w:pStyle w:val="afc"/>
        <w:rPr>
          <w:sz w:val="16"/>
          <w:szCs w:val="16"/>
        </w:rPr>
      </w:pPr>
      <w:r w:rsidRPr="00E23D2C">
        <w:rPr>
          <w:sz w:val="16"/>
          <w:szCs w:val="16"/>
        </w:rPr>
        <w:t>import json, logging, math</w:t>
      </w:r>
    </w:p>
    <w:p w14:paraId="3723B9CE" w14:textId="77777777" w:rsidR="00743E52" w:rsidRPr="00E23D2C" w:rsidRDefault="00743E52" w:rsidP="00475B71">
      <w:pPr>
        <w:pStyle w:val="afc"/>
        <w:rPr>
          <w:sz w:val="16"/>
          <w:szCs w:val="16"/>
        </w:rPr>
      </w:pPr>
      <w:r w:rsidRPr="00E23D2C">
        <w:rPr>
          <w:sz w:val="16"/>
          <w:szCs w:val="16"/>
        </w:rPr>
        <w:t>import joblib</w:t>
      </w:r>
    </w:p>
    <w:p w14:paraId="709BDC97" w14:textId="77777777" w:rsidR="00743E52" w:rsidRPr="00E23D2C" w:rsidRDefault="00743E52" w:rsidP="00475B71">
      <w:pPr>
        <w:pStyle w:val="afc"/>
        <w:rPr>
          <w:sz w:val="16"/>
          <w:szCs w:val="16"/>
        </w:rPr>
      </w:pPr>
      <w:r w:rsidRPr="00E23D2C">
        <w:rPr>
          <w:sz w:val="16"/>
          <w:szCs w:val="16"/>
        </w:rPr>
        <w:t>from pathlib import Path</w:t>
      </w:r>
    </w:p>
    <w:p w14:paraId="266A7502" w14:textId="77777777" w:rsidR="00743E52" w:rsidRPr="00E23D2C" w:rsidRDefault="00743E52" w:rsidP="00475B71">
      <w:pPr>
        <w:pStyle w:val="afc"/>
        <w:rPr>
          <w:sz w:val="16"/>
          <w:szCs w:val="16"/>
        </w:rPr>
      </w:pPr>
      <w:r w:rsidRPr="00E23D2C">
        <w:rPr>
          <w:sz w:val="16"/>
          <w:szCs w:val="16"/>
        </w:rPr>
        <w:t>from contextlib import asynccontextmanager</w:t>
      </w:r>
    </w:p>
    <w:p w14:paraId="5D1793C8" w14:textId="77777777" w:rsidR="00743E52" w:rsidRPr="00E23D2C" w:rsidRDefault="00743E52" w:rsidP="00475B71">
      <w:pPr>
        <w:pStyle w:val="afc"/>
        <w:rPr>
          <w:sz w:val="16"/>
          <w:szCs w:val="16"/>
        </w:rPr>
      </w:pPr>
      <w:r w:rsidRPr="00E23D2C">
        <w:rPr>
          <w:sz w:val="16"/>
          <w:szCs w:val="16"/>
        </w:rPr>
        <w:t>from typing import Dict, List, Tuple</w:t>
      </w:r>
    </w:p>
    <w:p w14:paraId="05AEF797" w14:textId="5F5BA3FF" w:rsidR="00743E52" w:rsidRPr="00E23D2C" w:rsidRDefault="00743E52" w:rsidP="004F3192">
      <w:pPr>
        <w:pStyle w:val="afc"/>
        <w:rPr>
          <w:sz w:val="16"/>
          <w:szCs w:val="16"/>
        </w:rPr>
      </w:pPr>
      <w:r w:rsidRPr="00E23D2C">
        <w:rPr>
          <w:sz w:val="16"/>
          <w:szCs w:val="16"/>
        </w:rPr>
        <w:t>import torch as _T</w:t>
      </w:r>
    </w:p>
    <w:p w14:paraId="245D13FB" w14:textId="77777777" w:rsidR="00743E52" w:rsidRPr="00E23D2C" w:rsidRDefault="00743E52" w:rsidP="00475B71">
      <w:pPr>
        <w:pStyle w:val="afc"/>
        <w:rPr>
          <w:sz w:val="16"/>
          <w:szCs w:val="16"/>
        </w:rPr>
      </w:pPr>
      <w:r w:rsidRPr="00E23D2C">
        <w:rPr>
          <w:sz w:val="16"/>
          <w:szCs w:val="16"/>
        </w:rPr>
        <w:t xml:space="preserve">import numpy as np                </w:t>
      </w:r>
    </w:p>
    <w:p w14:paraId="21D43989" w14:textId="77777777" w:rsidR="00743E52" w:rsidRPr="00E23D2C" w:rsidRDefault="00743E52" w:rsidP="00475B71">
      <w:pPr>
        <w:pStyle w:val="afc"/>
        <w:rPr>
          <w:sz w:val="16"/>
          <w:szCs w:val="16"/>
        </w:rPr>
      </w:pPr>
      <w:r w:rsidRPr="00E23D2C">
        <w:rPr>
          <w:sz w:val="16"/>
          <w:szCs w:val="16"/>
        </w:rPr>
        <w:t>import torch</w:t>
      </w:r>
    </w:p>
    <w:p w14:paraId="65AFFCD5" w14:textId="77777777" w:rsidR="00743E52" w:rsidRPr="00E23D2C" w:rsidRDefault="00743E52" w:rsidP="00475B71">
      <w:pPr>
        <w:pStyle w:val="afc"/>
        <w:rPr>
          <w:sz w:val="16"/>
          <w:szCs w:val="16"/>
        </w:rPr>
      </w:pPr>
      <w:r w:rsidRPr="00E23D2C">
        <w:rPr>
          <w:sz w:val="16"/>
          <w:szCs w:val="16"/>
        </w:rPr>
        <w:t>import torch.nn as nn</w:t>
      </w:r>
    </w:p>
    <w:p w14:paraId="2B835CD5" w14:textId="77777777" w:rsidR="00743E52" w:rsidRPr="00E23D2C" w:rsidRDefault="00743E52" w:rsidP="00475B71">
      <w:pPr>
        <w:pStyle w:val="afc"/>
        <w:rPr>
          <w:sz w:val="16"/>
          <w:szCs w:val="16"/>
        </w:rPr>
      </w:pPr>
      <w:r w:rsidRPr="00E23D2C">
        <w:rPr>
          <w:sz w:val="16"/>
          <w:szCs w:val="16"/>
        </w:rPr>
        <w:t>from fastapi import FastAPI, HTTPException</w:t>
      </w:r>
    </w:p>
    <w:p w14:paraId="698D2EF8" w14:textId="77777777" w:rsidR="00743E52" w:rsidRPr="00E23D2C" w:rsidRDefault="00743E52" w:rsidP="00475B71">
      <w:pPr>
        <w:pStyle w:val="afc"/>
        <w:rPr>
          <w:sz w:val="16"/>
          <w:szCs w:val="16"/>
        </w:rPr>
      </w:pPr>
      <w:r w:rsidRPr="00E23D2C">
        <w:rPr>
          <w:sz w:val="16"/>
          <w:szCs w:val="16"/>
        </w:rPr>
        <w:t>from pydantic import BaseModel, Field</w:t>
      </w:r>
    </w:p>
    <w:p w14:paraId="684FC6E5" w14:textId="77777777" w:rsidR="00743E52" w:rsidRPr="00E23D2C" w:rsidRDefault="00743E52" w:rsidP="00475B71">
      <w:pPr>
        <w:pStyle w:val="afc"/>
        <w:rPr>
          <w:sz w:val="16"/>
          <w:szCs w:val="16"/>
        </w:rPr>
      </w:pPr>
    </w:p>
    <w:p w14:paraId="578E211F" w14:textId="77777777" w:rsidR="00743E52" w:rsidRPr="00E23D2C" w:rsidRDefault="00743E52" w:rsidP="00475B71">
      <w:pPr>
        <w:pStyle w:val="afc"/>
        <w:rPr>
          <w:sz w:val="16"/>
          <w:szCs w:val="16"/>
        </w:rPr>
      </w:pPr>
      <w:r w:rsidRPr="00E23D2C">
        <w:rPr>
          <w:sz w:val="16"/>
          <w:szCs w:val="16"/>
        </w:rPr>
        <w:t xml:space="preserve">BASE_DIR = Path("models")        </w:t>
      </w:r>
    </w:p>
    <w:p w14:paraId="02998B9D" w14:textId="77777777" w:rsidR="00743E52" w:rsidRPr="00E23D2C" w:rsidRDefault="00743E52" w:rsidP="00475B71">
      <w:pPr>
        <w:pStyle w:val="afc"/>
        <w:rPr>
          <w:sz w:val="16"/>
          <w:szCs w:val="16"/>
        </w:rPr>
      </w:pPr>
      <w:r w:rsidRPr="00E23D2C">
        <w:rPr>
          <w:sz w:val="16"/>
          <w:szCs w:val="16"/>
        </w:rPr>
        <w:t xml:space="preserve">SEQ_LENGTH = 30                  </w:t>
      </w:r>
    </w:p>
    <w:p w14:paraId="578DC858" w14:textId="77777777" w:rsidR="00743E52" w:rsidRPr="00E23D2C" w:rsidRDefault="00743E52" w:rsidP="00475B71">
      <w:pPr>
        <w:pStyle w:val="afc"/>
        <w:rPr>
          <w:sz w:val="16"/>
          <w:szCs w:val="16"/>
        </w:rPr>
      </w:pPr>
      <w:r w:rsidRPr="00E23D2C">
        <w:rPr>
          <w:sz w:val="16"/>
          <w:szCs w:val="16"/>
        </w:rPr>
        <w:t>FEATURES   = 4</w:t>
      </w:r>
    </w:p>
    <w:p w14:paraId="754BCEA8" w14:textId="77777777" w:rsidR="00743E52" w:rsidRPr="00E23D2C" w:rsidRDefault="00743E52" w:rsidP="00475B71">
      <w:pPr>
        <w:pStyle w:val="afc"/>
        <w:rPr>
          <w:sz w:val="16"/>
          <w:szCs w:val="16"/>
        </w:rPr>
      </w:pPr>
    </w:p>
    <w:p w14:paraId="7843E915" w14:textId="77777777" w:rsidR="00743E52" w:rsidRPr="00E23D2C" w:rsidRDefault="00743E52" w:rsidP="00475B71">
      <w:pPr>
        <w:pStyle w:val="afc"/>
        <w:rPr>
          <w:sz w:val="16"/>
          <w:szCs w:val="16"/>
        </w:rPr>
      </w:pPr>
      <w:r w:rsidRPr="00E23D2C">
        <w:rPr>
          <w:sz w:val="16"/>
          <w:szCs w:val="16"/>
        </w:rPr>
        <w:t>class TemperatureLSTM(nn.Module):</w:t>
      </w:r>
    </w:p>
    <w:p w14:paraId="6051B3C0" w14:textId="77777777" w:rsidR="00743E52" w:rsidRPr="00E23D2C" w:rsidRDefault="00743E52" w:rsidP="00475B71">
      <w:pPr>
        <w:pStyle w:val="afc"/>
        <w:rPr>
          <w:sz w:val="16"/>
          <w:szCs w:val="16"/>
        </w:rPr>
      </w:pPr>
      <w:r w:rsidRPr="00E23D2C">
        <w:rPr>
          <w:sz w:val="16"/>
          <w:szCs w:val="16"/>
        </w:rPr>
        <w:t xml:space="preserve">    def init(self, input_size=FEATURES, hidden_size=128, num_layers=2):</w:t>
      </w:r>
    </w:p>
    <w:p w14:paraId="3969C6F5" w14:textId="77777777" w:rsidR="00743E52" w:rsidRPr="00E23D2C" w:rsidRDefault="00743E52" w:rsidP="00475B71">
      <w:pPr>
        <w:pStyle w:val="afc"/>
        <w:rPr>
          <w:sz w:val="16"/>
          <w:szCs w:val="16"/>
        </w:rPr>
      </w:pPr>
      <w:r w:rsidRPr="00E23D2C">
        <w:rPr>
          <w:sz w:val="16"/>
          <w:szCs w:val="16"/>
        </w:rPr>
        <w:t xml:space="preserve">        super().init()</w:t>
      </w:r>
    </w:p>
    <w:p w14:paraId="2A0288A9" w14:textId="77777777" w:rsidR="00743E52" w:rsidRPr="00E23D2C" w:rsidRDefault="00743E52" w:rsidP="00475B71">
      <w:pPr>
        <w:pStyle w:val="afc"/>
        <w:rPr>
          <w:sz w:val="16"/>
          <w:szCs w:val="16"/>
        </w:rPr>
      </w:pPr>
      <w:r w:rsidRPr="00E23D2C">
        <w:rPr>
          <w:sz w:val="16"/>
          <w:szCs w:val="16"/>
        </w:rPr>
        <w:t xml:space="preserve">        self.lstm = nn.LSTM(input_size, hidden_size, num_layers, batch_first=True)</w:t>
      </w:r>
    </w:p>
    <w:p w14:paraId="3E418533" w14:textId="77777777" w:rsidR="00743E52" w:rsidRPr="00E23D2C" w:rsidRDefault="00743E52" w:rsidP="00475B71">
      <w:pPr>
        <w:pStyle w:val="afc"/>
        <w:rPr>
          <w:sz w:val="16"/>
          <w:szCs w:val="16"/>
        </w:rPr>
      </w:pPr>
      <w:r w:rsidRPr="00E23D2C">
        <w:rPr>
          <w:sz w:val="16"/>
          <w:szCs w:val="16"/>
        </w:rPr>
        <w:t xml:space="preserve">        self.fc   = nn.Linear(hidden_size, 1)</w:t>
      </w:r>
    </w:p>
    <w:p w14:paraId="729FCC24" w14:textId="30AE0D2D" w:rsidR="00743E52" w:rsidRPr="00E23D2C" w:rsidRDefault="00743E52" w:rsidP="00475B71">
      <w:pPr>
        <w:pStyle w:val="afc"/>
        <w:rPr>
          <w:sz w:val="16"/>
          <w:szCs w:val="16"/>
        </w:rPr>
      </w:pPr>
      <w:r w:rsidRPr="00E23D2C">
        <w:rPr>
          <w:sz w:val="16"/>
          <w:szCs w:val="16"/>
        </w:rPr>
        <w:t xml:space="preserve">    def forward(self, x):           </w:t>
      </w:r>
    </w:p>
    <w:p w14:paraId="77678061" w14:textId="77777777" w:rsidR="00743E52" w:rsidRPr="00E23D2C" w:rsidRDefault="00743E52" w:rsidP="00475B71">
      <w:pPr>
        <w:pStyle w:val="afc"/>
        <w:rPr>
          <w:sz w:val="16"/>
          <w:szCs w:val="16"/>
        </w:rPr>
      </w:pPr>
      <w:r w:rsidRPr="00E23D2C">
        <w:rPr>
          <w:sz w:val="16"/>
          <w:szCs w:val="16"/>
        </w:rPr>
        <w:t xml:space="preserve">        out, _ = self.lstm(x)</w:t>
      </w:r>
    </w:p>
    <w:p w14:paraId="58B4FA74" w14:textId="77777777" w:rsidR="00743E52" w:rsidRPr="00E23D2C" w:rsidRDefault="00743E52" w:rsidP="00475B71">
      <w:pPr>
        <w:pStyle w:val="afc"/>
        <w:rPr>
          <w:sz w:val="16"/>
          <w:szCs w:val="16"/>
        </w:rPr>
      </w:pPr>
      <w:r w:rsidRPr="00E23D2C">
        <w:rPr>
          <w:sz w:val="16"/>
          <w:szCs w:val="16"/>
        </w:rPr>
        <w:t xml:space="preserve">        return self.fc(out[:,-1]).squeeze(-1)</w:t>
      </w:r>
    </w:p>
    <w:p w14:paraId="31F91FAA" w14:textId="77777777" w:rsidR="00743E52" w:rsidRPr="00E23D2C" w:rsidRDefault="00743E52" w:rsidP="00475B71">
      <w:pPr>
        <w:pStyle w:val="afc"/>
        <w:rPr>
          <w:sz w:val="16"/>
          <w:szCs w:val="16"/>
        </w:rPr>
      </w:pPr>
    </w:p>
    <w:p w14:paraId="3D408956" w14:textId="77777777" w:rsidR="00743E52" w:rsidRPr="00E23D2C" w:rsidRDefault="00743E52" w:rsidP="00475B71">
      <w:pPr>
        <w:pStyle w:val="afc"/>
        <w:rPr>
          <w:sz w:val="16"/>
          <w:szCs w:val="16"/>
        </w:rPr>
      </w:pPr>
      <w:r w:rsidRPr="00E23D2C">
        <w:rPr>
          <w:sz w:val="16"/>
          <w:szCs w:val="16"/>
        </w:rPr>
        <w:t>class LstmSensorDTO(BaseModel):</w:t>
      </w:r>
    </w:p>
    <w:p w14:paraId="6FE17424" w14:textId="77777777" w:rsidR="00743E52" w:rsidRPr="00E23D2C" w:rsidRDefault="00743E52" w:rsidP="00475B71">
      <w:pPr>
        <w:pStyle w:val="afc"/>
        <w:rPr>
          <w:sz w:val="16"/>
          <w:szCs w:val="16"/>
        </w:rPr>
      </w:pPr>
      <w:r w:rsidRPr="00E23D2C">
        <w:rPr>
          <w:sz w:val="16"/>
          <w:szCs w:val="16"/>
        </w:rPr>
        <w:t xml:space="preserve">    tempIn:       float</w:t>
      </w:r>
    </w:p>
    <w:p w14:paraId="3731895B" w14:textId="77777777" w:rsidR="00743E52" w:rsidRPr="00E23D2C" w:rsidRDefault="00743E52" w:rsidP="00475B71">
      <w:pPr>
        <w:pStyle w:val="afc"/>
        <w:rPr>
          <w:sz w:val="16"/>
          <w:szCs w:val="16"/>
        </w:rPr>
      </w:pPr>
      <w:r w:rsidRPr="00E23D2C">
        <w:rPr>
          <w:sz w:val="16"/>
          <w:szCs w:val="16"/>
        </w:rPr>
        <w:t xml:space="preserve">    tempOut:      float</w:t>
      </w:r>
    </w:p>
    <w:p w14:paraId="026F40B4" w14:textId="77777777" w:rsidR="00743E52" w:rsidRPr="00E23D2C" w:rsidRDefault="00743E52" w:rsidP="00475B71">
      <w:pPr>
        <w:pStyle w:val="afc"/>
        <w:rPr>
          <w:sz w:val="16"/>
          <w:szCs w:val="16"/>
        </w:rPr>
      </w:pPr>
      <w:r w:rsidRPr="00E23D2C">
        <w:rPr>
          <w:sz w:val="16"/>
          <w:szCs w:val="16"/>
        </w:rPr>
        <w:t xml:space="preserve">    tempSetpoint: float</w:t>
      </w:r>
    </w:p>
    <w:p w14:paraId="0111E84D" w14:textId="77777777" w:rsidR="00743E52" w:rsidRPr="00E23D2C" w:rsidRDefault="00743E52" w:rsidP="00475B71">
      <w:pPr>
        <w:pStyle w:val="afc"/>
        <w:rPr>
          <w:sz w:val="16"/>
          <w:szCs w:val="16"/>
        </w:rPr>
      </w:pPr>
      <w:r w:rsidRPr="00E23D2C">
        <w:rPr>
          <w:sz w:val="16"/>
          <w:szCs w:val="16"/>
        </w:rPr>
        <w:lastRenderedPageBreak/>
        <w:t xml:space="preserve">    heaterPower:  float</w:t>
      </w:r>
    </w:p>
    <w:p w14:paraId="27097A37" w14:textId="77777777" w:rsidR="00743E52" w:rsidRPr="00E23D2C" w:rsidRDefault="00743E52" w:rsidP="00475B71">
      <w:pPr>
        <w:pStyle w:val="afc"/>
        <w:rPr>
          <w:sz w:val="16"/>
          <w:szCs w:val="16"/>
        </w:rPr>
      </w:pPr>
    </w:p>
    <w:p w14:paraId="31A248D9" w14:textId="77777777" w:rsidR="00743E52" w:rsidRPr="00E23D2C" w:rsidRDefault="00743E52" w:rsidP="00475B71">
      <w:pPr>
        <w:pStyle w:val="afc"/>
        <w:rPr>
          <w:sz w:val="16"/>
          <w:szCs w:val="16"/>
        </w:rPr>
      </w:pPr>
      <w:r w:rsidRPr="00E23D2C">
        <w:rPr>
          <w:sz w:val="16"/>
          <w:szCs w:val="16"/>
        </w:rPr>
        <w:t>class LstmModelDtoRequest(BaseModel):</w:t>
      </w:r>
    </w:p>
    <w:p w14:paraId="39D16E5C" w14:textId="77777777" w:rsidR="00743E52" w:rsidRPr="00E23D2C" w:rsidRDefault="00743E52" w:rsidP="00475B71">
      <w:pPr>
        <w:pStyle w:val="afc"/>
        <w:rPr>
          <w:sz w:val="16"/>
          <w:szCs w:val="16"/>
        </w:rPr>
      </w:pPr>
      <w:r w:rsidRPr="00E23D2C">
        <w:rPr>
          <w:sz w:val="16"/>
          <w:szCs w:val="16"/>
        </w:rPr>
        <w:t xml:space="preserve">    modelId: int</w:t>
      </w:r>
    </w:p>
    <w:p w14:paraId="32838020" w14:textId="77777777" w:rsidR="00743E52" w:rsidRPr="00E23D2C" w:rsidRDefault="00743E52" w:rsidP="00475B71">
      <w:pPr>
        <w:pStyle w:val="afc"/>
        <w:rPr>
          <w:sz w:val="16"/>
          <w:szCs w:val="16"/>
        </w:rPr>
      </w:pPr>
      <w:r w:rsidRPr="00E23D2C">
        <w:rPr>
          <w:sz w:val="16"/>
          <w:szCs w:val="16"/>
        </w:rPr>
        <w:t xml:space="preserve">    sensorDataDTOList: List[LstmSensorDTO]</w:t>
      </w:r>
    </w:p>
    <w:p w14:paraId="79D70C5C" w14:textId="77777777" w:rsidR="00743E52" w:rsidRPr="00E23D2C" w:rsidRDefault="00743E52" w:rsidP="00475B71">
      <w:pPr>
        <w:pStyle w:val="afc"/>
        <w:rPr>
          <w:sz w:val="16"/>
          <w:szCs w:val="16"/>
        </w:rPr>
      </w:pPr>
    </w:p>
    <w:p w14:paraId="4A02233A" w14:textId="77777777" w:rsidR="00743E52" w:rsidRPr="00E23D2C" w:rsidRDefault="00743E52" w:rsidP="00475B71">
      <w:pPr>
        <w:pStyle w:val="afc"/>
        <w:rPr>
          <w:sz w:val="16"/>
          <w:szCs w:val="16"/>
        </w:rPr>
      </w:pPr>
      <w:r w:rsidRPr="00E23D2C">
        <w:rPr>
          <w:sz w:val="16"/>
          <w:szCs w:val="16"/>
        </w:rPr>
        <w:t>class LstmModelDtoResponse(BaseModel):</w:t>
      </w:r>
    </w:p>
    <w:p w14:paraId="4F0E4102" w14:textId="77777777" w:rsidR="00743E52" w:rsidRPr="00E23D2C" w:rsidRDefault="00743E52" w:rsidP="00475B71">
      <w:pPr>
        <w:pStyle w:val="afc"/>
        <w:rPr>
          <w:sz w:val="16"/>
          <w:szCs w:val="16"/>
        </w:rPr>
      </w:pPr>
      <w:r w:rsidRPr="00E23D2C">
        <w:rPr>
          <w:sz w:val="16"/>
          <w:szCs w:val="16"/>
        </w:rPr>
        <w:t xml:space="preserve">    predictedTemp: float</w:t>
      </w:r>
    </w:p>
    <w:p w14:paraId="70E0DADE" w14:textId="77777777" w:rsidR="00743E52" w:rsidRPr="00E23D2C" w:rsidRDefault="00743E52" w:rsidP="00475B71">
      <w:pPr>
        <w:pStyle w:val="afc"/>
        <w:rPr>
          <w:sz w:val="16"/>
          <w:szCs w:val="16"/>
        </w:rPr>
      </w:pPr>
    </w:p>
    <w:p w14:paraId="7D395B20" w14:textId="77777777" w:rsidR="00743E52" w:rsidRPr="00E23D2C" w:rsidRDefault="00743E52" w:rsidP="00475B71">
      <w:pPr>
        <w:pStyle w:val="afc"/>
        <w:rPr>
          <w:sz w:val="16"/>
          <w:szCs w:val="16"/>
        </w:rPr>
      </w:pPr>
      <w:r w:rsidRPr="00E23D2C">
        <w:rPr>
          <w:sz w:val="16"/>
          <w:szCs w:val="16"/>
        </w:rPr>
        <w:t>class RlModelDtoRequest(BaseModel):</w:t>
      </w:r>
    </w:p>
    <w:p w14:paraId="1C69CACC" w14:textId="77777777" w:rsidR="00743E52" w:rsidRPr="00E23D2C" w:rsidRDefault="00743E52" w:rsidP="00475B71">
      <w:pPr>
        <w:pStyle w:val="afc"/>
        <w:rPr>
          <w:sz w:val="16"/>
          <w:szCs w:val="16"/>
        </w:rPr>
      </w:pPr>
      <w:r w:rsidRPr="00E23D2C">
        <w:rPr>
          <w:sz w:val="16"/>
          <w:szCs w:val="16"/>
        </w:rPr>
        <w:t xml:space="preserve">    modelId: int = Field(..., alias="modelId")</w:t>
      </w:r>
    </w:p>
    <w:p w14:paraId="2195A471" w14:textId="77777777" w:rsidR="00743E52" w:rsidRPr="00E23D2C" w:rsidRDefault="00743E52" w:rsidP="00475B71">
      <w:pPr>
        <w:pStyle w:val="afc"/>
        <w:rPr>
          <w:sz w:val="16"/>
          <w:szCs w:val="16"/>
        </w:rPr>
      </w:pPr>
      <w:r w:rsidRPr="00E23D2C">
        <w:rPr>
          <w:sz w:val="16"/>
          <w:szCs w:val="16"/>
        </w:rPr>
        <w:t xml:space="preserve">    tempIn:  float = Field(..., alias="roomTemp")</w:t>
      </w:r>
    </w:p>
    <w:p w14:paraId="04D23C9A" w14:textId="77777777" w:rsidR="00743E52" w:rsidRPr="00E23D2C" w:rsidRDefault="00743E52" w:rsidP="00475B71">
      <w:pPr>
        <w:pStyle w:val="afc"/>
        <w:rPr>
          <w:sz w:val="16"/>
          <w:szCs w:val="16"/>
        </w:rPr>
      </w:pPr>
      <w:r w:rsidRPr="00E23D2C">
        <w:rPr>
          <w:sz w:val="16"/>
          <w:szCs w:val="16"/>
        </w:rPr>
        <w:t xml:space="preserve">    tempOut: float = Field(..., alias="outdoorTemp")</w:t>
      </w:r>
    </w:p>
    <w:p w14:paraId="106B803E" w14:textId="77777777" w:rsidR="00743E52" w:rsidRPr="00E23D2C" w:rsidRDefault="00743E52" w:rsidP="00475B71">
      <w:pPr>
        <w:pStyle w:val="afc"/>
        <w:rPr>
          <w:sz w:val="16"/>
          <w:szCs w:val="16"/>
        </w:rPr>
      </w:pPr>
    </w:p>
    <w:p w14:paraId="07238904" w14:textId="77777777" w:rsidR="00743E52" w:rsidRPr="00E23D2C" w:rsidRDefault="00743E52" w:rsidP="00475B71">
      <w:pPr>
        <w:pStyle w:val="afc"/>
        <w:rPr>
          <w:sz w:val="16"/>
          <w:szCs w:val="16"/>
        </w:rPr>
      </w:pPr>
      <w:r w:rsidRPr="00E23D2C">
        <w:rPr>
          <w:sz w:val="16"/>
          <w:szCs w:val="16"/>
        </w:rPr>
        <w:t>class RlModelDtoResponse(BaseModel):</w:t>
      </w:r>
    </w:p>
    <w:p w14:paraId="794C24A8" w14:textId="77777777" w:rsidR="00743E52" w:rsidRPr="00E23D2C" w:rsidRDefault="00743E52" w:rsidP="00475B71">
      <w:pPr>
        <w:pStyle w:val="afc"/>
        <w:rPr>
          <w:sz w:val="16"/>
          <w:szCs w:val="16"/>
        </w:rPr>
      </w:pPr>
      <w:r w:rsidRPr="00E23D2C">
        <w:rPr>
          <w:sz w:val="16"/>
          <w:szCs w:val="16"/>
        </w:rPr>
        <w:t xml:space="preserve">    heater_power: float = Field(..., alias="heaterPower")</w:t>
      </w:r>
    </w:p>
    <w:p w14:paraId="792748CC" w14:textId="77777777" w:rsidR="00743E52" w:rsidRPr="00E23D2C" w:rsidRDefault="00743E52" w:rsidP="00475B71">
      <w:pPr>
        <w:pStyle w:val="afc"/>
        <w:rPr>
          <w:sz w:val="16"/>
          <w:szCs w:val="16"/>
        </w:rPr>
      </w:pPr>
    </w:p>
    <w:p w14:paraId="7320BF67" w14:textId="77777777" w:rsidR="00743E52" w:rsidRPr="00E23D2C" w:rsidRDefault="00743E52" w:rsidP="00475B71">
      <w:pPr>
        <w:pStyle w:val="afc"/>
        <w:rPr>
          <w:sz w:val="16"/>
          <w:szCs w:val="16"/>
        </w:rPr>
      </w:pPr>
      <w:r w:rsidRPr="00E23D2C">
        <w:rPr>
          <w:sz w:val="16"/>
          <w:szCs w:val="16"/>
        </w:rPr>
        <w:t>@asynccontextmanager</w:t>
      </w:r>
    </w:p>
    <w:p w14:paraId="4A5BD804" w14:textId="77777777" w:rsidR="00743E52" w:rsidRPr="00E23D2C" w:rsidRDefault="00743E52" w:rsidP="00475B71">
      <w:pPr>
        <w:pStyle w:val="afc"/>
        <w:rPr>
          <w:sz w:val="16"/>
          <w:szCs w:val="16"/>
        </w:rPr>
      </w:pPr>
      <w:r w:rsidRPr="00E23D2C">
        <w:rPr>
          <w:sz w:val="16"/>
          <w:szCs w:val="16"/>
        </w:rPr>
        <w:t>async def lifespan(app: FastAPI):</w:t>
      </w:r>
    </w:p>
    <w:p w14:paraId="407AE633" w14:textId="77777777" w:rsidR="00743E52" w:rsidRPr="00E23D2C" w:rsidRDefault="00743E52" w:rsidP="00475B71">
      <w:pPr>
        <w:pStyle w:val="afc"/>
        <w:rPr>
          <w:sz w:val="16"/>
          <w:szCs w:val="16"/>
        </w:rPr>
      </w:pPr>
      <w:r w:rsidRPr="00E23D2C">
        <w:rPr>
          <w:sz w:val="16"/>
          <w:szCs w:val="16"/>
        </w:rPr>
        <w:t xml:space="preserve">    lstm_models: Dict[int, dict] = {}</w:t>
      </w:r>
    </w:p>
    <w:p w14:paraId="45DDF6B6" w14:textId="77777777" w:rsidR="00743E52" w:rsidRPr="00E23D2C" w:rsidRDefault="00743E52" w:rsidP="00475B71">
      <w:pPr>
        <w:pStyle w:val="afc"/>
        <w:rPr>
          <w:sz w:val="16"/>
          <w:szCs w:val="16"/>
        </w:rPr>
      </w:pPr>
      <w:r w:rsidRPr="00E23D2C">
        <w:rPr>
          <w:sz w:val="16"/>
          <w:szCs w:val="16"/>
        </w:rPr>
        <w:t xml:space="preserve">    for ckpt in BASE_DIR.rglob("checkpoint.joblib"):</w:t>
      </w:r>
    </w:p>
    <w:p w14:paraId="6F4E8931" w14:textId="77777777" w:rsidR="00743E52" w:rsidRPr="00E23D2C" w:rsidRDefault="00743E52" w:rsidP="00475B71">
      <w:pPr>
        <w:pStyle w:val="afc"/>
        <w:rPr>
          <w:sz w:val="16"/>
          <w:szCs w:val="16"/>
        </w:rPr>
      </w:pPr>
      <w:r w:rsidRPr="00E23D2C">
        <w:rPr>
          <w:sz w:val="16"/>
          <w:szCs w:val="16"/>
        </w:rPr>
        <w:t xml:space="preserve">        meta = joblib.load(ckpt)                 </w:t>
      </w:r>
    </w:p>
    <w:p w14:paraId="32F21E47" w14:textId="77777777" w:rsidR="00743E52" w:rsidRPr="00E23D2C" w:rsidRDefault="00743E52" w:rsidP="00475B71">
      <w:pPr>
        <w:pStyle w:val="afc"/>
        <w:rPr>
          <w:sz w:val="16"/>
          <w:szCs w:val="16"/>
        </w:rPr>
      </w:pPr>
      <w:r w:rsidRPr="00E23D2C">
        <w:rPr>
          <w:sz w:val="16"/>
          <w:szCs w:val="16"/>
        </w:rPr>
        <w:t xml:space="preserve">        mid = int(ckpt.parent.name.split("-")[1]) </w:t>
      </w:r>
    </w:p>
    <w:p w14:paraId="0D805ED7" w14:textId="77777777" w:rsidR="00743E52" w:rsidRPr="00E23D2C" w:rsidRDefault="00743E52" w:rsidP="00475B71">
      <w:pPr>
        <w:pStyle w:val="afc"/>
        <w:rPr>
          <w:sz w:val="16"/>
          <w:szCs w:val="16"/>
        </w:rPr>
      </w:pPr>
    </w:p>
    <w:p w14:paraId="10C317CE" w14:textId="77777777" w:rsidR="00743E52" w:rsidRPr="00E23D2C" w:rsidRDefault="00743E52" w:rsidP="00475B71">
      <w:pPr>
        <w:pStyle w:val="afc"/>
        <w:rPr>
          <w:sz w:val="16"/>
          <w:szCs w:val="16"/>
        </w:rPr>
      </w:pPr>
      <w:r w:rsidRPr="00E23D2C">
        <w:rPr>
          <w:sz w:val="16"/>
          <w:szCs w:val="16"/>
        </w:rPr>
        <w:t xml:space="preserve">        net = TemperatureLSTM(</w:t>
      </w:r>
    </w:p>
    <w:p w14:paraId="2774E812" w14:textId="77777777" w:rsidR="00743E52" w:rsidRPr="00E23D2C" w:rsidRDefault="00743E52" w:rsidP="00475B71">
      <w:pPr>
        <w:pStyle w:val="afc"/>
        <w:rPr>
          <w:sz w:val="16"/>
          <w:szCs w:val="16"/>
        </w:rPr>
      </w:pPr>
      <w:r w:rsidRPr="00E23D2C">
        <w:rPr>
          <w:sz w:val="16"/>
          <w:szCs w:val="16"/>
        </w:rPr>
        <w:t xml:space="preserve">            input_size = FEATURES,</w:t>
      </w:r>
    </w:p>
    <w:p w14:paraId="4AF7B0C9" w14:textId="77777777" w:rsidR="00743E52" w:rsidRPr="00E23D2C" w:rsidRDefault="00743E52" w:rsidP="00475B71">
      <w:pPr>
        <w:pStyle w:val="afc"/>
        <w:rPr>
          <w:sz w:val="16"/>
          <w:szCs w:val="16"/>
        </w:rPr>
      </w:pPr>
      <w:r w:rsidRPr="00E23D2C">
        <w:rPr>
          <w:sz w:val="16"/>
          <w:szCs w:val="16"/>
        </w:rPr>
        <w:t xml:space="preserve">            hidden_size= meta["hidden_size"],</w:t>
      </w:r>
    </w:p>
    <w:p w14:paraId="1B45FC58" w14:textId="77777777" w:rsidR="00743E52" w:rsidRPr="00E23D2C" w:rsidRDefault="00743E52" w:rsidP="00475B71">
      <w:pPr>
        <w:pStyle w:val="afc"/>
        <w:rPr>
          <w:sz w:val="16"/>
          <w:szCs w:val="16"/>
        </w:rPr>
      </w:pPr>
      <w:r w:rsidRPr="00E23D2C">
        <w:rPr>
          <w:sz w:val="16"/>
          <w:szCs w:val="16"/>
        </w:rPr>
        <w:t xml:space="preserve">            num_layers = meta["num_layers"],</w:t>
      </w:r>
    </w:p>
    <w:p w14:paraId="66EE6FF8" w14:textId="77777777" w:rsidR="00743E52" w:rsidRPr="00E23D2C" w:rsidRDefault="00743E52" w:rsidP="00475B71">
      <w:pPr>
        <w:pStyle w:val="afc"/>
        <w:rPr>
          <w:sz w:val="16"/>
          <w:szCs w:val="16"/>
        </w:rPr>
      </w:pPr>
      <w:r w:rsidRPr="00E23D2C">
        <w:rPr>
          <w:sz w:val="16"/>
          <w:szCs w:val="16"/>
        </w:rPr>
        <w:t xml:space="preserve">        )</w:t>
      </w:r>
    </w:p>
    <w:p w14:paraId="644A592E" w14:textId="77777777" w:rsidR="00743E52" w:rsidRPr="00E23D2C" w:rsidRDefault="00743E52" w:rsidP="00475B71">
      <w:pPr>
        <w:pStyle w:val="afc"/>
        <w:rPr>
          <w:sz w:val="16"/>
          <w:szCs w:val="16"/>
        </w:rPr>
      </w:pPr>
      <w:r w:rsidRPr="00E23D2C">
        <w:rPr>
          <w:sz w:val="16"/>
          <w:szCs w:val="16"/>
        </w:rPr>
        <w:t xml:space="preserve">        net.load_state_dict(meta["state_dict"])</w:t>
      </w:r>
    </w:p>
    <w:p w14:paraId="134C1C9F" w14:textId="77777777" w:rsidR="00743E52" w:rsidRPr="00E23D2C" w:rsidRDefault="00743E52" w:rsidP="00475B71">
      <w:pPr>
        <w:pStyle w:val="afc"/>
        <w:rPr>
          <w:sz w:val="16"/>
          <w:szCs w:val="16"/>
        </w:rPr>
      </w:pPr>
      <w:r w:rsidRPr="00E23D2C">
        <w:rPr>
          <w:sz w:val="16"/>
          <w:szCs w:val="16"/>
        </w:rPr>
        <w:t xml:space="preserve">        net.eval()</w:t>
      </w:r>
    </w:p>
    <w:p w14:paraId="69F2AA3E" w14:textId="77777777" w:rsidR="00743E52" w:rsidRPr="00E23D2C" w:rsidRDefault="00743E52" w:rsidP="00475B71">
      <w:pPr>
        <w:pStyle w:val="afc"/>
        <w:rPr>
          <w:sz w:val="16"/>
          <w:szCs w:val="16"/>
        </w:rPr>
      </w:pPr>
    </w:p>
    <w:p w14:paraId="1D7A0C5B" w14:textId="77777777" w:rsidR="00743E52" w:rsidRPr="00E23D2C" w:rsidRDefault="00743E52" w:rsidP="00475B71">
      <w:pPr>
        <w:pStyle w:val="afc"/>
        <w:rPr>
          <w:sz w:val="16"/>
          <w:szCs w:val="16"/>
        </w:rPr>
      </w:pPr>
      <w:r w:rsidRPr="00E23D2C">
        <w:rPr>
          <w:sz w:val="16"/>
          <w:szCs w:val="16"/>
        </w:rPr>
        <w:t xml:space="preserve">        lstm_models[mid] = {</w:t>
      </w:r>
    </w:p>
    <w:p w14:paraId="6E38ADE3" w14:textId="77777777" w:rsidR="00743E52" w:rsidRPr="00E23D2C" w:rsidRDefault="00743E52" w:rsidP="00475B71">
      <w:pPr>
        <w:pStyle w:val="afc"/>
        <w:rPr>
          <w:sz w:val="16"/>
          <w:szCs w:val="16"/>
        </w:rPr>
      </w:pPr>
      <w:r w:rsidRPr="00E23D2C">
        <w:rPr>
          <w:sz w:val="16"/>
          <w:szCs w:val="16"/>
        </w:rPr>
        <w:t xml:space="preserve">            "net":      net,</w:t>
      </w:r>
    </w:p>
    <w:p w14:paraId="0F73CB76" w14:textId="77777777" w:rsidR="00743E52" w:rsidRPr="00E23D2C" w:rsidRDefault="00743E52" w:rsidP="00475B71">
      <w:pPr>
        <w:pStyle w:val="afc"/>
        <w:rPr>
          <w:sz w:val="16"/>
          <w:szCs w:val="16"/>
        </w:rPr>
      </w:pPr>
      <w:r w:rsidRPr="00E23D2C">
        <w:rPr>
          <w:sz w:val="16"/>
          <w:szCs w:val="16"/>
        </w:rPr>
        <w:t xml:space="preserve">            "x_mean":   torch.tensor(meta["x_mean"]),</w:t>
      </w:r>
    </w:p>
    <w:p w14:paraId="68513A38" w14:textId="77777777" w:rsidR="00743E52" w:rsidRPr="00E23D2C" w:rsidRDefault="00743E52" w:rsidP="00475B71">
      <w:pPr>
        <w:pStyle w:val="afc"/>
        <w:rPr>
          <w:sz w:val="16"/>
          <w:szCs w:val="16"/>
        </w:rPr>
      </w:pPr>
      <w:r w:rsidRPr="00E23D2C">
        <w:rPr>
          <w:sz w:val="16"/>
          <w:szCs w:val="16"/>
        </w:rPr>
        <w:t xml:space="preserve">            "x_std":    torch.tensor(meta["x_std"]),</w:t>
      </w:r>
    </w:p>
    <w:p w14:paraId="0F3353B5" w14:textId="77777777" w:rsidR="00743E52" w:rsidRPr="00E23D2C" w:rsidRDefault="00743E52" w:rsidP="00475B71">
      <w:pPr>
        <w:pStyle w:val="afc"/>
        <w:rPr>
          <w:sz w:val="16"/>
          <w:szCs w:val="16"/>
        </w:rPr>
      </w:pPr>
      <w:r w:rsidRPr="00E23D2C">
        <w:rPr>
          <w:sz w:val="16"/>
          <w:szCs w:val="16"/>
        </w:rPr>
        <w:t xml:space="preserve">            "y_mean":    meta["y_mean"],</w:t>
      </w:r>
    </w:p>
    <w:p w14:paraId="3F1F06AB" w14:textId="77777777" w:rsidR="00743E52" w:rsidRPr="00E23D2C" w:rsidRDefault="00743E52" w:rsidP="00475B71">
      <w:pPr>
        <w:pStyle w:val="afc"/>
        <w:rPr>
          <w:sz w:val="16"/>
          <w:szCs w:val="16"/>
        </w:rPr>
      </w:pPr>
      <w:r w:rsidRPr="00E23D2C">
        <w:rPr>
          <w:sz w:val="16"/>
          <w:szCs w:val="16"/>
        </w:rPr>
        <w:t xml:space="preserve">            "y_std":     meta["y_std"],</w:t>
      </w:r>
    </w:p>
    <w:p w14:paraId="244FA5A4" w14:textId="77777777" w:rsidR="00743E52" w:rsidRPr="00E23D2C" w:rsidRDefault="00743E52" w:rsidP="00475B71">
      <w:pPr>
        <w:pStyle w:val="afc"/>
        <w:rPr>
          <w:sz w:val="16"/>
          <w:szCs w:val="16"/>
        </w:rPr>
      </w:pPr>
      <w:r w:rsidRPr="00E23D2C">
        <w:rPr>
          <w:sz w:val="16"/>
          <w:szCs w:val="16"/>
        </w:rPr>
        <w:t xml:space="preserve">            "seq_len":   meta["seq_length"],</w:t>
      </w:r>
    </w:p>
    <w:p w14:paraId="1E923E0D" w14:textId="77777777" w:rsidR="00743E52" w:rsidRPr="00E23D2C" w:rsidRDefault="00743E52" w:rsidP="00475B71">
      <w:pPr>
        <w:pStyle w:val="afc"/>
        <w:rPr>
          <w:sz w:val="16"/>
          <w:szCs w:val="16"/>
        </w:rPr>
      </w:pPr>
      <w:r w:rsidRPr="00E23D2C">
        <w:rPr>
          <w:sz w:val="16"/>
          <w:szCs w:val="16"/>
        </w:rPr>
        <w:t xml:space="preserve">        }</w:t>
      </w:r>
    </w:p>
    <w:p w14:paraId="6B633869" w14:textId="77777777" w:rsidR="00743E52" w:rsidRPr="00E23D2C" w:rsidRDefault="00743E52" w:rsidP="00475B71">
      <w:pPr>
        <w:pStyle w:val="afc"/>
        <w:rPr>
          <w:sz w:val="16"/>
          <w:szCs w:val="16"/>
        </w:rPr>
      </w:pPr>
    </w:p>
    <w:p w14:paraId="5877FD1E" w14:textId="77777777" w:rsidR="00743E52" w:rsidRPr="00E23D2C" w:rsidRDefault="00743E52" w:rsidP="00475B71">
      <w:pPr>
        <w:pStyle w:val="afc"/>
        <w:rPr>
          <w:sz w:val="16"/>
          <w:szCs w:val="16"/>
        </w:rPr>
      </w:pPr>
      <w:r w:rsidRPr="00E23D2C">
        <w:rPr>
          <w:sz w:val="16"/>
          <w:szCs w:val="16"/>
        </w:rPr>
        <w:t xml:space="preserve">    app.state.lstm_models = lstm_models</w:t>
      </w:r>
    </w:p>
    <w:p w14:paraId="0E36542C" w14:textId="77777777" w:rsidR="00743E52" w:rsidRPr="00E23D2C" w:rsidRDefault="00743E52" w:rsidP="00475B71">
      <w:pPr>
        <w:pStyle w:val="afc"/>
        <w:rPr>
          <w:sz w:val="16"/>
          <w:szCs w:val="16"/>
        </w:rPr>
      </w:pPr>
    </w:p>
    <w:p w14:paraId="5547E184" w14:textId="77777777" w:rsidR="00743E52" w:rsidRPr="00E23D2C" w:rsidRDefault="00743E52" w:rsidP="00475B71">
      <w:pPr>
        <w:pStyle w:val="afc"/>
        <w:rPr>
          <w:sz w:val="16"/>
          <w:szCs w:val="16"/>
        </w:rPr>
      </w:pPr>
      <w:r w:rsidRPr="00E23D2C">
        <w:rPr>
          <w:sz w:val="16"/>
          <w:szCs w:val="16"/>
        </w:rPr>
        <w:t xml:space="preserve">    rl_tables: Dict[int, np.ndarray] = {}</w:t>
      </w:r>
    </w:p>
    <w:p w14:paraId="41A3745F" w14:textId="77777777" w:rsidR="00743E52" w:rsidRPr="00E23D2C" w:rsidRDefault="00743E52" w:rsidP="00475B71">
      <w:pPr>
        <w:pStyle w:val="afc"/>
        <w:rPr>
          <w:sz w:val="16"/>
          <w:szCs w:val="16"/>
        </w:rPr>
      </w:pPr>
      <w:r w:rsidRPr="00E23D2C">
        <w:rPr>
          <w:sz w:val="16"/>
          <w:szCs w:val="16"/>
        </w:rPr>
        <w:t xml:space="preserve">    for table_path in BASE_DIR.rglob("q_table.npy"):</w:t>
      </w:r>
    </w:p>
    <w:p w14:paraId="36B43E2C" w14:textId="77777777" w:rsidR="00743E52" w:rsidRPr="00E23D2C" w:rsidRDefault="00743E52" w:rsidP="00475B71">
      <w:pPr>
        <w:pStyle w:val="afc"/>
        <w:rPr>
          <w:sz w:val="16"/>
          <w:szCs w:val="16"/>
        </w:rPr>
      </w:pPr>
      <w:r w:rsidRPr="00E23D2C">
        <w:rPr>
          <w:sz w:val="16"/>
          <w:szCs w:val="16"/>
        </w:rPr>
        <w:t xml:space="preserve">        mid = int(table_path.parent.name.split("-")[1]) </w:t>
      </w:r>
    </w:p>
    <w:p w14:paraId="3BC1F9C6" w14:textId="77777777" w:rsidR="00743E52" w:rsidRPr="00E23D2C" w:rsidRDefault="00743E52" w:rsidP="00475B71">
      <w:pPr>
        <w:pStyle w:val="afc"/>
        <w:rPr>
          <w:sz w:val="16"/>
          <w:szCs w:val="16"/>
        </w:rPr>
      </w:pPr>
      <w:r w:rsidRPr="00E23D2C">
        <w:rPr>
          <w:sz w:val="16"/>
          <w:szCs w:val="16"/>
        </w:rPr>
        <w:t xml:space="preserve">        rl_tables[mid] = np.load(table_path)</w:t>
      </w:r>
    </w:p>
    <w:p w14:paraId="1B97E7F7" w14:textId="77777777" w:rsidR="00743E52" w:rsidRPr="00E23D2C" w:rsidRDefault="00743E52" w:rsidP="00475B71">
      <w:pPr>
        <w:pStyle w:val="afc"/>
        <w:rPr>
          <w:sz w:val="16"/>
          <w:szCs w:val="16"/>
        </w:rPr>
      </w:pPr>
      <w:r w:rsidRPr="00E23D2C">
        <w:rPr>
          <w:sz w:val="16"/>
          <w:szCs w:val="16"/>
        </w:rPr>
        <w:t xml:space="preserve">    app.state.rl_tables = rl_tables</w:t>
      </w:r>
    </w:p>
    <w:p w14:paraId="2DAAA9B3" w14:textId="77777777" w:rsidR="00743E52" w:rsidRPr="00E23D2C" w:rsidRDefault="00743E52" w:rsidP="00475B71">
      <w:pPr>
        <w:pStyle w:val="afc"/>
        <w:rPr>
          <w:sz w:val="16"/>
          <w:szCs w:val="16"/>
        </w:rPr>
      </w:pPr>
      <w:r w:rsidRPr="00E23D2C">
        <w:rPr>
          <w:sz w:val="16"/>
          <w:szCs w:val="16"/>
        </w:rPr>
        <w:t xml:space="preserve">    yield</w:t>
      </w:r>
    </w:p>
    <w:p w14:paraId="073D0FFF" w14:textId="77777777" w:rsidR="00743E52" w:rsidRPr="00E23D2C" w:rsidRDefault="00743E52" w:rsidP="00475B71">
      <w:pPr>
        <w:pStyle w:val="afc"/>
        <w:rPr>
          <w:sz w:val="16"/>
          <w:szCs w:val="16"/>
        </w:rPr>
      </w:pPr>
    </w:p>
    <w:p w14:paraId="4C9B668E" w14:textId="77777777" w:rsidR="00743E52" w:rsidRPr="00E23D2C" w:rsidRDefault="00743E52" w:rsidP="00475B71">
      <w:pPr>
        <w:pStyle w:val="afc"/>
        <w:rPr>
          <w:sz w:val="16"/>
          <w:szCs w:val="16"/>
        </w:rPr>
      </w:pPr>
      <w:r w:rsidRPr="00E23D2C">
        <w:rPr>
          <w:sz w:val="16"/>
          <w:szCs w:val="16"/>
        </w:rPr>
        <w:t>app = FastAPI(lifespan=lifespan)</w:t>
      </w:r>
    </w:p>
    <w:p w14:paraId="00BA22EB" w14:textId="77777777" w:rsidR="00743E52" w:rsidRPr="00E23D2C" w:rsidRDefault="00743E52" w:rsidP="00475B71">
      <w:pPr>
        <w:pStyle w:val="afc"/>
        <w:rPr>
          <w:sz w:val="16"/>
          <w:szCs w:val="16"/>
        </w:rPr>
      </w:pPr>
    </w:p>
    <w:p w14:paraId="7FDA2FDD" w14:textId="77777777" w:rsidR="00743E52" w:rsidRPr="00E23D2C" w:rsidRDefault="00743E52" w:rsidP="00475B71">
      <w:pPr>
        <w:pStyle w:val="afc"/>
        <w:rPr>
          <w:sz w:val="16"/>
          <w:szCs w:val="16"/>
        </w:rPr>
      </w:pPr>
      <w:r w:rsidRPr="00E23D2C">
        <w:rPr>
          <w:sz w:val="16"/>
          <w:szCs w:val="16"/>
        </w:rPr>
        <w:t>@app.post("/lstm/predict", response_model=LstmModelDtoResponse)</w:t>
      </w:r>
    </w:p>
    <w:p w14:paraId="706B2EB7" w14:textId="77777777" w:rsidR="00743E52" w:rsidRPr="00E23D2C" w:rsidRDefault="00743E52" w:rsidP="00475B71">
      <w:pPr>
        <w:pStyle w:val="afc"/>
        <w:rPr>
          <w:sz w:val="16"/>
          <w:szCs w:val="16"/>
        </w:rPr>
      </w:pPr>
      <w:r w:rsidRPr="00E23D2C">
        <w:rPr>
          <w:sz w:val="16"/>
          <w:szCs w:val="16"/>
        </w:rPr>
        <w:t>def lstm_predict(req: LstmModelDtoRequest):</w:t>
      </w:r>
    </w:p>
    <w:p w14:paraId="5AEC0A68" w14:textId="77777777" w:rsidR="00743E52" w:rsidRPr="00E23D2C" w:rsidRDefault="00743E52" w:rsidP="00475B71">
      <w:pPr>
        <w:pStyle w:val="afc"/>
        <w:rPr>
          <w:sz w:val="16"/>
          <w:szCs w:val="16"/>
        </w:rPr>
      </w:pPr>
      <w:r w:rsidRPr="00E23D2C">
        <w:rPr>
          <w:sz w:val="16"/>
          <w:szCs w:val="16"/>
        </w:rPr>
        <w:t xml:space="preserve">    bundle = app.state.lstm_models.get(req.modelId)</w:t>
      </w:r>
    </w:p>
    <w:p w14:paraId="2C580F39" w14:textId="77777777" w:rsidR="00743E52" w:rsidRPr="00E23D2C" w:rsidRDefault="00743E52" w:rsidP="00475B71">
      <w:pPr>
        <w:pStyle w:val="afc"/>
        <w:rPr>
          <w:sz w:val="16"/>
          <w:szCs w:val="16"/>
        </w:rPr>
      </w:pPr>
      <w:r w:rsidRPr="00E23D2C">
        <w:rPr>
          <w:sz w:val="16"/>
          <w:szCs w:val="16"/>
        </w:rPr>
        <w:t xml:space="preserve">    if not bundle:</w:t>
      </w:r>
    </w:p>
    <w:p w14:paraId="494CD692" w14:textId="77777777" w:rsidR="00743E52" w:rsidRPr="00E23D2C" w:rsidRDefault="00743E52" w:rsidP="00475B71">
      <w:pPr>
        <w:pStyle w:val="afc"/>
        <w:rPr>
          <w:sz w:val="16"/>
          <w:szCs w:val="16"/>
        </w:rPr>
      </w:pPr>
      <w:r w:rsidRPr="00E23D2C">
        <w:rPr>
          <w:sz w:val="16"/>
          <w:szCs w:val="16"/>
        </w:rPr>
        <w:t xml:space="preserve">        raise HTTPException(404, "Model not found")</w:t>
      </w:r>
    </w:p>
    <w:p w14:paraId="23D08937" w14:textId="77777777" w:rsidR="00743E52" w:rsidRPr="00E23D2C" w:rsidRDefault="00743E52" w:rsidP="00475B71">
      <w:pPr>
        <w:pStyle w:val="afc"/>
        <w:rPr>
          <w:sz w:val="16"/>
          <w:szCs w:val="16"/>
        </w:rPr>
      </w:pPr>
    </w:p>
    <w:p w14:paraId="122CC538" w14:textId="77777777" w:rsidR="00743E52" w:rsidRPr="00E23D2C" w:rsidRDefault="00743E52" w:rsidP="00475B71">
      <w:pPr>
        <w:pStyle w:val="afc"/>
        <w:rPr>
          <w:sz w:val="16"/>
          <w:szCs w:val="16"/>
        </w:rPr>
      </w:pPr>
      <w:r w:rsidRPr="00E23D2C">
        <w:rPr>
          <w:sz w:val="16"/>
          <w:szCs w:val="16"/>
        </w:rPr>
        <w:t xml:space="preserve">    net     = bundle["net"]</w:t>
      </w:r>
    </w:p>
    <w:p w14:paraId="5A96BEB2" w14:textId="77777777" w:rsidR="00743E52" w:rsidRPr="00E23D2C" w:rsidRDefault="00743E52" w:rsidP="00475B71">
      <w:pPr>
        <w:pStyle w:val="afc"/>
        <w:rPr>
          <w:sz w:val="16"/>
          <w:szCs w:val="16"/>
        </w:rPr>
      </w:pPr>
      <w:r w:rsidRPr="00E23D2C">
        <w:rPr>
          <w:sz w:val="16"/>
          <w:szCs w:val="16"/>
        </w:rPr>
        <w:t xml:space="preserve">    x_mean  = bundle["x_mean"]</w:t>
      </w:r>
    </w:p>
    <w:p w14:paraId="641EAC32" w14:textId="77777777" w:rsidR="00743E52" w:rsidRPr="00E23D2C" w:rsidRDefault="00743E52" w:rsidP="00475B71">
      <w:pPr>
        <w:pStyle w:val="afc"/>
        <w:rPr>
          <w:sz w:val="16"/>
          <w:szCs w:val="16"/>
        </w:rPr>
      </w:pPr>
      <w:r w:rsidRPr="00E23D2C">
        <w:rPr>
          <w:sz w:val="16"/>
          <w:szCs w:val="16"/>
        </w:rPr>
        <w:t xml:space="preserve">    x_std   = bundle["x_std"]</w:t>
      </w:r>
    </w:p>
    <w:p w14:paraId="07C0EBD6" w14:textId="77777777" w:rsidR="00743E52" w:rsidRPr="00E23D2C" w:rsidRDefault="00743E52" w:rsidP="00475B71">
      <w:pPr>
        <w:pStyle w:val="afc"/>
        <w:rPr>
          <w:sz w:val="16"/>
          <w:szCs w:val="16"/>
        </w:rPr>
      </w:pPr>
      <w:r w:rsidRPr="00E23D2C">
        <w:rPr>
          <w:sz w:val="16"/>
          <w:szCs w:val="16"/>
        </w:rPr>
        <w:t xml:space="preserve">    y_mean  = bundle["y_mean"]</w:t>
      </w:r>
    </w:p>
    <w:p w14:paraId="0F2412EA" w14:textId="77777777" w:rsidR="00743E52" w:rsidRPr="00E23D2C" w:rsidRDefault="00743E52" w:rsidP="00475B71">
      <w:pPr>
        <w:pStyle w:val="afc"/>
        <w:rPr>
          <w:sz w:val="16"/>
          <w:szCs w:val="16"/>
        </w:rPr>
      </w:pPr>
      <w:r w:rsidRPr="00E23D2C">
        <w:rPr>
          <w:sz w:val="16"/>
          <w:szCs w:val="16"/>
        </w:rPr>
        <w:t xml:space="preserve">    y_std   = bundle["y_std"]</w:t>
      </w:r>
    </w:p>
    <w:p w14:paraId="75F647E3" w14:textId="77777777" w:rsidR="00743E52" w:rsidRPr="00E23D2C" w:rsidRDefault="00743E52" w:rsidP="00475B71">
      <w:pPr>
        <w:pStyle w:val="afc"/>
        <w:rPr>
          <w:sz w:val="16"/>
          <w:szCs w:val="16"/>
        </w:rPr>
      </w:pPr>
      <w:r w:rsidRPr="00E23D2C">
        <w:rPr>
          <w:sz w:val="16"/>
          <w:szCs w:val="16"/>
        </w:rPr>
        <w:t xml:space="preserve">    L       = bundle["seq_len"]</w:t>
      </w:r>
    </w:p>
    <w:p w14:paraId="0430C81A" w14:textId="77777777" w:rsidR="00743E52" w:rsidRPr="00E23D2C" w:rsidRDefault="00743E52" w:rsidP="00475B71">
      <w:pPr>
        <w:pStyle w:val="afc"/>
        <w:rPr>
          <w:sz w:val="16"/>
          <w:szCs w:val="16"/>
        </w:rPr>
      </w:pPr>
    </w:p>
    <w:p w14:paraId="5E795201" w14:textId="77777777" w:rsidR="00743E52" w:rsidRPr="00E23D2C" w:rsidRDefault="00743E52" w:rsidP="00475B71">
      <w:pPr>
        <w:pStyle w:val="afc"/>
        <w:rPr>
          <w:sz w:val="16"/>
          <w:szCs w:val="16"/>
        </w:rPr>
      </w:pPr>
      <w:r w:rsidRPr="00E23D2C">
        <w:rPr>
          <w:sz w:val="16"/>
          <w:szCs w:val="16"/>
        </w:rPr>
        <w:t xml:space="preserve">    window = req.sensorDataDTOList</w:t>
      </w:r>
    </w:p>
    <w:p w14:paraId="6F4BD1EB" w14:textId="77777777" w:rsidR="00743E52" w:rsidRPr="00E23D2C" w:rsidRDefault="00743E52" w:rsidP="00475B71">
      <w:pPr>
        <w:pStyle w:val="afc"/>
        <w:rPr>
          <w:sz w:val="16"/>
          <w:szCs w:val="16"/>
        </w:rPr>
      </w:pPr>
      <w:r w:rsidRPr="00E23D2C">
        <w:rPr>
          <w:sz w:val="16"/>
          <w:szCs w:val="16"/>
        </w:rPr>
        <w:t xml:space="preserve">    if len(window) &lt; L:</w:t>
      </w:r>
    </w:p>
    <w:p w14:paraId="4AC1113E" w14:textId="77777777" w:rsidR="00743E52" w:rsidRPr="00E23D2C" w:rsidRDefault="00743E52" w:rsidP="00475B71">
      <w:pPr>
        <w:pStyle w:val="afc"/>
        <w:rPr>
          <w:sz w:val="16"/>
          <w:szCs w:val="16"/>
        </w:rPr>
      </w:pPr>
      <w:r w:rsidRPr="00E23D2C">
        <w:rPr>
          <w:sz w:val="16"/>
          <w:szCs w:val="16"/>
        </w:rPr>
        <w:t xml:space="preserve">        raise HTTPException(422, f"Need ≥{L} sensor records")</w:t>
      </w:r>
    </w:p>
    <w:p w14:paraId="6BBF4E83" w14:textId="77777777" w:rsidR="00743E52" w:rsidRPr="00E23D2C" w:rsidRDefault="00743E52" w:rsidP="00475B71">
      <w:pPr>
        <w:pStyle w:val="afc"/>
        <w:rPr>
          <w:sz w:val="16"/>
          <w:szCs w:val="16"/>
        </w:rPr>
      </w:pPr>
    </w:p>
    <w:p w14:paraId="2533F360" w14:textId="77777777" w:rsidR="00743E52" w:rsidRPr="00E23D2C" w:rsidRDefault="00743E52" w:rsidP="00475B71">
      <w:pPr>
        <w:pStyle w:val="afc"/>
        <w:rPr>
          <w:sz w:val="16"/>
          <w:szCs w:val="16"/>
        </w:rPr>
      </w:pPr>
      <w:r w:rsidRPr="00E23D2C">
        <w:rPr>
          <w:sz w:val="16"/>
          <w:szCs w:val="16"/>
        </w:rPr>
        <w:t xml:space="preserve">    data = window[-L:]</w:t>
      </w:r>
    </w:p>
    <w:p w14:paraId="550C600C" w14:textId="77777777" w:rsidR="00743E52" w:rsidRPr="00E23D2C" w:rsidRDefault="00743E52" w:rsidP="00475B71">
      <w:pPr>
        <w:pStyle w:val="afc"/>
        <w:rPr>
          <w:sz w:val="16"/>
          <w:szCs w:val="16"/>
        </w:rPr>
      </w:pPr>
    </w:p>
    <w:p w14:paraId="56CD92B6" w14:textId="77777777" w:rsidR="00743E52" w:rsidRPr="00E23D2C" w:rsidRDefault="00743E52" w:rsidP="00475B71">
      <w:pPr>
        <w:pStyle w:val="afc"/>
        <w:rPr>
          <w:sz w:val="16"/>
          <w:szCs w:val="16"/>
        </w:rPr>
      </w:pPr>
      <w:r w:rsidRPr="00E23D2C">
        <w:rPr>
          <w:sz w:val="16"/>
          <w:szCs w:val="16"/>
        </w:rPr>
        <w:t xml:space="preserve">    feats = _T.tensor([[</w:t>
      </w:r>
    </w:p>
    <w:p w14:paraId="27822E9B" w14:textId="77777777" w:rsidR="00743E52" w:rsidRPr="00E23D2C" w:rsidRDefault="00743E52" w:rsidP="00475B71">
      <w:pPr>
        <w:pStyle w:val="afc"/>
        <w:rPr>
          <w:sz w:val="16"/>
          <w:szCs w:val="16"/>
        </w:rPr>
      </w:pPr>
      <w:r w:rsidRPr="00E23D2C">
        <w:rPr>
          <w:sz w:val="16"/>
          <w:szCs w:val="16"/>
        </w:rPr>
        <w:t xml:space="preserve">        [d.tempIn, d.tempOut, d.tempSetpoint, d.heaterPower]</w:t>
      </w:r>
    </w:p>
    <w:p w14:paraId="4842A5A8" w14:textId="77777777" w:rsidR="00743E52" w:rsidRPr="00E23D2C" w:rsidRDefault="00743E52" w:rsidP="00475B71">
      <w:pPr>
        <w:pStyle w:val="afc"/>
        <w:rPr>
          <w:sz w:val="16"/>
          <w:szCs w:val="16"/>
        </w:rPr>
      </w:pPr>
      <w:r w:rsidRPr="00E23D2C">
        <w:rPr>
          <w:sz w:val="16"/>
          <w:szCs w:val="16"/>
        </w:rPr>
        <w:t xml:space="preserve">        for d in data</w:t>
      </w:r>
    </w:p>
    <w:p w14:paraId="3FDA0475" w14:textId="77777777" w:rsidR="00743E52" w:rsidRPr="00E23D2C" w:rsidRDefault="00743E52" w:rsidP="00475B71">
      <w:pPr>
        <w:pStyle w:val="afc"/>
        <w:rPr>
          <w:sz w:val="16"/>
          <w:szCs w:val="16"/>
        </w:rPr>
      </w:pPr>
      <w:r w:rsidRPr="00E23D2C">
        <w:rPr>
          <w:sz w:val="16"/>
          <w:szCs w:val="16"/>
        </w:rPr>
        <w:t xml:space="preserve">    ]], dtype=_T.float32)</w:t>
      </w:r>
    </w:p>
    <w:p w14:paraId="29E9E1F5" w14:textId="77777777" w:rsidR="00743E52" w:rsidRPr="00E23D2C" w:rsidRDefault="00743E52" w:rsidP="00475B71">
      <w:pPr>
        <w:pStyle w:val="afc"/>
        <w:rPr>
          <w:sz w:val="16"/>
          <w:szCs w:val="16"/>
        </w:rPr>
      </w:pPr>
    </w:p>
    <w:p w14:paraId="0C8E4B99" w14:textId="77777777" w:rsidR="00743E52" w:rsidRPr="00E23D2C" w:rsidRDefault="00743E52" w:rsidP="00475B71">
      <w:pPr>
        <w:pStyle w:val="afc"/>
        <w:rPr>
          <w:sz w:val="16"/>
          <w:szCs w:val="16"/>
        </w:rPr>
      </w:pPr>
      <w:r w:rsidRPr="00E23D2C">
        <w:rPr>
          <w:sz w:val="16"/>
          <w:szCs w:val="16"/>
        </w:rPr>
        <w:t xml:space="preserve">    feats_n = (feats - x_mean) / x_std</w:t>
      </w:r>
    </w:p>
    <w:p w14:paraId="49F6ED05" w14:textId="77777777" w:rsidR="00743E52" w:rsidRPr="00E23D2C" w:rsidRDefault="00743E52" w:rsidP="00475B71">
      <w:pPr>
        <w:pStyle w:val="afc"/>
        <w:rPr>
          <w:sz w:val="16"/>
          <w:szCs w:val="16"/>
        </w:rPr>
      </w:pPr>
    </w:p>
    <w:p w14:paraId="20EFBAC0" w14:textId="77777777" w:rsidR="00743E52" w:rsidRPr="00E23D2C" w:rsidRDefault="00743E52" w:rsidP="00475B71">
      <w:pPr>
        <w:pStyle w:val="afc"/>
        <w:rPr>
          <w:sz w:val="16"/>
          <w:szCs w:val="16"/>
        </w:rPr>
      </w:pPr>
      <w:r w:rsidRPr="00E23D2C">
        <w:rPr>
          <w:sz w:val="16"/>
          <w:szCs w:val="16"/>
        </w:rPr>
        <w:t xml:space="preserve">    with torch.no_grad():</w:t>
      </w:r>
    </w:p>
    <w:p w14:paraId="27DC1ABD" w14:textId="77777777" w:rsidR="00743E52" w:rsidRPr="00E23D2C" w:rsidRDefault="00743E52" w:rsidP="00475B71">
      <w:pPr>
        <w:pStyle w:val="afc"/>
        <w:rPr>
          <w:sz w:val="16"/>
          <w:szCs w:val="16"/>
        </w:rPr>
      </w:pPr>
      <w:r w:rsidRPr="00E23D2C">
        <w:rPr>
          <w:sz w:val="16"/>
          <w:szCs w:val="16"/>
        </w:rPr>
        <w:t xml:space="preserve">        pred_n = net(feats_n).item()</w:t>
      </w:r>
    </w:p>
    <w:p w14:paraId="41FA86F9" w14:textId="77777777" w:rsidR="00743E52" w:rsidRPr="00E23D2C" w:rsidRDefault="00743E52" w:rsidP="00475B71">
      <w:pPr>
        <w:pStyle w:val="afc"/>
        <w:rPr>
          <w:sz w:val="16"/>
          <w:szCs w:val="16"/>
        </w:rPr>
      </w:pPr>
    </w:p>
    <w:p w14:paraId="4318CEC8" w14:textId="77777777" w:rsidR="00743E52" w:rsidRPr="00E23D2C" w:rsidRDefault="00743E52" w:rsidP="00475B71">
      <w:pPr>
        <w:pStyle w:val="afc"/>
        <w:rPr>
          <w:sz w:val="16"/>
          <w:szCs w:val="16"/>
        </w:rPr>
      </w:pPr>
      <w:r w:rsidRPr="00E23D2C">
        <w:rPr>
          <w:sz w:val="16"/>
          <w:szCs w:val="16"/>
        </w:rPr>
        <w:t xml:space="preserve">    pred = pred_n * y_std + y_mean</w:t>
      </w:r>
    </w:p>
    <w:p w14:paraId="29C19DB5" w14:textId="77777777" w:rsidR="00743E52" w:rsidRPr="00E23D2C" w:rsidRDefault="00743E52" w:rsidP="00475B71">
      <w:pPr>
        <w:pStyle w:val="afc"/>
        <w:rPr>
          <w:sz w:val="16"/>
          <w:szCs w:val="16"/>
        </w:rPr>
      </w:pPr>
      <w:r w:rsidRPr="00E23D2C">
        <w:rPr>
          <w:sz w:val="16"/>
          <w:szCs w:val="16"/>
        </w:rPr>
        <w:t xml:space="preserve">    return {"predictedTemp": round(pred, 2)}</w:t>
      </w:r>
    </w:p>
    <w:p w14:paraId="03CBF46F" w14:textId="77777777" w:rsidR="00743E52" w:rsidRPr="00E23D2C" w:rsidRDefault="00743E52" w:rsidP="00475B71">
      <w:pPr>
        <w:pStyle w:val="afc"/>
        <w:rPr>
          <w:sz w:val="16"/>
          <w:szCs w:val="16"/>
        </w:rPr>
      </w:pPr>
    </w:p>
    <w:p w14:paraId="426D0B55" w14:textId="77777777" w:rsidR="00743E52" w:rsidRPr="00E23D2C" w:rsidRDefault="00743E52" w:rsidP="00475B71">
      <w:pPr>
        <w:pStyle w:val="afc"/>
        <w:rPr>
          <w:sz w:val="16"/>
          <w:szCs w:val="16"/>
        </w:rPr>
      </w:pPr>
      <w:r w:rsidRPr="00E23D2C">
        <w:rPr>
          <w:sz w:val="16"/>
          <w:szCs w:val="16"/>
        </w:rPr>
        <w:t>@app.post("/rl/compute", response_model=RlModelDtoResponse)</w:t>
      </w:r>
    </w:p>
    <w:p w14:paraId="6C58A0E1" w14:textId="77777777" w:rsidR="00743E52" w:rsidRPr="00E23D2C" w:rsidRDefault="00743E52" w:rsidP="00475B71">
      <w:pPr>
        <w:pStyle w:val="afc"/>
        <w:rPr>
          <w:sz w:val="16"/>
          <w:szCs w:val="16"/>
        </w:rPr>
      </w:pPr>
      <w:r w:rsidRPr="00E23D2C">
        <w:rPr>
          <w:sz w:val="16"/>
          <w:szCs w:val="16"/>
        </w:rPr>
        <w:t>def rl_compute(req: RlModelDtoRequest):</w:t>
      </w:r>
    </w:p>
    <w:p w14:paraId="1F20D240" w14:textId="77777777" w:rsidR="00743E52" w:rsidRPr="00E23D2C" w:rsidRDefault="00743E52" w:rsidP="00475B71">
      <w:pPr>
        <w:pStyle w:val="afc"/>
        <w:rPr>
          <w:sz w:val="16"/>
          <w:szCs w:val="16"/>
        </w:rPr>
      </w:pPr>
      <w:r w:rsidRPr="00E23D2C">
        <w:rPr>
          <w:sz w:val="16"/>
          <w:szCs w:val="16"/>
        </w:rPr>
        <w:t xml:space="preserve">    q = app.state.rl_tables.get(req.modelId)</w:t>
      </w:r>
    </w:p>
    <w:p w14:paraId="492E9420" w14:textId="77777777" w:rsidR="00743E52" w:rsidRPr="00E23D2C" w:rsidRDefault="00743E52" w:rsidP="00475B71">
      <w:pPr>
        <w:pStyle w:val="afc"/>
        <w:rPr>
          <w:sz w:val="16"/>
          <w:szCs w:val="16"/>
        </w:rPr>
      </w:pPr>
      <w:r w:rsidRPr="00E23D2C">
        <w:rPr>
          <w:sz w:val="16"/>
          <w:szCs w:val="16"/>
        </w:rPr>
        <w:t xml:space="preserve">    if q is None:</w:t>
      </w:r>
    </w:p>
    <w:p w14:paraId="1AF57648" w14:textId="77777777" w:rsidR="00743E52" w:rsidRPr="00E23D2C" w:rsidRDefault="00743E52" w:rsidP="00475B71">
      <w:pPr>
        <w:pStyle w:val="afc"/>
        <w:rPr>
          <w:sz w:val="16"/>
          <w:szCs w:val="16"/>
        </w:rPr>
      </w:pPr>
      <w:r w:rsidRPr="00E23D2C">
        <w:rPr>
          <w:sz w:val="16"/>
          <w:szCs w:val="16"/>
        </w:rPr>
        <w:t xml:space="preserve">        raise HTTPException(404, "Model not found")</w:t>
      </w:r>
    </w:p>
    <w:p w14:paraId="55C755C9" w14:textId="77777777" w:rsidR="00743E52" w:rsidRPr="00E23D2C" w:rsidRDefault="00743E52" w:rsidP="00475B71">
      <w:pPr>
        <w:pStyle w:val="afc"/>
        <w:rPr>
          <w:sz w:val="16"/>
          <w:szCs w:val="16"/>
        </w:rPr>
      </w:pPr>
      <w:r w:rsidRPr="00E23D2C">
        <w:rPr>
          <w:sz w:val="16"/>
          <w:szCs w:val="16"/>
        </w:rPr>
        <w:t xml:space="preserve">    q = app.state.rl_tables.get(req.modelId)</w:t>
      </w:r>
    </w:p>
    <w:p w14:paraId="5B32F19C" w14:textId="77777777" w:rsidR="00743E52" w:rsidRPr="00E23D2C" w:rsidRDefault="00743E52" w:rsidP="00475B71">
      <w:pPr>
        <w:pStyle w:val="afc"/>
        <w:rPr>
          <w:sz w:val="16"/>
          <w:szCs w:val="16"/>
        </w:rPr>
      </w:pPr>
      <w:r w:rsidRPr="00E23D2C">
        <w:rPr>
          <w:sz w:val="16"/>
          <w:szCs w:val="16"/>
        </w:rPr>
        <w:t xml:space="preserve">    if q is None:</w:t>
      </w:r>
    </w:p>
    <w:p w14:paraId="4C6BD599" w14:textId="77777777" w:rsidR="00743E52" w:rsidRPr="00E23D2C" w:rsidRDefault="00743E52" w:rsidP="00475B71">
      <w:pPr>
        <w:pStyle w:val="afc"/>
        <w:rPr>
          <w:sz w:val="16"/>
          <w:szCs w:val="16"/>
        </w:rPr>
      </w:pPr>
      <w:r w:rsidRPr="00E23D2C">
        <w:rPr>
          <w:sz w:val="16"/>
          <w:szCs w:val="16"/>
        </w:rPr>
        <w:t xml:space="preserve">        raise HTTPException(404, "Model not found")</w:t>
      </w:r>
    </w:p>
    <w:p w14:paraId="5FEE25F2" w14:textId="77777777" w:rsidR="00743E52" w:rsidRPr="00E23D2C" w:rsidRDefault="00743E52" w:rsidP="00475B71">
      <w:pPr>
        <w:pStyle w:val="afc"/>
        <w:rPr>
          <w:sz w:val="16"/>
          <w:szCs w:val="16"/>
        </w:rPr>
      </w:pPr>
      <w:r w:rsidRPr="00E23D2C">
        <w:rPr>
          <w:sz w:val="16"/>
          <w:szCs w:val="16"/>
        </w:rPr>
        <w:t xml:space="preserve">    def bin(v, lo, hi, n=20): return int(np.clip((v-lo)/(hi-lo)*n, 0, n-1))</w:t>
      </w:r>
    </w:p>
    <w:p w14:paraId="4E32AD2C" w14:textId="77777777" w:rsidR="00743E52" w:rsidRPr="00E23D2C" w:rsidRDefault="00743E52" w:rsidP="00475B71">
      <w:pPr>
        <w:pStyle w:val="afc"/>
        <w:rPr>
          <w:sz w:val="16"/>
          <w:szCs w:val="16"/>
        </w:rPr>
      </w:pPr>
      <w:r w:rsidRPr="00E23D2C">
        <w:rPr>
          <w:sz w:val="16"/>
          <w:szCs w:val="16"/>
        </w:rPr>
        <w:t xml:space="preserve">    s_r, s_o = bin(req.tempIn,10,30), bin(req.tempOut,-20,40)</w:t>
      </w:r>
    </w:p>
    <w:p w14:paraId="092A5F48" w14:textId="77777777" w:rsidR="00743E52" w:rsidRPr="00E23D2C" w:rsidRDefault="00743E52" w:rsidP="00475B71">
      <w:pPr>
        <w:pStyle w:val="afc"/>
        <w:rPr>
          <w:sz w:val="16"/>
          <w:szCs w:val="16"/>
        </w:rPr>
      </w:pPr>
      <w:r w:rsidRPr="00E23D2C">
        <w:rPr>
          <w:sz w:val="16"/>
          <w:szCs w:val="16"/>
        </w:rPr>
        <w:t xml:space="preserve">    a_bin = q[s_r, s_o].argmax()</w:t>
      </w:r>
    </w:p>
    <w:p w14:paraId="39960F05" w14:textId="77777777" w:rsidR="00743E52" w:rsidRPr="00E23D2C" w:rsidRDefault="00743E52" w:rsidP="00475B71">
      <w:pPr>
        <w:pStyle w:val="afc"/>
        <w:rPr>
          <w:sz w:val="16"/>
          <w:szCs w:val="16"/>
        </w:rPr>
      </w:pPr>
      <w:r w:rsidRPr="00E23D2C">
        <w:rPr>
          <w:sz w:val="16"/>
          <w:szCs w:val="16"/>
        </w:rPr>
        <w:t xml:space="preserve">    pct   = a_bin/(q.shape[-1]-1)</w:t>
      </w:r>
    </w:p>
    <w:p w14:paraId="4CCAFFB1" w14:textId="77777777" w:rsidR="00743E52" w:rsidRPr="00E23D2C" w:rsidRDefault="00743E52" w:rsidP="00475B71">
      <w:pPr>
        <w:pStyle w:val="afc"/>
        <w:rPr>
          <w:sz w:val="16"/>
          <w:szCs w:val="16"/>
        </w:rPr>
      </w:pPr>
      <w:r w:rsidRPr="00E23D2C">
        <w:rPr>
          <w:sz w:val="16"/>
          <w:szCs w:val="16"/>
        </w:rPr>
        <w:t xml:space="preserve">    logging.info("Predicted temperature is %f", round(pct*100, 2))</w:t>
      </w:r>
    </w:p>
    <w:p w14:paraId="22C01114" w14:textId="77777777" w:rsidR="00743E52" w:rsidRPr="00E23D2C" w:rsidRDefault="00743E52" w:rsidP="00475B71">
      <w:pPr>
        <w:pStyle w:val="afc"/>
        <w:rPr>
          <w:sz w:val="16"/>
          <w:szCs w:val="16"/>
        </w:rPr>
      </w:pPr>
      <w:r w:rsidRPr="00E23D2C">
        <w:rPr>
          <w:sz w:val="16"/>
          <w:szCs w:val="16"/>
        </w:rPr>
        <w:t xml:space="preserve">    print("Calculated temmperature is %f", round(pct*100, 2))</w:t>
      </w:r>
    </w:p>
    <w:p w14:paraId="3D5BF5B2" w14:textId="77777777" w:rsidR="00743E52" w:rsidRPr="00E23D2C" w:rsidRDefault="00743E52" w:rsidP="00475B71">
      <w:pPr>
        <w:pStyle w:val="afc"/>
        <w:rPr>
          <w:sz w:val="16"/>
          <w:szCs w:val="16"/>
        </w:rPr>
      </w:pPr>
      <w:r w:rsidRPr="00E23D2C">
        <w:rPr>
          <w:sz w:val="16"/>
          <w:szCs w:val="16"/>
        </w:rPr>
        <w:t xml:space="preserve">    return {"heaterPower": round(pct*100, 2)}</w:t>
      </w:r>
    </w:p>
    <w:p w14:paraId="0BED87CE" w14:textId="77777777" w:rsidR="00743E52" w:rsidRPr="00E23D2C" w:rsidRDefault="00743E52" w:rsidP="00475B71">
      <w:pPr>
        <w:pStyle w:val="afc"/>
        <w:rPr>
          <w:sz w:val="16"/>
          <w:szCs w:val="16"/>
        </w:rPr>
      </w:pPr>
    </w:p>
    <w:p w14:paraId="51E8337D" w14:textId="6C7C8277" w:rsidR="00743E52" w:rsidRPr="00E23D2C" w:rsidRDefault="00743E52" w:rsidP="004F3192">
      <w:pPr>
        <w:pStyle w:val="afc"/>
        <w:rPr>
          <w:sz w:val="16"/>
          <w:szCs w:val="16"/>
        </w:rPr>
      </w:pPr>
      <w:r w:rsidRPr="00E23D2C">
        <w:rPr>
          <w:sz w:val="16"/>
          <w:szCs w:val="16"/>
        </w:rPr>
        <w:t>import json</w:t>
      </w:r>
      <w:r w:rsidR="004F3192" w:rsidRPr="00E23D2C">
        <w:rPr>
          <w:sz w:val="16"/>
          <w:szCs w:val="16"/>
        </w:rPr>
        <w:t>,</w:t>
      </w:r>
      <w:r w:rsidRPr="00E23D2C">
        <w:rPr>
          <w:sz w:val="16"/>
          <w:szCs w:val="16"/>
        </w:rPr>
        <w:t xml:space="preserve"> math</w:t>
      </w:r>
      <w:r w:rsidR="004F3192" w:rsidRPr="00E23D2C">
        <w:rPr>
          <w:sz w:val="16"/>
          <w:szCs w:val="16"/>
        </w:rPr>
        <w:t>,</w:t>
      </w:r>
      <w:r w:rsidRPr="00E23D2C">
        <w:rPr>
          <w:sz w:val="16"/>
          <w:szCs w:val="16"/>
        </w:rPr>
        <w:t xml:space="preserve"> joblib</w:t>
      </w:r>
      <w:r w:rsidR="004F3192" w:rsidRPr="00E23D2C">
        <w:rPr>
          <w:sz w:val="16"/>
          <w:szCs w:val="16"/>
        </w:rPr>
        <w:t>, os, time, Logging, numpys as np, psycopg2, requests, torch, torch.nn as nn</w:t>
      </w:r>
    </w:p>
    <w:p w14:paraId="25423793" w14:textId="77777777" w:rsidR="00743E52" w:rsidRPr="00E23D2C" w:rsidRDefault="00743E52" w:rsidP="00475B71">
      <w:pPr>
        <w:pStyle w:val="afc"/>
        <w:rPr>
          <w:sz w:val="16"/>
          <w:szCs w:val="16"/>
        </w:rPr>
      </w:pPr>
      <w:r w:rsidRPr="00E23D2C">
        <w:rPr>
          <w:sz w:val="16"/>
          <w:szCs w:val="16"/>
        </w:rPr>
        <w:t>from pathlib import Path</w:t>
      </w:r>
    </w:p>
    <w:p w14:paraId="4BEBFFCE" w14:textId="59AF557C" w:rsidR="00743E52" w:rsidRPr="00E23D2C" w:rsidRDefault="00743E52" w:rsidP="004F3192">
      <w:pPr>
        <w:pStyle w:val="afc"/>
        <w:rPr>
          <w:sz w:val="16"/>
          <w:szCs w:val="16"/>
        </w:rPr>
      </w:pPr>
      <w:r w:rsidRPr="00E23D2C">
        <w:rPr>
          <w:sz w:val="16"/>
          <w:szCs w:val="16"/>
        </w:rPr>
        <w:t>from typing import Optional</w:t>
      </w:r>
    </w:p>
    <w:p w14:paraId="45B54EA6" w14:textId="366F6CCF" w:rsidR="00743E52" w:rsidRPr="00E23D2C" w:rsidRDefault="00743E52" w:rsidP="004F3192">
      <w:pPr>
        <w:pStyle w:val="afc"/>
        <w:rPr>
          <w:sz w:val="16"/>
          <w:szCs w:val="16"/>
        </w:rPr>
      </w:pPr>
      <w:r w:rsidRPr="00E23D2C">
        <w:rPr>
          <w:sz w:val="16"/>
          <w:szCs w:val="16"/>
        </w:rPr>
        <w:t>from logging.handlers import RotatingFileHandler</w:t>
      </w:r>
    </w:p>
    <w:p w14:paraId="3786F9A0" w14:textId="77777777" w:rsidR="00743E52" w:rsidRPr="00E23D2C" w:rsidRDefault="00743E52" w:rsidP="00475B71">
      <w:pPr>
        <w:pStyle w:val="afc"/>
        <w:rPr>
          <w:sz w:val="16"/>
          <w:szCs w:val="16"/>
        </w:rPr>
      </w:pPr>
      <w:r w:rsidRPr="00E23D2C">
        <w:rPr>
          <w:sz w:val="16"/>
          <w:szCs w:val="16"/>
        </w:rPr>
        <w:t>from fastapi import FastAPI, BackgroundTasks, HTTPException</w:t>
      </w:r>
    </w:p>
    <w:p w14:paraId="50234BE3" w14:textId="77777777" w:rsidR="00743E52" w:rsidRPr="00E23D2C" w:rsidRDefault="00743E52" w:rsidP="00475B71">
      <w:pPr>
        <w:pStyle w:val="afc"/>
        <w:rPr>
          <w:sz w:val="16"/>
          <w:szCs w:val="16"/>
        </w:rPr>
      </w:pPr>
      <w:r w:rsidRPr="00E23D2C">
        <w:rPr>
          <w:sz w:val="16"/>
          <w:szCs w:val="16"/>
        </w:rPr>
        <w:t>from fastapi.middleware.cors import CORSMiddleware</w:t>
      </w:r>
    </w:p>
    <w:p w14:paraId="7523185B" w14:textId="77777777" w:rsidR="00743E52" w:rsidRPr="00E23D2C" w:rsidRDefault="00743E52" w:rsidP="00475B71">
      <w:pPr>
        <w:pStyle w:val="afc"/>
        <w:rPr>
          <w:sz w:val="16"/>
          <w:szCs w:val="16"/>
        </w:rPr>
      </w:pPr>
      <w:r w:rsidRPr="00E23D2C">
        <w:rPr>
          <w:sz w:val="16"/>
          <w:szCs w:val="16"/>
        </w:rPr>
        <w:t>from pydantic import BaseModel</w:t>
      </w:r>
    </w:p>
    <w:p w14:paraId="5E6A538B" w14:textId="77777777" w:rsidR="00743E52" w:rsidRPr="00E23D2C" w:rsidRDefault="00743E52" w:rsidP="00475B71">
      <w:pPr>
        <w:pStyle w:val="afc"/>
        <w:rPr>
          <w:sz w:val="16"/>
          <w:szCs w:val="16"/>
        </w:rPr>
      </w:pPr>
      <w:r w:rsidRPr="00E23D2C">
        <w:rPr>
          <w:sz w:val="16"/>
          <w:szCs w:val="16"/>
        </w:rPr>
        <w:t>from torch.utils.data import DataLoader, TensorDataset</w:t>
      </w:r>
    </w:p>
    <w:p w14:paraId="3013D855" w14:textId="77777777" w:rsidR="00743E52" w:rsidRPr="00E23D2C" w:rsidRDefault="00743E52" w:rsidP="00475B71">
      <w:pPr>
        <w:pStyle w:val="afc"/>
        <w:rPr>
          <w:sz w:val="16"/>
          <w:szCs w:val="16"/>
        </w:rPr>
      </w:pPr>
    </w:p>
    <w:p w14:paraId="045F10BF" w14:textId="77777777" w:rsidR="00743E52" w:rsidRPr="00E23D2C" w:rsidRDefault="00743E52" w:rsidP="00475B71">
      <w:pPr>
        <w:pStyle w:val="afc"/>
        <w:rPr>
          <w:sz w:val="16"/>
          <w:szCs w:val="16"/>
        </w:rPr>
      </w:pPr>
      <w:r w:rsidRPr="00E23D2C">
        <w:rPr>
          <w:sz w:val="16"/>
          <w:szCs w:val="16"/>
        </w:rPr>
        <w:t>app = FastAPI(title="Temperature LSTM Trainer")</w:t>
      </w:r>
    </w:p>
    <w:p w14:paraId="4E121706" w14:textId="77777777" w:rsidR="00743E52" w:rsidRPr="00E23D2C" w:rsidRDefault="00743E52" w:rsidP="00475B71">
      <w:pPr>
        <w:pStyle w:val="afc"/>
        <w:rPr>
          <w:sz w:val="16"/>
          <w:szCs w:val="16"/>
        </w:rPr>
      </w:pPr>
    </w:p>
    <w:p w14:paraId="270A1E64" w14:textId="77777777" w:rsidR="00743E52" w:rsidRPr="00E23D2C" w:rsidRDefault="00743E52" w:rsidP="00475B71">
      <w:pPr>
        <w:pStyle w:val="afc"/>
        <w:rPr>
          <w:sz w:val="16"/>
          <w:szCs w:val="16"/>
        </w:rPr>
      </w:pPr>
      <w:r w:rsidRPr="00E23D2C">
        <w:rPr>
          <w:sz w:val="16"/>
          <w:szCs w:val="16"/>
        </w:rPr>
        <w:t>app.add_middleware(</w:t>
      </w:r>
    </w:p>
    <w:p w14:paraId="4A3CBAAB" w14:textId="77777777" w:rsidR="00743E52" w:rsidRPr="00E23D2C" w:rsidRDefault="00743E52" w:rsidP="00475B71">
      <w:pPr>
        <w:pStyle w:val="afc"/>
        <w:rPr>
          <w:sz w:val="16"/>
          <w:szCs w:val="16"/>
        </w:rPr>
      </w:pPr>
      <w:r w:rsidRPr="00E23D2C">
        <w:rPr>
          <w:sz w:val="16"/>
          <w:szCs w:val="16"/>
        </w:rPr>
        <w:t xml:space="preserve">    CORSMiddleware,</w:t>
      </w:r>
    </w:p>
    <w:p w14:paraId="16D211E2" w14:textId="77777777" w:rsidR="00743E52" w:rsidRPr="00E23D2C" w:rsidRDefault="00743E52" w:rsidP="00475B71">
      <w:pPr>
        <w:pStyle w:val="afc"/>
        <w:rPr>
          <w:sz w:val="16"/>
          <w:szCs w:val="16"/>
        </w:rPr>
      </w:pPr>
      <w:r w:rsidRPr="00E23D2C">
        <w:rPr>
          <w:sz w:val="16"/>
          <w:szCs w:val="16"/>
        </w:rPr>
        <w:t xml:space="preserve">    allow_origins=["*"],</w:t>
      </w:r>
    </w:p>
    <w:p w14:paraId="1404C3D3" w14:textId="77777777" w:rsidR="00743E52" w:rsidRPr="00E23D2C" w:rsidRDefault="00743E52" w:rsidP="00475B71">
      <w:pPr>
        <w:pStyle w:val="afc"/>
        <w:rPr>
          <w:sz w:val="16"/>
          <w:szCs w:val="16"/>
        </w:rPr>
      </w:pPr>
      <w:r w:rsidRPr="00E23D2C">
        <w:rPr>
          <w:sz w:val="16"/>
          <w:szCs w:val="16"/>
        </w:rPr>
        <w:t xml:space="preserve">    allow_credentials=True,</w:t>
      </w:r>
    </w:p>
    <w:p w14:paraId="15D93C63" w14:textId="77777777" w:rsidR="00743E52" w:rsidRPr="00E23D2C" w:rsidRDefault="00743E52" w:rsidP="00475B71">
      <w:pPr>
        <w:pStyle w:val="afc"/>
        <w:rPr>
          <w:sz w:val="16"/>
          <w:szCs w:val="16"/>
        </w:rPr>
      </w:pPr>
      <w:r w:rsidRPr="00E23D2C">
        <w:rPr>
          <w:sz w:val="16"/>
          <w:szCs w:val="16"/>
        </w:rPr>
        <w:t xml:space="preserve">    allow_methods=["*"],</w:t>
      </w:r>
    </w:p>
    <w:p w14:paraId="49EE676C" w14:textId="77777777" w:rsidR="00743E52" w:rsidRPr="00E23D2C" w:rsidRDefault="00743E52" w:rsidP="00475B71">
      <w:pPr>
        <w:pStyle w:val="afc"/>
        <w:rPr>
          <w:sz w:val="16"/>
          <w:szCs w:val="16"/>
        </w:rPr>
      </w:pPr>
      <w:r w:rsidRPr="00E23D2C">
        <w:rPr>
          <w:sz w:val="16"/>
          <w:szCs w:val="16"/>
        </w:rPr>
        <w:t xml:space="preserve">    allow_headers=["*"],</w:t>
      </w:r>
    </w:p>
    <w:p w14:paraId="5A0282AF" w14:textId="77777777" w:rsidR="00743E52" w:rsidRPr="00E23D2C" w:rsidRDefault="00743E52" w:rsidP="00475B71">
      <w:pPr>
        <w:pStyle w:val="afc"/>
        <w:rPr>
          <w:sz w:val="16"/>
          <w:szCs w:val="16"/>
        </w:rPr>
      </w:pPr>
      <w:r w:rsidRPr="00E23D2C">
        <w:rPr>
          <w:sz w:val="16"/>
          <w:szCs w:val="16"/>
        </w:rPr>
        <w:t>)</w:t>
      </w:r>
    </w:p>
    <w:p w14:paraId="2D5C555B" w14:textId="77777777" w:rsidR="00743E52" w:rsidRPr="00E23D2C" w:rsidRDefault="00743E52" w:rsidP="00475B71">
      <w:pPr>
        <w:pStyle w:val="afc"/>
        <w:rPr>
          <w:sz w:val="16"/>
          <w:szCs w:val="16"/>
        </w:rPr>
      </w:pPr>
    </w:p>
    <w:p w14:paraId="4A435F79" w14:textId="77777777" w:rsidR="00743E52" w:rsidRPr="00E23D2C" w:rsidRDefault="00743E52" w:rsidP="00475B71">
      <w:pPr>
        <w:pStyle w:val="afc"/>
        <w:rPr>
          <w:sz w:val="16"/>
          <w:szCs w:val="16"/>
        </w:rPr>
      </w:pPr>
      <w:r w:rsidRPr="00E23D2C">
        <w:rPr>
          <w:sz w:val="16"/>
          <w:szCs w:val="16"/>
        </w:rPr>
        <w:t>log_dir = Path("logs")</w:t>
      </w:r>
    </w:p>
    <w:p w14:paraId="15B26F83" w14:textId="77777777" w:rsidR="00743E52" w:rsidRPr="00E23D2C" w:rsidRDefault="00743E52" w:rsidP="00475B71">
      <w:pPr>
        <w:pStyle w:val="afc"/>
        <w:rPr>
          <w:sz w:val="16"/>
          <w:szCs w:val="16"/>
        </w:rPr>
      </w:pPr>
      <w:r w:rsidRPr="00E23D2C">
        <w:rPr>
          <w:sz w:val="16"/>
          <w:szCs w:val="16"/>
        </w:rPr>
        <w:t>log_dir.mkdir(parents=True, exist_ok=True)</w:t>
      </w:r>
    </w:p>
    <w:p w14:paraId="796CC429" w14:textId="77777777" w:rsidR="00743E52" w:rsidRPr="00E23D2C" w:rsidRDefault="00743E52" w:rsidP="00475B71">
      <w:pPr>
        <w:pStyle w:val="afc"/>
        <w:rPr>
          <w:sz w:val="16"/>
          <w:szCs w:val="16"/>
        </w:rPr>
      </w:pPr>
    </w:p>
    <w:p w14:paraId="5CAE5559" w14:textId="77777777" w:rsidR="00743E52" w:rsidRPr="00E23D2C" w:rsidRDefault="00743E52" w:rsidP="00475B71">
      <w:pPr>
        <w:pStyle w:val="afc"/>
        <w:rPr>
          <w:sz w:val="16"/>
          <w:szCs w:val="16"/>
        </w:rPr>
      </w:pPr>
      <w:r w:rsidRPr="00E23D2C">
        <w:rPr>
          <w:sz w:val="16"/>
          <w:szCs w:val="16"/>
        </w:rPr>
        <w:t>logger = logging.getLogger("lstm_trainer")</w:t>
      </w:r>
    </w:p>
    <w:p w14:paraId="270D2C4C" w14:textId="77777777" w:rsidR="00743E52" w:rsidRPr="00E23D2C" w:rsidRDefault="00743E52" w:rsidP="00475B71">
      <w:pPr>
        <w:pStyle w:val="afc"/>
        <w:rPr>
          <w:sz w:val="16"/>
          <w:szCs w:val="16"/>
        </w:rPr>
      </w:pPr>
      <w:r w:rsidRPr="00E23D2C">
        <w:rPr>
          <w:sz w:val="16"/>
          <w:szCs w:val="16"/>
        </w:rPr>
        <w:t>logger.setLevel(logging.INFO)</w:t>
      </w:r>
    </w:p>
    <w:p w14:paraId="3F6927D7" w14:textId="77777777" w:rsidR="00743E52" w:rsidRPr="00E23D2C" w:rsidRDefault="00743E52" w:rsidP="00475B71">
      <w:pPr>
        <w:pStyle w:val="afc"/>
        <w:rPr>
          <w:sz w:val="16"/>
          <w:szCs w:val="16"/>
        </w:rPr>
      </w:pPr>
      <w:r w:rsidRPr="00E23D2C">
        <w:rPr>
          <w:sz w:val="16"/>
          <w:szCs w:val="16"/>
        </w:rPr>
        <w:t>fh = RotatingFileHandler("logs/training.log", maxBytes=5_000_000, backupCount=3, encoding="utf-8")</w:t>
      </w:r>
    </w:p>
    <w:p w14:paraId="402A40D7" w14:textId="77777777" w:rsidR="00743E52" w:rsidRPr="00E23D2C" w:rsidRDefault="00743E52" w:rsidP="00475B71">
      <w:pPr>
        <w:pStyle w:val="afc"/>
        <w:rPr>
          <w:sz w:val="16"/>
          <w:szCs w:val="16"/>
        </w:rPr>
      </w:pPr>
      <w:r w:rsidRPr="00E23D2C">
        <w:rPr>
          <w:sz w:val="16"/>
          <w:szCs w:val="16"/>
        </w:rPr>
        <w:t>fmt = logging.Formatter("%(asctime)s — %(levelname)s — %(message)s", "%Y-%m-%d %H:%M:%S")</w:t>
      </w:r>
    </w:p>
    <w:p w14:paraId="30065ADD" w14:textId="77777777" w:rsidR="00743E52" w:rsidRPr="00E23D2C" w:rsidRDefault="00743E52" w:rsidP="00475B71">
      <w:pPr>
        <w:pStyle w:val="afc"/>
        <w:rPr>
          <w:sz w:val="16"/>
          <w:szCs w:val="16"/>
        </w:rPr>
      </w:pPr>
      <w:r w:rsidRPr="00E23D2C">
        <w:rPr>
          <w:sz w:val="16"/>
          <w:szCs w:val="16"/>
        </w:rPr>
        <w:t>fh.setFormatter(fmt)</w:t>
      </w:r>
    </w:p>
    <w:p w14:paraId="7ED89331" w14:textId="77777777" w:rsidR="00743E52" w:rsidRPr="00E23D2C" w:rsidRDefault="00743E52" w:rsidP="00475B71">
      <w:pPr>
        <w:pStyle w:val="afc"/>
        <w:rPr>
          <w:sz w:val="16"/>
          <w:szCs w:val="16"/>
        </w:rPr>
      </w:pPr>
      <w:r w:rsidRPr="00E23D2C">
        <w:rPr>
          <w:sz w:val="16"/>
          <w:szCs w:val="16"/>
        </w:rPr>
        <w:t>logger.addHandler(fh)</w:t>
      </w:r>
    </w:p>
    <w:p w14:paraId="5593C6DF" w14:textId="77777777" w:rsidR="00743E52" w:rsidRPr="00E23D2C" w:rsidRDefault="00743E52" w:rsidP="00475B71">
      <w:pPr>
        <w:pStyle w:val="afc"/>
        <w:rPr>
          <w:sz w:val="16"/>
          <w:szCs w:val="16"/>
        </w:rPr>
      </w:pPr>
      <w:r w:rsidRPr="00E23D2C">
        <w:rPr>
          <w:sz w:val="16"/>
          <w:szCs w:val="16"/>
        </w:rPr>
        <w:t>logger.addHandler(logging.StreamHandler())</w:t>
      </w:r>
    </w:p>
    <w:p w14:paraId="21412D75" w14:textId="77777777" w:rsidR="00743E52" w:rsidRPr="00E23D2C" w:rsidRDefault="00743E52" w:rsidP="00475B71">
      <w:pPr>
        <w:pStyle w:val="afc"/>
        <w:rPr>
          <w:sz w:val="16"/>
          <w:szCs w:val="16"/>
        </w:rPr>
      </w:pPr>
    </w:p>
    <w:p w14:paraId="5C79B02D" w14:textId="77777777" w:rsidR="00743E52" w:rsidRPr="00E23D2C" w:rsidRDefault="00743E52" w:rsidP="00475B71">
      <w:pPr>
        <w:pStyle w:val="afc"/>
        <w:rPr>
          <w:sz w:val="16"/>
          <w:szCs w:val="16"/>
        </w:rPr>
      </w:pPr>
      <w:r w:rsidRPr="00E23D2C">
        <w:rPr>
          <w:sz w:val="16"/>
          <w:szCs w:val="16"/>
        </w:rPr>
        <w:t>class TrainRequest(BaseModel):</w:t>
      </w:r>
    </w:p>
    <w:p w14:paraId="4368A3E9" w14:textId="77777777" w:rsidR="00743E52" w:rsidRPr="00E23D2C" w:rsidRDefault="00743E52" w:rsidP="00475B71">
      <w:pPr>
        <w:pStyle w:val="afc"/>
        <w:rPr>
          <w:sz w:val="16"/>
          <w:szCs w:val="16"/>
        </w:rPr>
      </w:pPr>
      <w:r w:rsidRPr="00E23D2C">
        <w:rPr>
          <w:sz w:val="16"/>
          <w:szCs w:val="16"/>
        </w:rPr>
        <w:t xml:space="preserve">    roomId: int</w:t>
      </w:r>
    </w:p>
    <w:p w14:paraId="2064FB43" w14:textId="77777777" w:rsidR="00743E52" w:rsidRPr="00E23D2C" w:rsidRDefault="00743E52" w:rsidP="00475B71">
      <w:pPr>
        <w:pStyle w:val="afc"/>
        <w:rPr>
          <w:sz w:val="16"/>
          <w:szCs w:val="16"/>
        </w:rPr>
      </w:pPr>
      <w:r w:rsidRPr="00E23D2C">
        <w:rPr>
          <w:sz w:val="16"/>
          <w:szCs w:val="16"/>
        </w:rPr>
        <w:t xml:space="preserve">    simulationId: int</w:t>
      </w:r>
    </w:p>
    <w:p w14:paraId="5D07F61B" w14:textId="77777777" w:rsidR="00743E52" w:rsidRPr="00E23D2C" w:rsidRDefault="00743E52" w:rsidP="00475B71">
      <w:pPr>
        <w:pStyle w:val="afc"/>
        <w:rPr>
          <w:sz w:val="16"/>
          <w:szCs w:val="16"/>
        </w:rPr>
      </w:pPr>
      <w:r w:rsidRPr="00E23D2C">
        <w:rPr>
          <w:sz w:val="16"/>
          <w:szCs w:val="16"/>
        </w:rPr>
        <w:t xml:space="preserve">    HIDDEN_SIZE: int</w:t>
      </w:r>
    </w:p>
    <w:p w14:paraId="15794F90" w14:textId="77777777" w:rsidR="00743E52" w:rsidRPr="00E23D2C" w:rsidRDefault="00743E52" w:rsidP="00475B71">
      <w:pPr>
        <w:pStyle w:val="afc"/>
        <w:rPr>
          <w:sz w:val="16"/>
          <w:szCs w:val="16"/>
        </w:rPr>
      </w:pPr>
      <w:r w:rsidRPr="00E23D2C">
        <w:rPr>
          <w:sz w:val="16"/>
          <w:szCs w:val="16"/>
        </w:rPr>
        <w:t xml:space="preserve">    NUM_LAYERS: int</w:t>
      </w:r>
    </w:p>
    <w:p w14:paraId="69EE1469" w14:textId="77777777" w:rsidR="00743E52" w:rsidRPr="00E23D2C" w:rsidRDefault="00743E52" w:rsidP="00475B71">
      <w:pPr>
        <w:pStyle w:val="afc"/>
        <w:rPr>
          <w:sz w:val="16"/>
          <w:szCs w:val="16"/>
        </w:rPr>
      </w:pPr>
      <w:r w:rsidRPr="00E23D2C">
        <w:rPr>
          <w:sz w:val="16"/>
          <w:szCs w:val="16"/>
        </w:rPr>
        <w:t xml:space="preserve">    SEQ_LENGTH: int</w:t>
      </w:r>
    </w:p>
    <w:p w14:paraId="6D91FCD3" w14:textId="77777777" w:rsidR="00743E52" w:rsidRPr="00E23D2C" w:rsidRDefault="00743E52" w:rsidP="00475B71">
      <w:pPr>
        <w:pStyle w:val="afc"/>
        <w:rPr>
          <w:sz w:val="16"/>
          <w:szCs w:val="16"/>
        </w:rPr>
      </w:pPr>
      <w:r w:rsidRPr="00E23D2C">
        <w:rPr>
          <w:sz w:val="16"/>
          <w:szCs w:val="16"/>
        </w:rPr>
        <w:t xml:space="preserve">    batch_size: int</w:t>
      </w:r>
    </w:p>
    <w:p w14:paraId="149D0E16" w14:textId="77777777" w:rsidR="00743E52" w:rsidRPr="00E23D2C" w:rsidRDefault="00743E52" w:rsidP="00475B71">
      <w:pPr>
        <w:pStyle w:val="afc"/>
        <w:rPr>
          <w:sz w:val="16"/>
          <w:szCs w:val="16"/>
        </w:rPr>
      </w:pPr>
      <w:r w:rsidRPr="00E23D2C">
        <w:rPr>
          <w:sz w:val="16"/>
          <w:szCs w:val="16"/>
        </w:rPr>
        <w:t xml:space="preserve">    epochs_number: int</w:t>
      </w:r>
    </w:p>
    <w:p w14:paraId="683216F7" w14:textId="77777777" w:rsidR="00743E52" w:rsidRPr="00E23D2C" w:rsidRDefault="00743E52" w:rsidP="00475B71">
      <w:pPr>
        <w:pStyle w:val="afc"/>
        <w:rPr>
          <w:sz w:val="16"/>
          <w:szCs w:val="16"/>
        </w:rPr>
      </w:pPr>
    </w:p>
    <w:p w14:paraId="64A7EBAD" w14:textId="77777777" w:rsidR="00743E52" w:rsidRPr="00E23D2C" w:rsidRDefault="00743E52" w:rsidP="00475B71">
      <w:pPr>
        <w:pStyle w:val="afc"/>
        <w:rPr>
          <w:sz w:val="16"/>
          <w:szCs w:val="16"/>
        </w:rPr>
      </w:pPr>
      <w:r w:rsidRPr="00E23D2C">
        <w:rPr>
          <w:sz w:val="16"/>
          <w:szCs w:val="16"/>
        </w:rPr>
        <w:t>class TemperatureLSTM(nn.Module):</w:t>
      </w:r>
    </w:p>
    <w:p w14:paraId="190945E9" w14:textId="77777777" w:rsidR="00743E52" w:rsidRPr="00E23D2C" w:rsidRDefault="00743E52" w:rsidP="00475B71">
      <w:pPr>
        <w:pStyle w:val="afc"/>
        <w:rPr>
          <w:sz w:val="16"/>
          <w:szCs w:val="16"/>
        </w:rPr>
      </w:pPr>
    </w:p>
    <w:p w14:paraId="13CBAB01" w14:textId="77777777" w:rsidR="00743E52" w:rsidRPr="00E23D2C" w:rsidRDefault="00743E52" w:rsidP="00475B71">
      <w:pPr>
        <w:pStyle w:val="afc"/>
        <w:rPr>
          <w:sz w:val="16"/>
          <w:szCs w:val="16"/>
        </w:rPr>
      </w:pPr>
      <w:r w:rsidRPr="00E23D2C">
        <w:rPr>
          <w:sz w:val="16"/>
          <w:szCs w:val="16"/>
        </w:rPr>
        <w:t xml:space="preserve">    def init(self, input_size: int, hidden_size: int, num_layers: int):</w:t>
      </w:r>
    </w:p>
    <w:p w14:paraId="076BF10D" w14:textId="77777777" w:rsidR="00743E52" w:rsidRPr="00E23D2C" w:rsidRDefault="00743E52" w:rsidP="00475B71">
      <w:pPr>
        <w:pStyle w:val="afc"/>
        <w:rPr>
          <w:sz w:val="16"/>
          <w:szCs w:val="16"/>
        </w:rPr>
      </w:pPr>
      <w:r w:rsidRPr="00E23D2C">
        <w:rPr>
          <w:sz w:val="16"/>
          <w:szCs w:val="16"/>
        </w:rPr>
        <w:t xml:space="preserve">        super().init()</w:t>
      </w:r>
    </w:p>
    <w:p w14:paraId="530B2F3A" w14:textId="77777777" w:rsidR="00743E52" w:rsidRPr="00E23D2C" w:rsidRDefault="00743E52" w:rsidP="00475B71">
      <w:pPr>
        <w:pStyle w:val="afc"/>
        <w:rPr>
          <w:sz w:val="16"/>
          <w:szCs w:val="16"/>
        </w:rPr>
      </w:pPr>
      <w:r w:rsidRPr="00E23D2C">
        <w:rPr>
          <w:sz w:val="16"/>
          <w:szCs w:val="16"/>
        </w:rPr>
        <w:t xml:space="preserve">        self.lstm = nn.LSTM(</w:t>
      </w:r>
    </w:p>
    <w:p w14:paraId="6F1FA40D" w14:textId="77777777" w:rsidR="00743E52" w:rsidRPr="00E23D2C" w:rsidRDefault="00743E52" w:rsidP="00475B71">
      <w:pPr>
        <w:pStyle w:val="afc"/>
        <w:rPr>
          <w:sz w:val="16"/>
          <w:szCs w:val="16"/>
        </w:rPr>
      </w:pPr>
      <w:r w:rsidRPr="00E23D2C">
        <w:rPr>
          <w:sz w:val="16"/>
          <w:szCs w:val="16"/>
        </w:rPr>
        <w:t xml:space="preserve">            input_size=input_size,</w:t>
      </w:r>
    </w:p>
    <w:p w14:paraId="2BE57AB7" w14:textId="77777777" w:rsidR="00743E52" w:rsidRPr="00E23D2C" w:rsidRDefault="00743E52" w:rsidP="00475B71">
      <w:pPr>
        <w:pStyle w:val="afc"/>
        <w:rPr>
          <w:sz w:val="16"/>
          <w:szCs w:val="16"/>
        </w:rPr>
      </w:pPr>
      <w:r w:rsidRPr="00E23D2C">
        <w:rPr>
          <w:sz w:val="16"/>
          <w:szCs w:val="16"/>
        </w:rPr>
        <w:t xml:space="preserve">            hidden_size=hidden_size,</w:t>
      </w:r>
    </w:p>
    <w:p w14:paraId="1DA178DA" w14:textId="77777777" w:rsidR="00743E52" w:rsidRPr="00E23D2C" w:rsidRDefault="00743E52" w:rsidP="00475B71">
      <w:pPr>
        <w:pStyle w:val="afc"/>
        <w:rPr>
          <w:sz w:val="16"/>
          <w:szCs w:val="16"/>
        </w:rPr>
      </w:pPr>
      <w:r w:rsidRPr="00E23D2C">
        <w:rPr>
          <w:sz w:val="16"/>
          <w:szCs w:val="16"/>
        </w:rPr>
        <w:t xml:space="preserve">            num_layers=num_layers,</w:t>
      </w:r>
    </w:p>
    <w:p w14:paraId="56A609C7" w14:textId="77777777" w:rsidR="00743E52" w:rsidRPr="00E23D2C" w:rsidRDefault="00743E52" w:rsidP="00475B71">
      <w:pPr>
        <w:pStyle w:val="afc"/>
        <w:rPr>
          <w:sz w:val="16"/>
          <w:szCs w:val="16"/>
        </w:rPr>
      </w:pPr>
      <w:r w:rsidRPr="00E23D2C">
        <w:rPr>
          <w:sz w:val="16"/>
          <w:szCs w:val="16"/>
        </w:rPr>
        <w:t xml:space="preserve">            batch_first=True,</w:t>
      </w:r>
    </w:p>
    <w:p w14:paraId="3AD1F52E" w14:textId="77777777" w:rsidR="00743E52" w:rsidRPr="00E23D2C" w:rsidRDefault="00743E52" w:rsidP="00475B71">
      <w:pPr>
        <w:pStyle w:val="afc"/>
        <w:rPr>
          <w:sz w:val="16"/>
          <w:szCs w:val="16"/>
        </w:rPr>
      </w:pPr>
      <w:r w:rsidRPr="00E23D2C">
        <w:rPr>
          <w:sz w:val="16"/>
          <w:szCs w:val="16"/>
        </w:rPr>
        <w:t xml:space="preserve">        )</w:t>
      </w:r>
    </w:p>
    <w:p w14:paraId="23B7B00B" w14:textId="77777777" w:rsidR="00743E52" w:rsidRPr="00E23D2C" w:rsidRDefault="00743E52" w:rsidP="00475B71">
      <w:pPr>
        <w:pStyle w:val="afc"/>
        <w:rPr>
          <w:sz w:val="16"/>
          <w:szCs w:val="16"/>
        </w:rPr>
      </w:pPr>
      <w:r w:rsidRPr="00E23D2C">
        <w:rPr>
          <w:sz w:val="16"/>
          <w:szCs w:val="16"/>
        </w:rPr>
        <w:t xml:space="preserve">        self.fc = nn.Linear(hidden_size, 1)</w:t>
      </w:r>
    </w:p>
    <w:p w14:paraId="58E950AA" w14:textId="77777777" w:rsidR="00743E52" w:rsidRPr="00E23D2C" w:rsidRDefault="00743E52" w:rsidP="00475B71">
      <w:pPr>
        <w:pStyle w:val="afc"/>
        <w:rPr>
          <w:sz w:val="16"/>
          <w:szCs w:val="16"/>
        </w:rPr>
      </w:pPr>
    </w:p>
    <w:p w14:paraId="09C86C38" w14:textId="77777777" w:rsidR="00743E52" w:rsidRPr="00E23D2C" w:rsidRDefault="00743E52" w:rsidP="00475B71">
      <w:pPr>
        <w:pStyle w:val="afc"/>
        <w:rPr>
          <w:sz w:val="16"/>
          <w:szCs w:val="16"/>
        </w:rPr>
      </w:pPr>
      <w:r w:rsidRPr="00E23D2C">
        <w:rPr>
          <w:sz w:val="16"/>
          <w:szCs w:val="16"/>
        </w:rPr>
        <w:t xml:space="preserve">    def forward(self, x):</w:t>
      </w:r>
    </w:p>
    <w:p w14:paraId="68EC4761" w14:textId="77777777" w:rsidR="00743E52" w:rsidRPr="00E23D2C" w:rsidRDefault="00743E52" w:rsidP="00475B71">
      <w:pPr>
        <w:pStyle w:val="afc"/>
        <w:rPr>
          <w:sz w:val="16"/>
          <w:szCs w:val="16"/>
        </w:rPr>
      </w:pPr>
      <w:r w:rsidRPr="00E23D2C">
        <w:rPr>
          <w:sz w:val="16"/>
          <w:szCs w:val="16"/>
        </w:rPr>
        <w:t xml:space="preserve">        lstm_out, _ = self.lstm(x)</w:t>
      </w:r>
    </w:p>
    <w:p w14:paraId="4B7B466E" w14:textId="77777777" w:rsidR="00743E52" w:rsidRPr="00E23D2C" w:rsidRDefault="00743E52" w:rsidP="00475B71">
      <w:pPr>
        <w:pStyle w:val="afc"/>
        <w:rPr>
          <w:sz w:val="16"/>
          <w:szCs w:val="16"/>
        </w:rPr>
      </w:pPr>
      <w:r w:rsidRPr="00E23D2C">
        <w:rPr>
          <w:sz w:val="16"/>
          <w:szCs w:val="16"/>
        </w:rPr>
        <w:t xml:space="preserve">        last_out = lstm_out[:, -1, :]  </w:t>
      </w:r>
    </w:p>
    <w:p w14:paraId="5349BCE8" w14:textId="77777777" w:rsidR="00743E52" w:rsidRPr="00E23D2C" w:rsidRDefault="00743E52" w:rsidP="00475B71">
      <w:pPr>
        <w:pStyle w:val="afc"/>
        <w:rPr>
          <w:sz w:val="16"/>
          <w:szCs w:val="16"/>
        </w:rPr>
      </w:pPr>
      <w:r w:rsidRPr="00E23D2C">
        <w:rPr>
          <w:sz w:val="16"/>
          <w:szCs w:val="16"/>
        </w:rPr>
        <w:lastRenderedPageBreak/>
        <w:t xml:space="preserve">        return self.fc(last_out).squeeze(-1)  </w:t>
      </w:r>
    </w:p>
    <w:p w14:paraId="4EE0ED0B" w14:textId="77777777" w:rsidR="00743E52" w:rsidRPr="00E23D2C" w:rsidRDefault="00743E52" w:rsidP="00475B71">
      <w:pPr>
        <w:pStyle w:val="afc"/>
        <w:rPr>
          <w:sz w:val="16"/>
          <w:szCs w:val="16"/>
        </w:rPr>
      </w:pPr>
    </w:p>
    <w:p w14:paraId="25F293E4" w14:textId="77777777" w:rsidR="00743E52" w:rsidRPr="00E23D2C" w:rsidRDefault="00743E52" w:rsidP="00475B71">
      <w:pPr>
        <w:pStyle w:val="afc"/>
        <w:rPr>
          <w:sz w:val="16"/>
          <w:szCs w:val="16"/>
        </w:rPr>
      </w:pPr>
      <w:r w:rsidRPr="00E23D2C">
        <w:rPr>
          <w:sz w:val="16"/>
          <w:szCs w:val="16"/>
        </w:rPr>
        <w:t>def get_db_connection():</w:t>
      </w:r>
    </w:p>
    <w:p w14:paraId="662063F3" w14:textId="77777777" w:rsidR="00743E52" w:rsidRPr="00E23D2C" w:rsidRDefault="00743E52" w:rsidP="00475B71">
      <w:pPr>
        <w:pStyle w:val="afc"/>
        <w:rPr>
          <w:sz w:val="16"/>
          <w:szCs w:val="16"/>
        </w:rPr>
      </w:pPr>
    </w:p>
    <w:p w14:paraId="03A73E1E" w14:textId="77777777" w:rsidR="00743E52" w:rsidRPr="00E23D2C" w:rsidRDefault="00743E52" w:rsidP="00475B71">
      <w:pPr>
        <w:pStyle w:val="afc"/>
        <w:rPr>
          <w:sz w:val="16"/>
          <w:szCs w:val="16"/>
        </w:rPr>
      </w:pPr>
      <w:r w:rsidRPr="00E23D2C">
        <w:rPr>
          <w:sz w:val="16"/>
          <w:szCs w:val="16"/>
        </w:rPr>
        <w:t xml:space="preserve">    return psycopg2.connect(</w:t>
      </w:r>
    </w:p>
    <w:p w14:paraId="4206BA66" w14:textId="77777777" w:rsidR="00743E52" w:rsidRPr="00E23D2C" w:rsidRDefault="00743E52" w:rsidP="00475B71">
      <w:pPr>
        <w:pStyle w:val="afc"/>
        <w:rPr>
          <w:sz w:val="16"/>
          <w:szCs w:val="16"/>
        </w:rPr>
      </w:pPr>
      <w:r w:rsidRPr="00E23D2C">
        <w:rPr>
          <w:sz w:val="16"/>
          <w:szCs w:val="16"/>
        </w:rPr>
        <w:t xml:space="preserve">        host=os.getenv("DB_HOST", "localhost"),</w:t>
      </w:r>
    </w:p>
    <w:p w14:paraId="1729A90F" w14:textId="77777777" w:rsidR="00743E52" w:rsidRPr="00E23D2C" w:rsidRDefault="00743E52" w:rsidP="00475B71">
      <w:pPr>
        <w:pStyle w:val="afc"/>
        <w:rPr>
          <w:sz w:val="16"/>
          <w:szCs w:val="16"/>
        </w:rPr>
      </w:pPr>
      <w:r w:rsidRPr="00E23D2C">
        <w:rPr>
          <w:sz w:val="16"/>
          <w:szCs w:val="16"/>
        </w:rPr>
        <w:t xml:space="preserve">        port=os.getenv("DB_PORT", "5433"),</w:t>
      </w:r>
    </w:p>
    <w:p w14:paraId="34475B4C" w14:textId="77777777" w:rsidR="00743E52" w:rsidRPr="00E23D2C" w:rsidRDefault="00743E52" w:rsidP="00475B71">
      <w:pPr>
        <w:pStyle w:val="afc"/>
        <w:rPr>
          <w:sz w:val="16"/>
          <w:szCs w:val="16"/>
        </w:rPr>
      </w:pPr>
      <w:r w:rsidRPr="00E23D2C">
        <w:rPr>
          <w:sz w:val="16"/>
          <w:szCs w:val="16"/>
        </w:rPr>
        <w:t xml:space="preserve">        dbname=os.getenv("DB_NAME", "storagedb"),</w:t>
      </w:r>
    </w:p>
    <w:p w14:paraId="30864AF3" w14:textId="77777777" w:rsidR="00743E52" w:rsidRPr="00E23D2C" w:rsidRDefault="00743E52" w:rsidP="00475B71">
      <w:pPr>
        <w:pStyle w:val="afc"/>
        <w:rPr>
          <w:sz w:val="16"/>
          <w:szCs w:val="16"/>
        </w:rPr>
      </w:pPr>
      <w:r w:rsidRPr="00E23D2C">
        <w:rPr>
          <w:sz w:val="16"/>
          <w:szCs w:val="16"/>
        </w:rPr>
        <w:t xml:space="preserve">        user=os.getenv("DB_USER", "postgres"),</w:t>
      </w:r>
    </w:p>
    <w:p w14:paraId="2AF62C0A" w14:textId="77777777" w:rsidR="00743E52" w:rsidRPr="00E23D2C" w:rsidRDefault="00743E52" w:rsidP="00475B71">
      <w:pPr>
        <w:pStyle w:val="afc"/>
        <w:rPr>
          <w:sz w:val="16"/>
          <w:szCs w:val="16"/>
        </w:rPr>
      </w:pPr>
      <w:r w:rsidRPr="00E23D2C">
        <w:rPr>
          <w:sz w:val="16"/>
          <w:szCs w:val="16"/>
        </w:rPr>
        <w:t xml:space="preserve">        password=os.getenv("DB_PASSWORD", "postgres"),</w:t>
      </w:r>
    </w:p>
    <w:p w14:paraId="4104345B" w14:textId="77777777" w:rsidR="00743E52" w:rsidRPr="00E23D2C" w:rsidRDefault="00743E52" w:rsidP="00475B71">
      <w:pPr>
        <w:pStyle w:val="afc"/>
        <w:rPr>
          <w:sz w:val="16"/>
          <w:szCs w:val="16"/>
        </w:rPr>
      </w:pPr>
      <w:r w:rsidRPr="00E23D2C">
        <w:rPr>
          <w:sz w:val="16"/>
          <w:szCs w:val="16"/>
        </w:rPr>
        <w:t xml:space="preserve">    )</w:t>
      </w:r>
    </w:p>
    <w:p w14:paraId="59594DCA" w14:textId="77777777" w:rsidR="00743E52" w:rsidRPr="00E23D2C" w:rsidRDefault="00743E52" w:rsidP="00475B71">
      <w:pPr>
        <w:pStyle w:val="afc"/>
        <w:rPr>
          <w:sz w:val="16"/>
          <w:szCs w:val="16"/>
        </w:rPr>
      </w:pPr>
    </w:p>
    <w:p w14:paraId="520A2A34" w14:textId="77777777" w:rsidR="00743E52" w:rsidRPr="00E23D2C" w:rsidRDefault="00743E52" w:rsidP="00475B71">
      <w:pPr>
        <w:pStyle w:val="afc"/>
        <w:rPr>
          <w:sz w:val="16"/>
          <w:szCs w:val="16"/>
        </w:rPr>
      </w:pPr>
    </w:p>
    <w:p w14:paraId="6B01F557" w14:textId="77777777" w:rsidR="00743E52" w:rsidRPr="00E23D2C" w:rsidRDefault="00743E52" w:rsidP="00475B71">
      <w:pPr>
        <w:pStyle w:val="afc"/>
        <w:rPr>
          <w:sz w:val="16"/>
          <w:szCs w:val="16"/>
        </w:rPr>
      </w:pPr>
      <w:r w:rsidRPr="00E23D2C">
        <w:rPr>
          <w:sz w:val="16"/>
          <w:szCs w:val="16"/>
        </w:rPr>
        <w:t>def fetch_simulation(sim_id: int) -&gt; np.ndarray:</w:t>
      </w:r>
    </w:p>
    <w:p w14:paraId="452DEC63" w14:textId="77777777" w:rsidR="00743E52" w:rsidRPr="00E23D2C" w:rsidRDefault="00743E52" w:rsidP="00475B71">
      <w:pPr>
        <w:pStyle w:val="afc"/>
        <w:rPr>
          <w:sz w:val="16"/>
          <w:szCs w:val="16"/>
        </w:rPr>
      </w:pPr>
    </w:p>
    <w:p w14:paraId="0DD26D75" w14:textId="77777777" w:rsidR="00743E52" w:rsidRPr="00E23D2C" w:rsidRDefault="00743E52" w:rsidP="00475B71">
      <w:pPr>
        <w:pStyle w:val="afc"/>
        <w:rPr>
          <w:sz w:val="16"/>
          <w:szCs w:val="16"/>
        </w:rPr>
      </w:pPr>
      <w:r w:rsidRPr="00E23D2C">
        <w:rPr>
          <w:sz w:val="16"/>
          <w:szCs w:val="16"/>
        </w:rPr>
        <w:t xml:space="preserve">    with get_db_connection() as conn:</w:t>
      </w:r>
    </w:p>
    <w:p w14:paraId="5CBDCCA9" w14:textId="77777777" w:rsidR="00743E52" w:rsidRPr="00E23D2C" w:rsidRDefault="00743E52" w:rsidP="00475B71">
      <w:pPr>
        <w:pStyle w:val="afc"/>
        <w:rPr>
          <w:sz w:val="16"/>
          <w:szCs w:val="16"/>
        </w:rPr>
      </w:pPr>
      <w:r w:rsidRPr="00E23D2C">
        <w:rPr>
          <w:sz w:val="16"/>
          <w:szCs w:val="16"/>
        </w:rPr>
        <w:t xml:space="preserve">        with conn.cursor() as cur:</w:t>
      </w:r>
    </w:p>
    <w:p w14:paraId="78616135" w14:textId="77777777" w:rsidR="00743E52" w:rsidRPr="00E23D2C" w:rsidRDefault="00743E52" w:rsidP="00475B71">
      <w:pPr>
        <w:pStyle w:val="afc"/>
        <w:rPr>
          <w:sz w:val="16"/>
          <w:szCs w:val="16"/>
        </w:rPr>
      </w:pPr>
      <w:r w:rsidRPr="00E23D2C">
        <w:rPr>
          <w:sz w:val="16"/>
          <w:szCs w:val="16"/>
        </w:rPr>
        <w:t xml:space="preserve">            cur.execute(</w:t>
      </w:r>
    </w:p>
    <w:p w14:paraId="4ADB2B16" w14:textId="77777777" w:rsidR="00743E52" w:rsidRPr="00E23D2C" w:rsidRDefault="00743E52" w:rsidP="00475B71">
      <w:pPr>
        <w:pStyle w:val="afc"/>
        <w:rPr>
          <w:sz w:val="16"/>
          <w:szCs w:val="16"/>
        </w:rPr>
      </w:pPr>
      <w:r w:rsidRPr="00E23D2C">
        <w:rPr>
          <w:sz w:val="16"/>
          <w:szCs w:val="16"/>
        </w:rPr>
        <w:t xml:space="preserve">                """</w:t>
      </w:r>
    </w:p>
    <w:p w14:paraId="5510B625" w14:textId="77777777" w:rsidR="00743E52" w:rsidRPr="00E23D2C" w:rsidRDefault="00743E52" w:rsidP="00475B71">
      <w:pPr>
        <w:pStyle w:val="afc"/>
        <w:rPr>
          <w:sz w:val="16"/>
          <w:szCs w:val="16"/>
        </w:rPr>
      </w:pPr>
      <w:r w:rsidRPr="00E23D2C">
        <w:rPr>
          <w:sz w:val="16"/>
          <w:szCs w:val="16"/>
        </w:rPr>
        <w:t xml:space="preserve">                SELECT temp_in, temp_out, heater_power, temp_setpoint</w:t>
      </w:r>
    </w:p>
    <w:p w14:paraId="7D288A65" w14:textId="77777777" w:rsidR="00743E52" w:rsidRPr="00E23D2C" w:rsidRDefault="00743E52" w:rsidP="00475B71">
      <w:pPr>
        <w:pStyle w:val="afc"/>
        <w:rPr>
          <w:sz w:val="16"/>
          <w:szCs w:val="16"/>
        </w:rPr>
      </w:pPr>
      <w:r w:rsidRPr="00E23D2C">
        <w:rPr>
          <w:sz w:val="16"/>
          <w:szCs w:val="16"/>
        </w:rPr>
        <w:t xml:space="preserve">                FROM simulations.simulation_events</w:t>
      </w:r>
    </w:p>
    <w:p w14:paraId="1752468C" w14:textId="77777777" w:rsidR="00743E52" w:rsidRPr="00E23D2C" w:rsidRDefault="00743E52" w:rsidP="00475B71">
      <w:pPr>
        <w:pStyle w:val="afc"/>
        <w:rPr>
          <w:sz w:val="16"/>
          <w:szCs w:val="16"/>
        </w:rPr>
      </w:pPr>
      <w:r w:rsidRPr="00E23D2C">
        <w:rPr>
          <w:sz w:val="16"/>
          <w:szCs w:val="16"/>
        </w:rPr>
        <w:t xml:space="preserve">                WHERE simulation_id = %s</w:t>
      </w:r>
    </w:p>
    <w:p w14:paraId="4A691418" w14:textId="77777777" w:rsidR="00743E52" w:rsidRPr="00E23D2C" w:rsidRDefault="00743E52" w:rsidP="00475B71">
      <w:pPr>
        <w:pStyle w:val="afc"/>
        <w:rPr>
          <w:sz w:val="16"/>
          <w:szCs w:val="16"/>
        </w:rPr>
      </w:pPr>
      <w:r w:rsidRPr="00E23D2C">
        <w:rPr>
          <w:sz w:val="16"/>
          <w:szCs w:val="16"/>
        </w:rPr>
        <w:t xml:space="preserve">                ORDER BY timestamp</w:t>
      </w:r>
    </w:p>
    <w:p w14:paraId="3C34AF24" w14:textId="77777777" w:rsidR="00743E52" w:rsidRPr="00E23D2C" w:rsidRDefault="00743E52" w:rsidP="00475B71">
      <w:pPr>
        <w:pStyle w:val="afc"/>
        <w:rPr>
          <w:sz w:val="16"/>
          <w:szCs w:val="16"/>
        </w:rPr>
      </w:pPr>
      <w:r w:rsidRPr="00E23D2C">
        <w:rPr>
          <w:sz w:val="16"/>
          <w:szCs w:val="16"/>
        </w:rPr>
        <w:t xml:space="preserve">                """,</w:t>
      </w:r>
    </w:p>
    <w:p w14:paraId="4C2FCA6D" w14:textId="77777777" w:rsidR="00743E52" w:rsidRPr="00E23D2C" w:rsidRDefault="00743E52" w:rsidP="00475B71">
      <w:pPr>
        <w:pStyle w:val="afc"/>
        <w:rPr>
          <w:sz w:val="16"/>
          <w:szCs w:val="16"/>
        </w:rPr>
      </w:pPr>
      <w:r w:rsidRPr="00E23D2C">
        <w:rPr>
          <w:sz w:val="16"/>
          <w:szCs w:val="16"/>
        </w:rPr>
        <w:t xml:space="preserve">                (sim_id,),</w:t>
      </w:r>
    </w:p>
    <w:p w14:paraId="607582F9" w14:textId="77777777" w:rsidR="00743E52" w:rsidRPr="00E23D2C" w:rsidRDefault="00743E52" w:rsidP="00475B71">
      <w:pPr>
        <w:pStyle w:val="afc"/>
        <w:rPr>
          <w:sz w:val="16"/>
          <w:szCs w:val="16"/>
        </w:rPr>
      </w:pPr>
      <w:r w:rsidRPr="00E23D2C">
        <w:rPr>
          <w:sz w:val="16"/>
          <w:szCs w:val="16"/>
        </w:rPr>
        <w:t xml:space="preserve">            )</w:t>
      </w:r>
    </w:p>
    <w:p w14:paraId="172E8052" w14:textId="77777777" w:rsidR="00743E52" w:rsidRPr="00E23D2C" w:rsidRDefault="00743E52" w:rsidP="00475B71">
      <w:pPr>
        <w:pStyle w:val="afc"/>
        <w:rPr>
          <w:sz w:val="16"/>
          <w:szCs w:val="16"/>
        </w:rPr>
      </w:pPr>
      <w:r w:rsidRPr="00E23D2C">
        <w:rPr>
          <w:sz w:val="16"/>
          <w:szCs w:val="16"/>
        </w:rPr>
        <w:t xml:space="preserve">            rows = cur.fetchall()</w:t>
      </w:r>
    </w:p>
    <w:p w14:paraId="6DFD98E9" w14:textId="77777777" w:rsidR="00743E52" w:rsidRPr="00E23D2C" w:rsidRDefault="00743E52" w:rsidP="00475B71">
      <w:pPr>
        <w:pStyle w:val="afc"/>
        <w:rPr>
          <w:sz w:val="16"/>
          <w:szCs w:val="16"/>
        </w:rPr>
      </w:pPr>
      <w:r w:rsidRPr="00E23D2C">
        <w:rPr>
          <w:sz w:val="16"/>
          <w:szCs w:val="16"/>
        </w:rPr>
        <w:t xml:space="preserve">    if not rows:</w:t>
      </w:r>
    </w:p>
    <w:p w14:paraId="34E01BA8" w14:textId="77777777" w:rsidR="00743E52" w:rsidRPr="00E23D2C" w:rsidRDefault="00743E52" w:rsidP="00475B71">
      <w:pPr>
        <w:pStyle w:val="afc"/>
        <w:rPr>
          <w:sz w:val="16"/>
          <w:szCs w:val="16"/>
        </w:rPr>
      </w:pPr>
      <w:r w:rsidRPr="00E23D2C">
        <w:rPr>
          <w:sz w:val="16"/>
          <w:szCs w:val="16"/>
        </w:rPr>
        <w:t xml:space="preserve">        raise ValueError("Дані відсутні для simulation_id = %s" % sim_id)</w:t>
      </w:r>
    </w:p>
    <w:p w14:paraId="1491BCFF" w14:textId="77777777" w:rsidR="00743E52" w:rsidRPr="00E23D2C" w:rsidRDefault="00743E52" w:rsidP="00475B71">
      <w:pPr>
        <w:pStyle w:val="afc"/>
        <w:rPr>
          <w:sz w:val="16"/>
          <w:szCs w:val="16"/>
        </w:rPr>
      </w:pPr>
      <w:r w:rsidRPr="00E23D2C">
        <w:rPr>
          <w:sz w:val="16"/>
          <w:szCs w:val="16"/>
        </w:rPr>
        <w:t xml:space="preserve">    return np.asarray(rows, dtype=np.float32)</w:t>
      </w:r>
    </w:p>
    <w:p w14:paraId="360C489F" w14:textId="77777777" w:rsidR="00743E52" w:rsidRPr="00E23D2C" w:rsidRDefault="00743E52" w:rsidP="00475B71">
      <w:pPr>
        <w:pStyle w:val="afc"/>
        <w:rPr>
          <w:sz w:val="16"/>
          <w:szCs w:val="16"/>
        </w:rPr>
      </w:pPr>
    </w:p>
    <w:p w14:paraId="104AC844" w14:textId="77777777" w:rsidR="00743E52" w:rsidRPr="00E23D2C" w:rsidRDefault="00743E52" w:rsidP="00475B71">
      <w:pPr>
        <w:pStyle w:val="afc"/>
        <w:rPr>
          <w:sz w:val="16"/>
          <w:szCs w:val="16"/>
        </w:rPr>
      </w:pPr>
    </w:p>
    <w:p w14:paraId="1FF19DA4" w14:textId="77777777" w:rsidR="00743E52" w:rsidRPr="00E23D2C" w:rsidRDefault="00743E52" w:rsidP="00475B71">
      <w:pPr>
        <w:pStyle w:val="afc"/>
        <w:rPr>
          <w:sz w:val="16"/>
          <w:szCs w:val="16"/>
        </w:rPr>
      </w:pPr>
      <w:r w:rsidRPr="00E23D2C">
        <w:rPr>
          <w:sz w:val="16"/>
          <w:szCs w:val="16"/>
        </w:rPr>
        <w:t>def make_sequences(data: np.ndarray, seq_len: int):</w:t>
      </w:r>
    </w:p>
    <w:p w14:paraId="13395441" w14:textId="77777777" w:rsidR="00743E52" w:rsidRPr="00E23D2C" w:rsidRDefault="00743E52" w:rsidP="00475B71">
      <w:pPr>
        <w:pStyle w:val="afc"/>
        <w:rPr>
          <w:sz w:val="16"/>
          <w:szCs w:val="16"/>
        </w:rPr>
      </w:pPr>
      <w:r w:rsidRPr="00E23D2C">
        <w:rPr>
          <w:sz w:val="16"/>
          <w:szCs w:val="16"/>
        </w:rPr>
        <w:t xml:space="preserve">    n = data.shape[0] - seq_len</w:t>
      </w:r>
    </w:p>
    <w:p w14:paraId="1961F385" w14:textId="77777777" w:rsidR="00743E52" w:rsidRPr="00E23D2C" w:rsidRDefault="00743E52" w:rsidP="00475B71">
      <w:pPr>
        <w:pStyle w:val="afc"/>
        <w:rPr>
          <w:sz w:val="16"/>
          <w:szCs w:val="16"/>
        </w:rPr>
      </w:pPr>
      <w:r w:rsidRPr="00E23D2C">
        <w:rPr>
          <w:sz w:val="16"/>
          <w:szCs w:val="16"/>
        </w:rPr>
        <w:t xml:space="preserve">    X = np.stack([data[i : i + seq_len] for i in range(n)]) </w:t>
      </w:r>
    </w:p>
    <w:p w14:paraId="5DC7E7BE" w14:textId="77777777" w:rsidR="00743E52" w:rsidRPr="00E23D2C" w:rsidRDefault="00743E52" w:rsidP="00475B71">
      <w:pPr>
        <w:pStyle w:val="afc"/>
        <w:rPr>
          <w:sz w:val="16"/>
          <w:szCs w:val="16"/>
        </w:rPr>
      </w:pPr>
      <w:r w:rsidRPr="00E23D2C">
        <w:rPr>
          <w:sz w:val="16"/>
          <w:szCs w:val="16"/>
        </w:rPr>
        <w:t xml:space="preserve">    y = data[seq_len:, 0] </w:t>
      </w:r>
    </w:p>
    <w:p w14:paraId="5912473A" w14:textId="77777777" w:rsidR="00743E52" w:rsidRPr="00E23D2C" w:rsidRDefault="00743E52" w:rsidP="00475B71">
      <w:pPr>
        <w:pStyle w:val="afc"/>
        <w:rPr>
          <w:sz w:val="16"/>
          <w:szCs w:val="16"/>
        </w:rPr>
      </w:pPr>
      <w:r w:rsidRPr="00E23D2C">
        <w:rPr>
          <w:sz w:val="16"/>
          <w:szCs w:val="16"/>
        </w:rPr>
        <w:t xml:space="preserve">    return X, y</w:t>
      </w:r>
    </w:p>
    <w:p w14:paraId="2D4368CB" w14:textId="77777777" w:rsidR="00743E52" w:rsidRPr="00E23D2C" w:rsidRDefault="00743E52" w:rsidP="00475B71">
      <w:pPr>
        <w:pStyle w:val="afc"/>
        <w:rPr>
          <w:sz w:val="16"/>
          <w:szCs w:val="16"/>
        </w:rPr>
      </w:pPr>
    </w:p>
    <w:p w14:paraId="0E17FCBB" w14:textId="77777777" w:rsidR="00743E52" w:rsidRPr="00E23D2C" w:rsidRDefault="00743E52" w:rsidP="00475B71">
      <w:pPr>
        <w:pStyle w:val="afc"/>
        <w:rPr>
          <w:sz w:val="16"/>
          <w:szCs w:val="16"/>
        </w:rPr>
      </w:pPr>
    </w:p>
    <w:p w14:paraId="49474243" w14:textId="77777777" w:rsidR="00743E52" w:rsidRPr="00E23D2C" w:rsidRDefault="00743E52" w:rsidP="00475B71">
      <w:pPr>
        <w:pStyle w:val="afc"/>
        <w:rPr>
          <w:sz w:val="16"/>
          <w:szCs w:val="16"/>
        </w:rPr>
      </w:pPr>
      <w:r w:rsidRPr="00E23D2C">
        <w:rPr>
          <w:sz w:val="16"/>
          <w:szCs w:val="16"/>
        </w:rPr>
        <w:t>def train_val_test_split(X, y, train=0.7, val=0.15):</w:t>
      </w:r>
    </w:p>
    <w:p w14:paraId="4DC5E43F" w14:textId="77777777" w:rsidR="00743E52" w:rsidRPr="00E23D2C" w:rsidRDefault="00743E52" w:rsidP="00475B71">
      <w:pPr>
        <w:pStyle w:val="afc"/>
        <w:rPr>
          <w:sz w:val="16"/>
          <w:szCs w:val="16"/>
        </w:rPr>
      </w:pPr>
      <w:r w:rsidRPr="00E23D2C">
        <w:rPr>
          <w:sz w:val="16"/>
          <w:szCs w:val="16"/>
        </w:rPr>
        <w:t xml:space="preserve">    n = len(X)</w:t>
      </w:r>
    </w:p>
    <w:p w14:paraId="3BD231E8" w14:textId="77777777" w:rsidR="00743E52" w:rsidRPr="00E23D2C" w:rsidRDefault="00743E52" w:rsidP="00475B71">
      <w:pPr>
        <w:pStyle w:val="afc"/>
        <w:rPr>
          <w:sz w:val="16"/>
          <w:szCs w:val="16"/>
        </w:rPr>
      </w:pPr>
      <w:r w:rsidRPr="00E23D2C">
        <w:rPr>
          <w:sz w:val="16"/>
          <w:szCs w:val="16"/>
        </w:rPr>
        <w:t xml:space="preserve">    n_train = int(n * train)</w:t>
      </w:r>
    </w:p>
    <w:p w14:paraId="09D17623" w14:textId="77777777" w:rsidR="00743E52" w:rsidRPr="00E23D2C" w:rsidRDefault="00743E52" w:rsidP="00475B71">
      <w:pPr>
        <w:pStyle w:val="afc"/>
        <w:rPr>
          <w:sz w:val="16"/>
          <w:szCs w:val="16"/>
        </w:rPr>
      </w:pPr>
      <w:r w:rsidRPr="00E23D2C">
        <w:rPr>
          <w:sz w:val="16"/>
          <w:szCs w:val="16"/>
        </w:rPr>
        <w:t xml:space="preserve">    n_val = int(n * val)</w:t>
      </w:r>
    </w:p>
    <w:p w14:paraId="43ADE2EC" w14:textId="77777777" w:rsidR="00743E52" w:rsidRPr="00E23D2C" w:rsidRDefault="00743E52" w:rsidP="00475B71">
      <w:pPr>
        <w:pStyle w:val="afc"/>
        <w:rPr>
          <w:sz w:val="16"/>
          <w:szCs w:val="16"/>
        </w:rPr>
      </w:pPr>
      <w:r w:rsidRPr="00E23D2C">
        <w:rPr>
          <w:sz w:val="16"/>
          <w:szCs w:val="16"/>
        </w:rPr>
        <w:t xml:space="preserve">    X_tr, y_tr = X[:n_train], y[:n_train]</w:t>
      </w:r>
    </w:p>
    <w:p w14:paraId="00E75925" w14:textId="77777777" w:rsidR="00743E52" w:rsidRPr="00E23D2C" w:rsidRDefault="00743E52" w:rsidP="00475B71">
      <w:pPr>
        <w:pStyle w:val="afc"/>
        <w:rPr>
          <w:sz w:val="16"/>
          <w:szCs w:val="16"/>
        </w:rPr>
      </w:pPr>
      <w:r w:rsidRPr="00E23D2C">
        <w:rPr>
          <w:sz w:val="16"/>
          <w:szCs w:val="16"/>
        </w:rPr>
        <w:t xml:space="preserve">    X_val, y_val = X[n_train : n_train + n_val], y[n_train : n_train + n_val]</w:t>
      </w:r>
    </w:p>
    <w:p w14:paraId="46539903" w14:textId="77777777" w:rsidR="00743E52" w:rsidRPr="00E23D2C" w:rsidRDefault="00743E52" w:rsidP="00475B71">
      <w:pPr>
        <w:pStyle w:val="afc"/>
        <w:rPr>
          <w:sz w:val="16"/>
          <w:szCs w:val="16"/>
        </w:rPr>
      </w:pPr>
      <w:r w:rsidRPr="00E23D2C">
        <w:rPr>
          <w:sz w:val="16"/>
          <w:szCs w:val="16"/>
        </w:rPr>
        <w:t xml:space="preserve">    X_te, y_te = X[n_train + n_val :], y[n_train + n_val :]</w:t>
      </w:r>
    </w:p>
    <w:p w14:paraId="1021E741" w14:textId="77777777" w:rsidR="00743E52" w:rsidRPr="00E23D2C" w:rsidRDefault="00743E52" w:rsidP="00475B71">
      <w:pPr>
        <w:pStyle w:val="afc"/>
        <w:rPr>
          <w:sz w:val="16"/>
          <w:szCs w:val="16"/>
        </w:rPr>
      </w:pPr>
      <w:r w:rsidRPr="00E23D2C">
        <w:rPr>
          <w:sz w:val="16"/>
          <w:szCs w:val="16"/>
        </w:rPr>
        <w:t xml:space="preserve">    return (X_tr, y_tr), (X_val, y_val), (X_te, y_te)</w:t>
      </w:r>
    </w:p>
    <w:p w14:paraId="7FB15B69" w14:textId="77777777" w:rsidR="00743E52" w:rsidRPr="00E23D2C" w:rsidRDefault="00743E52" w:rsidP="00475B71">
      <w:pPr>
        <w:pStyle w:val="afc"/>
        <w:rPr>
          <w:sz w:val="16"/>
          <w:szCs w:val="16"/>
        </w:rPr>
      </w:pPr>
    </w:p>
    <w:p w14:paraId="520CD131" w14:textId="77777777" w:rsidR="00743E52" w:rsidRPr="00E23D2C" w:rsidRDefault="00743E52" w:rsidP="00475B71">
      <w:pPr>
        <w:pStyle w:val="afc"/>
        <w:rPr>
          <w:sz w:val="16"/>
          <w:szCs w:val="16"/>
        </w:rPr>
      </w:pPr>
    </w:p>
    <w:p w14:paraId="50C21CFE" w14:textId="77777777" w:rsidR="00743E52" w:rsidRPr="00E23D2C" w:rsidRDefault="00743E52" w:rsidP="00475B71">
      <w:pPr>
        <w:pStyle w:val="afc"/>
        <w:rPr>
          <w:sz w:val="16"/>
          <w:szCs w:val="16"/>
        </w:rPr>
      </w:pPr>
      <w:r w:rsidRPr="00E23D2C">
        <w:rPr>
          <w:sz w:val="16"/>
          <w:szCs w:val="16"/>
        </w:rPr>
        <w:t>def normalise_sets(train_X, *other_sets):</w:t>
      </w:r>
    </w:p>
    <w:p w14:paraId="41DF0E18" w14:textId="77777777" w:rsidR="00743E52" w:rsidRPr="00E23D2C" w:rsidRDefault="00743E52" w:rsidP="00475B71">
      <w:pPr>
        <w:pStyle w:val="afc"/>
        <w:rPr>
          <w:sz w:val="16"/>
          <w:szCs w:val="16"/>
        </w:rPr>
      </w:pPr>
      <w:r w:rsidRPr="00E23D2C">
        <w:rPr>
          <w:sz w:val="16"/>
          <w:szCs w:val="16"/>
        </w:rPr>
        <w:t xml:space="preserve">    mean = train_X.reshape(-1, train_X.shape[-1]).mean(0)</w:t>
      </w:r>
    </w:p>
    <w:p w14:paraId="252C960C" w14:textId="77777777" w:rsidR="00743E52" w:rsidRPr="00E23D2C" w:rsidRDefault="00743E52" w:rsidP="00475B71">
      <w:pPr>
        <w:pStyle w:val="afc"/>
        <w:rPr>
          <w:sz w:val="16"/>
          <w:szCs w:val="16"/>
        </w:rPr>
      </w:pPr>
      <w:r w:rsidRPr="00E23D2C">
        <w:rPr>
          <w:sz w:val="16"/>
          <w:szCs w:val="16"/>
        </w:rPr>
        <w:t xml:space="preserve">    std = train_X.reshape(-1, train_X.shape[-1]).std(0)</w:t>
      </w:r>
    </w:p>
    <w:p w14:paraId="3A851058" w14:textId="77777777" w:rsidR="00743E52" w:rsidRPr="00E23D2C" w:rsidRDefault="00743E52" w:rsidP="00475B71">
      <w:pPr>
        <w:pStyle w:val="afc"/>
        <w:rPr>
          <w:sz w:val="16"/>
          <w:szCs w:val="16"/>
        </w:rPr>
      </w:pPr>
      <w:r w:rsidRPr="00E23D2C">
        <w:rPr>
          <w:sz w:val="16"/>
          <w:szCs w:val="16"/>
        </w:rPr>
        <w:t xml:space="preserve">    std[std == 0] = 1.0</w:t>
      </w:r>
    </w:p>
    <w:p w14:paraId="1DD0CC79" w14:textId="77777777" w:rsidR="00743E52" w:rsidRPr="00E23D2C" w:rsidRDefault="00743E52" w:rsidP="00475B71">
      <w:pPr>
        <w:pStyle w:val="afc"/>
        <w:rPr>
          <w:sz w:val="16"/>
          <w:szCs w:val="16"/>
        </w:rPr>
      </w:pPr>
    </w:p>
    <w:p w14:paraId="6E4102E3" w14:textId="77777777" w:rsidR="00743E52" w:rsidRPr="00E23D2C" w:rsidRDefault="00743E52" w:rsidP="00475B71">
      <w:pPr>
        <w:pStyle w:val="afc"/>
        <w:rPr>
          <w:sz w:val="16"/>
          <w:szCs w:val="16"/>
        </w:rPr>
      </w:pPr>
      <w:r w:rsidRPr="00E23D2C">
        <w:rPr>
          <w:sz w:val="16"/>
          <w:szCs w:val="16"/>
        </w:rPr>
        <w:t xml:space="preserve">    res = [(train_X - mean) / std]</w:t>
      </w:r>
    </w:p>
    <w:p w14:paraId="4F18C2DD" w14:textId="77777777" w:rsidR="00743E52" w:rsidRPr="00E23D2C" w:rsidRDefault="00743E52" w:rsidP="00475B71">
      <w:pPr>
        <w:pStyle w:val="afc"/>
        <w:rPr>
          <w:sz w:val="16"/>
          <w:szCs w:val="16"/>
        </w:rPr>
      </w:pPr>
      <w:r w:rsidRPr="00E23D2C">
        <w:rPr>
          <w:sz w:val="16"/>
          <w:szCs w:val="16"/>
        </w:rPr>
        <w:t xml:space="preserve">    for s in other_sets:</w:t>
      </w:r>
    </w:p>
    <w:p w14:paraId="03F870A1" w14:textId="77777777" w:rsidR="00743E52" w:rsidRPr="00E23D2C" w:rsidRDefault="00743E52" w:rsidP="00475B71">
      <w:pPr>
        <w:pStyle w:val="afc"/>
        <w:rPr>
          <w:sz w:val="16"/>
          <w:szCs w:val="16"/>
        </w:rPr>
      </w:pPr>
      <w:r w:rsidRPr="00E23D2C">
        <w:rPr>
          <w:sz w:val="16"/>
          <w:szCs w:val="16"/>
        </w:rPr>
        <w:t xml:space="preserve">        res.append((s - mean) / std)</w:t>
      </w:r>
    </w:p>
    <w:p w14:paraId="6D0589E2" w14:textId="77777777" w:rsidR="00743E52" w:rsidRPr="00E23D2C" w:rsidRDefault="00743E52" w:rsidP="00475B71">
      <w:pPr>
        <w:pStyle w:val="afc"/>
        <w:rPr>
          <w:sz w:val="16"/>
          <w:szCs w:val="16"/>
        </w:rPr>
      </w:pPr>
      <w:r w:rsidRPr="00E23D2C">
        <w:rPr>
          <w:sz w:val="16"/>
          <w:szCs w:val="16"/>
        </w:rPr>
        <w:t xml:space="preserve">    return res, mean, std</w:t>
      </w:r>
    </w:p>
    <w:p w14:paraId="08878230" w14:textId="77777777" w:rsidR="00743E52" w:rsidRPr="00E23D2C" w:rsidRDefault="00743E52" w:rsidP="00475B71">
      <w:pPr>
        <w:pStyle w:val="afc"/>
        <w:rPr>
          <w:sz w:val="16"/>
          <w:szCs w:val="16"/>
        </w:rPr>
      </w:pPr>
    </w:p>
    <w:p w14:paraId="23866751" w14:textId="77777777" w:rsidR="00743E52" w:rsidRPr="00E23D2C" w:rsidRDefault="00743E52" w:rsidP="00475B71">
      <w:pPr>
        <w:pStyle w:val="afc"/>
        <w:rPr>
          <w:sz w:val="16"/>
          <w:szCs w:val="16"/>
        </w:rPr>
      </w:pPr>
      <w:r w:rsidRPr="00E23D2C">
        <w:rPr>
          <w:sz w:val="16"/>
          <w:szCs w:val="16"/>
        </w:rPr>
        <w:t>def evaluate(model, X, y, y_mean, y_std, batch=64):</w:t>
      </w:r>
    </w:p>
    <w:p w14:paraId="76364C63" w14:textId="77777777" w:rsidR="00743E52" w:rsidRPr="00E23D2C" w:rsidRDefault="00743E52" w:rsidP="00475B71">
      <w:pPr>
        <w:pStyle w:val="afc"/>
        <w:rPr>
          <w:sz w:val="16"/>
          <w:szCs w:val="16"/>
        </w:rPr>
      </w:pPr>
      <w:r w:rsidRPr="00E23D2C">
        <w:rPr>
          <w:sz w:val="16"/>
          <w:szCs w:val="16"/>
        </w:rPr>
        <w:t xml:space="preserve">    model.eval()</w:t>
      </w:r>
    </w:p>
    <w:p w14:paraId="1C1D7A7D" w14:textId="77777777" w:rsidR="00743E52" w:rsidRPr="00E23D2C" w:rsidRDefault="00743E52" w:rsidP="00475B71">
      <w:pPr>
        <w:pStyle w:val="afc"/>
        <w:rPr>
          <w:sz w:val="16"/>
          <w:szCs w:val="16"/>
        </w:rPr>
      </w:pPr>
      <w:r w:rsidRPr="00E23D2C">
        <w:rPr>
          <w:sz w:val="16"/>
          <w:szCs w:val="16"/>
        </w:rPr>
        <w:t xml:space="preserve">    dev = next(model.parameters()).device</w:t>
      </w:r>
    </w:p>
    <w:p w14:paraId="31F0BF17" w14:textId="77777777" w:rsidR="00743E52" w:rsidRPr="00E23D2C" w:rsidRDefault="00743E52" w:rsidP="00475B71">
      <w:pPr>
        <w:pStyle w:val="afc"/>
        <w:rPr>
          <w:sz w:val="16"/>
          <w:szCs w:val="16"/>
        </w:rPr>
      </w:pPr>
      <w:r w:rsidRPr="00E23D2C">
        <w:rPr>
          <w:sz w:val="16"/>
          <w:szCs w:val="16"/>
        </w:rPr>
        <w:t xml:space="preserve">    total_mae = 0.0</w:t>
      </w:r>
    </w:p>
    <w:p w14:paraId="7BDF993D" w14:textId="77777777" w:rsidR="00743E52" w:rsidRPr="00E23D2C" w:rsidRDefault="00743E52" w:rsidP="00475B71">
      <w:pPr>
        <w:pStyle w:val="afc"/>
        <w:rPr>
          <w:sz w:val="16"/>
          <w:szCs w:val="16"/>
        </w:rPr>
      </w:pPr>
      <w:r w:rsidRPr="00E23D2C">
        <w:rPr>
          <w:sz w:val="16"/>
          <w:szCs w:val="16"/>
        </w:rPr>
        <w:t xml:space="preserve">    total_mse = 0.0</w:t>
      </w:r>
    </w:p>
    <w:p w14:paraId="4C06A8BA" w14:textId="77777777" w:rsidR="00743E52" w:rsidRPr="00E23D2C" w:rsidRDefault="00743E52" w:rsidP="00475B71">
      <w:pPr>
        <w:pStyle w:val="afc"/>
        <w:rPr>
          <w:sz w:val="16"/>
          <w:szCs w:val="16"/>
        </w:rPr>
      </w:pPr>
      <w:r w:rsidRPr="00E23D2C">
        <w:rPr>
          <w:sz w:val="16"/>
          <w:szCs w:val="16"/>
        </w:rPr>
        <w:t xml:space="preserve">    n = len(X)</w:t>
      </w:r>
    </w:p>
    <w:p w14:paraId="3683D33E" w14:textId="77777777" w:rsidR="00743E52" w:rsidRPr="00E23D2C" w:rsidRDefault="00743E52" w:rsidP="00475B71">
      <w:pPr>
        <w:pStyle w:val="afc"/>
        <w:rPr>
          <w:sz w:val="16"/>
          <w:szCs w:val="16"/>
        </w:rPr>
      </w:pPr>
      <w:r w:rsidRPr="00E23D2C">
        <w:rPr>
          <w:sz w:val="16"/>
          <w:szCs w:val="16"/>
        </w:rPr>
        <w:t xml:space="preserve">    with torch.no_grad():</w:t>
      </w:r>
    </w:p>
    <w:p w14:paraId="7A4BCC09" w14:textId="77777777" w:rsidR="00743E52" w:rsidRPr="00E23D2C" w:rsidRDefault="00743E52" w:rsidP="00475B71">
      <w:pPr>
        <w:pStyle w:val="afc"/>
        <w:rPr>
          <w:sz w:val="16"/>
          <w:szCs w:val="16"/>
        </w:rPr>
      </w:pPr>
      <w:r w:rsidRPr="00E23D2C">
        <w:rPr>
          <w:sz w:val="16"/>
          <w:szCs w:val="16"/>
        </w:rPr>
        <w:t xml:space="preserve">        for i in range(0, n, batch):</w:t>
      </w:r>
    </w:p>
    <w:p w14:paraId="48DF5F4B" w14:textId="77777777" w:rsidR="00743E52" w:rsidRPr="00E23D2C" w:rsidRDefault="00743E52" w:rsidP="00475B71">
      <w:pPr>
        <w:pStyle w:val="afc"/>
        <w:rPr>
          <w:sz w:val="16"/>
          <w:szCs w:val="16"/>
        </w:rPr>
      </w:pPr>
      <w:r w:rsidRPr="00E23D2C">
        <w:rPr>
          <w:sz w:val="16"/>
          <w:szCs w:val="16"/>
        </w:rPr>
        <w:t xml:space="preserve">            xb = torch.tensor(X[i : i + batch], device=dev)</w:t>
      </w:r>
    </w:p>
    <w:p w14:paraId="3C579AFC" w14:textId="77777777" w:rsidR="00743E52" w:rsidRPr="00E23D2C" w:rsidRDefault="00743E52" w:rsidP="00475B71">
      <w:pPr>
        <w:pStyle w:val="afc"/>
        <w:rPr>
          <w:sz w:val="16"/>
          <w:szCs w:val="16"/>
        </w:rPr>
      </w:pPr>
      <w:r w:rsidRPr="00E23D2C">
        <w:rPr>
          <w:sz w:val="16"/>
          <w:szCs w:val="16"/>
        </w:rPr>
        <w:t xml:space="preserve">            pred_n = model(xb).cpu().numpy()</w:t>
      </w:r>
    </w:p>
    <w:p w14:paraId="07E18E1E" w14:textId="77777777" w:rsidR="00743E52" w:rsidRPr="00E23D2C" w:rsidRDefault="00743E52" w:rsidP="00475B71">
      <w:pPr>
        <w:pStyle w:val="afc"/>
        <w:rPr>
          <w:sz w:val="16"/>
          <w:szCs w:val="16"/>
        </w:rPr>
      </w:pPr>
      <w:r w:rsidRPr="00E23D2C">
        <w:rPr>
          <w:sz w:val="16"/>
          <w:szCs w:val="16"/>
        </w:rPr>
        <w:t xml:space="preserve">            pred   = pred_n * y_std + y_mean</w:t>
      </w:r>
    </w:p>
    <w:p w14:paraId="7315BCD5" w14:textId="77777777" w:rsidR="00743E52" w:rsidRPr="00E23D2C" w:rsidRDefault="00743E52" w:rsidP="00475B71">
      <w:pPr>
        <w:pStyle w:val="afc"/>
        <w:rPr>
          <w:sz w:val="16"/>
          <w:szCs w:val="16"/>
        </w:rPr>
      </w:pPr>
      <w:r w:rsidRPr="00E23D2C">
        <w:rPr>
          <w:sz w:val="16"/>
          <w:szCs w:val="16"/>
        </w:rPr>
        <w:t xml:space="preserve">            err    = y[i : i + batch] - pred</w:t>
      </w:r>
    </w:p>
    <w:p w14:paraId="23FA3077" w14:textId="77777777" w:rsidR="00743E52" w:rsidRPr="00E23D2C" w:rsidRDefault="00743E52" w:rsidP="00475B71">
      <w:pPr>
        <w:pStyle w:val="afc"/>
        <w:rPr>
          <w:sz w:val="16"/>
          <w:szCs w:val="16"/>
        </w:rPr>
      </w:pPr>
      <w:r w:rsidRPr="00E23D2C">
        <w:rPr>
          <w:sz w:val="16"/>
          <w:szCs w:val="16"/>
        </w:rPr>
        <w:t xml:space="preserve">            total_mae += np.abs(err).sum()</w:t>
      </w:r>
    </w:p>
    <w:p w14:paraId="50220D16" w14:textId="77777777" w:rsidR="00743E52" w:rsidRPr="00E23D2C" w:rsidRDefault="00743E52" w:rsidP="00475B71">
      <w:pPr>
        <w:pStyle w:val="afc"/>
        <w:rPr>
          <w:sz w:val="16"/>
          <w:szCs w:val="16"/>
        </w:rPr>
      </w:pPr>
      <w:r w:rsidRPr="00E23D2C">
        <w:rPr>
          <w:sz w:val="16"/>
          <w:szCs w:val="16"/>
        </w:rPr>
        <w:t xml:space="preserve">            total_mse += (err  2).sum()</w:t>
      </w:r>
    </w:p>
    <w:p w14:paraId="455CE640" w14:textId="77777777" w:rsidR="00743E52" w:rsidRPr="00E23D2C" w:rsidRDefault="00743E52" w:rsidP="00475B71">
      <w:pPr>
        <w:pStyle w:val="afc"/>
        <w:rPr>
          <w:sz w:val="16"/>
          <w:szCs w:val="16"/>
        </w:rPr>
      </w:pPr>
      <w:r w:rsidRPr="00E23D2C">
        <w:rPr>
          <w:sz w:val="16"/>
          <w:szCs w:val="16"/>
        </w:rPr>
        <w:t xml:space="preserve">    mae  = total_mae / n</w:t>
      </w:r>
    </w:p>
    <w:p w14:paraId="17F9F640" w14:textId="77777777" w:rsidR="00743E52" w:rsidRPr="00E23D2C" w:rsidRDefault="00743E52" w:rsidP="00475B71">
      <w:pPr>
        <w:pStyle w:val="afc"/>
        <w:rPr>
          <w:sz w:val="16"/>
          <w:szCs w:val="16"/>
        </w:rPr>
      </w:pPr>
      <w:r w:rsidRPr="00E23D2C">
        <w:rPr>
          <w:sz w:val="16"/>
          <w:szCs w:val="16"/>
        </w:rPr>
        <w:t xml:space="preserve">    mse  = total_mse / n</w:t>
      </w:r>
    </w:p>
    <w:p w14:paraId="6B68B649" w14:textId="77777777" w:rsidR="00743E52" w:rsidRPr="00E23D2C" w:rsidRDefault="00743E52" w:rsidP="00475B71">
      <w:pPr>
        <w:pStyle w:val="afc"/>
        <w:rPr>
          <w:sz w:val="16"/>
          <w:szCs w:val="16"/>
        </w:rPr>
      </w:pPr>
      <w:r w:rsidRPr="00E23D2C">
        <w:rPr>
          <w:sz w:val="16"/>
          <w:szCs w:val="16"/>
        </w:rPr>
        <w:t xml:space="preserve">    rmse = math.sqrt(mse)</w:t>
      </w:r>
    </w:p>
    <w:p w14:paraId="2B2601D6" w14:textId="77777777" w:rsidR="00743E52" w:rsidRPr="00E23D2C" w:rsidRDefault="00743E52" w:rsidP="00475B71">
      <w:pPr>
        <w:pStyle w:val="afc"/>
        <w:rPr>
          <w:sz w:val="16"/>
          <w:szCs w:val="16"/>
        </w:rPr>
      </w:pPr>
      <w:r w:rsidRPr="00E23D2C">
        <w:rPr>
          <w:sz w:val="16"/>
          <w:szCs w:val="16"/>
        </w:rPr>
        <w:t xml:space="preserve">    return mae, mse, rmse</w:t>
      </w:r>
    </w:p>
    <w:p w14:paraId="6C213732" w14:textId="77777777" w:rsidR="00743E52" w:rsidRPr="00E23D2C" w:rsidRDefault="00743E52" w:rsidP="00475B71">
      <w:pPr>
        <w:pStyle w:val="afc"/>
        <w:rPr>
          <w:sz w:val="16"/>
          <w:szCs w:val="16"/>
        </w:rPr>
      </w:pPr>
    </w:p>
    <w:p w14:paraId="514F6BCE" w14:textId="77777777" w:rsidR="00743E52" w:rsidRPr="00E23D2C" w:rsidRDefault="00743E52" w:rsidP="00475B71">
      <w:pPr>
        <w:pStyle w:val="afc"/>
        <w:rPr>
          <w:sz w:val="16"/>
          <w:szCs w:val="16"/>
        </w:rPr>
      </w:pPr>
    </w:p>
    <w:p w14:paraId="6EE79460" w14:textId="77777777" w:rsidR="00743E52" w:rsidRPr="00E23D2C" w:rsidRDefault="00743E52" w:rsidP="00475B71">
      <w:pPr>
        <w:pStyle w:val="afc"/>
        <w:rPr>
          <w:sz w:val="16"/>
          <w:szCs w:val="16"/>
        </w:rPr>
      </w:pPr>
      <w:r w:rsidRPr="00E23D2C">
        <w:rPr>
          <w:sz w:val="16"/>
          <w:szCs w:val="16"/>
        </w:rPr>
        <w:t>def train_sync(req: TrainRequest):</w:t>
      </w:r>
    </w:p>
    <w:p w14:paraId="45341F36" w14:textId="77777777" w:rsidR="00743E52" w:rsidRPr="00E23D2C" w:rsidRDefault="00743E52" w:rsidP="00475B71">
      <w:pPr>
        <w:pStyle w:val="afc"/>
        <w:rPr>
          <w:sz w:val="16"/>
          <w:szCs w:val="16"/>
        </w:rPr>
      </w:pPr>
      <w:r w:rsidRPr="00E23D2C">
        <w:rPr>
          <w:sz w:val="16"/>
          <w:szCs w:val="16"/>
        </w:rPr>
        <w:t xml:space="preserve">    try:</w:t>
      </w:r>
    </w:p>
    <w:p w14:paraId="7B9E29AA" w14:textId="77777777" w:rsidR="00743E52" w:rsidRPr="00E23D2C" w:rsidRDefault="00743E52" w:rsidP="00475B71">
      <w:pPr>
        <w:pStyle w:val="afc"/>
        <w:rPr>
          <w:sz w:val="16"/>
          <w:szCs w:val="16"/>
        </w:rPr>
      </w:pPr>
      <w:r w:rsidRPr="00E23D2C">
        <w:rPr>
          <w:sz w:val="16"/>
          <w:szCs w:val="16"/>
        </w:rPr>
        <w:t xml:space="preserve">        data = fetch_simulation(req.simulationId)</w:t>
      </w:r>
    </w:p>
    <w:p w14:paraId="7DB150CC" w14:textId="77777777" w:rsidR="00743E52" w:rsidRPr="00E23D2C" w:rsidRDefault="00743E52" w:rsidP="00475B71">
      <w:pPr>
        <w:pStyle w:val="afc"/>
        <w:rPr>
          <w:sz w:val="16"/>
          <w:szCs w:val="16"/>
        </w:rPr>
      </w:pPr>
      <w:r w:rsidRPr="00E23D2C">
        <w:rPr>
          <w:sz w:val="16"/>
          <w:szCs w:val="16"/>
        </w:rPr>
        <w:t xml:space="preserve">    except Exception as exc:</w:t>
      </w:r>
    </w:p>
    <w:p w14:paraId="16758DA2" w14:textId="77777777" w:rsidR="00743E52" w:rsidRPr="00E23D2C" w:rsidRDefault="00743E52" w:rsidP="00475B71">
      <w:pPr>
        <w:pStyle w:val="afc"/>
        <w:rPr>
          <w:sz w:val="16"/>
          <w:szCs w:val="16"/>
        </w:rPr>
      </w:pPr>
      <w:r w:rsidRPr="00E23D2C">
        <w:rPr>
          <w:sz w:val="16"/>
          <w:szCs w:val="16"/>
        </w:rPr>
        <w:t xml:space="preserve">        raise HTTPException(500, f"Помилка БД: {exc}")</w:t>
      </w:r>
    </w:p>
    <w:p w14:paraId="36C74C81" w14:textId="77777777" w:rsidR="00743E52" w:rsidRPr="00E23D2C" w:rsidRDefault="00743E52" w:rsidP="00475B71">
      <w:pPr>
        <w:pStyle w:val="afc"/>
        <w:rPr>
          <w:sz w:val="16"/>
          <w:szCs w:val="16"/>
        </w:rPr>
      </w:pPr>
    </w:p>
    <w:p w14:paraId="16CEC3BD" w14:textId="77777777" w:rsidR="00743E52" w:rsidRPr="00E23D2C" w:rsidRDefault="00743E52" w:rsidP="00475B71">
      <w:pPr>
        <w:pStyle w:val="afc"/>
        <w:rPr>
          <w:sz w:val="16"/>
          <w:szCs w:val="16"/>
        </w:rPr>
      </w:pPr>
      <w:r w:rsidRPr="00E23D2C">
        <w:rPr>
          <w:sz w:val="16"/>
          <w:szCs w:val="16"/>
        </w:rPr>
        <w:t xml:space="preserve">    try:</w:t>
      </w:r>
    </w:p>
    <w:p w14:paraId="1537D918" w14:textId="77777777" w:rsidR="00743E52" w:rsidRPr="00E23D2C" w:rsidRDefault="00743E52" w:rsidP="00475B71">
      <w:pPr>
        <w:pStyle w:val="afc"/>
        <w:rPr>
          <w:sz w:val="16"/>
          <w:szCs w:val="16"/>
        </w:rPr>
      </w:pPr>
      <w:r w:rsidRPr="00E23D2C">
        <w:rPr>
          <w:sz w:val="16"/>
          <w:szCs w:val="16"/>
        </w:rPr>
        <w:t xml:space="preserve">        X, y = make_sequences(data, req.SEQ_LENGTH)</w:t>
      </w:r>
    </w:p>
    <w:p w14:paraId="1A90205F" w14:textId="77777777" w:rsidR="00743E52" w:rsidRPr="00E23D2C" w:rsidRDefault="00743E52" w:rsidP="00475B71">
      <w:pPr>
        <w:pStyle w:val="afc"/>
        <w:rPr>
          <w:sz w:val="16"/>
          <w:szCs w:val="16"/>
        </w:rPr>
      </w:pPr>
      <w:r w:rsidRPr="00E23D2C">
        <w:rPr>
          <w:sz w:val="16"/>
          <w:szCs w:val="16"/>
        </w:rPr>
        <w:t xml:space="preserve">    except ValueError:</w:t>
      </w:r>
    </w:p>
    <w:p w14:paraId="2636AE43" w14:textId="77777777" w:rsidR="00743E52" w:rsidRPr="00E23D2C" w:rsidRDefault="00743E52" w:rsidP="00475B71">
      <w:pPr>
        <w:pStyle w:val="afc"/>
        <w:rPr>
          <w:sz w:val="16"/>
          <w:szCs w:val="16"/>
        </w:rPr>
      </w:pPr>
      <w:r w:rsidRPr="00E23D2C">
        <w:rPr>
          <w:sz w:val="16"/>
          <w:szCs w:val="16"/>
        </w:rPr>
        <w:t xml:space="preserve">        raise HTTPException(400, "Недостатньо точок для заданої довжини вікна")</w:t>
      </w:r>
    </w:p>
    <w:p w14:paraId="1AC7FA56" w14:textId="77777777" w:rsidR="00743E52" w:rsidRPr="00E23D2C" w:rsidRDefault="00743E52" w:rsidP="00475B71">
      <w:pPr>
        <w:pStyle w:val="afc"/>
        <w:rPr>
          <w:sz w:val="16"/>
          <w:szCs w:val="16"/>
        </w:rPr>
      </w:pPr>
    </w:p>
    <w:p w14:paraId="04DB7F5A" w14:textId="77777777" w:rsidR="00743E52" w:rsidRPr="00E23D2C" w:rsidRDefault="00743E52" w:rsidP="00475B71">
      <w:pPr>
        <w:pStyle w:val="afc"/>
        <w:rPr>
          <w:sz w:val="16"/>
          <w:szCs w:val="16"/>
        </w:rPr>
      </w:pPr>
      <w:r w:rsidRPr="00E23D2C">
        <w:rPr>
          <w:sz w:val="16"/>
          <w:szCs w:val="16"/>
        </w:rPr>
        <w:t xml:space="preserve">    (X_tr, y_tr), (X_val, y_val), (X_te, y_te) = train_val_test_split(X, y)</w:t>
      </w:r>
    </w:p>
    <w:p w14:paraId="73B14575" w14:textId="77777777" w:rsidR="00743E52" w:rsidRPr="00E23D2C" w:rsidRDefault="00743E52" w:rsidP="00475B71">
      <w:pPr>
        <w:pStyle w:val="afc"/>
        <w:rPr>
          <w:sz w:val="16"/>
          <w:szCs w:val="16"/>
        </w:rPr>
      </w:pPr>
      <w:r w:rsidRPr="00E23D2C">
        <w:rPr>
          <w:sz w:val="16"/>
          <w:szCs w:val="16"/>
        </w:rPr>
        <w:t xml:space="preserve">    (X_tr_n, X_val_n, X_te_n), x_mean, x_std = normalise_sets(X_tr, X_val, X_te)</w:t>
      </w:r>
    </w:p>
    <w:p w14:paraId="72C28852" w14:textId="77777777" w:rsidR="00743E52" w:rsidRPr="00E23D2C" w:rsidRDefault="00743E52" w:rsidP="00475B71">
      <w:pPr>
        <w:pStyle w:val="afc"/>
        <w:rPr>
          <w:sz w:val="16"/>
          <w:szCs w:val="16"/>
        </w:rPr>
      </w:pPr>
    </w:p>
    <w:p w14:paraId="2BF4A481" w14:textId="77777777" w:rsidR="00743E52" w:rsidRPr="00E23D2C" w:rsidRDefault="00743E52" w:rsidP="00475B71">
      <w:pPr>
        <w:pStyle w:val="afc"/>
        <w:rPr>
          <w:sz w:val="16"/>
          <w:szCs w:val="16"/>
        </w:rPr>
      </w:pPr>
      <w:r w:rsidRPr="00E23D2C">
        <w:rPr>
          <w:sz w:val="16"/>
          <w:szCs w:val="16"/>
        </w:rPr>
        <w:t xml:space="preserve">    y_mean = float(x_mean[0])</w:t>
      </w:r>
    </w:p>
    <w:p w14:paraId="6357C64C" w14:textId="77777777" w:rsidR="00743E52" w:rsidRPr="00E23D2C" w:rsidRDefault="00743E52" w:rsidP="00475B71">
      <w:pPr>
        <w:pStyle w:val="afc"/>
        <w:rPr>
          <w:sz w:val="16"/>
          <w:szCs w:val="16"/>
        </w:rPr>
      </w:pPr>
      <w:r w:rsidRPr="00E23D2C">
        <w:rPr>
          <w:sz w:val="16"/>
          <w:szCs w:val="16"/>
        </w:rPr>
        <w:t xml:space="preserve">    y_std = float(x_std[0])</w:t>
      </w:r>
    </w:p>
    <w:p w14:paraId="395F3EDB" w14:textId="77777777" w:rsidR="00743E52" w:rsidRPr="00E23D2C" w:rsidRDefault="00743E52" w:rsidP="00475B71">
      <w:pPr>
        <w:pStyle w:val="afc"/>
        <w:rPr>
          <w:sz w:val="16"/>
          <w:szCs w:val="16"/>
        </w:rPr>
      </w:pPr>
    </w:p>
    <w:p w14:paraId="15FB2AF5" w14:textId="77777777" w:rsidR="00743E52" w:rsidRPr="00E23D2C" w:rsidRDefault="00743E52" w:rsidP="00475B71">
      <w:pPr>
        <w:pStyle w:val="afc"/>
        <w:rPr>
          <w:sz w:val="16"/>
          <w:szCs w:val="16"/>
        </w:rPr>
      </w:pPr>
      <w:r w:rsidRPr="00E23D2C">
        <w:rPr>
          <w:sz w:val="16"/>
          <w:szCs w:val="16"/>
        </w:rPr>
        <w:t xml:space="preserve">    y_tr_n = (y_tr - y_mean) / y_std</w:t>
      </w:r>
    </w:p>
    <w:p w14:paraId="5FABB2D9" w14:textId="77777777" w:rsidR="00743E52" w:rsidRPr="00E23D2C" w:rsidRDefault="00743E52" w:rsidP="00475B71">
      <w:pPr>
        <w:pStyle w:val="afc"/>
        <w:rPr>
          <w:sz w:val="16"/>
          <w:szCs w:val="16"/>
        </w:rPr>
      </w:pPr>
      <w:r w:rsidRPr="00E23D2C">
        <w:rPr>
          <w:sz w:val="16"/>
          <w:szCs w:val="16"/>
        </w:rPr>
        <w:t xml:space="preserve">    y_val_n = (y_val - y_mean) / y_std</w:t>
      </w:r>
    </w:p>
    <w:p w14:paraId="58F9115D" w14:textId="77777777" w:rsidR="00743E52" w:rsidRPr="00E23D2C" w:rsidRDefault="00743E52" w:rsidP="00475B71">
      <w:pPr>
        <w:pStyle w:val="afc"/>
        <w:rPr>
          <w:sz w:val="16"/>
          <w:szCs w:val="16"/>
        </w:rPr>
      </w:pPr>
    </w:p>
    <w:p w14:paraId="661BF127" w14:textId="77777777" w:rsidR="00743E52" w:rsidRPr="00E23D2C" w:rsidRDefault="00743E52" w:rsidP="00475B71">
      <w:pPr>
        <w:pStyle w:val="afc"/>
        <w:rPr>
          <w:sz w:val="16"/>
          <w:szCs w:val="16"/>
        </w:rPr>
      </w:pPr>
      <w:r w:rsidRPr="00E23D2C">
        <w:rPr>
          <w:sz w:val="16"/>
          <w:szCs w:val="16"/>
        </w:rPr>
        <w:t xml:space="preserve">    def loader(X_, y_, shuffle):</w:t>
      </w:r>
    </w:p>
    <w:p w14:paraId="58FF533D" w14:textId="77777777" w:rsidR="00743E52" w:rsidRPr="00E23D2C" w:rsidRDefault="00743E52" w:rsidP="00475B71">
      <w:pPr>
        <w:pStyle w:val="afc"/>
        <w:rPr>
          <w:sz w:val="16"/>
          <w:szCs w:val="16"/>
        </w:rPr>
      </w:pPr>
      <w:r w:rsidRPr="00E23D2C">
        <w:rPr>
          <w:sz w:val="16"/>
          <w:szCs w:val="16"/>
        </w:rPr>
        <w:t xml:space="preserve">        if len(X_) == 0:</w:t>
      </w:r>
    </w:p>
    <w:p w14:paraId="56291E7B" w14:textId="77777777" w:rsidR="00743E52" w:rsidRPr="00E23D2C" w:rsidRDefault="00743E52" w:rsidP="00475B71">
      <w:pPr>
        <w:pStyle w:val="afc"/>
        <w:rPr>
          <w:sz w:val="16"/>
          <w:szCs w:val="16"/>
        </w:rPr>
      </w:pPr>
      <w:r w:rsidRPr="00E23D2C">
        <w:rPr>
          <w:sz w:val="16"/>
          <w:szCs w:val="16"/>
        </w:rPr>
        <w:t xml:space="preserve">            return None</w:t>
      </w:r>
    </w:p>
    <w:p w14:paraId="02832DED" w14:textId="77777777" w:rsidR="00743E52" w:rsidRPr="00E23D2C" w:rsidRDefault="00743E52" w:rsidP="00475B71">
      <w:pPr>
        <w:pStyle w:val="afc"/>
        <w:rPr>
          <w:sz w:val="16"/>
          <w:szCs w:val="16"/>
        </w:rPr>
      </w:pPr>
      <w:r w:rsidRPr="00E23D2C">
        <w:rPr>
          <w:sz w:val="16"/>
          <w:szCs w:val="16"/>
        </w:rPr>
        <w:t xml:space="preserve">        dset = TensorDataset(torch.tensor(X_), torch.tensor(y_))</w:t>
      </w:r>
    </w:p>
    <w:p w14:paraId="7D859D62" w14:textId="77777777" w:rsidR="00743E52" w:rsidRPr="00E23D2C" w:rsidRDefault="00743E52" w:rsidP="00475B71">
      <w:pPr>
        <w:pStyle w:val="afc"/>
        <w:rPr>
          <w:sz w:val="16"/>
          <w:szCs w:val="16"/>
        </w:rPr>
      </w:pPr>
      <w:r w:rsidRPr="00E23D2C">
        <w:rPr>
          <w:sz w:val="16"/>
          <w:szCs w:val="16"/>
        </w:rPr>
        <w:t xml:space="preserve">        return DataLoader(dset, batch_size=req.batch_size, shuffle=shuffle)</w:t>
      </w:r>
    </w:p>
    <w:p w14:paraId="09F3B2F7" w14:textId="77777777" w:rsidR="00743E52" w:rsidRPr="00E23D2C" w:rsidRDefault="00743E52" w:rsidP="00475B71">
      <w:pPr>
        <w:pStyle w:val="afc"/>
        <w:rPr>
          <w:sz w:val="16"/>
          <w:szCs w:val="16"/>
        </w:rPr>
      </w:pPr>
    </w:p>
    <w:p w14:paraId="65256999" w14:textId="77777777" w:rsidR="00743E52" w:rsidRPr="00E23D2C" w:rsidRDefault="00743E52" w:rsidP="00475B71">
      <w:pPr>
        <w:pStyle w:val="afc"/>
        <w:rPr>
          <w:sz w:val="16"/>
          <w:szCs w:val="16"/>
        </w:rPr>
      </w:pPr>
      <w:r w:rsidRPr="00E23D2C">
        <w:rPr>
          <w:sz w:val="16"/>
          <w:szCs w:val="16"/>
        </w:rPr>
        <w:t xml:space="preserve">    dl_train = loader(X_tr_n, y_tr_n, True)</w:t>
      </w:r>
    </w:p>
    <w:p w14:paraId="6750F170" w14:textId="77777777" w:rsidR="00743E52" w:rsidRPr="00E23D2C" w:rsidRDefault="00743E52" w:rsidP="00475B71">
      <w:pPr>
        <w:pStyle w:val="afc"/>
        <w:rPr>
          <w:sz w:val="16"/>
          <w:szCs w:val="16"/>
        </w:rPr>
      </w:pPr>
      <w:r w:rsidRPr="00E23D2C">
        <w:rPr>
          <w:sz w:val="16"/>
          <w:szCs w:val="16"/>
        </w:rPr>
        <w:t xml:space="preserve">    dl_val = loader(X_val_n, y_val_n, False)</w:t>
      </w:r>
    </w:p>
    <w:p w14:paraId="274B543E" w14:textId="77777777" w:rsidR="00743E52" w:rsidRPr="00E23D2C" w:rsidRDefault="00743E52" w:rsidP="00475B71">
      <w:pPr>
        <w:pStyle w:val="afc"/>
        <w:rPr>
          <w:sz w:val="16"/>
          <w:szCs w:val="16"/>
        </w:rPr>
      </w:pPr>
    </w:p>
    <w:p w14:paraId="0FEBA059" w14:textId="7FA5FF05" w:rsidR="00743E52" w:rsidRPr="00E23D2C" w:rsidRDefault="00743E52" w:rsidP="00475B71">
      <w:pPr>
        <w:pStyle w:val="afc"/>
        <w:rPr>
          <w:sz w:val="16"/>
          <w:szCs w:val="16"/>
        </w:rPr>
      </w:pPr>
      <w:r w:rsidRPr="00E23D2C">
        <w:rPr>
          <w:sz w:val="16"/>
          <w:szCs w:val="16"/>
        </w:rPr>
        <w:t xml:space="preserve">    device = torch.device('cuda' if torch.cuda.is_available() else 'cpu') </w:t>
      </w:r>
    </w:p>
    <w:p w14:paraId="5D73374B" w14:textId="77777777" w:rsidR="00743E52" w:rsidRPr="00E23D2C" w:rsidRDefault="00743E52" w:rsidP="00475B71">
      <w:pPr>
        <w:pStyle w:val="afc"/>
        <w:rPr>
          <w:sz w:val="16"/>
          <w:szCs w:val="16"/>
        </w:rPr>
      </w:pPr>
      <w:r w:rsidRPr="00E23D2C">
        <w:rPr>
          <w:sz w:val="16"/>
          <w:szCs w:val="16"/>
        </w:rPr>
        <w:t xml:space="preserve">    model = TemperatureLSTM(X.shape[-1], req.HIDDEN_SIZE, req.NUM_LAYERS).to(device)</w:t>
      </w:r>
    </w:p>
    <w:p w14:paraId="281D2498" w14:textId="77777777" w:rsidR="00743E52" w:rsidRPr="00E23D2C" w:rsidRDefault="00743E52" w:rsidP="00475B71">
      <w:pPr>
        <w:pStyle w:val="afc"/>
        <w:rPr>
          <w:sz w:val="16"/>
          <w:szCs w:val="16"/>
        </w:rPr>
      </w:pPr>
      <w:r w:rsidRPr="00E23D2C">
        <w:rPr>
          <w:sz w:val="16"/>
          <w:szCs w:val="16"/>
        </w:rPr>
        <w:t xml:space="preserve">    criterion = nn.MSELoss()</w:t>
      </w:r>
    </w:p>
    <w:p w14:paraId="0111A7BA" w14:textId="77777777" w:rsidR="00743E52" w:rsidRPr="00E23D2C" w:rsidRDefault="00743E52" w:rsidP="00475B71">
      <w:pPr>
        <w:pStyle w:val="afc"/>
        <w:rPr>
          <w:sz w:val="16"/>
          <w:szCs w:val="16"/>
        </w:rPr>
      </w:pPr>
      <w:r w:rsidRPr="00E23D2C">
        <w:rPr>
          <w:sz w:val="16"/>
          <w:szCs w:val="16"/>
        </w:rPr>
        <w:t xml:space="preserve">    optim = torch.optim.Adam(model.parameters(), lr=1e-3)</w:t>
      </w:r>
    </w:p>
    <w:p w14:paraId="1D5C2925" w14:textId="77777777" w:rsidR="00743E52" w:rsidRPr="00E23D2C" w:rsidRDefault="00743E52" w:rsidP="00475B71">
      <w:pPr>
        <w:pStyle w:val="afc"/>
        <w:rPr>
          <w:sz w:val="16"/>
          <w:szCs w:val="16"/>
        </w:rPr>
      </w:pPr>
      <w:r w:rsidRPr="00E23D2C">
        <w:rPr>
          <w:sz w:val="16"/>
          <w:szCs w:val="16"/>
        </w:rPr>
        <w:t xml:space="preserve">    best_state: Optional[dict] = None</w:t>
      </w:r>
    </w:p>
    <w:p w14:paraId="73A3281D" w14:textId="77777777" w:rsidR="00743E52" w:rsidRPr="00E23D2C" w:rsidRDefault="00743E52" w:rsidP="00475B71">
      <w:pPr>
        <w:pStyle w:val="afc"/>
        <w:rPr>
          <w:sz w:val="16"/>
          <w:szCs w:val="16"/>
        </w:rPr>
      </w:pPr>
      <w:r w:rsidRPr="00E23D2C">
        <w:rPr>
          <w:sz w:val="16"/>
          <w:szCs w:val="16"/>
        </w:rPr>
        <w:t xml:space="preserve">    best_val = float("inf")</w:t>
      </w:r>
    </w:p>
    <w:p w14:paraId="5546C44D" w14:textId="77777777" w:rsidR="00743E52" w:rsidRPr="00E23D2C" w:rsidRDefault="00743E52" w:rsidP="00475B71">
      <w:pPr>
        <w:pStyle w:val="afc"/>
        <w:rPr>
          <w:sz w:val="16"/>
          <w:szCs w:val="16"/>
        </w:rPr>
      </w:pPr>
    </w:p>
    <w:p w14:paraId="16E5A574" w14:textId="77777777" w:rsidR="00743E52" w:rsidRPr="00E23D2C" w:rsidRDefault="00743E52" w:rsidP="00475B71">
      <w:pPr>
        <w:pStyle w:val="afc"/>
        <w:rPr>
          <w:sz w:val="16"/>
          <w:szCs w:val="16"/>
        </w:rPr>
      </w:pPr>
      <w:r w:rsidRPr="00E23D2C">
        <w:rPr>
          <w:sz w:val="16"/>
          <w:szCs w:val="16"/>
        </w:rPr>
        <w:t xml:space="preserve">    for epoch in range(1, req.epochs_number + 1):</w:t>
      </w:r>
    </w:p>
    <w:p w14:paraId="030900B3" w14:textId="77777777" w:rsidR="00743E52" w:rsidRPr="00E23D2C" w:rsidRDefault="00743E52" w:rsidP="00475B71">
      <w:pPr>
        <w:pStyle w:val="afc"/>
        <w:rPr>
          <w:sz w:val="16"/>
          <w:szCs w:val="16"/>
        </w:rPr>
      </w:pPr>
      <w:r w:rsidRPr="00E23D2C">
        <w:rPr>
          <w:sz w:val="16"/>
          <w:szCs w:val="16"/>
        </w:rPr>
        <w:t xml:space="preserve">        model.train()</w:t>
      </w:r>
    </w:p>
    <w:p w14:paraId="0B6C974A" w14:textId="77777777" w:rsidR="00743E52" w:rsidRPr="00E23D2C" w:rsidRDefault="00743E52" w:rsidP="00475B71">
      <w:pPr>
        <w:pStyle w:val="afc"/>
        <w:rPr>
          <w:sz w:val="16"/>
          <w:szCs w:val="16"/>
        </w:rPr>
      </w:pPr>
      <w:r w:rsidRPr="00E23D2C">
        <w:rPr>
          <w:sz w:val="16"/>
          <w:szCs w:val="16"/>
        </w:rPr>
        <w:t xml:space="preserve">        train_losses = []</w:t>
      </w:r>
    </w:p>
    <w:p w14:paraId="5FF4B791" w14:textId="77777777" w:rsidR="00743E52" w:rsidRPr="00E23D2C" w:rsidRDefault="00743E52" w:rsidP="00475B71">
      <w:pPr>
        <w:pStyle w:val="afc"/>
        <w:rPr>
          <w:sz w:val="16"/>
          <w:szCs w:val="16"/>
        </w:rPr>
      </w:pPr>
      <w:r w:rsidRPr="00E23D2C">
        <w:rPr>
          <w:sz w:val="16"/>
          <w:szCs w:val="16"/>
        </w:rPr>
        <w:t xml:space="preserve">        for xb, yb in dl_train:</w:t>
      </w:r>
    </w:p>
    <w:p w14:paraId="4A3323A9" w14:textId="77777777" w:rsidR="00743E52" w:rsidRPr="00E23D2C" w:rsidRDefault="00743E52" w:rsidP="00475B71">
      <w:pPr>
        <w:pStyle w:val="afc"/>
        <w:rPr>
          <w:sz w:val="16"/>
          <w:szCs w:val="16"/>
        </w:rPr>
      </w:pPr>
      <w:r w:rsidRPr="00E23D2C">
        <w:rPr>
          <w:sz w:val="16"/>
          <w:szCs w:val="16"/>
        </w:rPr>
        <w:t xml:space="preserve">            xb, yb = xb.to(device), yb.to(device)</w:t>
      </w:r>
    </w:p>
    <w:p w14:paraId="26EBEDD4" w14:textId="77777777" w:rsidR="00743E52" w:rsidRPr="00E23D2C" w:rsidRDefault="00743E52" w:rsidP="00475B71">
      <w:pPr>
        <w:pStyle w:val="afc"/>
        <w:rPr>
          <w:sz w:val="16"/>
          <w:szCs w:val="16"/>
        </w:rPr>
      </w:pPr>
      <w:r w:rsidRPr="00E23D2C">
        <w:rPr>
          <w:sz w:val="16"/>
          <w:szCs w:val="16"/>
        </w:rPr>
        <w:t xml:space="preserve">            optim.zero_grad()</w:t>
      </w:r>
    </w:p>
    <w:p w14:paraId="440F92EA" w14:textId="77777777" w:rsidR="00743E52" w:rsidRPr="00E23D2C" w:rsidRDefault="00743E52" w:rsidP="00475B71">
      <w:pPr>
        <w:pStyle w:val="afc"/>
        <w:rPr>
          <w:sz w:val="16"/>
          <w:szCs w:val="16"/>
        </w:rPr>
      </w:pPr>
      <w:r w:rsidRPr="00E23D2C">
        <w:rPr>
          <w:sz w:val="16"/>
          <w:szCs w:val="16"/>
        </w:rPr>
        <w:t xml:space="preserve">            pred = model(xb)</w:t>
      </w:r>
    </w:p>
    <w:p w14:paraId="2483FDFD" w14:textId="77777777" w:rsidR="00743E52" w:rsidRPr="00E23D2C" w:rsidRDefault="00743E52" w:rsidP="00475B71">
      <w:pPr>
        <w:pStyle w:val="afc"/>
        <w:rPr>
          <w:sz w:val="16"/>
          <w:szCs w:val="16"/>
        </w:rPr>
      </w:pPr>
      <w:r w:rsidRPr="00E23D2C">
        <w:rPr>
          <w:sz w:val="16"/>
          <w:szCs w:val="16"/>
        </w:rPr>
        <w:t xml:space="preserve">            loss = criterion(pred, yb)</w:t>
      </w:r>
    </w:p>
    <w:p w14:paraId="76B3AAB9" w14:textId="77777777" w:rsidR="00743E52" w:rsidRPr="00E23D2C" w:rsidRDefault="00743E52" w:rsidP="00475B71">
      <w:pPr>
        <w:pStyle w:val="afc"/>
        <w:rPr>
          <w:sz w:val="16"/>
          <w:szCs w:val="16"/>
        </w:rPr>
      </w:pPr>
      <w:r w:rsidRPr="00E23D2C">
        <w:rPr>
          <w:sz w:val="16"/>
          <w:szCs w:val="16"/>
        </w:rPr>
        <w:t xml:space="preserve">            loss.backward()</w:t>
      </w:r>
    </w:p>
    <w:p w14:paraId="65A976E9" w14:textId="77777777" w:rsidR="00743E52" w:rsidRPr="00E23D2C" w:rsidRDefault="00743E52" w:rsidP="00475B71">
      <w:pPr>
        <w:pStyle w:val="afc"/>
        <w:rPr>
          <w:sz w:val="16"/>
          <w:szCs w:val="16"/>
        </w:rPr>
      </w:pPr>
      <w:r w:rsidRPr="00E23D2C">
        <w:rPr>
          <w:sz w:val="16"/>
          <w:szCs w:val="16"/>
        </w:rPr>
        <w:t xml:space="preserve">            optim.step()</w:t>
      </w:r>
    </w:p>
    <w:p w14:paraId="3143C4A7" w14:textId="77777777" w:rsidR="00743E52" w:rsidRPr="00E23D2C" w:rsidRDefault="00743E52" w:rsidP="00475B71">
      <w:pPr>
        <w:pStyle w:val="afc"/>
        <w:rPr>
          <w:sz w:val="16"/>
          <w:szCs w:val="16"/>
        </w:rPr>
      </w:pPr>
      <w:r w:rsidRPr="00E23D2C">
        <w:rPr>
          <w:sz w:val="16"/>
          <w:szCs w:val="16"/>
        </w:rPr>
        <w:t xml:space="preserve">            train_losses.append(loss.item())</w:t>
      </w:r>
    </w:p>
    <w:p w14:paraId="0FDC05C0" w14:textId="77777777" w:rsidR="00743E52" w:rsidRPr="00E23D2C" w:rsidRDefault="00743E52" w:rsidP="00475B71">
      <w:pPr>
        <w:pStyle w:val="afc"/>
        <w:rPr>
          <w:sz w:val="16"/>
          <w:szCs w:val="16"/>
        </w:rPr>
      </w:pPr>
      <w:r w:rsidRPr="00E23D2C">
        <w:rPr>
          <w:sz w:val="16"/>
          <w:szCs w:val="16"/>
        </w:rPr>
        <w:t xml:space="preserve">        train_loss = sum(train_losses) / len(train_losses)</w:t>
      </w:r>
    </w:p>
    <w:p w14:paraId="06D54A61" w14:textId="77777777" w:rsidR="00743E52" w:rsidRPr="00E23D2C" w:rsidRDefault="00743E52" w:rsidP="00475B71">
      <w:pPr>
        <w:pStyle w:val="afc"/>
        <w:rPr>
          <w:sz w:val="16"/>
          <w:szCs w:val="16"/>
        </w:rPr>
      </w:pPr>
      <w:r w:rsidRPr="00E23D2C">
        <w:rPr>
          <w:sz w:val="16"/>
          <w:szCs w:val="16"/>
        </w:rPr>
        <w:t xml:space="preserve">        val_loss = None</w:t>
      </w:r>
    </w:p>
    <w:p w14:paraId="3F93247C" w14:textId="77777777" w:rsidR="00743E52" w:rsidRPr="00E23D2C" w:rsidRDefault="00743E52" w:rsidP="00475B71">
      <w:pPr>
        <w:pStyle w:val="afc"/>
        <w:rPr>
          <w:sz w:val="16"/>
          <w:szCs w:val="16"/>
        </w:rPr>
      </w:pPr>
      <w:r w:rsidRPr="00E23D2C">
        <w:rPr>
          <w:sz w:val="16"/>
          <w:szCs w:val="16"/>
        </w:rPr>
        <w:t xml:space="preserve">        if dl_val:</w:t>
      </w:r>
    </w:p>
    <w:p w14:paraId="0AEB7A33" w14:textId="77777777" w:rsidR="00743E52" w:rsidRPr="00E23D2C" w:rsidRDefault="00743E52" w:rsidP="00475B71">
      <w:pPr>
        <w:pStyle w:val="afc"/>
        <w:rPr>
          <w:sz w:val="16"/>
          <w:szCs w:val="16"/>
        </w:rPr>
      </w:pPr>
      <w:r w:rsidRPr="00E23D2C">
        <w:rPr>
          <w:sz w:val="16"/>
          <w:szCs w:val="16"/>
        </w:rPr>
        <w:t xml:space="preserve">            model.eval()</w:t>
      </w:r>
    </w:p>
    <w:p w14:paraId="06BB9F24" w14:textId="77777777" w:rsidR="00743E52" w:rsidRPr="00E23D2C" w:rsidRDefault="00743E52" w:rsidP="00475B71">
      <w:pPr>
        <w:pStyle w:val="afc"/>
        <w:rPr>
          <w:sz w:val="16"/>
          <w:szCs w:val="16"/>
        </w:rPr>
      </w:pPr>
      <w:r w:rsidRPr="00E23D2C">
        <w:rPr>
          <w:sz w:val="16"/>
          <w:szCs w:val="16"/>
        </w:rPr>
        <w:t xml:space="preserve">            with torch.no_grad():</w:t>
      </w:r>
    </w:p>
    <w:p w14:paraId="66D4ECC9" w14:textId="77777777" w:rsidR="00743E52" w:rsidRPr="00E23D2C" w:rsidRDefault="00743E52" w:rsidP="00475B71">
      <w:pPr>
        <w:pStyle w:val="afc"/>
        <w:rPr>
          <w:sz w:val="16"/>
          <w:szCs w:val="16"/>
        </w:rPr>
      </w:pPr>
      <w:r w:rsidRPr="00E23D2C">
        <w:rPr>
          <w:sz w:val="16"/>
          <w:szCs w:val="16"/>
        </w:rPr>
        <w:t xml:space="preserve">                val_loss = sum(</w:t>
      </w:r>
    </w:p>
    <w:p w14:paraId="118CCA84" w14:textId="77777777" w:rsidR="00743E52" w:rsidRPr="00E23D2C" w:rsidRDefault="00743E52" w:rsidP="00475B71">
      <w:pPr>
        <w:pStyle w:val="afc"/>
        <w:rPr>
          <w:sz w:val="16"/>
          <w:szCs w:val="16"/>
        </w:rPr>
      </w:pPr>
      <w:r w:rsidRPr="00E23D2C">
        <w:rPr>
          <w:sz w:val="16"/>
          <w:szCs w:val="16"/>
        </w:rPr>
        <w:t xml:space="preserve">                    criterion(model(xb.to(device)), yb.to(device)).item()</w:t>
      </w:r>
    </w:p>
    <w:p w14:paraId="6141E838" w14:textId="77777777" w:rsidR="00743E52" w:rsidRPr="00E23D2C" w:rsidRDefault="00743E52" w:rsidP="00475B71">
      <w:pPr>
        <w:pStyle w:val="afc"/>
        <w:rPr>
          <w:sz w:val="16"/>
          <w:szCs w:val="16"/>
        </w:rPr>
      </w:pPr>
      <w:r w:rsidRPr="00E23D2C">
        <w:rPr>
          <w:sz w:val="16"/>
          <w:szCs w:val="16"/>
        </w:rPr>
        <w:t xml:space="preserve">                    for xb, yb in dl_val</w:t>
      </w:r>
    </w:p>
    <w:p w14:paraId="38768403" w14:textId="77777777" w:rsidR="00743E52" w:rsidRPr="00E23D2C" w:rsidRDefault="00743E52" w:rsidP="00475B71">
      <w:pPr>
        <w:pStyle w:val="afc"/>
        <w:rPr>
          <w:sz w:val="16"/>
          <w:szCs w:val="16"/>
        </w:rPr>
      </w:pPr>
      <w:r w:rsidRPr="00E23D2C">
        <w:rPr>
          <w:sz w:val="16"/>
          <w:szCs w:val="16"/>
        </w:rPr>
        <w:t xml:space="preserve">                ) / len(dl_val)</w:t>
      </w:r>
    </w:p>
    <w:p w14:paraId="35B32E7F" w14:textId="77777777" w:rsidR="00743E52" w:rsidRPr="00E23D2C" w:rsidRDefault="00743E52" w:rsidP="00475B71">
      <w:pPr>
        <w:pStyle w:val="afc"/>
        <w:rPr>
          <w:sz w:val="16"/>
          <w:szCs w:val="16"/>
        </w:rPr>
      </w:pPr>
    </w:p>
    <w:p w14:paraId="360B9BF3" w14:textId="77777777" w:rsidR="00743E52" w:rsidRPr="00E23D2C" w:rsidRDefault="00743E52" w:rsidP="00475B71">
      <w:pPr>
        <w:pStyle w:val="afc"/>
        <w:rPr>
          <w:sz w:val="16"/>
          <w:szCs w:val="16"/>
        </w:rPr>
      </w:pPr>
      <w:r w:rsidRPr="00E23D2C">
        <w:rPr>
          <w:sz w:val="16"/>
          <w:szCs w:val="16"/>
        </w:rPr>
        <w:t xml:space="preserve">        if val_loss is not None and val_loss &lt; best_val:</w:t>
      </w:r>
    </w:p>
    <w:p w14:paraId="766A7CA3" w14:textId="77777777" w:rsidR="00743E52" w:rsidRPr="00E23D2C" w:rsidRDefault="00743E52" w:rsidP="00475B71">
      <w:pPr>
        <w:pStyle w:val="afc"/>
        <w:rPr>
          <w:sz w:val="16"/>
          <w:szCs w:val="16"/>
        </w:rPr>
      </w:pPr>
      <w:r w:rsidRPr="00E23D2C">
        <w:rPr>
          <w:sz w:val="16"/>
          <w:szCs w:val="16"/>
        </w:rPr>
        <w:t xml:space="preserve">            best_val = val_loss</w:t>
      </w:r>
    </w:p>
    <w:p w14:paraId="6E3C5E5E" w14:textId="77777777" w:rsidR="00743E52" w:rsidRPr="00E23D2C" w:rsidRDefault="00743E52" w:rsidP="00475B71">
      <w:pPr>
        <w:pStyle w:val="afc"/>
        <w:rPr>
          <w:sz w:val="16"/>
          <w:szCs w:val="16"/>
        </w:rPr>
      </w:pPr>
      <w:r w:rsidRPr="00E23D2C">
        <w:rPr>
          <w:sz w:val="16"/>
          <w:szCs w:val="16"/>
        </w:rPr>
        <w:t xml:space="preserve">            best_state = {k: v.cpu().clone() for k, v in model.state_dict().items()}</w:t>
      </w:r>
    </w:p>
    <w:p w14:paraId="1CFD1E62" w14:textId="77777777" w:rsidR="00743E52" w:rsidRPr="00E23D2C" w:rsidRDefault="00743E52" w:rsidP="00475B71">
      <w:pPr>
        <w:pStyle w:val="afc"/>
        <w:rPr>
          <w:sz w:val="16"/>
          <w:szCs w:val="16"/>
        </w:rPr>
      </w:pPr>
    </w:p>
    <w:p w14:paraId="35834E2C" w14:textId="77777777" w:rsidR="00743E52" w:rsidRPr="00E23D2C" w:rsidRDefault="00743E52" w:rsidP="00475B71">
      <w:pPr>
        <w:pStyle w:val="afc"/>
        <w:rPr>
          <w:sz w:val="16"/>
          <w:szCs w:val="16"/>
        </w:rPr>
      </w:pPr>
      <w:r w:rsidRPr="00E23D2C">
        <w:rPr>
          <w:sz w:val="16"/>
          <w:szCs w:val="16"/>
        </w:rPr>
        <w:t xml:space="preserve">        logger.info(f"Epoch {epoch:3}: Train={train_loss:.6f}  Val={val_loss:.6f}")</w:t>
      </w:r>
    </w:p>
    <w:p w14:paraId="095ACD26" w14:textId="77777777" w:rsidR="00743E52" w:rsidRPr="00E23D2C" w:rsidRDefault="00743E52" w:rsidP="00475B71">
      <w:pPr>
        <w:pStyle w:val="afc"/>
        <w:rPr>
          <w:sz w:val="16"/>
          <w:szCs w:val="16"/>
        </w:rPr>
      </w:pPr>
    </w:p>
    <w:p w14:paraId="7B7CD224" w14:textId="77777777" w:rsidR="00743E52" w:rsidRPr="00E23D2C" w:rsidRDefault="00743E52" w:rsidP="00475B71">
      <w:pPr>
        <w:pStyle w:val="afc"/>
        <w:rPr>
          <w:sz w:val="16"/>
          <w:szCs w:val="16"/>
        </w:rPr>
      </w:pPr>
      <w:r w:rsidRPr="00E23D2C">
        <w:rPr>
          <w:sz w:val="16"/>
          <w:szCs w:val="16"/>
        </w:rPr>
        <w:t xml:space="preserve">    if best_state:</w:t>
      </w:r>
    </w:p>
    <w:p w14:paraId="7E9696C6" w14:textId="77777777" w:rsidR="00743E52" w:rsidRPr="00E23D2C" w:rsidRDefault="00743E52" w:rsidP="00475B71">
      <w:pPr>
        <w:pStyle w:val="afc"/>
        <w:rPr>
          <w:sz w:val="16"/>
          <w:szCs w:val="16"/>
        </w:rPr>
      </w:pPr>
      <w:r w:rsidRPr="00E23D2C">
        <w:rPr>
          <w:sz w:val="16"/>
          <w:szCs w:val="16"/>
        </w:rPr>
        <w:t xml:space="preserve">        model.load_state_dict(best_state)</w:t>
      </w:r>
    </w:p>
    <w:p w14:paraId="7223391D" w14:textId="77777777" w:rsidR="00743E52" w:rsidRPr="00E23D2C" w:rsidRDefault="00743E52" w:rsidP="00475B71">
      <w:pPr>
        <w:pStyle w:val="afc"/>
        <w:rPr>
          <w:sz w:val="16"/>
          <w:szCs w:val="16"/>
        </w:rPr>
      </w:pPr>
    </w:p>
    <w:p w14:paraId="4C53123C" w14:textId="77777777" w:rsidR="00743E52" w:rsidRPr="00E23D2C" w:rsidRDefault="00743E52" w:rsidP="00475B71">
      <w:pPr>
        <w:pStyle w:val="afc"/>
        <w:rPr>
          <w:sz w:val="16"/>
          <w:szCs w:val="16"/>
        </w:rPr>
      </w:pPr>
      <w:r w:rsidRPr="00E23D2C">
        <w:rPr>
          <w:sz w:val="16"/>
          <w:szCs w:val="16"/>
        </w:rPr>
        <w:t xml:space="preserve">    model.to('cpu')</w:t>
      </w:r>
    </w:p>
    <w:p w14:paraId="29EF55A6" w14:textId="77777777" w:rsidR="00743E52" w:rsidRPr="00E23D2C" w:rsidRDefault="00743E52" w:rsidP="00475B71">
      <w:pPr>
        <w:pStyle w:val="afc"/>
        <w:rPr>
          <w:sz w:val="16"/>
          <w:szCs w:val="16"/>
        </w:rPr>
      </w:pPr>
      <w:r w:rsidRPr="00E23D2C">
        <w:rPr>
          <w:sz w:val="16"/>
          <w:szCs w:val="16"/>
        </w:rPr>
        <w:t xml:space="preserve">    torch.cuda.empty_cache()</w:t>
      </w:r>
    </w:p>
    <w:p w14:paraId="5DB59094" w14:textId="77777777" w:rsidR="00743E52" w:rsidRPr="00E23D2C" w:rsidRDefault="00743E52" w:rsidP="00475B71">
      <w:pPr>
        <w:pStyle w:val="afc"/>
        <w:rPr>
          <w:sz w:val="16"/>
          <w:szCs w:val="16"/>
        </w:rPr>
      </w:pPr>
      <w:r w:rsidRPr="00E23D2C">
        <w:rPr>
          <w:sz w:val="16"/>
          <w:szCs w:val="16"/>
        </w:rPr>
        <w:t xml:space="preserve">    device = torch.device('cpu')</w:t>
      </w:r>
    </w:p>
    <w:p w14:paraId="19785E5A" w14:textId="77777777" w:rsidR="00743E52" w:rsidRPr="00E23D2C" w:rsidRDefault="00743E52" w:rsidP="00475B71">
      <w:pPr>
        <w:pStyle w:val="afc"/>
        <w:rPr>
          <w:sz w:val="16"/>
          <w:szCs w:val="16"/>
        </w:rPr>
      </w:pPr>
    </w:p>
    <w:p w14:paraId="39C85B58" w14:textId="77777777" w:rsidR="00743E52" w:rsidRPr="00E23D2C" w:rsidRDefault="00743E52" w:rsidP="00475B71">
      <w:pPr>
        <w:pStyle w:val="afc"/>
        <w:rPr>
          <w:sz w:val="16"/>
          <w:szCs w:val="16"/>
        </w:rPr>
      </w:pPr>
      <w:r w:rsidRPr="00E23D2C">
        <w:rPr>
          <w:sz w:val="16"/>
          <w:szCs w:val="16"/>
        </w:rPr>
        <w:t xml:space="preserve">    mae, mse, rmse = evaluate(</w:t>
      </w:r>
    </w:p>
    <w:p w14:paraId="5664FEBB" w14:textId="77777777" w:rsidR="00743E52" w:rsidRPr="00E23D2C" w:rsidRDefault="00743E52" w:rsidP="00475B71">
      <w:pPr>
        <w:pStyle w:val="afc"/>
        <w:rPr>
          <w:sz w:val="16"/>
          <w:szCs w:val="16"/>
        </w:rPr>
      </w:pPr>
      <w:r w:rsidRPr="00E23D2C">
        <w:rPr>
          <w:sz w:val="16"/>
          <w:szCs w:val="16"/>
        </w:rPr>
        <w:t xml:space="preserve">        model,</w:t>
      </w:r>
    </w:p>
    <w:p w14:paraId="7B8D3BE0" w14:textId="77777777" w:rsidR="00743E52" w:rsidRPr="00E23D2C" w:rsidRDefault="00743E52" w:rsidP="00475B71">
      <w:pPr>
        <w:pStyle w:val="afc"/>
        <w:rPr>
          <w:sz w:val="16"/>
          <w:szCs w:val="16"/>
        </w:rPr>
      </w:pPr>
      <w:r w:rsidRPr="00E23D2C">
        <w:rPr>
          <w:sz w:val="16"/>
          <w:szCs w:val="16"/>
        </w:rPr>
        <w:t xml:space="preserve">        X_te_n, </w:t>
      </w:r>
    </w:p>
    <w:p w14:paraId="743EE873" w14:textId="77777777" w:rsidR="00743E52" w:rsidRPr="00E23D2C" w:rsidRDefault="00743E52" w:rsidP="00475B71">
      <w:pPr>
        <w:pStyle w:val="afc"/>
        <w:rPr>
          <w:sz w:val="16"/>
          <w:szCs w:val="16"/>
        </w:rPr>
      </w:pPr>
      <w:r w:rsidRPr="00E23D2C">
        <w:rPr>
          <w:sz w:val="16"/>
          <w:szCs w:val="16"/>
        </w:rPr>
        <w:t xml:space="preserve">        y_te,</w:t>
      </w:r>
    </w:p>
    <w:p w14:paraId="2C686928" w14:textId="77777777" w:rsidR="00743E52" w:rsidRPr="00E23D2C" w:rsidRDefault="00743E52" w:rsidP="00475B71">
      <w:pPr>
        <w:pStyle w:val="afc"/>
        <w:rPr>
          <w:sz w:val="16"/>
          <w:szCs w:val="16"/>
        </w:rPr>
      </w:pPr>
      <w:r w:rsidRPr="00E23D2C">
        <w:rPr>
          <w:sz w:val="16"/>
          <w:szCs w:val="16"/>
        </w:rPr>
        <w:t xml:space="preserve">        y_mean,</w:t>
      </w:r>
    </w:p>
    <w:p w14:paraId="3C96F43B" w14:textId="77777777" w:rsidR="00743E52" w:rsidRPr="00E23D2C" w:rsidRDefault="00743E52" w:rsidP="00475B71">
      <w:pPr>
        <w:pStyle w:val="afc"/>
        <w:rPr>
          <w:sz w:val="16"/>
          <w:szCs w:val="16"/>
        </w:rPr>
      </w:pPr>
      <w:r w:rsidRPr="00E23D2C">
        <w:rPr>
          <w:sz w:val="16"/>
          <w:szCs w:val="16"/>
        </w:rPr>
        <w:lastRenderedPageBreak/>
        <w:t xml:space="preserve">        y_std,</w:t>
      </w:r>
    </w:p>
    <w:p w14:paraId="062446F7" w14:textId="77777777" w:rsidR="00743E52" w:rsidRPr="00E23D2C" w:rsidRDefault="00743E52" w:rsidP="00475B71">
      <w:pPr>
        <w:pStyle w:val="afc"/>
        <w:rPr>
          <w:sz w:val="16"/>
          <w:szCs w:val="16"/>
        </w:rPr>
      </w:pPr>
      <w:r w:rsidRPr="00E23D2C">
        <w:rPr>
          <w:sz w:val="16"/>
          <w:szCs w:val="16"/>
        </w:rPr>
        <w:t xml:space="preserve">        batch=int(req.batch_size / 2)  </w:t>
      </w:r>
    </w:p>
    <w:p w14:paraId="38C328CE" w14:textId="77777777" w:rsidR="00743E52" w:rsidRPr="00E23D2C" w:rsidRDefault="00743E52" w:rsidP="00475B71">
      <w:pPr>
        <w:pStyle w:val="afc"/>
        <w:rPr>
          <w:sz w:val="16"/>
          <w:szCs w:val="16"/>
        </w:rPr>
      </w:pPr>
      <w:r w:rsidRPr="00E23D2C">
        <w:rPr>
          <w:sz w:val="16"/>
          <w:szCs w:val="16"/>
        </w:rPr>
        <w:t xml:space="preserve">    )</w:t>
      </w:r>
    </w:p>
    <w:p w14:paraId="32012DB8" w14:textId="77777777" w:rsidR="00743E52" w:rsidRPr="00E23D2C" w:rsidRDefault="00743E52" w:rsidP="00475B71">
      <w:pPr>
        <w:pStyle w:val="afc"/>
        <w:rPr>
          <w:sz w:val="16"/>
          <w:szCs w:val="16"/>
        </w:rPr>
      </w:pPr>
    </w:p>
    <w:p w14:paraId="7243BF3C" w14:textId="77777777" w:rsidR="00743E52" w:rsidRPr="00E23D2C" w:rsidRDefault="00743E52" w:rsidP="00475B71">
      <w:pPr>
        <w:pStyle w:val="afc"/>
        <w:rPr>
          <w:sz w:val="16"/>
          <w:szCs w:val="16"/>
        </w:rPr>
      </w:pPr>
      <w:r w:rsidRPr="00E23D2C">
        <w:rPr>
          <w:sz w:val="16"/>
          <w:szCs w:val="16"/>
        </w:rPr>
        <w:t xml:space="preserve">    preds_n = model(torch.tensor(X_te_n, device=device)).detach().cpu().numpy()</w:t>
      </w:r>
    </w:p>
    <w:p w14:paraId="2C0C675F" w14:textId="77777777" w:rsidR="00743E52" w:rsidRPr="00E23D2C" w:rsidRDefault="00743E52" w:rsidP="00475B71">
      <w:pPr>
        <w:pStyle w:val="afc"/>
        <w:rPr>
          <w:sz w:val="16"/>
          <w:szCs w:val="16"/>
        </w:rPr>
      </w:pPr>
      <w:r w:rsidRPr="00E23D2C">
        <w:rPr>
          <w:sz w:val="16"/>
          <w:szCs w:val="16"/>
        </w:rPr>
        <w:t xml:space="preserve">    preds = preds_n * y_std + y_mean</w:t>
      </w:r>
    </w:p>
    <w:p w14:paraId="72E663AD" w14:textId="77777777" w:rsidR="00743E52" w:rsidRPr="00E23D2C" w:rsidRDefault="00743E52" w:rsidP="00475B71">
      <w:pPr>
        <w:pStyle w:val="afc"/>
        <w:rPr>
          <w:sz w:val="16"/>
          <w:szCs w:val="16"/>
        </w:rPr>
      </w:pPr>
      <w:r w:rsidRPr="00E23D2C">
        <w:rPr>
          <w:sz w:val="16"/>
          <w:szCs w:val="16"/>
        </w:rPr>
        <w:t xml:space="preserve">    trues = y_te</w:t>
      </w:r>
    </w:p>
    <w:p w14:paraId="0B8ADE95" w14:textId="77777777" w:rsidR="00743E52" w:rsidRPr="00E23D2C" w:rsidRDefault="00743E52" w:rsidP="00475B71">
      <w:pPr>
        <w:pStyle w:val="afc"/>
        <w:rPr>
          <w:sz w:val="16"/>
          <w:szCs w:val="16"/>
        </w:rPr>
      </w:pPr>
      <w:r w:rsidRPr="00E23D2C">
        <w:rPr>
          <w:sz w:val="16"/>
          <w:szCs w:val="16"/>
        </w:rPr>
        <w:t xml:space="preserve">    r2 = float(1 - ((trues - preds)  2).sum() / ((trues - trues.mean()) ** 2).sum())</w:t>
      </w:r>
    </w:p>
    <w:p w14:paraId="64E3C1CD" w14:textId="3AC19C94" w:rsidR="00743E52" w:rsidRPr="00E23D2C" w:rsidRDefault="00743E52" w:rsidP="00475B71">
      <w:pPr>
        <w:pStyle w:val="afc"/>
        <w:rPr>
          <w:sz w:val="16"/>
          <w:szCs w:val="16"/>
        </w:rPr>
      </w:pPr>
    </w:p>
    <w:p w14:paraId="108ECCD6" w14:textId="77777777" w:rsidR="00743E52" w:rsidRPr="00E23D2C" w:rsidRDefault="00743E52" w:rsidP="00475B71">
      <w:pPr>
        <w:pStyle w:val="afc"/>
        <w:rPr>
          <w:sz w:val="16"/>
          <w:szCs w:val="16"/>
        </w:rPr>
      </w:pPr>
      <w:r w:rsidRPr="00E23D2C">
        <w:rPr>
          <w:sz w:val="16"/>
          <w:szCs w:val="16"/>
        </w:rPr>
        <w:t>store_api = os.getenv("STORE_API", "http://localhost:8082/api")</w:t>
      </w:r>
    </w:p>
    <w:p w14:paraId="5154EEC7" w14:textId="77777777" w:rsidR="00743E52" w:rsidRPr="00E23D2C" w:rsidRDefault="00743E52" w:rsidP="00475B71">
      <w:pPr>
        <w:pStyle w:val="afc"/>
        <w:rPr>
          <w:sz w:val="16"/>
          <w:szCs w:val="16"/>
        </w:rPr>
      </w:pPr>
      <w:r w:rsidRPr="00E23D2C">
        <w:rPr>
          <w:sz w:val="16"/>
          <w:szCs w:val="16"/>
        </w:rPr>
        <w:t xml:space="preserve">    payload = {</w:t>
      </w:r>
    </w:p>
    <w:p w14:paraId="42593B9C" w14:textId="77777777" w:rsidR="00743E52" w:rsidRPr="00E23D2C" w:rsidRDefault="00743E52" w:rsidP="00475B71">
      <w:pPr>
        <w:pStyle w:val="afc"/>
        <w:rPr>
          <w:sz w:val="16"/>
          <w:szCs w:val="16"/>
        </w:rPr>
      </w:pPr>
      <w:r w:rsidRPr="00E23D2C">
        <w:rPr>
          <w:sz w:val="16"/>
          <w:szCs w:val="16"/>
        </w:rPr>
        <w:t xml:space="preserve">        "id": req.roomId,</w:t>
      </w:r>
    </w:p>
    <w:p w14:paraId="7450980D" w14:textId="77777777" w:rsidR="00743E52" w:rsidRPr="00E23D2C" w:rsidRDefault="00743E52" w:rsidP="00475B71">
      <w:pPr>
        <w:pStyle w:val="afc"/>
        <w:rPr>
          <w:sz w:val="16"/>
          <w:szCs w:val="16"/>
        </w:rPr>
      </w:pPr>
      <w:r w:rsidRPr="00E23D2C">
        <w:rPr>
          <w:sz w:val="16"/>
          <w:szCs w:val="16"/>
        </w:rPr>
        <w:t xml:space="preserve">        "type": "LSTM",</w:t>
      </w:r>
    </w:p>
    <w:p w14:paraId="52E61665" w14:textId="77777777" w:rsidR="00743E52" w:rsidRPr="00E23D2C" w:rsidRDefault="00743E52" w:rsidP="00475B71">
      <w:pPr>
        <w:pStyle w:val="afc"/>
        <w:rPr>
          <w:sz w:val="16"/>
          <w:szCs w:val="16"/>
        </w:rPr>
      </w:pPr>
      <w:r w:rsidRPr="00E23D2C">
        <w:rPr>
          <w:sz w:val="16"/>
          <w:szCs w:val="16"/>
        </w:rPr>
        <w:t xml:space="preserve">        "path": None,</w:t>
      </w:r>
    </w:p>
    <w:p w14:paraId="5FF5FB47" w14:textId="77777777" w:rsidR="00743E52" w:rsidRPr="00E23D2C" w:rsidRDefault="00743E52" w:rsidP="00475B71">
      <w:pPr>
        <w:pStyle w:val="afc"/>
        <w:rPr>
          <w:sz w:val="16"/>
          <w:szCs w:val="16"/>
        </w:rPr>
      </w:pPr>
      <w:r w:rsidRPr="00E23D2C">
        <w:rPr>
          <w:sz w:val="16"/>
          <w:szCs w:val="16"/>
        </w:rPr>
        <w:t xml:space="preserve">        "description": json.dumps(</w:t>
      </w:r>
    </w:p>
    <w:p w14:paraId="7AB5C3C8" w14:textId="77777777" w:rsidR="00743E52" w:rsidRPr="00E23D2C" w:rsidRDefault="00743E52" w:rsidP="00475B71">
      <w:pPr>
        <w:pStyle w:val="afc"/>
        <w:rPr>
          <w:sz w:val="16"/>
          <w:szCs w:val="16"/>
        </w:rPr>
      </w:pPr>
      <w:r w:rsidRPr="00E23D2C">
        <w:rPr>
          <w:sz w:val="16"/>
          <w:szCs w:val="16"/>
        </w:rPr>
        <w:t xml:space="preserve">            {</w:t>
      </w:r>
    </w:p>
    <w:p w14:paraId="2A24CC90" w14:textId="77777777" w:rsidR="00743E52" w:rsidRPr="00E23D2C" w:rsidRDefault="00743E52" w:rsidP="00475B71">
      <w:pPr>
        <w:pStyle w:val="afc"/>
        <w:rPr>
          <w:sz w:val="16"/>
          <w:szCs w:val="16"/>
        </w:rPr>
      </w:pPr>
      <w:r w:rsidRPr="00E23D2C">
        <w:rPr>
          <w:sz w:val="16"/>
          <w:szCs w:val="16"/>
        </w:rPr>
        <w:t xml:space="preserve">                "simulationId": req.simulationId,</w:t>
      </w:r>
    </w:p>
    <w:p w14:paraId="60C8825B" w14:textId="77777777" w:rsidR="00743E52" w:rsidRPr="00E23D2C" w:rsidRDefault="00743E52" w:rsidP="00475B71">
      <w:pPr>
        <w:pStyle w:val="afc"/>
        <w:rPr>
          <w:sz w:val="16"/>
          <w:szCs w:val="16"/>
        </w:rPr>
      </w:pPr>
      <w:r w:rsidRPr="00E23D2C">
        <w:rPr>
          <w:sz w:val="16"/>
          <w:szCs w:val="16"/>
        </w:rPr>
        <w:t xml:space="preserve">                "HIDDEN_SIZE": req.HIDDEN_SIZE,</w:t>
      </w:r>
    </w:p>
    <w:p w14:paraId="073DD94B" w14:textId="77777777" w:rsidR="00743E52" w:rsidRPr="00E23D2C" w:rsidRDefault="00743E52" w:rsidP="00475B71">
      <w:pPr>
        <w:pStyle w:val="afc"/>
        <w:rPr>
          <w:sz w:val="16"/>
          <w:szCs w:val="16"/>
        </w:rPr>
      </w:pPr>
      <w:r w:rsidRPr="00E23D2C">
        <w:rPr>
          <w:sz w:val="16"/>
          <w:szCs w:val="16"/>
        </w:rPr>
        <w:t xml:space="preserve">                "NUM_LAYERS": req.NUM_LAYERS,</w:t>
      </w:r>
    </w:p>
    <w:p w14:paraId="6AC5CBDD" w14:textId="77777777" w:rsidR="00743E52" w:rsidRPr="00E23D2C" w:rsidRDefault="00743E52" w:rsidP="00475B71">
      <w:pPr>
        <w:pStyle w:val="afc"/>
        <w:rPr>
          <w:sz w:val="16"/>
          <w:szCs w:val="16"/>
        </w:rPr>
      </w:pPr>
      <w:r w:rsidRPr="00E23D2C">
        <w:rPr>
          <w:sz w:val="16"/>
          <w:szCs w:val="16"/>
        </w:rPr>
        <w:t xml:space="preserve">                "SEQ_LENGTH": req.SEQ_LENGTH,</w:t>
      </w:r>
    </w:p>
    <w:p w14:paraId="412AD146" w14:textId="77777777" w:rsidR="00743E52" w:rsidRPr="00E23D2C" w:rsidRDefault="00743E52" w:rsidP="00475B71">
      <w:pPr>
        <w:pStyle w:val="afc"/>
        <w:rPr>
          <w:sz w:val="16"/>
          <w:szCs w:val="16"/>
        </w:rPr>
      </w:pPr>
      <w:r w:rsidRPr="00E23D2C">
        <w:rPr>
          <w:sz w:val="16"/>
          <w:szCs w:val="16"/>
        </w:rPr>
        <w:t xml:space="preserve">                "batch_size": req.batch_size,</w:t>
      </w:r>
    </w:p>
    <w:p w14:paraId="22AB4B2A" w14:textId="77777777" w:rsidR="00743E52" w:rsidRPr="00E23D2C" w:rsidRDefault="00743E52" w:rsidP="00475B71">
      <w:pPr>
        <w:pStyle w:val="afc"/>
        <w:rPr>
          <w:sz w:val="16"/>
          <w:szCs w:val="16"/>
        </w:rPr>
      </w:pPr>
      <w:r w:rsidRPr="00E23D2C">
        <w:rPr>
          <w:sz w:val="16"/>
          <w:szCs w:val="16"/>
        </w:rPr>
        <w:t xml:space="preserve">                "epochs_number": req.epochs_number,</w:t>
      </w:r>
    </w:p>
    <w:p w14:paraId="206F50D8" w14:textId="77777777" w:rsidR="00743E52" w:rsidRPr="00E23D2C" w:rsidRDefault="00743E52" w:rsidP="00475B71">
      <w:pPr>
        <w:pStyle w:val="afc"/>
        <w:rPr>
          <w:sz w:val="16"/>
          <w:szCs w:val="16"/>
        </w:rPr>
      </w:pPr>
      <w:r w:rsidRPr="00E23D2C">
        <w:rPr>
          <w:sz w:val="16"/>
          <w:szCs w:val="16"/>
        </w:rPr>
        <w:t xml:space="preserve">            }</w:t>
      </w:r>
    </w:p>
    <w:p w14:paraId="697D25FD" w14:textId="77777777" w:rsidR="00743E52" w:rsidRPr="00E23D2C" w:rsidRDefault="00743E52" w:rsidP="00475B71">
      <w:pPr>
        <w:pStyle w:val="afc"/>
        <w:rPr>
          <w:sz w:val="16"/>
          <w:szCs w:val="16"/>
        </w:rPr>
      </w:pPr>
      <w:r w:rsidRPr="00E23D2C">
        <w:rPr>
          <w:sz w:val="16"/>
          <w:szCs w:val="16"/>
        </w:rPr>
        <w:t xml:space="preserve">        ),</w:t>
      </w:r>
    </w:p>
    <w:p w14:paraId="01274B9B" w14:textId="77777777" w:rsidR="00743E52" w:rsidRPr="00E23D2C" w:rsidRDefault="00743E52" w:rsidP="00475B71">
      <w:pPr>
        <w:pStyle w:val="afc"/>
        <w:rPr>
          <w:sz w:val="16"/>
          <w:szCs w:val="16"/>
        </w:rPr>
      </w:pPr>
      <w:r w:rsidRPr="00E23D2C">
        <w:rPr>
          <w:sz w:val="16"/>
          <w:szCs w:val="16"/>
        </w:rPr>
        <w:t xml:space="preserve">        "active": True,</w:t>
      </w:r>
    </w:p>
    <w:p w14:paraId="5B8C33FA" w14:textId="77777777" w:rsidR="00743E52" w:rsidRPr="00E23D2C" w:rsidRDefault="00743E52" w:rsidP="00475B71">
      <w:pPr>
        <w:pStyle w:val="afc"/>
        <w:rPr>
          <w:sz w:val="16"/>
          <w:szCs w:val="16"/>
        </w:rPr>
      </w:pPr>
      <w:r w:rsidRPr="00E23D2C">
        <w:rPr>
          <w:sz w:val="16"/>
          <w:szCs w:val="16"/>
        </w:rPr>
        <w:t xml:space="preserve">    }</w:t>
      </w:r>
    </w:p>
    <w:p w14:paraId="2CB2E047" w14:textId="77777777" w:rsidR="00743E52" w:rsidRPr="00E23D2C" w:rsidRDefault="00743E52" w:rsidP="00475B71">
      <w:pPr>
        <w:pStyle w:val="afc"/>
        <w:rPr>
          <w:sz w:val="16"/>
          <w:szCs w:val="16"/>
        </w:rPr>
      </w:pPr>
      <w:r w:rsidRPr="00E23D2C">
        <w:rPr>
          <w:sz w:val="16"/>
          <w:szCs w:val="16"/>
        </w:rPr>
        <w:t xml:space="preserve">    try:</w:t>
      </w:r>
    </w:p>
    <w:p w14:paraId="6552DCA8" w14:textId="77777777" w:rsidR="00743E52" w:rsidRPr="00E23D2C" w:rsidRDefault="00743E52" w:rsidP="00475B71">
      <w:pPr>
        <w:pStyle w:val="afc"/>
        <w:rPr>
          <w:sz w:val="16"/>
          <w:szCs w:val="16"/>
        </w:rPr>
      </w:pPr>
      <w:r w:rsidRPr="00E23D2C">
        <w:rPr>
          <w:sz w:val="16"/>
          <w:szCs w:val="16"/>
        </w:rPr>
        <w:t xml:space="preserve">        r = requests.post(f"{store_api}/models/room-models/{req.roomId}", json=payload)</w:t>
      </w:r>
    </w:p>
    <w:p w14:paraId="36E80335" w14:textId="77777777" w:rsidR="00743E52" w:rsidRPr="00E23D2C" w:rsidRDefault="00743E52" w:rsidP="00475B71">
      <w:pPr>
        <w:pStyle w:val="afc"/>
        <w:rPr>
          <w:sz w:val="16"/>
          <w:szCs w:val="16"/>
        </w:rPr>
      </w:pPr>
      <w:r w:rsidRPr="00E23D2C">
        <w:rPr>
          <w:sz w:val="16"/>
          <w:szCs w:val="16"/>
        </w:rPr>
        <w:t xml:space="preserve">        r.raise_for_status()</w:t>
      </w:r>
    </w:p>
    <w:p w14:paraId="7DCFCA7D" w14:textId="77777777" w:rsidR="00743E52" w:rsidRPr="00E23D2C" w:rsidRDefault="00743E52" w:rsidP="00475B71">
      <w:pPr>
        <w:pStyle w:val="afc"/>
        <w:rPr>
          <w:sz w:val="16"/>
          <w:szCs w:val="16"/>
        </w:rPr>
      </w:pPr>
      <w:r w:rsidRPr="00E23D2C">
        <w:rPr>
          <w:sz w:val="16"/>
          <w:szCs w:val="16"/>
        </w:rPr>
        <w:t xml:space="preserve">        model_id = r.json().get("id") or r.json().get("modelId")</w:t>
      </w:r>
    </w:p>
    <w:p w14:paraId="27980D21" w14:textId="77777777" w:rsidR="00743E52" w:rsidRPr="00E23D2C" w:rsidRDefault="00743E52" w:rsidP="00475B71">
      <w:pPr>
        <w:pStyle w:val="afc"/>
        <w:rPr>
          <w:sz w:val="16"/>
          <w:szCs w:val="16"/>
        </w:rPr>
      </w:pPr>
      <w:r w:rsidRPr="00E23D2C">
        <w:rPr>
          <w:sz w:val="16"/>
          <w:szCs w:val="16"/>
        </w:rPr>
        <w:t xml:space="preserve">    except Exception as exc:</w:t>
      </w:r>
    </w:p>
    <w:p w14:paraId="0F3C7E3D" w14:textId="77777777" w:rsidR="00743E52" w:rsidRPr="00E23D2C" w:rsidRDefault="00743E52" w:rsidP="00475B71">
      <w:pPr>
        <w:pStyle w:val="afc"/>
        <w:rPr>
          <w:sz w:val="16"/>
          <w:szCs w:val="16"/>
        </w:rPr>
      </w:pPr>
      <w:r w:rsidRPr="00E23D2C">
        <w:rPr>
          <w:sz w:val="16"/>
          <w:szCs w:val="16"/>
        </w:rPr>
        <w:t xml:space="preserve">        base = Path(f"models/exception")</w:t>
      </w:r>
    </w:p>
    <w:p w14:paraId="1EC39612" w14:textId="77777777" w:rsidR="00743E52" w:rsidRPr="00E23D2C" w:rsidRDefault="00743E52" w:rsidP="00475B71">
      <w:pPr>
        <w:pStyle w:val="afc"/>
        <w:rPr>
          <w:sz w:val="16"/>
          <w:szCs w:val="16"/>
        </w:rPr>
      </w:pPr>
      <w:r w:rsidRPr="00E23D2C">
        <w:rPr>
          <w:sz w:val="16"/>
          <w:szCs w:val="16"/>
        </w:rPr>
        <w:t xml:space="preserve">        base.mkdir(parents=True, exist_ok=True)</w:t>
      </w:r>
    </w:p>
    <w:p w14:paraId="5060F4F3" w14:textId="77777777" w:rsidR="00743E52" w:rsidRPr="00E23D2C" w:rsidRDefault="00743E52" w:rsidP="00475B71">
      <w:pPr>
        <w:pStyle w:val="afc"/>
        <w:rPr>
          <w:sz w:val="16"/>
          <w:szCs w:val="16"/>
        </w:rPr>
      </w:pPr>
      <w:r w:rsidRPr="00E23D2C">
        <w:rPr>
          <w:sz w:val="16"/>
          <w:szCs w:val="16"/>
        </w:rPr>
        <w:t xml:space="preserve">        torch.save(model.state_dict(), base / "model.pth")</w:t>
      </w:r>
    </w:p>
    <w:p w14:paraId="32A1E1E6" w14:textId="3DB0E1F6" w:rsidR="00743E52" w:rsidRPr="00E23D2C" w:rsidRDefault="00743E52" w:rsidP="00475B71">
      <w:pPr>
        <w:pStyle w:val="afc"/>
        <w:rPr>
          <w:sz w:val="16"/>
          <w:szCs w:val="16"/>
        </w:rPr>
      </w:pPr>
      <w:r w:rsidRPr="00E23D2C">
        <w:rPr>
          <w:sz w:val="16"/>
          <w:szCs w:val="16"/>
        </w:rPr>
        <w:t xml:space="preserve">        np.save(base / "X.npy", X)  </w:t>
      </w:r>
    </w:p>
    <w:p w14:paraId="0764034F" w14:textId="77777777" w:rsidR="00743E52" w:rsidRPr="00E23D2C" w:rsidRDefault="00743E52" w:rsidP="00475B71">
      <w:pPr>
        <w:pStyle w:val="afc"/>
        <w:rPr>
          <w:sz w:val="16"/>
          <w:szCs w:val="16"/>
        </w:rPr>
      </w:pPr>
      <w:r w:rsidRPr="00E23D2C">
        <w:rPr>
          <w:sz w:val="16"/>
          <w:szCs w:val="16"/>
        </w:rPr>
        <w:t xml:space="preserve">        np.save(base / "Y.npy", y)</w:t>
      </w:r>
    </w:p>
    <w:p w14:paraId="22DF9D81" w14:textId="77777777" w:rsidR="00743E52" w:rsidRPr="00E23D2C" w:rsidRDefault="00743E52" w:rsidP="00475B71">
      <w:pPr>
        <w:pStyle w:val="afc"/>
        <w:rPr>
          <w:sz w:val="16"/>
          <w:szCs w:val="16"/>
        </w:rPr>
      </w:pPr>
      <w:r w:rsidRPr="00E23D2C">
        <w:rPr>
          <w:sz w:val="16"/>
          <w:szCs w:val="16"/>
        </w:rPr>
        <w:t xml:space="preserve">        with open(base / "metrics.txt", "w", encoding="utf-8") as f:</w:t>
      </w:r>
    </w:p>
    <w:p w14:paraId="77AA335A" w14:textId="77777777" w:rsidR="00743E52" w:rsidRPr="00E23D2C" w:rsidRDefault="00743E52" w:rsidP="00475B71">
      <w:pPr>
        <w:pStyle w:val="afc"/>
        <w:rPr>
          <w:sz w:val="16"/>
          <w:szCs w:val="16"/>
        </w:rPr>
      </w:pPr>
      <w:r w:rsidRPr="00E23D2C">
        <w:rPr>
          <w:sz w:val="16"/>
          <w:szCs w:val="16"/>
        </w:rPr>
        <w:t xml:space="preserve">            f.write(f"MAE={mae:.4f}\nMSE={mse:.4f}\nRMSE={rmse:.4f}\nR2={r2:.4f}\n")</w:t>
      </w:r>
    </w:p>
    <w:p w14:paraId="57810D90" w14:textId="77777777" w:rsidR="00743E52" w:rsidRPr="00E23D2C" w:rsidRDefault="00743E52" w:rsidP="00475B71">
      <w:pPr>
        <w:pStyle w:val="afc"/>
        <w:rPr>
          <w:sz w:val="16"/>
          <w:szCs w:val="16"/>
          <w:lang w:val="ru-RU"/>
        </w:rPr>
      </w:pPr>
      <w:r w:rsidRPr="00E23D2C">
        <w:rPr>
          <w:sz w:val="16"/>
          <w:szCs w:val="16"/>
        </w:rPr>
        <w:t xml:space="preserve">        raise</w:t>
      </w:r>
      <w:r w:rsidRPr="00E23D2C">
        <w:rPr>
          <w:sz w:val="16"/>
          <w:szCs w:val="16"/>
          <w:lang w:val="ru-RU"/>
        </w:rPr>
        <w:t xml:space="preserve"> </w:t>
      </w:r>
      <w:r w:rsidRPr="00E23D2C">
        <w:rPr>
          <w:sz w:val="16"/>
          <w:szCs w:val="16"/>
        </w:rPr>
        <w:t>HTTPException</w:t>
      </w:r>
      <w:r w:rsidRPr="00E23D2C">
        <w:rPr>
          <w:sz w:val="16"/>
          <w:szCs w:val="16"/>
          <w:lang w:val="ru-RU"/>
        </w:rPr>
        <w:t xml:space="preserve">(500, </w:t>
      </w:r>
      <w:r w:rsidRPr="00E23D2C">
        <w:rPr>
          <w:sz w:val="16"/>
          <w:szCs w:val="16"/>
        </w:rPr>
        <w:t>f</w:t>
      </w:r>
      <w:r w:rsidRPr="00E23D2C">
        <w:rPr>
          <w:sz w:val="16"/>
          <w:szCs w:val="16"/>
          <w:lang w:val="ru-RU"/>
        </w:rPr>
        <w:t>"Не удалось зарегистрировать модель в БД: {</w:t>
      </w:r>
      <w:r w:rsidRPr="00E23D2C">
        <w:rPr>
          <w:sz w:val="16"/>
          <w:szCs w:val="16"/>
        </w:rPr>
        <w:t>exc</w:t>
      </w:r>
      <w:r w:rsidRPr="00E23D2C">
        <w:rPr>
          <w:sz w:val="16"/>
          <w:szCs w:val="16"/>
          <w:lang w:val="ru-RU"/>
        </w:rPr>
        <w:t>}")</w:t>
      </w:r>
    </w:p>
    <w:p w14:paraId="0CF22F8C" w14:textId="77777777" w:rsidR="00743E52" w:rsidRPr="00E23D2C" w:rsidRDefault="00743E52" w:rsidP="00475B71">
      <w:pPr>
        <w:pStyle w:val="afc"/>
        <w:rPr>
          <w:sz w:val="16"/>
          <w:szCs w:val="16"/>
          <w:lang w:val="ru-RU"/>
        </w:rPr>
      </w:pPr>
    </w:p>
    <w:p w14:paraId="4216C65B" w14:textId="77777777" w:rsidR="00743E52" w:rsidRPr="00E23D2C" w:rsidRDefault="00743E52" w:rsidP="00475B71">
      <w:pPr>
        <w:pStyle w:val="afc"/>
        <w:rPr>
          <w:sz w:val="16"/>
          <w:szCs w:val="16"/>
        </w:rPr>
      </w:pPr>
      <w:r w:rsidRPr="00E23D2C">
        <w:rPr>
          <w:sz w:val="16"/>
          <w:szCs w:val="16"/>
          <w:lang w:val="ru-RU"/>
        </w:rPr>
        <w:t xml:space="preserve">    </w:t>
      </w:r>
      <w:r w:rsidRPr="00E23D2C">
        <w:rPr>
          <w:sz w:val="16"/>
          <w:szCs w:val="16"/>
        </w:rPr>
        <w:t>base = Path(f"models/room-{req.roomId}/model-{model_id}")</w:t>
      </w:r>
    </w:p>
    <w:p w14:paraId="7EC4693F" w14:textId="77777777" w:rsidR="00743E52" w:rsidRPr="00E23D2C" w:rsidRDefault="00743E52" w:rsidP="00475B71">
      <w:pPr>
        <w:pStyle w:val="afc"/>
        <w:rPr>
          <w:sz w:val="16"/>
          <w:szCs w:val="16"/>
        </w:rPr>
      </w:pPr>
      <w:r w:rsidRPr="00E23D2C">
        <w:rPr>
          <w:sz w:val="16"/>
          <w:szCs w:val="16"/>
        </w:rPr>
        <w:t xml:space="preserve">    base.mkdir(parents=True, exist_ok=True)</w:t>
      </w:r>
    </w:p>
    <w:p w14:paraId="50068E12" w14:textId="77777777" w:rsidR="00743E52" w:rsidRPr="00E23D2C" w:rsidRDefault="00743E52" w:rsidP="00475B71">
      <w:pPr>
        <w:pStyle w:val="afc"/>
        <w:rPr>
          <w:sz w:val="16"/>
          <w:szCs w:val="16"/>
        </w:rPr>
      </w:pPr>
    </w:p>
    <w:p w14:paraId="26852FDE" w14:textId="77777777" w:rsidR="00743E52" w:rsidRPr="00E23D2C" w:rsidRDefault="00743E52" w:rsidP="00475B71">
      <w:pPr>
        <w:pStyle w:val="afc"/>
        <w:rPr>
          <w:sz w:val="16"/>
          <w:szCs w:val="16"/>
        </w:rPr>
      </w:pPr>
      <w:r w:rsidRPr="00E23D2C">
        <w:rPr>
          <w:sz w:val="16"/>
          <w:szCs w:val="16"/>
        </w:rPr>
        <w:t xml:space="preserve">    meta = {</w:t>
      </w:r>
    </w:p>
    <w:p w14:paraId="5E8A1DA1" w14:textId="77777777" w:rsidR="00743E52" w:rsidRPr="00E23D2C" w:rsidRDefault="00743E52" w:rsidP="00475B71">
      <w:pPr>
        <w:pStyle w:val="afc"/>
        <w:rPr>
          <w:sz w:val="16"/>
          <w:szCs w:val="16"/>
        </w:rPr>
      </w:pPr>
      <w:r w:rsidRPr="00E23D2C">
        <w:rPr>
          <w:sz w:val="16"/>
          <w:szCs w:val="16"/>
        </w:rPr>
        <w:t xml:space="preserve">        "hidden_size": req.HIDDEN_SIZE,</w:t>
      </w:r>
    </w:p>
    <w:p w14:paraId="739F9C5A" w14:textId="77777777" w:rsidR="00743E52" w:rsidRPr="00E23D2C" w:rsidRDefault="00743E52" w:rsidP="00475B71">
      <w:pPr>
        <w:pStyle w:val="afc"/>
        <w:rPr>
          <w:sz w:val="16"/>
          <w:szCs w:val="16"/>
        </w:rPr>
      </w:pPr>
      <w:r w:rsidRPr="00E23D2C">
        <w:rPr>
          <w:sz w:val="16"/>
          <w:szCs w:val="16"/>
        </w:rPr>
        <w:t xml:space="preserve">        "num_layers": req.NUM_LAYERS,</w:t>
      </w:r>
    </w:p>
    <w:p w14:paraId="4D3E13FE" w14:textId="77777777" w:rsidR="00743E52" w:rsidRPr="00E23D2C" w:rsidRDefault="00743E52" w:rsidP="00475B71">
      <w:pPr>
        <w:pStyle w:val="afc"/>
        <w:rPr>
          <w:sz w:val="16"/>
          <w:szCs w:val="16"/>
        </w:rPr>
      </w:pPr>
      <w:r w:rsidRPr="00E23D2C">
        <w:rPr>
          <w:sz w:val="16"/>
          <w:szCs w:val="16"/>
        </w:rPr>
        <w:t xml:space="preserve">        "seq_length": req.SEQ_LENGTH,</w:t>
      </w:r>
    </w:p>
    <w:p w14:paraId="6191D54F" w14:textId="77777777" w:rsidR="00743E52" w:rsidRPr="00E23D2C" w:rsidRDefault="00743E52" w:rsidP="00475B71">
      <w:pPr>
        <w:pStyle w:val="afc"/>
        <w:rPr>
          <w:sz w:val="16"/>
          <w:szCs w:val="16"/>
        </w:rPr>
      </w:pPr>
      <w:r w:rsidRPr="00E23D2C">
        <w:rPr>
          <w:sz w:val="16"/>
          <w:szCs w:val="16"/>
        </w:rPr>
        <w:t xml:space="preserve">        "state_dict": model.state_dict(),</w:t>
      </w:r>
    </w:p>
    <w:p w14:paraId="32B10FF7" w14:textId="772ABD66" w:rsidR="00743E52" w:rsidRPr="00E23D2C" w:rsidRDefault="00743E52" w:rsidP="00475B71">
      <w:pPr>
        <w:pStyle w:val="afc"/>
        <w:rPr>
          <w:sz w:val="16"/>
          <w:szCs w:val="16"/>
        </w:rPr>
      </w:pPr>
      <w:r w:rsidRPr="00E23D2C">
        <w:rPr>
          <w:sz w:val="16"/>
          <w:szCs w:val="16"/>
        </w:rPr>
        <w:t xml:space="preserve">        "x_mean": x_mean,  </w:t>
      </w:r>
    </w:p>
    <w:p w14:paraId="4DBE4F85" w14:textId="2AB1843C" w:rsidR="00743E52" w:rsidRPr="00E23D2C" w:rsidRDefault="00743E52" w:rsidP="00475B71">
      <w:pPr>
        <w:pStyle w:val="afc"/>
        <w:rPr>
          <w:sz w:val="16"/>
          <w:szCs w:val="16"/>
        </w:rPr>
      </w:pPr>
      <w:r w:rsidRPr="00E23D2C">
        <w:rPr>
          <w:sz w:val="16"/>
          <w:szCs w:val="16"/>
        </w:rPr>
        <w:t xml:space="preserve">        "x_std": x_std,  </w:t>
      </w:r>
    </w:p>
    <w:p w14:paraId="18FD8486" w14:textId="0130080D" w:rsidR="00743E52" w:rsidRPr="00E23D2C" w:rsidRDefault="00743E52" w:rsidP="00475B71">
      <w:pPr>
        <w:pStyle w:val="afc"/>
        <w:rPr>
          <w:sz w:val="16"/>
          <w:szCs w:val="16"/>
        </w:rPr>
      </w:pPr>
      <w:r w:rsidRPr="00E23D2C">
        <w:rPr>
          <w:sz w:val="16"/>
          <w:szCs w:val="16"/>
        </w:rPr>
        <w:t xml:space="preserve">        "y_mean": y_mean,  </w:t>
      </w:r>
    </w:p>
    <w:p w14:paraId="50D1CF09" w14:textId="1E356352" w:rsidR="00743E52" w:rsidRPr="00E23D2C" w:rsidRDefault="00743E52" w:rsidP="00475B71">
      <w:pPr>
        <w:pStyle w:val="afc"/>
        <w:rPr>
          <w:sz w:val="16"/>
          <w:szCs w:val="16"/>
        </w:rPr>
      </w:pPr>
      <w:r w:rsidRPr="00E23D2C">
        <w:rPr>
          <w:sz w:val="16"/>
          <w:szCs w:val="16"/>
        </w:rPr>
        <w:t xml:space="preserve">        "y_std": y_std, </w:t>
      </w:r>
    </w:p>
    <w:p w14:paraId="1C007B9E" w14:textId="77777777" w:rsidR="00743E52" w:rsidRPr="00E23D2C" w:rsidRDefault="00743E52" w:rsidP="00475B71">
      <w:pPr>
        <w:pStyle w:val="afc"/>
        <w:rPr>
          <w:sz w:val="16"/>
          <w:szCs w:val="16"/>
        </w:rPr>
      </w:pPr>
      <w:r w:rsidRPr="00E23D2C">
        <w:rPr>
          <w:sz w:val="16"/>
          <w:szCs w:val="16"/>
        </w:rPr>
        <w:t xml:space="preserve">    }</w:t>
      </w:r>
    </w:p>
    <w:p w14:paraId="59930CBA" w14:textId="77777777" w:rsidR="00743E52" w:rsidRPr="00E23D2C" w:rsidRDefault="00743E52" w:rsidP="00475B71">
      <w:pPr>
        <w:pStyle w:val="afc"/>
        <w:rPr>
          <w:sz w:val="16"/>
          <w:szCs w:val="16"/>
        </w:rPr>
      </w:pPr>
      <w:r w:rsidRPr="00E23D2C">
        <w:rPr>
          <w:sz w:val="16"/>
          <w:szCs w:val="16"/>
        </w:rPr>
        <w:t xml:space="preserve">    joblib.dump(meta, base / "checkpoint.joblib")</w:t>
      </w:r>
    </w:p>
    <w:p w14:paraId="795C1B7A" w14:textId="77777777" w:rsidR="00743E52" w:rsidRPr="00E23D2C" w:rsidRDefault="00743E52" w:rsidP="00475B71">
      <w:pPr>
        <w:pStyle w:val="afc"/>
        <w:rPr>
          <w:sz w:val="16"/>
          <w:szCs w:val="16"/>
        </w:rPr>
      </w:pPr>
    </w:p>
    <w:p w14:paraId="5D970457" w14:textId="77777777" w:rsidR="00743E52" w:rsidRPr="00E23D2C" w:rsidRDefault="00743E52" w:rsidP="00475B71">
      <w:pPr>
        <w:pStyle w:val="afc"/>
        <w:rPr>
          <w:sz w:val="16"/>
          <w:szCs w:val="16"/>
        </w:rPr>
      </w:pPr>
      <w:r w:rsidRPr="00E23D2C">
        <w:rPr>
          <w:sz w:val="16"/>
          <w:szCs w:val="16"/>
        </w:rPr>
        <w:t xml:space="preserve">    torch.save(model.state_dict(), base / "model.pth")</w:t>
      </w:r>
    </w:p>
    <w:p w14:paraId="058E628A" w14:textId="77777777" w:rsidR="00743E52" w:rsidRPr="00E23D2C" w:rsidRDefault="00743E52" w:rsidP="00475B71">
      <w:pPr>
        <w:pStyle w:val="afc"/>
        <w:rPr>
          <w:sz w:val="16"/>
          <w:szCs w:val="16"/>
        </w:rPr>
      </w:pPr>
    </w:p>
    <w:p w14:paraId="4266EEF2" w14:textId="77777777" w:rsidR="00743E52" w:rsidRPr="00E23D2C" w:rsidRDefault="00743E52" w:rsidP="00475B71">
      <w:pPr>
        <w:pStyle w:val="afc"/>
        <w:rPr>
          <w:sz w:val="16"/>
          <w:szCs w:val="16"/>
        </w:rPr>
      </w:pPr>
      <w:r w:rsidRPr="00E23D2C">
        <w:rPr>
          <w:sz w:val="16"/>
          <w:szCs w:val="16"/>
        </w:rPr>
        <w:t xml:space="preserve">    with open(base / "metrics.txt", "w", encoding="utf-8") as f:</w:t>
      </w:r>
    </w:p>
    <w:p w14:paraId="01E99734" w14:textId="77777777" w:rsidR="00743E52" w:rsidRPr="00E23D2C" w:rsidRDefault="00743E52" w:rsidP="00475B71">
      <w:pPr>
        <w:pStyle w:val="afc"/>
        <w:rPr>
          <w:sz w:val="16"/>
          <w:szCs w:val="16"/>
        </w:rPr>
      </w:pPr>
      <w:r w:rsidRPr="00E23D2C">
        <w:rPr>
          <w:sz w:val="16"/>
          <w:szCs w:val="16"/>
        </w:rPr>
        <w:t xml:space="preserve">        f.write(f"MAE={mae:.4f}\nMSE={mse:.4f}\nRMSE={rmse:.4f}\nR2={r2:.4f}\n")</w:t>
      </w:r>
    </w:p>
    <w:p w14:paraId="795A5ED5" w14:textId="77777777" w:rsidR="00743E52" w:rsidRPr="00E23D2C" w:rsidRDefault="00743E52" w:rsidP="00475B71">
      <w:pPr>
        <w:pStyle w:val="afc"/>
        <w:rPr>
          <w:sz w:val="16"/>
          <w:szCs w:val="16"/>
        </w:rPr>
      </w:pPr>
    </w:p>
    <w:p w14:paraId="1AF51362" w14:textId="77777777" w:rsidR="00743E52" w:rsidRPr="00E23D2C" w:rsidRDefault="00743E52" w:rsidP="00475B71">
      <w:pPr>
        <w:pStyle w:val="afc"/>
        <w:rPr>
          <w:sz w:val="16"/>
          <w:szCs w:val="16"/>
        </w:rPr>
      </w:pPr>
      <w:r w:rsidRPr="00E23D2C">
        <w:rPr>
          <w:sz w:val="16"/>
          <w:szCs w:val="16"/>
        </w:rPr>
        <w:t xml:space="preserve">    return {</w:t>
      </w:r>
    </w:p>
    <w:p w14:paraId="46F566B3" w14:textId="77777777" w:rsidR="00743E52" w:rsidRPr="00E23D2C" w:rsidRDefault="00743E52" w:rsidP="00475B71">
      <w:pPr>
        <w:pStyle w:val="afc"/>
        <w:rPr>
          <w:sz w:val="16"/>
          <w:szCs w:val="16"/>
        </w:rPr>
      </w:pPr>
      <w:r w:rsidRPr="00E23D2C">
        <w:rPr>
          <w:sz w:val="16"/>
          <w:szCs w:val="16"/>
        </w:rPr>
        <w:t xml:space="preserve">        "modelId": model_id,</w:t>
      </w:r>
    </w:p>
    <w:p w14:paraId="4F71C189" w14:textId="77777777" w:rsidR="00743E52" w:rsidRPr="00E23D2C" w:rsidRDefault="00743E52" w:rsidP="00475B71">
      <w:pPr>
        <w:pStyle w:val="afc"/>
        <w:rPr>
          <w:sz w:val="16"/>
          <w:szCs w:val="16"/>
        </w:rPr>
      </w:pPr>
      <w:r w:rsidRPr="00E23D2C">
        <w:rPr>
          <w:sz w:val="16"/>
          <w:szCs w:val="16"/>
        </w:rPr>
        <w:t xml:space="preserve">        "metrics": {"MAE": mae, "MSE": mse, "RMSE": rmse, "R2": r2},</w:t>
      </w:r>
    </w:p>
    <w:p w14:paraId="5A1A7CCF" w14:textId="77777777" w:rsidR="00743E52" w:rsidRPr="00E23D2C" w:rsidRDefault="00743E52" w:rsidP="00475B71">
      <w:pPr>
        <w:pStyle w:val="afc"/>
        <w:rPr>
          <w:sz w:val="16"/>
          <w:szCs w:val="16"/>
        </w:rPr>
      </w:pPr>
      <w:r w:rsidRPr="00E23D2C">
        <w:rPr>
          <w:sz w:val="16"/>
          <w:szCs w:val="16"/>
        </w:rPr>
        <w:t xml:space="preserve">    }</w:t>
      </w:r>
    </w:p>
    <w:p w14:paraId="4532FB73" w14:textId="77777777" w:rsidR="00743E52" w:rsidRPr="00E23D2C" w:rsidRDefault="00743E52" w:rsidP="00475B71">
      <w:pPr>
        <w:pStyle w:val="afc"/>
        <w:rPr>
          <w:sz w:val="16"/>
          <w:szCs w:val="16"/>
        </w:rPr>
      </w:pPr>
    </w:p>
    <w:p w14:paraId="4FE533FB" w14:textId="77777777" w:rsidR="00743E52" w:rsidRPr="00E23D2C" w:rsidRDefault="00743E52" w:rsidP="00475B71">
      <w:pPr>
        <w:pStyle w:val="afc"/>
        <w:rPr>
          <w:sz w:val="16"/>
          <w:szCs w:val="16"/>
        </w:rPr>
      </w:pPr>
      <w:r w:rsidRPr="00E23D2C">
        <w:rPr>
          <w:sz w:val="16"/>
          <w:szCs w:val="16"/>
        </w:rPr>
        <w:t>@app.post("/train")</w:t>
      </w:r>
    </w:p>
    <w:p w14:paraId="27080FC8" w14:textId="77777777" w:rsidR="00743E52" w:rsidRPr="00E23D2C" w:rsidRDefault="00743E52" w:rsidP="00475B71">
      <w:pPr>
        <w:pStyle w:val="afc"/>
        <w:rPr>
          <w:sz w:val="16"/>
          <w:szCs w:val="16"/>
        </w:rPr>
      </w:pPr>
      <w:r w:rsidRPr="00E23D2C">
        <w:rPr>
          <w:sz w:val="16"/>
          <w:szCs w:val="16"/>
        </w:rPr>
        <w:t>async def train(</w:t>
      </w:r>
    </w:p>
    <w:p w14:paraId="7B523F33" w14:textId="77777777" w:rsidR="00743E52" w:rsidRPr="00E23D2C" w:rsidRDefault="00743E52" w:rsidP="00475B71">
      <w:pPr>
        <w:pStyle w:val="afc"/>
        <w:rPr>
          <w:sz w:val="16"/>
          <w:szCs w:val="16"/>
        </w:rPr>
      </w:pPr>
      <w:r w:rsidRPr="00E23D2C">
        <w:rPr>
          <w:sz w:val="16"/>
          <w:szCs w:val="16"/>
        </w:rPr>
        <w:t xml:space="preserve">    req: TrainRequest,</w:t>
      </w:r>
    </w:p>
    <w:p w14:paraId="1D4F75AD" w14:textId="77777777" w:rsidR="00743E52" w:rsidRPr="00E23D2C" w:rsidRDefault="00743E52" w:rsidP="00475B71">
      <w:pPr>
        <w:pStyle w:val="afc"/>
        <w:rPr>
          <w:sz w:val="16"/>
          <w:szCs w:val="16"/>
        </w:rPr>
      </w:pPr>
      <w:r w:rsidRPr="00E23D2C">
        <w:rPr>
          <w:sz w:val="16"/>
          <w:szCs w:val="16"/>
        </w:rPr>
        <w:t xml:space="preserve">    background_tasks: BackgroundTasks</w:t>
      </w:r>
    </w:p>
    <w:p w14:paraId="0C6221ED" w14:textId="77777777" w:rsidR="00743E52" w:rsidRPr="00E23D2C" w:rsidRDefault="00743E52" w:rsidP="00475B71">
      <w:pPr>
        <w:pStyle w:val="afc"/>
        <w:rPr>
          <w:sz w:val="16"/>
          <w:szCs w:val="16"/>
        </w:rPr>
      </w:pPr>
      <w:r w:rsidRPr="00E23D2C">
        <w:rPr>
          <w:sz w:val="16"/>
          <w:szCs w:val="16"/>
        </w:rPr>
        <w:t>):</w:t>
      </w:r>
    </w:p>
    <w:p w14:paraId="2BBC3DCB" w14:textId="77777777" w:rsidR="00743E52" w:rsidRPr="00E23D2C" w:rsidRDefault="00743E52" w:rsidP="00475B71">
      <w:pPr>
        <w:pStyle w:val="afc"/>
        <w:rPr>
          <w:sz w:val="16"/>
          <w:szCs w:val="16"/>
        </w:rPr>
      </w:pPr>
      <w:r w:rsidRPr="00E23D2C">
        <w:rPr>
          <w:sz w:val="16"/>
          <w:szCs w:val="16"/>
        </w:rPr>
        <w:t xml:space="preserve">    job_id = f"{req.roomId}-{req.simulationId}-{int(time.time())}"</w:t>
      </w:r>
    </w:p>
    <w:p w14:paraId="6F9B4D2A" w14:textId="77777777" w:rsidR="00743E52" w:rsidRPr="00E23D2C" w:rsidRDefault="00743E52" w:rsidP="00475B71">
      <w:pPr>
        <w:pStyle w:val="afc"/>
        <w:rPr>
          <w:sz w:val="16"/>
          <w:szCs w:val="16"/>
        </w:rPr>
      </w:pPr>
      <w:r w:rsidRPr="00E23D2C">
        <w:rPr>
          <w:sz w:val="16"/>
          <w:szCs w:val="16"/>
        </w:rPr>
        <w:t xml:space="preserve">    background_tasks.add_task(train_sync, req)</w:t>
      </w:r>
    </w:p>
    <w:p w14:paraId="33EC3BD8" w14:textId="77777777" w:rsidR="00743E52" w:rsidRPr="00E23D2C" w:rsidRDefault="00743E52" w:rsidP="00475B71">
      <w:pPr>
        <w:pStyle w:val="afc"/>
        <w:rPr>
          <w:sz w:val="16"/>
          <w:szCs w:val="16"/>
        </w:rPr>
      </w:pPr>
      <w:r w:rsidRPr="00E23D2C">
        <w:rPr>
          <w:sz w:val="16"/>
          <w:szCs w:val="16"/>
        </w:rPr>
        <w:t xml:space="preserve">    return {</w:t>
      </w:r>
    </w:p>
    <w:p w14:paraId="08C0A36A" w14:textId="77777777" w:rsidR="00743E52" w:rsidRPr="00E23D2C" w:rsidRDefault="00743E52" w:rsidP="00475B71">
      <w:pPr>
        <w:pStyle w:val="afc"/>
        <w:rPr>
          <w:sz w:val="16"/>
          <w:szCs w:val="16"/>
        </w:rPr>
      </w:pPr>
      <w:r w:rsidRPr="00E23D2C">
        <w:rPr>
          <w:sz w:val="16"/>
          <w:szCs w:val="16"/>
        </w:rPr>
        <w:t xml:space="preserve">        "status": "training_started",</w:t>
      </w:r>
    </w:p>
    <w:p w14:paraId="6149DA18" w14:textId="77777777" w:rsidR="00743E52" w:rsidRPr="00E23D2C" w:rsidRDefault="00743E52" w:rsidP="00475B71">
      <w:pPr>
        <w:pStyle w:val="afc"/>
        <w:rPr>
          <w:sz w:val="16"/>
          <w:szCs w:val="16"/>
        </w:rPr>
      </w:pPr>
      <w:r w:rsidRPr="00E23D2C">
        <w:rPr>
          <w:sz w:val="16"/>
          <w:szCs w:val="16"/>
        </w:rPr>
        <w:t xml:space="preserve">        "job_id": job_id,</w:t>
      </w:r>
    </w:p>
    <w:p w14:paraId="6940BA96" w14:textId="77777777" w:rsidR="00743E52" w:rsidRPr="00E23D2C" w:rsidRDefault="00743E52" w:rsidP="00475B71">
      <w:pPr>
        <w:pStyle w:val="afc"/>
        <w:rPr>
          <w:sz w:val="16"/>
          <w:szCs w:val="16"/>
        </w:rPr>
      </w:pPr>
      <w:r w:rsidRPr="00E23D2C">
        <w:rPr>
          <w:sz w:val="16"/>
          <w:szCs w:val="16"/>
        </w:rPr>
        <w:t xml:space="preserve">        "roomId": req.roomId,</w:t>
      </w:r>
    </w:p>
    <w:p w14:paraId="7342ED99" w14:textId="77777777" w:rsidR="00743E52" w:rsidRPr="00E23D2C" w:rsidRDefault="00743E52" w:rsidP="00475B71">
      <w:pPr>
        <w:pStyle w:val="afc"/>
        <w:rPr>
          <w:sz w:val="16"/>
          <w:szCs w:val="16"/>
        </w:rPr>
      </w:pPr>
      <w:r w:rsidRPr="00E23D2C">
        <w:rPr>
          <w:sz w:val="16"/>
          <w:szCs w:val="16"/>
        </w:rPr>
        <w:t xml:space="preserve">        "simulationId": req.simulationId,</w:t>
      </w:r>
    </w:p>
    <w:p w14:paraId="69A1F001" w14:textId="77777777" w:rsidR="00743E52" w:rsidRPr="00E23D2C" w:rsidRDefault="00743E52" w:rsidP="00475B71">
      <w:pPr>
        <w:pStyle w:val="afc"/>
        <w:rPr>
          <w:sz w:val="16"/>
          <w:szCs w:val="16"/>
        </w:rPr>
      </w:pPr>
      <w:r w:rsidRPr="00E23D2C">
        <w:rPr>
          <w:sz w:val="16"/>
          <w:szCs w:val="16"/>
        </w:rPr>
        <w:lastRenderedPageBreak/>
        <w:t xml:space="preserve">    }</w:t>
      </w:r>
    </w:p>
    <w:p w14:paraId="04814616" w14:textId="77777777" w:rsidR="00743E52" w:rsidRPr="00E23D2C" w:rsidRDefault="00743E52" w:rsidP="00475B71">
      <w:pPr>
        <w:pStyle w:val="afc"/>
        <w:rPr>
          <w:sz w:val="16"/>
          <w:szCs w:val="16"/>
        </w:rPr>
      </w:pPr>
    </w:p>
    <w:p w14:paraId="02F691C8" w14:textId="77777777" w:rsidR="00743E52" w:rsidRPr="00E23D2C" w:rsidRDefault="00743E52" w:rsidP="00475B71">
      <w:pPr>
        <w:pStyle w:val="afc"/>
        <w:rPr>
          <w:sz w:val="16"/>
          <w:szCs w:val="16"/>
        </w:rPr>
      </w:pPr>
      <w:r w:rsidRPr="00E23D2C">
        <w:rPr>
          <w:sz w:val="16"/>
          <w:szCs w:val="16"/>
        </w:rPr>
        <w:t>import os, time, uuid, requests, pandas as pd</w:t>
      </w:r>
    </w:p>
    <w:p w14:paraId="484347E6" w14:textId="77777777" w:rsidR="00743E52" w:rsidRPr="00E23D2C" w:rsidRDefault="00743E52" w:rsidP="00475B71">
      <w:pPr>
        <w:pStyle w:val="afc"/>
        <w:rPr>
          <w:sz w:val="16"/>
          <w:szCs w:val="16"/>
        </w:rPr>
      </w:pPr>
      <w:r w:rsidRPr="00E23D2C">
        <w:rPr>
          <w:sz w:val="16"/>
          <w:szCs w:val="16"/>
        </w:rPr>
        <w:t>from fastapi import FastAPI, HTTPException</w:t>
      </w:r>
    </w:p>
    <w:p w14:paraId="582A1CC5" w14:textId="77777777" w:rsidR="00743E52" w:rsidRPr="00E23D2C" w:rsidRDefault="00743E52" w:rsidP="00475B71">
      <w:pPr>
        <w:pStyle w:val="afc"/>
        <w:rPr>
          <w:sz w:val="16"/>
          <w:szCs w:val="16"/>
        </w:rPr>
      </w:pPr>
      <w:r w:rsidRPr="00E23D2C">
        <w:rPr>
          <w:sz w:val="16"/>
          <w:szCs w:val="16"/>
        </w:rPr>
        <w:t>from pydantic import BaseModel, Field</w:t>
      </w:r>
    </w:p>
    <w:p w14:paraId="629E96B8" w14:textId="77777777" w:rsidR="00743E52" w:rsidRPr="00E23D2C" w:rsidRDefault="00743E52" w:rsidP="00475B71">
      <w:pPr>
        <w:pStyle w:val="afc"/>
        <w:rPr>
          <w:sz w:val="16"/>
          <w:szCs w:val="16"/>
        </w:rPr>
      </w:pPr>
      <w:r w:rsidRPr="00E23D2C">
        <w:rPr>
          <w:sz w:val="16"/>
          <w:szCs w:val="16"/>
        </w:rPr>
        <w:t>from typing import Dict, List</w:t>
      </w:r>
    </w:p>
    <w:p w14:paraId="7908F2EC" w14:textId="77777777" w:rsidR="00743E52" w:rsidRPr="00E23D2C" w:rsidRDefault="00743E52" w:rsidP="00475B71">
      <w:pPr>
        <w:pStyle w:val="afc"/>
        <w:rPr>
          <w:sz w:val="16"/>
          <w:szCs w:val="16"/>
        </w:rPr>
      </w:pPr>
      <w:r w:rsidRPr="00E23D2C">
        <w:rPr>
          <w:sz w:val="16"/>
          <w:szCs w:val="16"/>
        </w:rPr>
        <w:t>from fastapi.middleware.cors import CORSMiddleware</w:t>
      </w:r>
    </w:p>
    <w:p w14:paraId="675C3F05" w14:textId="77777777" w:rsidR="00743E52" w:rsidRPr="00E23D2C" w:rsidRDefault="00743E52" w:rsidP="00475B71">
      <w:pPr>
        <w:pStyle w:val="afc"/>
        <w:rPr>
          <w:sz w:val="16"/>
          <w:szCs w:val="16"/>
        </w:rPr>
      </w:pPr>
    </w:p>
    <w:p w14:paraId="0035B454" w14:textId="4109F569" w:rsidR="00743E52" w:rsidRPr="00E23D2C" w:rsidRDefault="00743E52" w:rsidP="004F3192">
      <w:pPr>
        <w:pStyle w:val="afc"/>
        <w:rPr>
          <w:sz w:val="16"/>
          <w:szCs w:val="16"/>
        </w:rPr>
      </w:pPr>
      <w:r w:rsidRPr="00E23D2C">
        <w:rPr>
          <w:sz w:val="16"/>
          <w:szCs w:val="16"/>
        </w:rPr>
        <w:t>from tune_fopdt import identify_fopdt, cohen_coon</w:t>
      </w:r>
    </w:p>
    <w:p w14:paraId="2753BC4E" w14:textId="77777777" w:rsidR="00743E52" w:rsidRPr="00E23D2C" w:rsidRDefault="00743E52" w:rsidP="00475B71">
      <w:pPr>
        <w:pStyle w:val="afc"/>
        <w:rPr>
          <w:sz w:val="16"/>
          <w:szCs w:val="16"/>
        </w:rPr>
      </w:pPr>
    </w:p>
    <w:p w14:paraId="526BC23F" w14:textId="77777777" w:rsidR="00743E52" w:rsidRPr="00E23D2C" w:rsidRDefault="00743E52" w:rsidP="00475B71">
      <w:pPr>
        <w:pStyle w:val="afc"/>
        <w:rPr>
          <w:sz w:val="16"/>
          <w:szCs w:val="16"/>
        </w:rPr>
      </w:pPr>
      <w:r w:rsidRPr="00E23D2C">
        <w:rPr>
          <w:sz w:val="16"/>
          <w:szCs w:val="16"/>
        </w:rPr>
        <w:t>DELTA_PC  = 10.0</w:t>
      </w:r>
    </w:p>
    <w:p w14:paraId="0B07BECF" w14:textId="77777777" w:rsidR="00743E52" w:rsidRPr="00E23D2C" w:rsidRDefault="00743E52" w:rsidP="00475B71">
      <w:pPr>
        <w:pStyle w:val="afc"/>
        <w:rPr>
          <w:sz w:val="16"/>
          <w:szCs w:val="16"/>
        </w:rPr>
      </w:pPr>
      <w:r w:rsidRPr="00E23D2C">
        <w:rPr>
          <w:sz w:val="16"/>
          <w:szCs w:val="16"/>
        </w:rPr>
        <w:t>PERIOD_S  = 900</w:t>
      </w:r>
    </w:p>
    <w:p w14:paraId="432FCF76" w14:textId="77777777" w:rsidR="00743E52" w:rsidRPr="00E23D2C" w:rsidRDefault="00743E52" w:rsidP="00475B71">
      <w:pPr>
        <w:pStyle w:val="afc"/>
        <w:rPr>
          <w:sz w:val="16"/>
          <w:szCs w:val="16"/>
        </w:rPr>
      </w:pPr>
      <w:r w:rsidRPr="00E23D2C">
        <w:rPr>
          <w:sz w:val="16"/>
          <w:szCs w:val="16"/>
        </w:rPr>
        <w:t>DT_S      = 60</w:t>
      </w:r>
    </w:p>
    <w:p w14:paraId="1C36A78E" w14:textId="77777777" w:rsidR="00743E52" w:rsidRPr="00E23D2C" w:rsidRDefault="00743E52" w:rsidP="00475B71">
      <w:pPr>
        <w:pStyle w:val="afc"/>
        <w:rPr>
          <w:sz w:val="16"/>
          <w:szCs w:val="16"/>
        </w:rPr>
      </w:pPr>
    </w:p>
    <w:p w14:paraId="77C6A336" w14:textId="77777777" w:rsidR="00743E52" w:rsidRPr="00E23D2C" w:rsidRDefault="00743E52" w:rsidP="00475B71">
      <w:pPr>
        <w:pStyle w:val="afc"/>
        <w:rPr>
          <w:sz w:val="16"/>
          <w:szCs w:val="16"/>
        </w:rPr>
      </w:pPr>
      <w:r w:rsidRPr="00E23D2C">
        <w:rPr>
          <w:sz w:val="16"/>
          <w:szCs w:val="16"/>
        </w:rPr>
        <w:t>app = FastAPI(title="PID-autotune-service")</w:t>
      </w:r>
    </w:p>
    <w:p w14:paraId="1A704A67" w14:textId="77777777" w:rsidR="00743E52" w:rsidRPr="00E23D2C" w:rsidRDefault="00743E52" w:rsidP="00475B71">
      <w:pPr>
        <w:pStyle w:val="afc"/>
        <w:rPr>
          <w:sz w:val="16"/>
          <w:szCs w:val="16"/>
        </w:rPr>
      </w:pPr>
    </w:p>
    <w:p w14:paraId="60E30797" w14:textId="77777777" w:rsidR="00743E52" w:rsidRPr="00E23D2C" w:rsidRDefault="00743E52" w:rsidP="00475B71">
      <w:pPr>
        <w:pStyle w:val="afc"/>
        <w:rPr>
          <w:sz w:val="16"/>
          <w:szCs w:val="16"/>
        </w:rPr>
      </w:pPr>
      <w:r w:rsidRPr="00E23D2C">
        <w:rPr>
          <w:sz w:val="16"/>
          <w:szCs w:val="16"/>
        </w:rPr>
        <w:t>app.add_middleware(</w:t>
      </w:r>
    </w:p>
    <w:p w14:paraId="00A71236" w14:textId="77777777" w:rsidR="00743E52" w:rsidRPr="00E23D2C" w:rsidRDefault="00743E52" w:rsidP="00475B71">
      <w:pPr>
        <w:pStyle w:val="afc"/>
        <w:rPr>
          <w:sz w:val="16"/>
          <w:szCs w:val="16"/>
        </w:rPr>
      </w:pPr>
      <w:r w:rsidRPr="00E23D2C">
        <w:rPr>
          <w:sz w:val="16"/>
          <w:szCs w:val="16"/>
        </w:rPr>
        <w:t xml:space="preserve">    CORSMiddleware,</w:t>
      </w:r>
    </w:p>
    <w:p w14:paraId="0661C572" w14:textId="59C8C330" w:rsidR="00743E52" w:rsidRPr="00E23D2C" w:rsidRDefault="00743E52" w:rsidP="005E7D4B">
      <w:pPr>
        <w:pStyle w:val="afc"/>
        <w:rPr>
          <w:sz w:val="16"/>
          <w:szCs w:val="16"/>
        </w:rPr>
      </w:pPr>
      <w:r w:rsidRPr="00E23D2C">
        <w:rPr>
          <w:sz w:val="16"/>
          <w:szCs w:val="16"/>
        </w:rPr>
        <w:t xml:space="preserve">    allow_origins=["*"],</w:t>
      </w:r>
    </w:p>
    <w:p w14:paraId="6FE04DD3" w14:textId="77777777" w:rsidR="00743E52" w:rsidRPr="00E23D2C" w:rsidRDefault="00743E52" w:rsidP="00475B71">
      <w:pPr>
        <w:pStyle w:val="afc"/>
        <w:rPr>
          <w:sz w:val="16"/>
          <w:szCs w:val="16"/>
        </w:rPr>
      </w:pPr>
      <w:r w:rsidRPr="00E23D2C">
        <w:rPr>
          <w:sz w:val="16"/>
          <w:szCs w:val="16"/>
        </w:rPr>
        <w:t xml:space="preserve">    allow_credentials=True,     </w:t>
      </w:r>
    </w:p>
    <w:p w14:paraId="0B168653" w14:textId="77777777" w:rsidR="00743E52" w:rsidRPr="00E23D2C" w:rsidRDefault="00743E52" w:rsidP="00475B71">
      <w:pPr>
        <w:pStyle w:val="afc"/>
        <w:rPr>
          <w:sz w:val="16"/>
          <w:szCs w:val="16"/>
        </w:rPr>
      </w:pPr>
      <w:r w:rsidRPr="00E23D2C">
        <w:rPr>
          <w:sz w:val="16"/>
          <w:szCs w:val="16"/>
        </w:rPr>
        <w:t xml:space="preserve">    allow_methods=["*"],       </w:t>
      </w:r>
    </w:p>
    <w:p w14:paraId="7A2BDC90" w14:textId="77777777" w:rsidR="00743E52" w:rsidRPr="00E23D2C" w:rsidRDefault="00743E52" w:rsidP="00475B71">
      <w:pPr>
        <w:pStyle w:val="afc"/>
        <w:rPr>
          <w:sz w:val="16"/>
          <w:szCs w:val="16"/>
        </w:rPr>
      </w:pPr>
      <w:r w:rsidRPr="00E23D2C">
        <w:rPr>
          <w:sz w:val="16"/>
          <w:szCs w:val="16"/>
        </w:rPr>
        <w:t xml:space="preserve">    allow_headers=["*"],       </w:t>
      </w:r>
    </w:p>
    <w:p w14:paraId="7FB98C46" w14:textId="77777777" w:rsidR="00743E52" w:rsidRPr="00E23D2C" w:rsidRDefault="00743E52" w:rsidP="00475B71">
      <w:pPr>
        <w:pStyle w:val="afc"/>
        <w:rPr>
          <w:sz w:val="16"/>
          <w:szCs w:val="16"/>
        </w:rPr>
      </w:pPr>
      <w:r w:rsidRPr="00E23D2C">
        <w:rPr>
          <w:sz w:val="16"/>
          <w:szCs w:val="16"/>
        </w:rPr>
        <w:t>)</w:t>
      </w:r>
    </w:p>
    <w:p w14:paraId="0C476553" w14:textId="77777777" w:rsidR="00743E52" w:rsidRPr="00E23D2C" w:rsidRDefault="00743E52" w:rsidP="00475B71">
      <w:pPr>
        <w:pStyle w:val="afc"/>
        <w:rPr>
          <w:sz w:val="16"/>
          <w:szCs w:val="16"/>
        </w:rPr>
      </w:pPr>
    </w:p>
    <w:p w14:paraId="2A06D96D" w14:textId="77777777" w:rsidR="00743E52" w:rsidRPr="00E23D2C" w:rsidRDefault="00743E52" w:rsidP="00475B71">
      <w:pPr>
        <w:pStyle w:val="afc"/>
        <w:rPr>
          <w:sz w:val="16"/>
          <w:szCs w:val="16"/>
        </w:rPr>
      </w:pPr>
      <w:r w:rsidRPr="00E23D2C">
        <w:rPr>
          <w:sz w:val="16"/>
          <w:szCs w:val="16"/>
        </w:rPr>
        <w:t>class AutotunePidSimulationDtoRequest(BaseModel):</w:t>
      </w:r>
    </w:p>
    <w:p w14:paraId="63CFEDE2" w14:textId="77777777" w:rsidR="00743E52" w:rsidRPr="00E23D2C" w:rsidRDefault="00743E52" w:rsidP="00475B71">
      <w:pPr>
        <w:pStyle w:val="afc"/>
        <w:rPr>
          <w:sz w:val="16"/>
          <w:szCs w:val="16"/>
        </w:rPr>
      </w:pPr>
      <w:r w:rsidRPr="00E23D2C">
        <w:rPr>
          <w:sz w:val="16"/>
          <w:szCs w:val="16"/>
        </w:rPr>
        <w:t xml:space="preserve">    roomId:          int</w:t>
      </w:r>
    </w:p>
    <w:p w14:paraId="3AE5D549" w14:textId="77777777" w:rsidR="00743E52" w:rsidRPr="00E23D2C" w:rsidRDefault="00743E52" w:rsidP="00475B71">
      <w:pPr>
        <w:pStyle w:val="afc"/>
        <w:rPr>
          <w:sz w:val="16"/>
          <w:szCs w:val="16"/>
        </w:rPr>
      </w:pPr>
      <w:r w:rsidRPr="00E23D2C">
        <w:rPr>
          <w:sz w:val="16"/>
          <w:szCs w:val="16"/>
        </w:rPr>
        <w:t xml:space="preserve">    controllerType:  str   = "AUTOTUNE_PID"</w:t>
      </w:r>
    </w:p>
    <w:p w14:paraId="1E3437B9" w14:textId="77777777" w:rsidR="00743E52" w:rsidRPr="00E23D2C" w:rsidRDefault="00743E52" w:rsidP="00475B71">
      <w:pPr>
        <w:pStyle w:val="afc"/>
        <w:rPr>
          <w:sz w:val="16"/>
          <w:szCs w:val="16"/>
        </w:rPr>
      </w:pPr>
      <w:r w:rsidRPr="00E23D2C">
        <w:rPr>
          <w:sz w:val="16"/>
          <w:szCs w:val="16"/>
        </w:rPr>
        <w:t xml:space="preserve">    iterations:      int</w:t>
      </w:r>
    </w:p>
    <w:p w14:paraId="544A84C1" w14:textId="77777777" w:rsidR="00743E52" w:rsidRPr="00E23D2C" w:rsidRDefault="00743E52" w:rsidP="00475B71">
      <w:pPr>
        <w:pStyle w:val="afc"/>
        <w:rPr>
          <w:sz w:val="16"/>
          <w:szCs w:val="16"/>
        </w:rPr>
      </w:pPr>
      <w:r w:rsidRPr="00E23D2C">
        <w:rPr>
          <w:sz w:val="16"/>
          <w:szCs w:val="16"/>
        </w:rPr>
        <w:t xml:space="preserve">    timestepSeconds: int</w:t>
      </w:r>
    </w:p>
    <w:p w14:paraId="49D3C411" w14:textId="77777777" w:rsidR="00743E52" w:rsidRPr="00E23D2C" w:rsidRDefault="00743E52" w:rsidP="00475B71">
      <w:pPr>
        <w:pStyle w:val="afc"/>
        <w:rPr>
          <w:sz w:val="16"/>
          <w:szCs w:val="16"/>
        </w:rPr>
      </w:pPr>
      <w:r w:rsidRPr="00E23D2C">
        <w:rPr>
          <w:sz w:val="16"/>
          <w:szCs w:val="16"/>
        </w:rPr>
        <w:t xml:space="preserve">    deltaPc: float = Field(..., alias="deltaPc")</w:t>
      </w:r>
    </w:p>
    <w:p w14:paraId="5C15A5DA" w14:textId="77777777" w:rsidR="00743E52" w:rsidRPr="00E23D2C" w:rsidRDefault="00743E52" w:rsidP="00475B71">
      <w:pPr>
        <w:pStyle w:val="afc"/>
        <w:rPr>
          <w:sz w:val="16"/>
          <w:szCs w:val="16"/>
        </w:rPr>
      </w:pPr>
      <w:r w:rsidRPr="00E23D2C">
        <w:rPr>
          <w:sz w:val="16"/>
          <w:szCs w:val="16"/>
        </w:rPr>
        <w:t xml:space="preserve">    periodSeconds: int = Field(..., alias="period")</w:t>
      </w:r>
    </w:p>
    <w:p w14:paraId="458888B1" w14:textId="77777777" w:rsidR="00743E52" w:rsidRPr="00E23D2C" w:rsidRDefault="00743E52" w:rsidP="00475B71">
      <w:pPr>
        <w:pStyle w:val="afc"/>
        <w:rPr>
          <w:sz w:val="16"/>
          <w:szCs w:val="16"/>
        </w:rPr>
      </w:pPr>
    </w:p>
    <w:p w14:paraId="21F0C8BE" w14:textId="77777777" w:rsidR="00743E52" w:rsidRPr="00E23D2C" w:rsidRDefault="00743E52" w:rsidP="00475B71">
      <w:pPr>
        <w:pStyle w:val="afc"/>
        <w:rPr>
          <w:sz w:val="16"/>
          <w:szCs w:val="16"/>
        </w:rPr>
      </w:pPr>
      <w:r w:rsidRPr="00E23D2C">
        <w:rPr>
          <w:sz w:val="16"/>
          <w:szCs w:val="16"/>
        </w:rPr>
        <w:t>class AutotunePidDtoRequest(BaseModel):</w:t>
      </w:r>
    </w:p>
    <w:p w14:paraId="2D51DDB8" w14:textId="77777777" w:rsidR="00743E52" w:rsidRPr="00E23D2C" w:rsidRDefault="00743E52" w:rsidP="00475B71">
      <w:pPr>
        <w:pStyle w:val="afc"/>
        <w:rPr>
          <w:sz w:val="16"/>
          <w:szCs w:val="16"/>
        </w:rPr>
      </w:pPr>
      <w:r w:rsidRPr="00E23D2C">
        <w:rPr>
          <w:sz w:val="16"/>
          <w:szCs w:val="16"/>
        </w:rPr>
        <w:t xml:space="preserve">    roomTemp: float</w:t>
      </w:r>
    </w:p>
    <w:p w14:paraId="38B39444" w14:textId="77777777" w:rsidR="00743E52" w:rsidRPr="00E23D2C" w:rsidRDefault="00743E52" w:rsidP="00475B71">
      <w:pPr>
        <w:pStyle w:val="afc"/>
        <w:rPr>
          <w:sz w:val="16"/>
          <w:szCs w:val="16"/>
        </w:rPr>
      </w:pPr>
    </w:p>
    <w:p w14:paraId="5C4BC5ED" w14:textId="77777777" w:rsidR="00743E52" w:rsidRPr="00E23D2C" w:rsidRDefault="00743E52" w:rsidP="00475B71">
      <w:pPr>
        <w:pStyle w:val="afc"/>
        <w:rPr>
          <w:sz w:val="16"/>
          <w:szCs w:val="16"/>
        </w:rPr>
      </w:pPr>
      <w:r w:rsidRPr="00E23D2C">
        <w:rPr>
          <w:sz w:val="16"/>
          <w:szCs w:val="16"/>
        </w:rPr>
        <w:t>class AutotunePidDtoResponse(BaseModel):</w:t>
      </w:r>
    </w:p>
    <w:p w14:paraId="61F4EB0A" w14:textId="77777777" w:rsidR="00743E52" w:rsidRPr="00E23D2C" w:rsidRDefault="00743E52" w:rsidP="00475B71">
      <w:pPr>
        <w:pStyle w:val="afc"/>
        <w:rPr>
          <w:sz w:val="16"/>
          <w:szCs w:val="16"/>
        </w:rPr>
      </w:pPr>
      <w:r w:rsidRPr="00E23D2C">
        <w:rPr>
          <w:sz w:val="16"/>
          <w:szCs w:val="16"/>
        </w:rPr>
        <w:t xml:space="preserve">    outputPower: float</w:t>
      </w:r>
    </w:p>
    <w:p w14:paraId="0BE9C596" w14:textId="77777777" w:rsidR="00743E52" w:rsidRPr="00E23D2C" w:rsidRDefault="00743E52" w:rsidP="00475B71">
      <w:pPr>
        <w:pStyle w:val="afc"/>
        <w:rPr>
          <w:sz w:val="16"/>
          <w:szCs w:val="16"/>
        </w:rPr>
      </w:pPr>
    </w:p>
    <w:p w14:paraId="224DD500" w14:textId="77777777" w:rsidR="00743E52" w:rsidRPr="00E23D2C" w:rsidRDefault="00743E52" w:rsidP="00475B71">
      <w:pPr>
        <w:pStyle w:val="afc"/>
        <w:rPr>
          <w:sz w:val="16"/>
          <w:szCs w:val="16"/>
        </w:rPr>
      </w:pPr>
      <w:r w:rsidRPr="00E23D2C">
        <w:rPr>
          <w:sz w:val="16"/>
          <w:szCs w:val="16"/>
        </w:rPr>
        <w:t>class Session:</w:t>
      </w:r>
    </w:p>
    <w:p w14:paraId="1EF11BBF" w14:textId="77777777" w:rsidR="00743E52" w:rsidRPr="00E23D2C" w:rsidRDefault="00743E52" w:rsidP="00475B71">
      <w:pPr>
        <w:pStyle w:val="afc"/>
        <w:rPr>
          <w:sz w:val="16"/>
          <w:szCs w:val="16"/>
        </w:rPr>
      </w:pPr>
      <w:r w:rsidRPr="00E23D2C">
        <w:rPr>
          <w:sz w:val="16"/>
          <w:szCs w:val="16"/>
        </w:rPr>
        <w:t xml:space="preserve">    def init(self, room_id: int, iterations: int, timestepSeconds: int = DT_S, deltaPc: float = DELTA_PC, periodSeconds: int = PERIOD_S):</w:t>
      </w:r>
    </w:p>
    <w:p w14:paraId="22C23173" w14:textId="77777777" w:rsidR="00743E52" w:rsidRPr="00E23D2C" w:rsidRDefault="00743E52" w:rsidP="00475B71">
      <w:pPr>
        <w:pStyle w:val="afc"/>
        <w:rPr>
          <w:sz w:val="16"/>
          <w:szCs w:val="16"/>
        </w:rPr>
      </w:pPr>
      <w:r w:rsidRPr="00E23D2C">
        <w:rPr>
          <w:sz w:val="16"/>
          <w:szCs w:val="16"/>
        </w:rPr>
        <w:t xml:space="preserve">        self.id       = str(0)</w:t>
      </w:r>
    </w:p>
    <w:p w14:paraId="0EEFD20F" w14:textId="77777777" w:rsidR="00743E52" w:rsidRPr="00E23D2C" w:rsidRDefault="00743E52" w:rsidP="00475B71">
      <w:pPr>
        <w:pStyle w:val="afc"/>
        <w:rPr>
          <w:sz w:val="16"/>
          <w:szCs w:val="16"/>
        </w:rPr>
      </w:pPr>
      <w:r w:rsidRPr="00E23D2C">
        <w:rPr>
          <w:sz w:val="16"/>
          <w:szCs w:val="16"/>
        </w:rPr>
        <w:t xml:space="preserve">        self.room_id  = room_id</w:t>
      </w:r>
    </w:p>
    <w:p w14:paraId="215A55A7" w14:textId="77777777" w:rsidR="00743E52" w:rsidRPr="00E23D2C" w:rsidRDefault="00743E52" w:rsidP="00475B71">
      <w:pPr>
        <w:pStyle w:val="afc"/>
        <w:rPr>
          <w:sz w:val="16"/>
          <w:szCs w:val="16"/>
        </w:rPr>
      </w:pPr>
      <w:r w:rsidRPr="00E23D2C">
        <w:rPr>
          <w:sz w:val="16"/>
          <w:szCs w:val="16"/>
        </w:rPr>
        <w:t xml:space="preserve">        self.N        = iterations         </w:t>
      </w:r>
    </w:p>
    <w:p w14:paraId="2194B718" w14:textId="77777777" w:rsidR="00743E52" w:rsidRPr="00E23D2C" w:rsidRDefault="00743E52" w:rsidP="00475B71">
      <w:pPr>
        <w:pStyle w:val="afc"/>
        <w:rPr>
          <w:sz w:val="16"/>
          <w:szCs w:val="16"/>
        </w:rPr>
      </w:pPr>
      <w:r w:rsidRPr="00E23D2C">
        <w:rPr>
          <w:sz w:val="16"/>
          <w:szCs w:val="16"/>
        </w:rPr>
        <w:t xml:space="preserve">        self.timestepSeconds = timestepSeconds</w:t>
      </w:r>
    </w:p>
    <w:p w14:paraId="6140DBDF" w14:textId="77777777" w:rsidR="00743E52" w:rsidRPr="00E23D2C" w:rsidRDefault="00743E52" w:rsidP="00475B71">
      <w:pPr>
        <w:pStyle w:val="afc"/>
        <w:rPr>
          <w:sz w:val="16"/>
          <w:szCs w:val="16"/>
        </w:rPr>
      </w:pPr>
      <w:r w:rsidRPr="00E23D2C">
        <w:rPr>
          <w:sz w:val="16"/>
          <w:szCs w:val="16"/>
        </w:rPr>
        <w:t xml:space="preserve">        self.deltaPc = deltaPc</w:t>
      </w:r>
    </w:p>
    <w:p w14:paraId="103FF725" w14:textId="77777777" w:rsidR="00743E52" w:rsidRPr="00E23D2C" w:rsidRDefault="00743E52" w:rsidP="00475B71">
      <w:pPr>
        <w:pStyle w:val="afc"/>
        <w:rPr>
          <w:sz w:val="16"/>
          <w:szCs w:val="16"/>
        </w:rPr>
      </w:pPr>
      <w:r w:rsidRPr="00E23D2C">
        <w:rPr>
          <w:sz w:val="16"/>
          <w:szCs w:val="16"/>
        </w:rPr>
        <w:t xml:space="preserve">        self.periodSeconds = periodSeconds</w:t>
      </w:r>
    </w:p>
    <w:p w14:paraId="00F906F5" w14:textId="77777777" w:rsidR="00743E52" w:rsidRPr="00E23D2C" w:rsidRDefault="00743E52" w:rsidP="00475B71">
      <w:pPr>
        <w:pStyle w:val="afc"/>
        <w:rPr>
          <w:sz w:val="16"/>
          <w:szCs w:val="16"/>
        </w:rPr>
      </w:pPr>
      <w:r w:rsidRPr="00E23D2C">
        <w:rPr>
          <w:sz w:val="16"/>
          <w:szCs w:val="16"/>
        </w:rPr>
        <w:t xml:space="preserve">        self.log: List[tuple] = []        </w:t>
      </w:r>
    </w:p>
    <w:p w14:paraId="6C8CA78A" w14:textId="77777777" w:rsidR="00743E52" w:rsidRPr="00E23D2C" w:rsidRDefault="00743E52" w:rsidP="00475B71">
      <w:pPr>
        <w:pStyle w:val="afc"/>
        <w:rPr>
          <w:sz w:val="16"/>
          <w:szCs w:val="16"/>
        </w:rPr>
      </w:pPr>
      <w:r w:rsidRPr="00E23D2C">
        <w:rPr>
          <w:sz w:val="16"/>
          <w:szCs w:val="16"/>
        </w:rPr>
        <w:t xml:space="preserve">        self.start_ts = time.time()</w:t>
      </w:r>
    </w:p>
    <w:p w14:paraId="6B043E5C" w14:textId="77777777" w:rsidR="00743E52" w:rsidRPr="00E23D2C" w:rsidRDefault="00743E52" w:rsidP="00475B71">
      <w:pPr>
        <w:pStyle w:val="afc"/>
        <w:rPr>
          <w:sz w:val="16"/>
          <w:szCs w:val="16"/>
        </w:rPr>
      </w:pPr>
      <w:r w:rsidRPr="00E23D2C">
        <w:rPr>
          <w:sz w:val="16"/>
          <w:szCs w:val="16"/>
        </w:rPr>
        <w:t xml:space="preserve">        self.done     = False</w:t>
      </w:r>
    </w:p>
    <w:p w14:paraId="1CD94416" w14:textId="77777777" w:rsidR="00743E52" w:rsidRPr="00E23D2C" w:rsidRDefault="00743E52" w:rsidP="00475B71">
      <w:pPr>
        <w:pStyle w:val="afc"/>
        <w:rPr>
          <w:sz w:val="16"/>
          <w:szCs w:val="16"/>
        </w:rPr>
      </w:pPr>
      <w:r w:rsidRPr="00E23D2C">
        <w:rPr>
          <w:sz w:val="16"/>
          <w:szCs w:val="16"/>
        </w:rPr>
        <w:t xml:space="preserve">        self.kp = self.ki = self.kd = None</w:t>
      </w:r>
    </w:p>
    <w:p w14:paraId="5615D2C9" w14:textId="77777777" w:rsidR="00743E52" w:rsidRPr="00E23D2C" w:rsidRDefault="00743E52" w:rsidP="00475B71">
      <w:pPr>
        <w:pStyle w:val="afc"/>
        <w:rPr>
          <w:sz w:val="16"/>
          <w:szCs w:val="16"/>
        </w:rPr>
      </w:pPr>
    </w:p>
    <w:p w14:paraId="1E445E36" w14:textId="77777777" w:rsidR="00743E52" w:rsidRPr="00E23D2C" w:rsidRDefault="00743E52" w:rsidP="00475B71">
      <w:pPr>
        <w:pStyle w:val="afc"/>
        <w:rPr>
          <w:sz w:val="16"/>
          <w:szCs w:val="16"/>
        </w:rPr>
      </w:pPr>
      <w:r w:rsidRPr="00E23D2C">
        <w:rPr>
          <w:sz w:val="16"/>
          <w:szCs w:val="16"/>
        </w:rPr>
        <w:t xml:space="preserve">    def relay_power(self) -&gt; float:</w:t>
      </w:r>
    </w:p>
    <w:p w14:paraId="3FDEF464" w14:textId="77777777" w:rsidR="00743E52" w:rsidRPr="00E23D2C" w:rsidRDefault="00743E52" w:rsidP="00475B71">
      <w:pPr>
        <w:pStyle w:val="afc"/>
        <w:rPr>
          <w:sz w:val="16"/>
          <w:szCs w:val="16"/>
        </w:rPr>
      </w:pPr>
      <w:r w:rsidRPr="00E23D2C">
        <w:rPr>
          <w:sz w:val="16"/>
          <w:szCs w:val="16"/>
        </w:rPr>
        <w:t xml:space="preserve">        sign = 1 if int((time.time()-self.start_ts)//self.periodSeconds) % 2 == 0 else -1</w:t>
      </w:r>
    </w:p>
    <w:p w14:paraId="675271B3" w14:textId="77777777" w:rsidR="00743E52" w:rsidRPr="00E23D2C" w:rsidRDefault="00743E52" w:rsidP="00475B71">
      <w:pPr>
        <w:pStyle w:val="afc"/>
        <w:rPr>
          <w:sz w:val="16"/>
          <w:szCs w:val="16"/>
        </w:rPr>
      </w:pPr>
      <w:r w:rsidRPr="00E23D2C">
        <w:rPr>
          <w:sz w:val="16"/>
          <w:szCs w:val="16"/>
        </w:rPr>
        <w:t xml:space="preserve">        return sign * self.deltaPc</w:t>
      </w:r>
    </w:p>
    <w:p w14:paraId="60E0C3E8" w14:textId="77777777" w:rsidR="00743E52" w:rsidRPr="00E23D2C" w:rsidRDefault="00743E52" w:rsidP="00475B71">
      <w:pPr>
        <w:pStyle w:val="afc"/>
        <w:rPr>
          <w:sz w:val="16"/>
          <w:szCs w:val="16"/>
        </w:rPr>
      </w:pPr>
    </w:p>
    <w:p w14:paraId="29C879FE" w14:textId="77777777" w:rsidR="00743E52" w:rsidRPr="00E23D2C" w:rsidRDefault="00743E52" w:rsidP="00475B71">
      <w:pPr>
        <w:pStyle w:val="afc"/>
        <w:rPr>
          <w:sz w:val="16"/>
          <w:szCs w:val="16"/>
        </w:rPr>
      </w:pPr>
      <w:r w:rsidRPr="00E23D2C">
        <w:rPr>
          <w:sz w:val="16"/>
          <w:szCs w:val="16"/>
        </w:rPr>
        <w:t xml:space="preserve">    def append(self, p, T):                 </w:t>
      </w:r>
    </w:p>
    <w:p w14:paraId="0AFCCF88" w14:textId="77777777" w:rsidR="00743E52" w:rsidRPr="00E23D2C" w:rsidRDefault="00743E52" w:rsidP="00475B71">
      <w:pPr>
        <w:pStyle w:val="afc"/>
        <w:rPr>
          <w:sz w:val="16"/>
          <w:szCs w:val="16"/>
        </w:rPr>
      </w:pPr>
      <w:r w:rsidRPr="00E23D2C">
        <w:rPr>
          <w:sz w:val="16"/>
          <w:szCs w:val="16"/>
        </w:rPr>
        <w:t xml:space="preserve">        self.log.append((time.time()-self.start_ts, p, T))</w:t>
      </w:r>
    </w:p>
    <w:p w14:paraId="1FB2481C" w14:textId="77777777" w:rsidR="00743E52" w:rsidRPr="00E23D2C" w:rsidRDefault="00743E52" w:rsidP="00475B71">
      <w:pPr>
        <w:pStyle w:val="afc"/>
        <w:rPr>
          <w:sz w:val="16"/>
          <w:szCs w:val="16"/>
        </w:rPr>
      </w:pPr>
    </w:p>
    <w:p w14:paraId="15851A63" w14:textId="77777777" w:rsidR="00743E52" w:rsidRPr="00E23D2C" w:rsidRDefault="00743E52" w:rsidP="00475B71">
      <w:pPr>
        <w:pStyle w:val="afc"/>
        <w:rPr>
          <w:sz w:val="16"/>
          <w:szCs w:val="16"/>
        </w:rPr>
      </w:pPr>
      <w:r w:rsidRPr="00E23D2C">
        <w:rPr>
          <w:sz w:val="16"/>
          <w:szCs w:val="16"/>
        </w:rPr>
        <w:t xml:space="preserve">    def finished(self) -&gt; bool:</w:t>
      </w:r>
    </w:p>
    <w:p w14:paraId="2E5214FE" w14:textId="77777777" w:rsidR="00743E52" w:rsidRPr="00E23D2C" w:rsidRDefault="00743E52" w:rsidP="00475B71">
      <w:pPr>
        <w:pStyle w:val="afc"/>
        <w:rPr>
          <w:sz w:val="16"/>
          <w:szCs w:val="16"/>
        </w:rPr>
      </w:pPr>
      <w:r w:rsidRPr="00E23D2C">
        <w:rPr>
          <w:sz w:val="16"/>
          <w:szCs w:val="16"/>
        </w:rPr>
        <w:t xml:space="preserve">        return len(self.log) &gt;= self.N</w:t>
      </w:r>
    </w:p>
    <w:p w14:paraId="1DFC23A0" w14:textId="77777777" w:rsidR="00743E52" w:rsidRPr="00E23D2C" w:rsidRDefault="00743E52" w:rsidP="00475B71">
      <w:pPr>
        <w:pStyle w:val="afc"/>
        <w:rPr>
          <w:sz w:val="16"/>
          <w:szCs w:val="16"/>
        </w:rPr>
      </w:pPr>
    </w:p>
    <w:p w14:paraId="6CEF724F" w14:textId="77777777" w:rsidR="00743E52" w:rsidRPr="00E23D2C" w:rsidRDefault="00743E52" w:rsidP="00475B71">
      <w:pPr>
        <w:pStyle w:val="afc"/>
        <w:rPr>
          <w:sz w:val="16"/>
          <w:szCs w:val="16"/>
        </w:rPr>
      </w:pPr>
      <w:r w:rsidRPr="00E23D2C">
        <w:rPr>
          <w:sz w:val="16"/>
          <w:szCs w:val="16"/>
        </w:rPr>
        <w:t xml:space="preserve">    def compute_and_store(self):</w:t>
      </w:r>
    </w:p>
    <w:p w14:paraId="390141F4" w14:textId="77777777" w:rsidR="00743E52" w:rsidRPr="00E23D2C" w:rsidRDefault="00743E52" w:rsidP="00475B71">
      <w:pPr>
        <w:pStyle w:val="afc"/>
        <w:rPr>
          <w:sz w:val="16"/>
          <w:szCs w:val="16"/>
        </w:rPr>
      </w:pPr>
      <w:r w:rsidRPr="00E23D2C">
        <w:rPr>
          <w:sz w:val="16"/>
          <w:szCs w:val="16"/>
        </w:rPr>
        <w:t xml:space="preserve">        if self.done:</w:t>
      </w:r>
    </w:p>
    <w:p w14:paraId="004BEDDC" w14:textId="77777777" w:rsidR="00743E52" w:rsidRPr="00E23D2C" w:rsidRDefault="00743E52" w:rsidP="00475B71">
      <w:pPr>
        <w:pStyle w:val="afc"/>
        <w:rPr>
          <w:sz w:val="16"/>
          <w:szCs w:val="16"/>
        </w:rPr>
      </w:pPr>
      <w:r w:rsidRPr="00E23D2C">
        <w:rPr>
          <w:sz w:val="16"/>
          <w:szCs w:val="16"/>
        </w:rPr>
        <w:t xml:space="preserve">            return</w:t>
      </w:r>
    </w:p>
    <w:p w14:paraId="7BF0B795" w14:textId="77777777" w:rsidR="00743E52" w:rsidRPr="00E23D2C" w:rsidRDefault="00743E52" w:rsidP="00475B71">
      <w:pPr>
        <w:pStyle w:val="afc"/>
        <w:rPr>
          <w:sz w:val="16"/>
          <w:szCs w:val="16"/>
        </w:rPr>
      </w:pPr>
      <w:r w:rsidRPr="00E23D2C">
        <w:rPr>
          <w:sz w:val="16"/>
          <w:szCs w:val="16"/>
        </w:rPr>
        <w:t xml:space="preserve">        df = pd.DataFrame(self.log, columns=["timestamp", "power", "temp"])</w:t>
      </w:r>
    </w:p>
    <w:p w14:paraId="5CBFC4D7" w14:textId="77777777" w:rsidR="00743E52" w:rsidRPr="00E23D2C" w:rsidRDefault="00743E52" w:rsidP="00475B71">
      <w:pPr>
        <w:pStyle w:val="afc"/>
        <w:rPr>
          <w:sz w:val="16"/>
          <w:szCs w:val="16"/>
        </w:rPr>
      </w:pPr>
      <w:r w:rsidRPr="00E23D2C">
        <w:rPr>
          <w:sz w:val="16"/>
          <w:szCs w:val="16"/>
        </w:rPr>
        <w:t xml:space="preserve">        K, tau, theta     = identify_fopdt(df)</w:t>
      </w:r>
    </w:p>
    <w:p w14:paraId="43EF621E" w14:textId="77777777" w:rsidR="00743E52" w:rsidRPr="00E23D2C" w:rsidRDefault="00743E52" w:rsidP="00475B71">
      <w:pPr>
        <w:pStyle w:val="afc"/>
        <w:rPr>
          <w:sz w:val="16"/>
          <w:szCs w:val="16"/>
        </w:rPr>
      </w:pPr>
      <w:r w:rsidRPr="00E23D2C">
        <w:rPr>
          <w:sz w:val="16"/>
          <w:szCs w:val="16"/>
        </w:rPr>
        <w:t xml:space="preserve">        self.kp, self.ki, self.kd = cohen_coon(K, tau, theta)</w:t>
      </w:r>
    </w:p>
    <w:p w14:paraId="5193F5F5" w14:textId="77777777" w:rsidR="00743E52" w:rsidRPr="00E23D2C" w:rsidRDefault="00743E52" w:rsidP="00475B71">
      <w:pPr>
        <w:pStyle w:val="afc"/>
        <w:rPr>
          <w:sz w:val="16"/>
          <w:szCs w:val="16"/>
        </w:rPr>
      </w:pPr>
      <w:r w:rsidRPr="00E23D2C">
        <w:rPr>
          <w:sz w:val="16"/>
          <w:szCs w:val="16"/>
        </w:rPr>
        <w:t xml:space="preserve">        self.done = True</w:t>
      </w:r>
    </w:p>
    <w:p w14:paraId="344FA8C6" w14:textId="77777777" w:rsidR="00743E52" w:rsidRPr="00E23D2C" w:rsidRDefault="00743E52" w:rsidP="00475B71">
      <w:pPr>
        <w:pStyle w:val="afc"/>
        <w:rPr>
          <w:sz w:val="16"/>
          <w:szCs w:val="16"/>
        </w:rPr>
      </w:pPr>
    </w:p>
    <w:p w14:paraId="6F0A7590" w14:textId="77777777" w:rsidR="00743E52" w:rsidRPr="00E23D2C" w:rsidRDefault="00743E52" w:rsidP="00475B71">
      <w:pPr>
        <w:pStyle w:val="afc"/>
        <w:rPr>
          <w:sz w:val="16"/>
          <w:szCs w:val="16"/>
        </w:rPr>
      </w:pPr>
      <w:r w:rsidRPr="00E23D2C">
        <w:rPr>
          <w:sz w:val="16"/>
          <w:szCs w:val="16"/>
        </w:rPr>
        <w:t xml:space="preserve">        dto = {</w:t>
      </w:r>
    </w:p>
    <w:p w14:paraId="7F4D1A02" w14:textId="77777777" w:rsidR="00743E52" w:rsidRPr="00E23D2C" w:rsidRDefault="00743E52" w:rsidP="00475B71">
      <w:pPr>
        <w:pStyle w:val="afc"/>
        <w:rPr>
          <w:sz w:val="16"/>
          <w:szCs w:val="16"/>
        </w:rPr>
      </w:pPr>
      <w:r w:rsidRPr="00E23D2C">
        <w:rPr>
          <w:sz w:val="16"/>
          <w:szCs w:val="16"/>
        </w:rPr>
        <w:t xml:space="preserve">            "kp": self.kp, "ki": self.ki, "kd": self.kd,</w:t>
      </w:r>
    </w:p>
    <w:p w14:paraId="4BEBB2F1" w14:textId="77777777" w:rsidR="00743E52" w:rsidRPr="00E23D2C" w:rsidRDefault="00743E52" w:rsidP="00475B71">
      <w:pPr>
        <w:pStyle w:val="afc"/>
        <w:rPr>
          <w:sz w:val="16"/>
          <w:szCs w:val="16"/>
        </w:rPr>
      </w:pPr>
      <w:r w:rsidRPr="00E23D2C">
        <w:rPr>
          <w:sz w:val="16"/>
          <w:szCs w:val="16"/>
        </w:rPr>
        <w:t xml:space="preserve">            "tunedMethod": "CohenCoon",</w:t>
      </w:r>
    </w:p>
    <w:p w14:paraId="2C3C96E7" w14:textId="77777777" w:rsidR="00743E52" w:rsidRPr="00E23D2C" w:rsidRDefault="00743E52" w:rsidP="00475B71">
      <w:pPr>
        <w:pStyle w:val="afc"/>
        <w:rPr>
          <w:sz w:val="16"/>
          <w:szCs w:val="16"/>
        </w:rPr>
      </w:pPr>
      <w:r w:rsidRPr="00E23D2C">
        <w:rPr>
          <w:sz w:val="16"/>
          <w:szCs w:val="16"/>
        </w:rPr>
        <w:t xml:space="preserve">            "active": True</w:t>
      </w:r>
    </w:p>
    <w:p w14:paraId="2B75DD1B" w14:textId="77777777" w:rsidR="00743E52" w:rsidRPr="00E23D2C" w:rsidRDefault="00743E52" w:rsidP="00475B71">
      <w:pPr>
        <w:pStyle w:val="afc"/>
        <w:rPr>
          <w:sz w:val="16"/>
          <w:szCs w:val="16"/>
        </w:rPr>
      </w:pPr>
      <w:r w:rsidRPr="00E23D2C">
        <w:rPr>
          <w:sz w:val="16"/>
          <w:szCs w:val="16"/>
        </w:rPr>
        <w:t xml:space="preserve">        }</w:t>
      </w:r>
    </w:p>
    <w:p w14:paraId="63B02FB2" w14:textId="77777777" w:rsidR="00743E52" w:rsidRPr="00E23D2C" w:rsidRDefault="00743E52" w:rsidP="00475B71">
      <w:pPr>
        <w:pStyle w:val="afc"/>
        <w:rPr>
          <w:sz w:val="16"/>
          <w:szCs w:val="16"/>
        </w:rPr>
      </w:pPr>
      <w:r w:rsidRPr="00E23D2C">
        <w:rPr>
          <w:sz w:val="16"/>
          <w:szCs w:val="16"/>
        </w:rPr>
        <w:t xml:space="preserve">        print(dto)</w:t>
      </w:r>
    </w:p>
    <w:p w14:paraId="7922A62A" w14:textId="77777777" w:rsidR="00743E52" w:rsidRPr="00E23D2C" w:rsidRDefault="00743E52" w:rsidP="00475B71">
      <w:pPr>
        <w:pStyle w:val="afc"/>
        <w:rPr>
          <w:sz w:val="16"/>
          <w:szCs w:val="16"/>
        </w:rPr>
      </w:pPr>
      <w:r w:rsidRPr="00E23D2C">
        <w:rPr>
          <w:sz w:val="16"/>
          <w:szCs w:val="16"/>
        </w:rPr>
        <w:t xml:space="preserve">        print(self.room_id)</w:t>
      </w:r>
    </w:p>
    <w:p w14:paraId="414D85AE" w14:textId="77777777" w:rsidR="00743E52" w:rsidRPr="00E23D2C" w:rsidRDefault="00743E52" w:rsidP="00475B71">
      <w:pPr>
        <w:pStyle w:val="afc"/>
        <w:rPr>
          <w:sz w:val="16"/>
          <w:szCs w:val="16"/>
        </w:rPr>
      </w:pPr>
      <w:r w:rsidRPr="00E23D2C">
        <w:rPr>
          <w:sz w:val="16"/>
          <w:szCs w:val="16"/>
        </w:rPr>
        <w:lastRenderedPageBreak/>
        <w:t xml:space="preserve">        url = f"{STORE_API}/pid-configs/room-configs/{self.room_id}"</w:t>
      </w:r>
    </w:p>
    <w:p w14:paraId="560E37C1" w14:textId="77777777" w:rsidR="00743E52" w:rsidRPr="00E23D2C" w:rsidRDefault="00743E52" w:rsidP="00475B71">
      <w:pPr>
        <w:pStyle w:val="afc"/>
        <w:rPr>
          <w:sz w:val="16"/>
          <w:szCs w:val="16"/>
        </w:rPr>
      </w:pPr>
      <w:r w:rsidRPr="00E23D2C">
        <w:rPr>
          <w:sz w:val="16"/>
          <w:szCs w:val="16"/>
        </w:rPr>
        <w:t xml:space="preserve">        try:</w:t>
      </w:r>
    </w:p>
    <w:p w14:paraId="7A7DD541" w14:textId="77777777" w:rsidR="00743E52" w:rsidRPr="00E23D2C" w:rsidRDefault="00743E52" w:rsidP="00475B71">
      <w:pPr>
        <w:pStyle w:val="afc"/>
        <w:rPr>
          <w:sz w:val="16"/>
          <w:szCs w:val="16"/>
        </w:rPr>
      </w:pPr>
      <w:r w:rsidRPr="00E23D2C">
        <w:rPr>
          <w:sz w:val="16"/>
          <w:szCs w:val="16"/>
        </w:rPr>
        <w:t xml:space="preserve">            requests.post(url, json=dto, timeout=5)</w:t>
      </w:r>
    </w:p>
    <w:p w14:paraId="486B1F44" w14:textId="77777777" w:rsidR="00743E52" w:rsidRPr="00E23D2C" w:rsidRDefault="00743E52" w:rsidP="00475B71">
      <w:pPr>
        <w:pStyle w:val="afc"/>
        <w:rPr>
          <w:sz w:val="16"/>
          <w:szCs w:val="16"/>
        </w:rPr>
      </w:pPr>
      <w:r w:rsidRPr="00E23D2C">
        <w:rPr>
          <w:sz w:val="16"/>
          <w:szCs w:val="16"/>
        </w:rPr>
        <w:t xml:space="preserve">        except Exception as exc:</w:t>
      </w:r>
    </w:p>
    <w:p w14:paraId="509B48E5" w14:textId="77777777" w:rsidR="00743E52" w:rsidRPr="00E23D2C" w:rsidRDefault="00743E52" w:rsidP="00475B71">
      <w:pPr>
        <w:pStyle w:val="afc"/>
        <w:rPr>
          <w:sz w:val="16"/>
          <w:szCs w:val="16"/>
        </w:rPr>
      </w:pPr>
      <w:r w:rsidRPr="00E23D2C">
        <w:rPr>
          <w:sz w:val="16"/>
          <w:szCs w:val="16"/>
        </w:rPr>
        <w:t xml:space="preserve">            print("STORE POST failed:", exc)</w:t>
      </w:r>
    </w:p>
    <w:p w14:paraId="7048672F" w14:textId="77777777" w:rsidR="00743E52" w:rsidRPr="00E23D2C" w:rsidRDefault="00743E52" w:rsidP="00475B71">
      <w:pPr>
        <w:pStyle w:val="afc"/>
        <w:rPr>
          <w:sz w:val="16"/>
          <w:szCs w:val="16"/>
        </w:rPr>
      </w:pPr>
    </w:p>
    <w:p w14:paraId="5EDFEAD1" w14:textId="05F50040" w:rsidR="00743E52" w:rsidRPr="00E23D2C" w:rsidRDefault="00743E52" w:rsidP="005E7D4B">
      <w:pPr>
        <w:pStyle w:val="afc"/>
        <w:rPr>
          <w:sz w:val="16"/>
          <w:szCs w:val="16"/>
        </w:rPr>
      </w:pPr>
      <w:r w:rsidRPr="00E23D2C">
        <w:rPr>
          <w:sz w:val="16"/>
          <w:szCs w:val="16"/>
        </w:rPr>
        <w:t>sessions: Dict[str, Session] = {}</w:t>
      </w:r>
    </w:p>
    <w:p w14:paraId="4F40412C" w14:textId="77777777" w:rsidR="00743E52" w:rsidRPr="00E23D2C" w:rsidRDefault="00743E52" w:rsidP="00475B71">
      <w:pPr>
        <w:pStyle w:val="afc"/>
        <w:rPr>
          <w:sz w:val="16"/>
          <w:szCs w:val="16"/>
        </w:rPr>
      </w:pPr>
      <w:r w:rsidRPr="00E23D2C">
        <w:rPr>
          <w:sz w:val="16"/>
          <w:szCs w:val="16"/>
        </w:rPr>
        <w:t>@app.post("/autotune")</w:t>
      </w:r>
    </w:p>
    <w:p w14:paraId="6F110861" w14:textId="77777777" w:rsidR="00743E52" w:rsidRPr="00E23D2C" w:rsidRDefault="00743E52" w:rsidP="00475B71">
      <w:pPr>
        <w:pStyle w:val="afc"/>
        <w:rPr>
          <w:sz w:val="16"/>
          <w:szCs w:val="16"/>
        </w:rPr>
      </w:pPr>
      <w:r w:rsidRPr="00E23D2C">
        <w:rPr>
          <w:sz w:val="16"/>
          <w:szCs w:val="16"/>
        </w:rPr>
        <w:t>def autotune(req: AutotunePidSimulationDtoRequest):</w:t>
      </w:r>
    </w:p>
    <w:p w14:paraId="7B7B5171" w14:textId="77777777" w:rsidR="00743E52" w:rsidRPr="00E23D2C" w:rsidRDefault="00743E52" w:rsidP="00475B71">
      <w:pPr>
        <w:pStyle w:val="afc"/>
        <w:rPr>
          <w:sz w:val="16"/>
          <w:szCs w:val="16"/>
        </w:rPr>
      </w:pPr>
      <w:r w:rsidRPr="00E23D2C">
        <w:rPr>
          <w:sz w:val="16"/>
          <w:szCs w:val="16"/>
        </w:rPr>
        <w:t xml:space="preserve">    sim_payload = {</w:t>
      </w:r>
    </w:p>
    <w:p w14:paraId="44F064F2" w14:textId="77777777" w:rsidR="00743E52" w:rsidRPr="00E23D2C" w:rsidRDefault="00743E52" w:rsidP="00475B71">
      <w:pPr>
        <w:pStyle w:val="afc"/>
        <w:rPr>
          <w:sz w:val="16"/>
          <w:szCs w:val="16"/>
        </w:rPr>
      </w:pPr>
      <w:r w:rsidRPr="00E23D2C">
        <w:rPr>
          <w:sz w:val="16"/>
          <w:szCs w:val="16"/>
        </w:rPr>
        <w:t xml:space="preserve">        "roomId": req.roomId,</w:t>
      </w:r>
    </w:p>
    <w:p w14:paraId="555D6C5B" w14:textId="77777777" w:rsidR="00743E52" w:rsidRPr="00E23D2C" w:rsidRDefault="00743E52" w:rsidP="00475B71">
      <w:pPr>
        <w:pStyle w:val="afc"/>
        <w:rPr>
          <w:sz w:val="16"/>
          <w:szCs w:val="16"/>
        </w:rPr>
      </w:pPr>
      <w:r w:rsidRPr="00E23D2C">
        <w:rPr>
          <w:sz w:val="16"/>
          <w:szCs w:val="16"/>
        </w:rPr>
        <w:t xml:space="preserve">        "controllerType": req.controllerType,</w:t>
      </w:r>
    </w:p>
    <w:p w14:paraId="7C12D418" w14:textId="77777777" w:rsidR="00743E52" w:rsidRPr="00E23D2C" w:rsidRDefault="00743E52" w:rsidP="00475B71">
      <w:pPr>
        <w:pStyle w:val="afc"/>
        <w:rPr>
          <w:sz w:val="16"/>
          <w:szCs w:val="16"/>
        </w:rPr>
      </w:pPr>
      <w:r w:rsidRPr="00E23D2C">
        <w:rPr>
          <w:sz w:val="16"/>
          <w:szCs w:val="16"/>
        </w:rPr>
        <w:t xml:space="preserve">        "iterations": req.iterations,</w:t>
      </w:r>
    </w:p>
    <w:p w14:paraId="795F9247" w14:textId="77777777" w:rsidR="00743E52" w:rsidRPr="00E23D2C" w:rsidRDefault="00743E52" w:rsidP="00475B71">
      <w:pPr>
        <w:pStyle w:val="afc"/>
        <w:rPr>
          <w:sz w:val="16"/>
          <w:szCs w:val="16"/>
        </w:rPr>
      </w:pPr>
      <w:r w:rsidRPr="00E23D2C">
        <w:rPr>
          <w:sz w:val="16"/>
          <w:szCs w:val="16"/>
        </w:rPr>
        <w:t xml:space="preserve">        "timestepSeconds": req.timestepSeconds</w:t>
      </w:r>
    </w:p>
    <w:p w14:paraId="3DC921A5" w14:textId="23175BBD" w:rsidR="00743E52" w:rsidRPr="00E23D2C" w:rsidRDefault="00743E52" w:rsidP="005E7D4B">
      <w:pPr>
        <w:pStyle w:val="afc"/>
        <w:rPr>
          <w:sz w:val="16"/>
          <w:szCs w:val="16"/>
        </w:rPr>
      </w:pPr>
      <w:r w:rsidRPr="00E23D2C">
        <w:rPr>
          <w:sz w:val="16"/>
          <w:szCs w:val="16"/>
        </w:rPr>
        <w:t xml:space="preserve">    }</w:t>
      </w:r>
    </w:p>
    <w:p w14:paraId="681C792D" w14:textId="77777777" w:rsidR="00743E52" w:rsidRPr="00E23D2C" w:rsidRDefault="00743E52" w:rsidP="00475B71">
      <w:pPr>
        <w:pStyle w:val="afc"/>
        <w:rPr>
          <w:sz w:val="16"/>
          <w:szCs w:val="16"/>
        </w:rPr>
      </w:pPr>
      <w:r w:rsidRPr="00E23D2C">
        <w:rPr>
          <w:sz w:val="16"/>
          <w:szCs w:val="16"/>
        </w:rPr>
        <w:t xml:space="preserve">    try:</w:t>
      </w:r>
    </w:p>
    <w:p w14:paraId="2761A311" w14:textId="77777777" w:rsidR="00743E52" w:rsidRPr="00E23D2C" w:rsidRDefault="00743E52" w:rsidP="00475B71">
      <w:pPr>
        <w:pStyle w:val="afc"/>
        <w:rPr>
          <w:sz w:val="16"/>
          <w:szCs w:val="16"/>
        </w:rPr>
      </w:pPr>
      <w:r w:rsidRPr="00E23D2C">
        <w:rPr>
          <w:sz w:val="16"/>
          <w:szCs w:val="16"/>
        </w:rPr>
        <w:t xml:space="preserve">        resp = requests.post(</w:t>
      </w:r>
    </w:p>
    <w:p w14:paraId="67B99658" w14:textId="77777777" w:rsidR="00743E52" w:rsidRPr="00E23D2C" w:rsidRDefault="00743E52" w:rsidP="00475B71">
      <w:pPr>
        <w:pStyle w:val="afc"/>
        <w:rPr>
          <w:sz w:val="16"/>
          <w:szCs w:val="16"/>
        </w:rPr>
      </w:pPr>
      <w:r w:rsidRPr="00E23D2C">
        <w:rPr>
          <w:sz w:val="16"/>
          <w:szCs w:val="16"/>
        </w:rPr>
        <w:t xml:space="preserve">            f"{SIM_API}/simulations/autotune/cohen-coon",</w:t>
      </w:r>
    </w:p>
    <w:p w14:paraId="55C99FA2" w14:textId="77777777" w:rsidR="00743E52" w:rsidRPr="00E23D2C" w:rsidRDefault="00743E52" w:rsidP="00475B71">
      <w:pPr>
        <w:pStyle w:val="afc"/>
        <w:rPr>
          <w:sz w:val="16"/>
          <w:szCs w:val="16"/>
        </w:rPr>
      </w:pPr>
      <w:r w:rsidRPr="00E23D2C">
        <w:rPr>
          <w:sz w:val="16"/>
          <w:szCs w:val="16"/>
        </w:rPr>
        <w:t xml:space="preserve">            json=sim_payload, timeout=5</w:t>
      </w:r>
    </w:p>
    <w:p w14:paraId="32FDF8BF" w14:textId="77777777" w:rsidR="00743E52" w:rsidRPr="00E23D2C" w:rsidRDefault="00743E52" w:rsidP="00475B71">
      <w:pPr>
        <w:pStyle w:val="afc"/>
        <w:rPr>
          <w:sz w:val="16"/>
          <w:szCs w:val="16"/>
        </w:rPr>
      </w:pPr>
      <w:r w:rsidRPr="00E23D2C">
        <w:rPr>
          <w:sz w:val="16"/>
          <w:szCs w:val="16"/>
        </w:rPr>
        <w:t xml:space="preserve">        )</w:t>
      </w:r>
    </w:p>
    <w:p w14:paraId="543C8AA2" w14:textId="77777777" w:rsidR="00743E52" w:rsidRPr="00E23D2C" w:rsidRDefault="00743E52" w:rsidP="00475B71">
      <w:pPr>
        <w:pStyle w:val="afc"/>
        <w:rPr>
          <w:sz w:val="16"/>
          <w:szCs w:val="16"/>
        </w:rPr>
      </w:pPr>
      <w:r w:rsidRPr="00E23D2C">
        <w:rPr>
          <w:sz w:val="16"/>
          <w:szCs w:val="16"/>
        </w:rPr>
        <w:t xml:space="preserve">        resp.raise_for_status()</w:t>
      </w:r>
    </w:p>
    <w:p w14:paraId="319F3B20" w14:textId="77777777" w:rsidR="00743E52" w:rsidRPr="00E23D2C" w:rsidRDefault="00743E52" w:rsidP="00475B71">
      <w:pPr>
        <w:pStyle w:val="afc"/>
        <w:rPr>
          <w:sz w:val="16"/>
          <w:szCs w:val="16"/>
        </w:rPr>
      </w:pPr>
      <w:r w:rsidRPr="00E23D2C">
        <w:rPr>
          <w:sz w:val="16"/>
          <w:szCs w:val="16"/>
        </w:rPr>
        <w:t xml:space="preserve">    except Exception as exc:</w:t>
      </w:r>
    </w:p>
    <w:p w14:paraId="44ABFF09" w14:textId="77777777" w:rsidR="00743E52" w:rsidRPr="00E23D2C" w:rsidRDefault="00743E52" w:rsidP="00475B71">
      <w:pPr>
        <w:pStyle w:val="afc"/>
        <w:rPr>
          <w:sz w:val="16"/>
          <w:szCs w:val="16"/>
        </w:rPr>
      </w:pPr>
      <w:r w:rsidRPr="00E23D2C">
        <w:rPr>
          <w:sz w:val="16"/>
          <w:szCs w:val="16"/>
        </w:rPr>
        <w:t xml:space="preserve">        raise HTTPException(502, f"simulator unavailable: {exc}")</w:t>
      </w:r>
    </w:p>
    <w:p w14:paraId="1563CFE4" w14:textId="77777777" w:rsidR="00743E52" w:rsidRPr="00E23D2C" w:rsidRDefault="00743E52" w:rsidP="00475B71">
      <w:pPr>
        <w:pStyle w:val="afc"/>
        <w:rPr>
          <w:sz w:val="16"/>
          <w:szCs w:val="16"/>
        </w:rPr>
      </w:pPr>
    </w:p>
    <w:p w14:paraId="312B2C94" w14:textId="77777777" w:rsidR="00743E52" w:rsidRPr="00E23D2C" w:rsidRDefault="00743E52" w:rsidP="00475B71">
      <w:pPr>
        <w:pStyle w:val="afc"/>
        <w:rPr>
          <w:sz w:val="16"/>
          <w:szCs w:val="16"/>
        </w:rPr>
      </w:pPr>
      <w:r w:rsidRPr="00E23D2C">
        <w:rPr>
          <w:sz w:val="16"/>
          <w:szCs w:val="16"/>
        </w:rPr>
        <w:t xml:space="preserve">    simulation_id = resp.json().get("simulationId")</w:t>
      </w:r>
    </w:p>
    <w:p w14:paraId="6059FFEE" w14:textId="77777777" w:rsidR="00743E52" w:rsidRPr="00E23D2C" w:rsidRDefault="00743E52" w:rsidP="00475B71">
      <w:pPr>
        <w:pStyle w:val="afc"/>
        <w:rPr>
          <w:sz w:val="16"/>
          <w:szCs w:val="16"/>
        </w:rPr>
      </w:pPr>
      <w:r w:rsidRPr="00E23D2C">
        <w:rPr>
          <w:sz w:val="16"/>
          <w:szCs w:val="16"/>
        </w:rPr>
        <w:t xml:space="preserve">    if simulation_id is None:</w:t>
      </w:r>
    </w:p>
    <w:p w14:paraId="77BC4950" w14:textId="77777777" w:rsidR="00743E52" w:rsidRPr="00E23D2C" w:rsidRDefault="00743E52" w:rsidP="00475B71">
      <w:pPr>
        <w:pStyle w:val="afc"/>
        <w:rPr>
          <w:sz w:val="16"/>
          <w:szCs w:val="16"/>
        </w:rPr>
      </w:pPr>
      <w:r w:rsidRPr="00E23D2C">
        <w:rPr>
          <w:sz w:val="16"/>
          <w:szCs w:val="16"/>
        </w:rPr>
        <w:t xml:space="preserve">        raise HTTPException(502, "simulator did not return simulationId")</w:t>
      </w:r>
    </w:p>
    <w:p w14:paraId="0D558BEF" w14:textId="77777777" w:rsidR="00743E52" w:rsidRPr="00E23D2C" w:rsidRDefault="00743E52" w:rsidP="00475B71">
      <w:pPr>
        <w:pStyle w:val="afc"/>
        <w:rPr>
          <w:sz w:val="16"/>
          <w:szCs w:val="16"/>
        </w:rPr>
      </w:pPr>
    </w:p>
    <w:p w14:paraId="25E60BB2" w14:textId="77777777" w:rsidR="00743E52" w:rsidRPr="00E23D2C" w:rsidRDefault="00743E52" w:rsidP="00475B71">
      <w:pPr>
        <w:pStyle w:val="afc"/>
        <w:rPr>
          <w:sz w:val="16"/>
          <w:szCs w:val="16"/>
        </w:rPr>
      </w:pPr>
      <w:r w:rsidRPr="00E23D2C">
        <w:rPr>
          <w:sz w:val="16"/>
          <w:szCs w:val="16"/>
        </w:rPr>
        <w:t xml:space="preserve">    s = Session(req.roomId, req.iterations)</w:t>
      </w:r>
    </w:p>
    <w:p w14:paraId="055B642A" w14:textId="203C420E" w:rsidR="00743E52" w:rsidRPr="00E23D2C" w:rsidRDefault="00743E52" w:rsidP="00475B71">
      <w:pPr>
        <w:pStyle w:val="afc"/>
        <w:rPr>
          <w:sz w:val="16"/>
          <w:szCs w:val="16"/>
        </w:rPr>
      </w:pPr>
      <w:r w:rsidRPr="00E23D2C">
        <w:rPr>
          <w:sz w:val="16"/>
          <w:szCs w:val="16"/>
        </w:rPr>
        <w:t xml:space="preserve">    sessions[simulation_id] = s  </w:t>
      </w:r>
    </w:p>
    <w:p w14:paraId="0C198AD1" w14:textId="522715E2" w:rsidR="00743E52" w:rsidRPr="00E23D2C" w:rsidRDefault="00743E52" w:rsidP="005E7D4B">
      <w:pPr>
        <w:pStyle w:val="afc"/>
        <w:rPr>
          <w:sz w:val="16"/>
          <w:szCs w:val="16"/>
        </w:rPr>
      </w:pPr>
      <w:r w:rsidRPr="00E23D2C">
        <w:rPr>
          <w:sz w:val="16"/>
          <w:szCs w:val="16"/>
        </w:rPr>
        <w:t xml:space="preserve">    return {"session_id": simulation_id}</w:t>
      </w:r>
    </w:p>
    <w:p w14:paraId="4AEF34E3" w14:textId="77777777" w:rsidR="00743E52" w:rsidRPr="00E23D2C" w:rsidRDefault="00743E52" w:rsidP="00475B71">
      <w:pPr>
        <w:pStyle w:val="afc"/>
        <w:rPr>
          <w:sz w:val="16"/>
          <w:szCs w:val="16"/>
        </w:rPr>
      </w:pPr>
      <w:r w:rsidRPr="00E23D2C">
        <w:rPr>
          <w:sz w:val="16"/>
          <w:szCs w:val="16"/>
        </w:rPr>
        <w:t>@app.post("/api/power/{simulationId}", response_model=AutotunePidDtoResponse)</w:t>
      </w:r>
    </w:p>
    <w:p w14:paraId="55CCD4CF" w14:textId="77777777" w:rsidR="00743E52" w:rsidRPr="00E23D2C" w:rsidRDefault="00743E52" w:rsidP="00475B71">
      <w:pPr>
        <w:pStyle w:val="afc"/>
        <w:rPr>
          <w:sz w:val="16"/>
          <w:szCs w:val="16"/>
        </w:rPr>
      </w:pPr>
      <w:r w:rsidRPr="00E23D2C">
        <w:rPr>
          <w:sz w:val="16"/>
          <w:szCs w:val="16"/>
        </w:rPr>
        <w:t>def power(</w:t>
      </w:r>
    </w:p>
    <w:p w14:paraId="2E0CFC11" w14:textId="77777777" w:rsidR="00743E52" w:rsidRPr="00E23D2C" w:rsidRDefault="00743E52" w:rsidP="00475B71">
      <w:pPr>
        <w:pStyle w:val="afc"/>
        <w:rPr>
          <w:sz w:val="16"/>
          <w:szCs w:val="16"/>
        </w:rPr>
      </w:pPr>
      <w:r w:rsidRPr="00E23D2C">
        <w:rPr>
          <w:sz w:val="16"/>
          <w:szCs w:val="16"/>
        </w:rPr>
        <w:t xml:space="preserve">    simulationId: int,           </w:t>
      </w:r>
    </w:p>
    <w:p w14:paraId="432EDD1C" w14:textId="77777777" w:rsidR="00743E52" w:rsidRPr="00E23D2C" w:rsidRDefault="00743E52" w:rsidP="00475B71">
      <w:pPr>
        <w:pStyle w:val="afc"/>
        <w:rPr>
          <w:sz w:val="16"/>
          <w:szCs w:val="16"/>
        </w:rPr>
      </w:pPr>
      <w:r w:rsidRPr="00E23D2C">
        <w:rPr>
          <w:sz w:val="16"/>
          <w:szCs w:val="16"/>
        </w:rPr>
        <w:t xml:space="preserve">    upd: AutotunePidDtoRequest</w:t>
      </w:r>
    </w:p>
    <w:p w14:paraId="77E55934" w14:textId="77777777" w:rsidR="00743E52" w:rsidRPr="00E23D2C" w:rsidRDefault="00743E52" w:rsidP="00475B71">
      <w:pPr>
        <w:pStyle w:val="afc"/>
        <w:rPr>
          <w:sz w:val="16"/>
          <w:szCs w:val="16"/>
        </w:rPr>
      </w:pPr>
      <w:r w:rsidRPr="00E23D2C">
        <w:rPr>
          <w:sz w:val="16"/>
          <w:szCs w:val="16"/>
        </w:rPr>
        <w:t>):</w:t>
      </w:r>
    </w:p>
    <w:p w14:paraId="349C1E85" w14:textId="77777777" w:rsidR="00743E52" w:rsidRPr="00E23D2C" w:rsidRDefault="00743E52" w:rsidP="00475B71">
      <w:pPr>
        <w:pStyle w:val="afc"/>
        <w:rPr>
          <w:sz w:val="16"/>
          <w:szCs w:val="16"/>
        </w:rPr>
      </w:pPr>
      <w:r w:rsidRPr="00E23D2C">
        <w:rPr>
          <w:sz w:val="16"/>
          <w:szCs w:val="16"/>
        </w:rPr>
        <w:t xml:space="preserve">    s = sessions.get(simulationId)  </w:t>
      </w:r>
    </w:p>
    <w:p w14:paraId="644BAD41" w14:textId="77777777" w:rsidR="00743E52" w:rsidRPr="00E23D2C" w:rsidRDefault="00743E52" w:rsidP="00475B71">
      <w:pPr>
        <w:pStyle w:val="afc"/>
        <w:rPr>
          <w:sz w:val="16"/>
          <w:szCs w:val="16"/>
        </w:rPr>
      </w:pPr>
      <w:r w:rsidRPr="00E23D2C">
        <w:rPr>
          <w:sz w:val="16"/>
          <w:szCs w:val="16"/>
        </w:rPr>
        <w:t xml:space="preserve">    if not s:</w:t>
      </w:r>
    </w:p>
    <w:p w14:paraId="464287C1" w14:textId="77777777" w:rsidR="00743E52" w:rsidRPr="00E23D2C" w:rsidRDefault="00743E52" w:rsidP="00475B71">
      <w:pPr>
        <w:pStyle w:val="afc"/>
        <w:rPr>
          <w:sz w:val="16"/>
          <w:szCs w:val="16"/>
        </w:rPr>
      </w:pPr>
      <w:r w:rsidRPr="00E23D2C">
        <w:rPr>
          <w:sz w:val="16"/>
          <w:szCs w:val="16"/>
        </w:rPr>
        <w:t xml:space="preserve">        raise HTTPException(404, "session not found")</w:t>
      </w:r>
    </w:p>
    <w:p w14:paraId="015EDB99" w14:textId="77777777" w:rsidR="00743E52" w:rsidRPr="00E23D2C" w:rsidRDefault="00743E52" w:rsidP="00475B71">
      <w:pPr>
        <w:pStyle w:val="afc"/>
        <w:rPr>
          <w:sz w:val="16"/>
          <w:szCs w:val="16"/>
        </w:rPr>
      </w:pPr>
    </w:p>
    <w:p w14:paraId="2F1B1FF3" w14:textId="77777777" w:rsidR="00743E52" w:rsidRPr="00E23D2C" w:rsidRDefault="00743E52" w:rsidP="00475B71">
      <w:pPr>
        <w:pStyle w:val="afc"/>
        <w:rPr>
          <w:sz w:val="16"/>
          <w:szCs w:val="16"/>
        </w:rPr>
      </w:pPr>
      <w:r w:rsidRPr="00E23D2C">
        <w:rPr>
          <w:sz w:val="16"/>
          <w:szCs w:val="16"/>
        </w:rPr>
        <w:t xml:space="preserve">    if s.done:</w:t>
      </w:r>
    </w:p>
    <w:p w14:paraId="3EA57CED" w14:textId="77777777" w:rsidR="00743E52" w:rsidRPr="00E23D2C" w:rsidRDefault="00743E52" w:rsidP="00475B71">
      <w:pPr>
        <w:pStyle w:val="afc"/>
        <w:rPr>
          <w:sz w:val="16"/>
          <w:szCs w:val="16"/>
        </w:rPr>
      </w:pPr>
      <w:r w:rsidRPr="00E23D2C">
        <w:rPr>
          <w:sz w:val="16"/>
          <w:szCs w:val="16"/>
        </w:rPr>
        <w:t xml:space="preserve">        return AutotunePidDtoResponse(outputPower=0.0)</w:t>
      </w:r>
    </w:p>
    <w:p w14:paraId="6DB678A8" w14:textId="77777777" w:rsidR="00743E52" w:rsidRPr="00E23D2C" w:rsidRDefault="00743E52" w:rsidP="00475B71">
      <w:pPr>
        <w:pStyle w:val="afc"/>
        <w:rPr>
          <w:sz w:val="16"/>
          <w:szCs w:val="16"/>
        </w:rPr>
      </w:pPr>
    </w:p>
    <w:p w14:paraId="0C3FC46A" w14:textId="77777777" w:rsidR="00743E52" w:rsidRPr="00E23D2C" w:rsidRDefault="00743E52" w:rsidP="00475B71">
      <w:pPr>
        <w:pStyle w:val="afc"/>
        <w:rPr>
          <w:sz w:val="16"/>
          <w:szCs w:val="16"/>
        </w:rPr>
      </w:pPr>
      <w:r w:rsidRPr="00E23D2C">
        <w:rPr>
          <w:sz w:val="16"/>
          <w:szCs w:val="16"/>
        </w:rPr>
        <w:t xml:space="preserve">    p = s.relay_power()</w:t>
      </w:r>
    </w:p>
    <w:p w14:paraId="055EC1E5" w14:textId="77777777" w:rsidR="00743E52" w:rsidRPr="00E23D2C" w:rsidRDefault="00743E52" w:rsidP="00475B71">
      <w:pPr>
        <w:pStyle w:val="afc"/>
        <w:rPr>
          <w:sz w:val="16"/>
          <w:szCs w:val="16"/>
        </w:rPr>
      </w:pPr>
      <w:r w:rsidRPr="00E23D2C">
        <w:rPr>
          <w:sz w:val="16"/>
          <w:szCs w:val="16"/>
        </w:rPr>
        <w:t xml:space="preserve">    s.append(p, upd.roomTemp)</w:t>
      </w:r>
    </w:p>
    <w:p w14:paraId="1F412830" w14:textId="77777777" w:rsidR="00743E52" w:rsidRPr="00E23D2C" w:rsidRDefault="00743E52" w:rsidP="00475B71">
      <w:pPr>
        <w:pStyle w:val="afc"/>
        <w:rPr>
          <w:sz w:val="16"/>
          <w:szCs w:val="16"/>
        </w:rPr>
      </w:pPr>
    </w:p>
    <w:p w14:paraId="21AF838B" w14:textId="77777777" w:rsidR="00743E52" w:rsidRPr="00E23D2C" w:rsidRDefault="00743E52" w:rsidP="00475B71">
      <w:pPr>
        <w:pStyle w:val="afc"/>
        <w:rPr>
          <w:sz w:val="16"/>
          <w:szCs w:val="16"/>
        </w:rPr>
      </w:pPr>
      <w:r w:rsidRPr="00E23D2C">
        <w:rPr>
          <w:sz w:val="16"/>
          <w:szCs w:val="16"/>
        </w:rPr>
        <w:t xml:space="preserve">    if s.finished():</w:t>
      </w:r>
    </w:p>
    <w:p w14:paraId="6556379F" w14:textId="77777777" w:rsidR="00743E52" w:rsidRPr="00E23D2C" w:rsidRDefault="00743E52" w:rsidP="00475B71">
      <w:pPr>
        <w:pStyle w:val="afc"/>
        <w:rPr>
          <w:sz w:val="16"/>
          <w:szCs w:val="16"/>
        </w:rPr>
      </w:pPr>
      <w:r w:rsidRPr="00E23D2C">
        <w:rPr>
          <w:sz w:val="16"/>
          <w:szCs w:val="16"/>
        </w:rPr>
        <w:t xml:space="preserve">        s.compute_and_store()</w:t>
      </w:r>
    </w:p>
    <w:p w14:paraId="37A0BD95" w14:textId="77777777" w:rsidR="00743E52" w:rsidRPr="00E23D2C" w:rsidRDefault="00743E52" w:rsidP="00475B71">
      <w:pPr>
        <w:pStyle w:val="afc"/>
        <w:rPr>
          <w:sz w:val="16"/>
          <w:szCs w:val="16"/>
        </w:rPr>
      </w:pPr>
      <w:r w:rsidRPr="00E23D2C">
        <w:rPr>
          <w:sz w:val="16"/>
          <w:szCs w:val="16"/>
        </w:rPr>
        <w:t xml:space="preserve">        return AutotunePidDtoResponse(outputPower=0.0)</w:t>
      </w:r>
    </w:p>
    <w:p w14:paraId="2C95C968" w14:textId="77777777" w:rsidR="00743E52" w:rsidRPr="00E23D2C" w:rsidRDefault="00743E52" w:rsidP="00475B71">
      <w:pPr>
        <w:pStyle w:val="afc"/>
        <w:rPr>
          <w:sz w:val="16"/>
          <w:szCs w:val="16"/>
        </w:rPr>
      </w:pPr>
    </w:p>
    <w:p w14:paraId="3A6E8F62" w14:textId="77777777" w:rsidR="00743E52" w:rsidRPr="00E23D2C" w:rsidRDefault="00743E52" w:rsidP="00475B71">
      <w:pPr>
        <w:pStyle w:val="afc"/>
        <w:rPr>
          <w:sz w:val="16"/>
          <w:szCs w:val="16"/>
        </w:rPr>
      </w:pPr>
      <w:r w:rsidRPr="00E23D2C">
        <w:rPr>
          <w:sz w:val="16"/>
          <w:szCs w:val="16"/>
        </w:rPr>
        <w:t>return AutotunePidDtoResponse(outputPower=p)</w:t>
      </w:r>
    </w:p>
    <w:p w14:paraId="3E7F79BE" w14:textId="77777777" w:rsidR="00743E52" w:rsidRPr="00E23D2C" w:rsidRDefault="00743E52" w:rsidP="00475B71">
      <w:pPr>
        <w:pStyle w:val="afc"/>
        <w:rPr>
          <w:sz w:val="16"/>
          <w:szCs w:val="16"/>
        </w:rPr>
      </w:pPr>
    </w:p>
    <w:p w14:paraId="1234CA89" w14:textId="486017EA" w:rsidR="00743E52" w:rsidRPr="00E23D2C" w:rsidRDefault="00743E52" w:rsidP="005E7D4B">
      <w:pPr>
        <w:pStyle w:val="afc"/>
        <w:rPr>
          <w:sz w:val="16"/>
          <w:szCs w:val="16"/>
        </w:rPr>
      </w:pPr>
      <w:r w:rsidRPr="00E23D2C">
        <w:rPr>
          <w:sz w:val="16"/>
          <w:szCs w:val="16"/>
        </w:rPr>
        <w:t>import numpy as n</w:t>
      </w:r>
      <w:r w:rsidR="005E7D4B" w:rsidRPr="00E23D2C">
        <w:rPr>
          <w:sz w:val="16"/>
          <w:szCs w:val="16"/>
        </w:rPr>
        <w:t xml:space="preserve">p, </w:t>
      </w:r>
      <w:r w:rsidRPr="00E23D2C">
        <w:rPr>
          <w:sz w:val="16"/>
          <w:szCs w:val="16"/>
        </w:rPr>
        <w:t>pandas as pd</w:t>
      </w:r>
    </w:p>
    <w:p w14:paraId="0E4AAA83" w14:textId="77777777" w:rsidR="00743E52" w:rsidRPr="00E23D2C" w:rsidRDefault="00743E52" w:rsidP="00475B71">
      <w:pPr>
        <w:pStyle w:val="afc"/>
        <w:rPr>
          <w:sz w:val="16"/>
          <w:szCs w:val="16"/>
        </w:rPr>
      </w:pPr>
      <w:r w:rsidRPr="00E23D2C">
        <w:rPr>
          <w:sz w:val="16"/>
          <w:szCs w:val="16"/>
        </w:rPr>
        <w:t>from scipy.optimize import minimize</w:t>
      </w:r>
    </w:p>
    <w:p w14:paraId="617C14AB" w14:textId="77777777" w:rsidR="00743E52" w:rsidRPr="00E23D2C" w:rsidRDefault="00743E52" w:rsidP="00475B71">
      <w:pPr>
        <w:pStyle w:val="afc"/>
        <w:rPr>
          <w:sz w:val="16"/>
          <w:szCs w:val="16"/>
        </w:rPr>
      </w:pPr>
    </w:p>
    <w:p w14:paraId="7031BCFC" w14:textId="77777777" w:rsidR="00743E52" w:rsidRPr="00E23D2C" w:rsidRDefault="00743E52" w:rsidP="00475B71">
      <w:pPr>
        <w:pStyle w:val="afc"/>
        <w:rPr>
          <w:sz w:val="16"/>
          <w:szCs w:val="16"/>
        </w:rPr>
      </w:pPr>
      <w:r w:rsidRPr="00E23D2C">
        <w:rPr>
          <w:sz w:val="16"/>
          <w:szCs w:val="16"/>
        </w:rPr>
        <w:t>def _fopdt_response(t, K, tau, theta):</w:t>
      </w:r>
    </w:p>
    <w:p w14:paraId="3F2BF9B8" w14:textId="77777777" w:rsidR="00743E52" w:rsidRPr="00E23D2C" w:rsidRDefault="00743E52" w:rsidP="00475B71">
      <w:pPr>
        <w:pStyle w:val="afc"/>
        <w:rPr>
          <w:sz w:val="16"/>
          <w:szCs w:val="16"/>
        </w:rPr>
      </w:pPr>
      <w:r w:rsidRPr="00E23D2C">
        <w:rPr>
          <w:sz w:val="16"/>
          <w:szCs w:val="16"/>
        </w:rPr>
        <w:t xml:space="preserve">    y = K * (1 - np.exp(-(t - theta) / tau))</w:t>
      </w:r>
    </w:p>
    <w:p w14:paraId="1517F086" w14:textId="77777777" w:rsidR="00743E52" w:rsidRPr="00E23D2C" w:rsidRDefault="00743E52" w:rsidP="00475B71">
      <w:pPr>
        <w:pStyle w:val="afc"/>
        <w:rPr>
          <w:sz w:val="16"/>
          <w:szCs w:val="16"/>
        </w:rPr>
      </w:pPr>
      <w:r w:rsidRPr="00E23D2C">
        <w:rPr>
          <w:sz w:val="16"/>
          <w:szCs w:val="16"/>
        </w:rPr>
        <w:t xml:space="preserve">    y[t &lt; theta] = 0.0</w:t>
      </w:r>
    </w:p>
    <w:p w14:paraId="5272EEA4" w14:textId="77777777" w:rsidR="00743E52" w:rsidRPr="00E23D2C" w:rsidRDefault="00743E52" w:rsidP="00475B71">
      <w:pPr>
        <w:pStyle w:val="afc"/>
        <w:rPr>
          <w:sz w:val="16"/>
          <w:szCs w:val="16"/>
        </w:rPr>
      </w:pPr>
      <w:r w:rsidRPr="00E23D2C">
        <w:rPr>
          <w:sz w:val="16"/>
          <w:szCs w:val="16"/>
        </w:rPr>
        <w:t xml:space="preserve">    return y</w:t>
      </w:r>
    </w:p>
    <w:p w14:paraId="1E39D8A1" w14:textId="77777777" w:rsidR="00743E52" w:rsidRPr="00E23D2C" w:rsidRDefault="00743E52" w:rsidP="00475B71">
      <w:pPr>
        <w:pStyle w:val="afc"/>
        <w:rPr>
          <w:sz w:val="16"/>
          <w:szCs w:val="16"/>
        </w:rPr>
      </w:pPr>
    </w:p>
    <w:p w14:paraId="2C38642B" w14:textId="77777777" w:rsidR="00743E52" w:rsidRPr="00E23D2C" w:rsidRDefault="00743E52" w:rsidP="00475B71">
      <w:pPr>
        <w:pStyle w:val="afc"/>
        <w:rPr>
          <w:sz w:val="16"/>
          <w:szCs w:val="16"/>
        </w:rPr>
      </w:pPr>
      <w:r w:rsidRPr="00E23D2C">
        <w:rPr>
          <w:sz w:val="16"/>
          <w:szCs w:val="16"/>
        </w:rPr>
        <w:t>def identify_fopdt(df: pd.DataFrame):</w:t>
      </w:r>
    </w:p>
    <w:p w14:paraId="0A678AA2" w14:textId="77777777" w:rsidR="00743E52" w:rsidRPr="00E23D2C" w:rsidRDefault="00743E52" w:rsidP="00475B71">
      <w:pPr>
        <w:pStyle w:val="afc"/>
        <w:rPr>
          <w:sz w:val="16"/>
          <w:szCs w:val="16"/>
        </w:rPr>
      </w:pPr>
      <w:r w:rsidRPr="00E23D2C">
        <w:rPr>
          <w:sz w:val="16"/>
          <w:szCs w:val="16"/>
        </w:rPr>
        <w:t xml:space="preserve">    t     = df["timestamp"].values - df["timestamp"].values[0]</w:t>
      </w:r>
    </w:p>
    <w:p w14:paraId="413E277E" w14:textId="77777777" w:rsidR="00743E52" w:rsidRPr="00E23D2C" w:rsidRDefault="00743E52" w:rsidP="00475B71">
      <w:pPr>
        <w:pStyle w:val="afc"/>
        <w:rPr>
          <w:sz w:val="16"/>
          <w:szCs w:val="16"/>
        </w:rPr>
      </w:pPr>
      <w:r w:rsidRPr="00E23D2C">
        <w:rPr>
          <w:sz w:val="16"/>
          <w:szCs w:val="16"/>
        </w:rPr>
        <w:t xml:space="preserve">    pv    = df["temp"].values</w:t>
      </w:r>
    </w:p>
    <w:p w14:paraId="087DE0EC" w14:textId="77777777" w:rsidR="00743E52" w:rsidRPr="00E23D2C" w:rsidRDefault="00743E52" w:rsidP="00475B71">
      <w:pPr>
        <w:pStyle w:val="afc"/>
        <w:rPr>
          <w:sz w:val="16"/>
          <w:szCs w:val="16"/>
        </w:rPr>
      </w:pPr>
      <w:r w:rsidRPr="00E23D2C">
        <w:rPr>
          <w:sz w:val="16"/>
          <w:szCs w:val="16"/>
        </w:rPr>
        <w:t xml:space="preserve">    cv    = df["power"].values</w:t>
      </w:r>
    </w:p>
    <w:p w14:paraId="602A7089" w14:textId="77777777" w:rsidR="00743E52" w:rsidRPr="00E23D2C" w:rsidRDefault="00743E52" w:rsidP="00475B71">
      <w:pPr>
        <w:pStyle w:val="afc"/>
        <w:rPr>
          <w:sz w:val="16"/>
          <w:szCs w:val="16"/>
        </w:rPr>
      </w:pPr>
    </w:p>
    <w:p w14:paraId="572C1774" w14:textId="77777777" w:rsidR="00743E52" w:rsidRPr="00E23D2C" w:rsidRDefault="00743E52" w:rsidP="00475B71">
      <w:pPr>
        <w:pStyle w:val="afc"/>
        <w:rPr>
          <w:sz w:val="16"/>
          <w:szCs w:val="16"/>
        </w:rPr>
      </w:pPr>
      <w:r w:rsidRPr="00E23D2C">
        <w:rPr>
          <w:sz w:val="16"/>
          <w:szCs w:val="16"/>
        </w:rPr>
        <w:t xml:space="preserve">    du    = cv.max() - cv.min()        </w:t>
      </w:r>
    </w:p>
    <w:p w14:paraId="518C9541" w14:textId="77777777" w:rsidR="00743E52" w:rsidRPr="00E23D2C" w:rsidRDefault="00743E52" w:rsidP="00475B71">
      <w:pPr>
        <w:pStyle w:val="afc"/>
        <w:rPr>
          <w:sz w:val="16"/>
          <w:szCs w:val="16"/>
        </w:rPr>
      </w:pPr>
      <w:r w:rsidRPr="00E23D2C">
        <w:rPr>
          <w:sz w:val="16"/>
          <w:szCs w:val="16"/>
        </w:rPr>
        <w:t xml:space="preserve">    dy    = pv[-1]  - pv[0]</w:t>
      </w:r>
    </w:p>
    <w:p w14:paraId="1946CFD5" w14:textId="77777777" w:rsidR="00743E52" w:rsidRPr="00E23D2C" w:rsidRDefault="00743E52" w:rsidP="00475B71">
      <w:pPr>
        <w:pStyle w:val="afc"/>
        <w:rPr>
          <w:sz w:val="16"/>
          <w:szCs w:val="16"/>
        </w:rPr>
      </w:pPr>
      <w:r w:rsidRPr="00E23D2C">
        <w:rPr>
          <w:sz w:val="16"/>
          <w:szCs w:val="16"/>
        </w:rPr>
        <w:t xml:space="preserve">    K0    = dy / du if du else 1.0     </w:t>
      </w:r>
    </w:p>
    <w:p w14:paraId="4C9FE376" w14:textId="77777777" w:rsidR="00743E52" w:rsidRPr="00E23D2C" w:rsidRDefault="00743E52" w:rsidP="00475B71">
      <w:pPr>
        <w:pStyle w:val="afc"/>
        <w:rPr>
          <w:sz w:val="16"/>
          <w:szCs w:val="16"/>
        </w:rPr>
      </w:pPr>
      <w:r w:rsidRPr="00E23D2C">
        <w:rPr>
          <w:sz w:val="16"/>
          <w:szCs w:val="16"/>
        </w:rPr>
        <w:t xml:space="preserve">    tau0  = t[np.argmin(np.abs(pv - (pv[0] + 0.632*dy)))] </w:t>
      </w:r>
    </w:p>
    <w:p w14:paraId="2CE611D7" w14:textId="77777777" w:rsidR="00743E52" w:rsidRPr="00E23D2C" w:rsidRDefault="00743E52" w:rsidP="00475B71">
      <w:pPr>
        <w:pStyle w:val="afc"/>
        <w:rPr>
          <w:sz w:val="16"/>
          <w:szCs w:val="16"/>
        </w:rPr>
      </w:pPr>
      <w:r w:rsidRPr="00E23D2C">
        <w:rPr>
          <w:sz w:val="16"/>
          <w:szCs w:val="16"/>
        </w:rPr>
        <w:t xml:space="preserve">    theta0= t[np.argmax(np.diff(pv))] / 2                 </w:t>
      </w:r>
    </w:p>
    <w:p w14:paraId="11473522" w14:textId="77777777" w:rsidR="00743E52" w:rsidRPr="00E23D2C" w:rsidRDefault="00743E52" w:rsidP="00475B71">
      <w:pPr>
        <w:pStyle w:val="afc"/>
        <w:rPr>
          <w:sz w:val="16"/>
          <w:szCs w:val="16"/>
        </w:rPr>
      </w:pPr>
    </w:p>
    <w:p w14:paraId="73CE0C86" w14:textId="77777777" w:rsidR="00743E52" w:rsidRPr="00E23D2C" w:rsidRDefault="00743E52" w:rsidP="00475B71">
      <w:pPr>
        <w:pStyle w:val="afc"/>
        <w:rPr>
          <w:sz w:val="16"/>
          <w:szCs w:val="16"/>
        </w:rPr>
      </w:pPr>
      <w:r w:rsidRPr="00E23D2C">
        <w:rPr>
          <w:sz w:val="16"/>
          <w:szCs w:val="16"/>
        </w:rPr>
        <w:t xml:space="preserve">    def err(params):</w:t>
      </w:r>
    </w:p>
    <w:p w14:paraId="42C37334" w14:textId="77777777" w:rsidR="00743E52" w:rsidRPr="00E23D2C" w:rsidRDefault="00743E52" w:rsidP="00475B71">
      <w:pPr>
        <w:pStyle w:val="afc"/>
        <w:rPr>
          <w:sz w:val="16"/>
          <w:szCs w:val="16"/>
        </w:rPr>
      </w:pPr>
      <w:r w:rsidRPr="00E23D2C">
        <w:rPr>
          <w:sz w:val="16"/>
          <w:szCs w:val="16"/>
        </w:rPr>
        <w:t xml:space="preserve">        K, tau, theta = params</w:t>
      </w:r>
    </w:p>
    <w:p w14:paraId="5F277BEA" w14:textId="77777777" w:rsidR="00743E52" w:rsidRPr="00E23D2C" w:rsidRDefault="00743E52" w:rsidP="00475B71">
      <w:pPr>
        <w:pStyle w:val="afc"/>
        <w:rPr>
          <w:sz w:val="16"/>
          <w:szCs w:val="16"/>
        </w:rPr>
      </w:pPr>
      <w:r w:rsidRPr="00E23D2C">
        <w:rPr>
          <w:sz w:val="16"/>
          <w:szCs w:val="16"/>
        </w:rPr>
        <w:t xml:space="preserve">        y_hat = _fopdt_response(t, K, tau, theta) * du + pv[0]</w:t>
      </w:r>
    </w:p>
    <w:p w14:paraId="08C99AAD" w14:textId="04E71D62" w:rsidR="00743E52" w:rsidRPr="00E23D2C" w:rsidRDefault="00743E52" w:rsidP="00475B71">
      <w:pPr>
        <w:pStyle w:val="afc"/>
        <w:rPr>
          <w:sz w:val="16"/>
          <w:szCs w:val="16"/>
        </w:rPr>
      </w:pPr>
      <w:r w:rsidRPr="00E23D2C">
        <w:rPr>
          <w:sz w:val="16"/>
          <w:szCs w:val="16"/>
        </w:rPr>
        <w:t xml:space="preserve">        return np.sum(np.abs(y_hat - pv))          </w:t>
      </w:r>
    </w:p>
    <w:p w14:paraId="393F8A15" w14:textId="77777777" w:rsidR="00743E52" w:rsidRPr="00E23D2C" w:rsidRDefault="00743E52" w:rsidP="00475B71">
      <w:pPr>
        <w:pStyle w:val="afc"/>
        <w:rPr>
          <w:sz w:val="16"/>
          <w:szCs w:val="16"/>
        </w:rPr>
      </w:pPr>
    </w:p>
    <w:p w14:paraId="55A11A0D" w14:textId="77777777" w:rsidR="00743E52" w:rsidRPr="00E23D2C" w:rsidRDefault="00743E52" w:rsidP="00475B71">
      <w:pPr>
        <w:pStyle w:val="afc"/>
        <w:rPr>
          <w:sz w:val="16"/>
          <w:szCs w:val="16"/>
        </w:rPr>
      </w:pPr>
      <w:r w:rsidRPr="00E23D2C">
        <w:rPr>
          <w:sz w:val="16"/>
          <w:szCs w:val="16"/>
        </w:rPr>
        <w:t xml:space="preserve">    bounds = [(1e-6, None), (1e-3, None), (0.0, max(t))]</w:t>
      </w:r>
    </w:p>
    <w:p w14:paraId="20713712" w14:textId="77777777" w:rsidR="00743E52" w:rsidRPr="00E23D2C" w:rsidRDefault="00743E52" w:rsidP="00475B71">
      <w:pPr>
        <w:pStyle w:val="afc"/>
        <w:rPr>
          <w:sz w:val="16"/>
          <w:szCs w:val="16"/>
        </w:rPr>
      </w:pPr>
      <w:r w:rsidRPr="00E23D2C">
        <w:rPr>
          <w:sz w:val="16"/>
          <w:szCs w:val="16"/>
        </w:rPr>
        <w:lastRenderedPageBreak/>
        <w:t xml:space="preserve">    K, tau, theta = minimize(err, (K0, tau0, theta0), bounds=bounds).x</w:t>
      </w:r>
    </w:p>
    <w:p w14:paraId="325A78EB" w14:textId="77777777" w:rsidR="00743E52" w:rsidRPr="00E23D2C" w:rsidRDefault="00743E52" w:rsidP="00475B71">
      <w:pPr>
        <w:pStyle w:val="afc"/>
        <w:rPr>
          <w:sz w:val="16"/>
          <w:szCs w:val="16"/>
        </w:rPr>
      </w:pPr>
      <w:r w:rsidRPr="00E23D2C">
        <w:rPr>
          <w:sz w:val="16"/>
          <w:szCs w:val="16"/>
        </w:rPr>
        <w:t xml:space="preserve">    return float(K), float(tau), float(theta)</w:t>
      </w:r>
    </w:p>
    <w:p w14:paraId="53DD9EDE" w14:textId="77777777" w:rsidR="00743E52" w:rsidRPr="00E23D2C" w:rsidRDefault="00743E52" w:rsidP="00475B71">
      <w:pPr>
        <w:pStyle w:val="afc"/>
        <w:rPr>
          <w:sz w:val="16"/>
          <w:szCs w:val="16"/>
        </w:rPr>
      </w:pPr>
    </w:p>
    <w:p w14:paraId="7824A022" w14:textId="77777777" w:rsidR="00743E52" w:rsidRPr="00E23D2C" w:rsidRDefault="00743E52" w:rsidP="00475B71">
      <w:pPr>
        <w:pStyle w:val="afc"/>
        <w:rPr>
          <w:sz w:val="16"/>
          <w:szCs w:val="16"/>
        </w:rPr>
      </w:pPr>
      <w:r w:rsidRPr="00E23D2C">
        <w:rPr>
          <w:sz w:val="16"/>
          <w:szCs w:val="16"/>
        </w:rPr>
        <w:t>def cohen_coon(K, tau, theta):</w:t>
      </w:r>
    </w:p>
    <w:p w14:paraId="3020315D" w14:textId="77777777" w:rsidR="00743E52" w:rsidRPr="00E23D2C" w:rsidRDefault="00743E52" w:rsidP="00475B71">
      <w:pPr>
        <w:pStyle w:val="afc"/>
        <w:rPr>
          <w:sz w:val="16"/>
          <w:szCs w:val="16"/>
        </w:rPr>
      </w:pPr>
      <w:r w:rsidRPr="00E23D2C">
        <w:rPr>
          <w:sz w:val="16"/>
          <w:szCs w:val="16"/>
        </w:rPr>
        <w:t xml:space="preserve">    if theta &lt;= 0 or tau &lt;= 0:</w:t>
      </w:r>
    </w:p>
    <w:p w14:paraId="5E127DBF" w14:textId="77777777" w:rsidR="00743E52" w:rsidRPr="00E23D2C" w:rsidRDefault="00743E52" w:rsidP="00475B71">
      <w:pPr>
        <w:pStyle w:val="afc"/>
        <w:rPr>
          <w:sz w:val="16"/>
          <w:szCs w:val="16"/>
        </w:rPr>
      </w:pPr>
      <w:r w:rsidRPr="00E23D2C">
        <w:rPr>
          <w:sz w:val="16"/>
          <w:szCs w:val="16"/>
        </w:rPr>
        <w:t xml:space="preserve">        raise ValueError("tau and theta must be &gt;0")</w:t>
      </w:r>
    </w:p>
    <w:p w14:paraId="066EF4BD" w14:textId="77777777" w:rsidR="00743E52" w:rsidRPr="00E23D2C" w:rsidRDefault="00743E52" w:rsidP="00475B71">
      <w:pPr>
        <w:pStyle w:val="afc"/>
        <w:rPr>
          <w:sz w:val="16"/>
          <w:szCs w:val="16"/>
        </w:rPr>
      </w:pPr>
    </w:p>
    <w:p w14:paraId="69AF9CCC" w14:textId="77777777" w:rsidR="00743E52" w:rsidRPr="00E23D2C" w:rsidRDefault="00743E52" w:rsidP="00475B71">
      <w:pPr>
        <w:pStyle w:val="afc"/>
        <w:rPr>
          <w:sz w:val="16"/>
          <w:szCs w:val="16"/>
        </w:rPr>
      </w:pPr>
      <w:r w:rsidRPr="00E23D2C">
        <w:rPr>
          <w:sz w:val="16"/>
          <w:szCs w:val="16"/>
        </w:rPr>
        <w:t xml:space="preserve">    r  = theta / tau</w:t>
      </w:r>
    </w:p>
    <w:p w14:paraId="111F2969" w14:textId="77777777" w:rsidR="00743E52" w:rsidRPr="00E23D2C" w:rsidRDefault="00743E52" w:rsidP="00475B71">
      <w:pPr>
        <w:pStyle w:val="afc"/>
        <w:rPr>
          <w:sz w:val="16"/>
          <w:szCs w:val="16"/>
        </w:rPr>
      </w:pPr>
      <w:r w:rsidRPr="00E23D2C">
        <w:rPr>
          <w:sz w:val="16"/>
          <w:szCs w:val="16"/>
        </w:rPr>
        <w:t xml:space="preserve">    kp = (1 / K) * (1.35 + 0.27 * r) / r</w:t>
      </w:r>
    </w:p>
    <w:p w14:paraId="738458D0" w14:textId="77777777" w:rsidR="00743E52" w:rsidRPr="00E23D2C" w:rsidRDefault="00743E52" w:rsidP="00475B71">
      <w:pPr>
        <w:pStyle w:val="afc"/>
        <w:rPr>
          <w:sz w:val="16"/>
          <w:szCs w:val="16"/>
        </w:rPr>
      </w:pPr>
      <w:r w:rsidRPr="00E23D2C">
        <w:rPr>
          <w:sz w:val="16"/>
          <w:szCs w:val="16"/>
        </w:rPr>
        <w:t xml:space="preserve">    Ti = tau * (2.5 + 0.66 * r) / (1 + 0.444 * r)   </w:t>
      </w:r>
    </w:p>
    <w:p w14:paraId="37502231" w14:textId="77777777" w:rsidR="00743E52" w:rsidRPr="00E23D2C" w:rsidRDefault="00743E52" w:rsidP="00475B71">
      <w:pPr>
        <w:pStyle w:val="afc"/>
        <w:rPr>
          <w:sz w:val="16"/>
          <w:szCs w:val="16"/>
        </w:rPr>
      </w:pPr>
      <w:r w:rsidRPr="00E23D2C">
        <w:rPr>
          <w:sz w:val="16"/>
          <w:szCs w:val="16"/>
        </w:rPr>
        <w:t xml:space="preserve">    Td = 0.37 * tau / (1 + 0.2 * r)                 </w:t>
      </w:r>
    </w:p>
    <w:p w14:paraId="183C8ABE" w14:textId="77777777" w:rsidR="00743E52" w:rsidRPr="00E23D2C" w:rsidRDefault="00743E52" w:rsidP="00475B71">
      <w:pPr>
        <w:pStyle w:val="afc"/>
        <w:rPr>
          <w:sz w:val="16"/>
          <w:szCs w:val="16"/>
        </w:rPr>
      </w:pPr>
    </w:p>
    <w:p w14:paraId="65A365CD" w14:textId="77777777" w:rsidR="00743E52" w:rsidRPr="00E23D2C" w:rsidRDefault="00743E52" w:rsidP="00475B71">
      <w:pPr>
        <w:pStyle w:val="afc"/>
        <w:rPr>
          <w:sz w:val="16"/>
          <w:szCs w:val="16"/>
        </w:rPr>
      </w:pPr>
      <w:r w:rsidRPr="00E23D2C">
        <w:rPr>
          <w:sz w:val="16"/>
          <w:szCs w:val="16"/>
        </w:rPr>
        <w:t xml:space="preserve">    ki = kp / Ti</w:t>
      </w:r>
    </w:p>
    <w:p w14:paraId="48854DF4" w14:textId="77777777" w:rsidR="00743E52" w:rsidRPr="00E23D2C" w:rsidRDefault="00743E52" w:rsidP="00475B71">
      <w:pPr>
        <w:pStyle w:val="afc"/>
        <w:rPr>
          <w:sz w:val="16"/>
          <w:szCs w:val="16"/>
        </w:rPr>
      </w:pPr>
      <w:r w:rsidRPr="00E23D2C">
        <w:rPr>
          <w:sz w:val="16"/>
          <w:szCs w:val="16"/>
        </w:rPr>
        <w:t xml:space="preserve">    kd = kp * Td</w:t>
      </w:r>
    </w:p>
    <w:p w14:paraId="3D0C535F" w14:textId="77777777" w:rsidR="00743E52" w:rsidRPr="00E23D2C" w:rsidRDefault="00743E52" w:rsidP="00475B71">
      <w:pPr>
        <w:pStyle w:val="afc"/>
        <w:rPr>
          <w:sz w:val="16"/>
          <w:szCs w:val="16"/>
        </w:rPr>
      </w:pPr>
      <w:r w:rsidRPr="00E23D2C">
        <w:rPr>
          <w:sz w:val="16"/>
          <w:szCs w:val="16"/>
        </w:rPr>
        <w:t xml:space="preserve">    return kp, ki, kd</w:t>
      </w:r>
    </w:p>
    <w:p w14:paraId="1CE7332A" w14:textId="77777777" w:rsidR="00743E52" w:rsidRPr="00E23D2C" w:rsidRDefault="00743E52" w:rsidP="00475B71">
      <w:pPr>
        <w:pStyle w:val="afc"/>
        <w:rPr>
          <w:sz w:val="16"/>
          <w:szCs w:val="16"/>
        </w:rPr>
      </w:pPr>
    </w:p>
    <w:p w14:paraId="326CE969" w14:textId="77777777" w:rsidR="00743E52" w:rsidRPr="00E23D2C" w:rsidRDefault="00743E52" w:rsidP="00475B71">
      <w:pPr>
        <w:pStyle w:val="afc"/>
        <w:rPr>
          <w:sz w:val="16"/>
          <w:szCs w:val="16"/>
        </w:rPr>
      </w:pPr>
      <w:r w:rsidRPr="00E23D2C">
        <w:rPr>
          <w:sz w:val="16"/>
          <w:szCs w:val="16"/>
        </w:rPr>
        <w:t>from future import annotations</w:t>
      </w:r>
    </w:p>
    <w:p w14:paraId="059D10DE" w14:textId="0BF0022A" w:rsidR="00743E52" w:rsidRPr="00E23D2C" w:rsidRDefault="00743E52" w:rsidP="005E7D4B">
      <w:pPr>
        <w:pStyle w:val="afc"/>
        <w:rPr>
          <w:sz w:val="16"/>
          <w:szCs w:val="16"/>
        </w:rPr>
      </w:pPr>
      <w:r w:rsidRPr="00E23D2C">
        <w:rPr>
          <w:sz w:val="16"/>
          <w:szCs w:val="16"/>
        </w:rPr>
        <w:t>import asyncio</w:t>
      </w:r>
      <w:r w:rsidR="005E7D4B" w:rsidRPr="00E23D2C">
        <w:rPr>
          <w:sz w:val="16"/>
          <w:szCs w:val="16"/>
        </w:rPr>
        <w:t xml:space="preserve">, </w:t>
      </w:r>
      <w:r w:rsidRPr="00E23D2C">
        <w:rPr>
          <w:sz w:val="16"/>
          <w:szCs w:val="16"/>
        </w:rPr>
        <w:t>logging</w:t>
      </w:r>
      <w:r w:rsidR="005E7D4B" w:rsidRPr="00E23D2C">
        <w:rPr>
          <w:sz w:val="16"/>
          <w:szCs w:val="16"/>
        </w:rPr>
        <w:t>, os, uuid, httpx, numpy as np</w:t>
      </w:r>
    </w:p>
    <w:p w14:paraId="5223F5C4" w14:textId="77777777" w:rsidR="00743E52" w:rsidRPr="00E23D2C" w:rsidRDefault="00743E52" w:rsidP="00475B71">
      <w:pPr>
        <w:pStyle w:val="afc"/>
        <w:rPr>
          <w:sz w:val="16"/>
          <w:szCs w:val="16"/>
        </w:rPr>
      </w:pPr>
      <w:r w:rsidRPr="00E23D2C">
        <w:rPr>
          <w:sz w:val="16"/>
          <w:szCs w:val="16"/>
        </w:rPr>
        <w:t>from contextlib import asynccontextmanager</w:t>
      </w:r>
    </w:p>
    <w:p w14:paraId="4898382B" w14:textId="77777777" w:rsidR="00743E52" w:rsidRPr="00E23D2C" w:rsidRDefault="00743E52" w:rsidP="00475B71">
      <w:pPr>
        <w:pStyle w:val="afc"/>
        <w:rPr>
          <w:sz w:val="16"/>
          <w:szCs w:val="16"/>
        </w:rPr>
      </w:pPr>
      <w:r w:rsidRPr="00E23D2C">
        <w:rPr>
          <w:sz w:val="16"/>
          <w:szCs w:val="16"/>
        </w:rPr>
        <w:t>from pathlib import Path</w:t>
      </w:r>
    </w:p>
    <w:p w14:paraId="12AFACE7" w14:textId="77777777" w:rsidR="00743E52" w:rsidRPr="00E23D2C" w:rsidRDefault="00743E52" w:rsidP="00475B71">
      <w:pPr>
        <w:pStyle w:val="afc"/>
        <w:rPr>
          <w:sz w:val="16"/>
          <w:szCs w:val="16"/>
        </w:rPr>
      </w:pPr>
      <w:r w:rsidRPr="00E23D2C">
        <w:rPr>
          <w:sz w:val="16"/>
          <w:szCs w:val="16"/>
        </w:rPr>
        <w:t>from typing import Dict, Tuple, Optional</w:t>
      </w:r>
    </w:p>
    <w:p w14:paraId="4D211687" w14:textId="77777777" w:rsidR="00743E52" w:rsidRPr="00E23D2C" w:rsidRDefault="00743E52" w:rsidP="00475B71">
      <w:pPr>
        <w:pStyle w:val="afc"/>
        <w:rPr>
          <w:sz w:val="16"/>
          <w:szCs w:val="16"/>
        </w:rPr>
      </w:pPr>
      <w:r w:rsidRPr="00E23D2C">
        <w:rPr>
          <w:sz w:val="16"/>
          <w:szCs w:val="16"/>
        </w:rPr>
        <w:t>from fastapi import BackgroundTasks, FastAPI, HTTPException</w:t>
      </w:r>
    </w:p>
    <w:p w14:paraId="096A1C67" w14:textId="77777777" w:rsidR="00743E52" w:rsidRPr="00E23D2C" w:rsidRDefault="00743E52" w:rsidP="00475B71">
      <w:pPr>
        <w:pStyle w:val="afc"/>
        <w:rPr>
          <w:sz w:val="16"/>
          <w:szCs w:val="16"/>
        </w:rPr>
      </w:pPr>
      <w:r w:rsidRPr="00E23D2C">
        <w:rPr>
          <w:sz w:val="16"/>
          <w:szCs w:val="16"/>
        </w:rPr>
        <w:t>from fastapi.middleware.cors import CORSMiddleware</w:t>
      </w:r>
    </w:p>
    <w:p w14:paraId="46D04959" w14:textId="77777777" w:rsidR="00743E52" w:rsidRPr="00E23D2C" w:rsidRDefault="00743E52" w:rsidP="00475B71">
      <w:pPr>
        <w:pStyle w:val="afc"/>
        <w:rPr>
          <w:sz w:val="16"/>
          <w:szCs w:val="16"/>
        </w:rPr>
      </w:pPr>
      <w:r w:rsidRPr="00E23D2C">
        <w:rPr>
          <w:sz w:val="16"/>
          <w:szCs w:val="16"/>
        </w:rPr>
        <w:t>from pydantic import BaseModel, Field</w:t>
      </w:r>
    </w:p>
    <w:p w14:paraId="3F9AC26F" w14:textId="77777777" w:rsidR="00743E52" w:rsidRPr="00E23D2C" w:rsidRDefault="00743E52" w:rsidP="00475B71">
      <w:pPr>
        <w:pStyle w:val="afc"/>
        <w:rPr>
          <w:sz w:val="16"/>
          <w:szCs w:val="16"/>
        </w:rPr>
      </w:pPr>
    </w:p>
    <w:p w14:paraId="1CC4995A" w14:textId="77777777" w:rsidR="00743E52" w:rsidRPr="00E23D2C" w:rsidRDefault="00743E52" w:rsidP="00475B71">
      <w:pPr>
        <w:pStyle w:val="afc"/>
        <w:rPr>
          <w:sz w:val="16"/>
          <w:szCs w:val="16"/>
        </w:rPr>
      </w:pPr>
      <w:r w:rsidRPr="00E23D2C">
        <w:rPr>
          <w:sz w:val="16"/>
          <w:szCs w:val="16"/>
        </w:rPr>
        <w:t>BASE_DIR = Path(os.getenv("MODELS_DIR", "models"))</w:t>
      </w:r>
    </w:p>
    <w:p w14:paraId="3D3BD3EF" w14:textId="77777777" w:rsidR="00743E52" w:rsidRPr="00E23D2C" w:rsidRDefault="00743E52" w:rsidP="00475B71">
      <w:pPr>
        <w:pStyle w:val="afc"/>
        <w:rPr>
          <w:sz w:val="16"/>
          <w:szCs w:val="16"/>
        </w:rPr>
      </w:pPr>
      <w:r w:rsidRPr="00E23D2C">
        <w:rPr>
          <w:sz w:val="16"/>
          <w:szCs w:val="16"/>
        </w:rPr>
        <w:t>BASE_DIR.mkdir(parents=True, exist_ok=True)</w:t>
      </w:r>
    </w:p>
    <w:p w14:paraId="3B3E412E" w14:textId="77777777" w:rsidR="00743E52" w:rsidRPr="00E23D2C" w:rsidRDefault="00743E52" w:rsidP="00475B71">
      <w:pPr>
        <w:pStyle w:val="afc"/>
        <w:rPr>
          <w:sz w:val="16"/>
          <w:szCs w:val="16"/>
        </w:rPr>
      </w:pPr>
    </w:p>
    <w:p w14:paraId="5E5754E1" w14:textId="77777777" w:rsidR="00743E52" w:rsidRPr="00E23D2C" w:rsidRDefault="00743E52" w:rsidP="00475B71">
      <w:pPr>
        <w:pStyle w:val="afc"/>
        <w:rPr>
          <w:sz w:val="16"/>
          <w:szCs w:val="16"/>
        </w:rPr>
      </w:pPr>
      <w:r w:rsidRPr="00E23D2C">
        <w:rPr>
          <w:sz w:val="16"/>
          <w:szCs w:val="16"/>
        </w:rPr>
        <w:t>TRAINER_TTL_SEC = 30 * 60</w:t>
      </w:r>
    </w:p>
    <w:p w14:paraId="57602D67" w14:textId="77777777" w:rsidR="00743E52" w:rsidRPr="00E23D2C" w:rsidRDefault="00743E52" w:rsidP="00475B71">
      <w:pPr>
        <w:pStyle w:val="afc"/>
        <w:rPr>
          <w:sz w:val="16"/>
          <w:szCs w:val="16"/>
        </w:rPr>
      </w:pPr>
    </w:p>
    <w:p w14:paraId="1FBAB750" w14:textId="77777777" w:rsidR="00743E52" w:rsidRPr="00E23D2C" w:rsidRDefault="00743E52" w:rsidP="00475B71">
      <w:pPr>
        <w:pStyle w:val="afc"/>
        <w:rPr>
          <w:sz w:val="16"/>
          <w:szCs w:val="16"/>
        </w:rPr>
      </w:pPr>
      <w:r w:rsidRPr="00E23D2C">
        <w:rPr>
          <w:sz w:val="16"/>
          <w:szCs w:val="16"/>
        </w:rPr>
        <w:t>logging.basicConfig(</w:t>
      </w:r>
    </w:p>
    <w:p w14:paraId="59174B4E" w14:textId="77777777" w:rsidR="00743E52" w:rsidRPr="00E23D2C" w:rsidRDefault="00743E52" w:rsidP="00475B71">
      <w:pPr>
        <w:pStyle w:val="afc"/>
        <w:rPr>
          <w:sz w:val="16"/>
          <w:szCs w:val="16"/>
        </w:rPr>
      </w:pPr>
      <w:r w:rsidRPr="00E23D2C">
        <w:rPr>
          <w:sz w:val="16"/>
          <w:szCs w:val="16"/>
        </w:rPr>
        <w:t xml:space="preserve">    format="%(asctime)s — %(levelname)s — %(message)s",</w:t>
      </w:r>
    </w:p>
    <w:p w14:paraId="6DB0E7F8" w14:textId="77777777" w:rsidR="00743E52" w:rsidRPr="00E23D2C" w:rsidRDefault="00743E52" w:rsidP="00475B71">
      <w:pPr>
        <w:pStyle w:val="afc"/>
        <w:rPr>
          <w:sz w:val="16"/>
          <w:szCs w:val="16"/>
        </w:rPr>
      </w:pPr>
      <w:r w:rsidRPr="00E23D2C">
        <w:rPr>
          <w:sz w:val="16"/>
          <w:szCs w:val="16"/>
        </w:rPr>
        <w:t xml:space="preserve">    datefmt="%Y-%m-%d %H:%M:%S",</w:t>
      </w:r>
    </w:p>
    <w:p w14:paraId="36BFFFDE" w14:textId="77777777" w:rsidR="00743E52" w:rsidRPr="00E23D2C" w:rsidRDefault="00743E52" w:rsidP="00475B71">
      <w:pPr>
        <w:pStyle w:val="afc"/>
        <w:rPr>
          <w:sz w:val="16"/>
          <w:szCs w:val="16"/>
        </w:rPr>
      </w:pPr>
      <w:r w:rsidRPr="00E23D2C">
        <w:rPr>
          <w:sz w:val="16"/>
          <w:szCs w:val="16"/>
        </w:rPr>
        <w:t xml:space="preserve">    level=logging.INFO,</w:t>
      </w:r>
    </w:p>
    <w:p w14:paraId="7EC7BB57" w14:textId="77777777" w:rsidR="00743E52" w:rsidRPr="00E23D2C" w:rsidRDefault="00743E52" w:rsidP="00475B71">
      <w:pPr>
        <w:pStyle w:val="afc"/>
        <w:rPr>
          <w:sz w:val="16"/>
          <w:szCs w:val="16"/>
        </w:rPr>
      </w:pPr>
      <w:r w:rsidRPr="00E23D2C">
        <w:rPr>
          <w:sz w:val="16"/>
          <w:szCs w:val="16"/>
        </w:rPr>
        <w:t>)</w:t>
      </w:r>
    </w:p>
    <w:p w14:paraId="4F6AF4B0" w14:textId="77777777" w:rsidR="00743E52" w:rsidRPr="00E23D2C" w:rsidRDefault="00743E52" w:rsidP="00475B71">
      <w:pPr>
        <w:pStyle w:val="afc"/>
        <w:rPr>
          <w:sz w:val="16"/>
          <w:szCs w:val="16"/>
        </w:rPr>
      </w:pPr>
      <w:r w:rsidRPr="00E23D2C">
        <w:rPr>
          <w:sz w:val="16"/>
          <w:szCs w:val="16"/>
        </w:rPr>
        <w:t>logger = logging.getLogger("rl_trainer")</w:t>
      </w:r>
    </w:p>
    <w:p w14:paraId="5539D5FC" w14:textId="77777777" w:rsidR="00743E52" w:rsidRPr="00E23D2C" w:rsidRDefault="00743E52" w:rsidP="00475B71">
      <w:pPr>
        <w:pStyle w:val="afc"/>
        <w:rPr>
          <w:sz w:val="16"/>
          <w:szCs w:val="16"/>
        </w:rPr>
      </w:pPr>
    </w:p>
    <w:p w14:paraId="26D2FA6B" w14:textId="77777777" w:rsidR="00743E52" w:rsidRPr="00E23D2C" w:rsidRDefault="00743E52" w:rsidP="00475B71">
      <w:pPr>
        <w:pStyle w:val="afc"/>
        <w:rPr>
          <w:sz w:val="16"/>
          <w:szCs w:val="16"/>
        </w:rPr>
      </w:pPr>
      <w:r w:rsidRPr="00E23D2C">
        <w:rPr>
          <w:sz w:val="16"/>
          <w:szCs w:val="16"/>
        </w:rPr>
        <w:t>class QLearningAgent:</w:t>
      </w:r>
    </w:p>
    <w:p w14:paraId="06DD947F" w14:textId="77777777" w:rsidR="00743E52" w:rsidRPr="00E23D2C" w:rsidRDefault="00743E52" w:rsidP="00475B71">
      <w:pPr>
        <w:pStyle w:val="afc"/>
        <w:rPr>
          <w:sz w:val="16"/>
          <w:szCs w:val="16"/>
        </w:rPr>
      </w:pPr>
      <w:r w:rsidRPr="00E23D2C">
        <w:rPr>
          <w:sz w:val="16"/>
          <w:szCs w:val="16"/>
        </w:rPr>
        <w:t xml:space="preserve">    def init(</w:t>
      </w:r>
    </w:p>
    <w:p w14:paraId="7D967365" w14:textId="77777777" w:rsidR="00743E52" w:rsidRPr="00E23D2C" w:rsidRDefault="00743E52" w:rsidP="00475B71">
      <w:pPr>
        <w:pStyle w:val="afc"/>
        <w:rPr>
          <w:sz w:val="16"/>
          <w:szCs w:val="16"/>
        </w:rPr>
      </w:pPr>
      <w:r w:rsidRPr="00E23D2C">
        <w:rPr>
          <w:sz w:val="16"/>
          <w:szCs w:val="16"/>
        </w:rPr>
        <w:t xml:space="preserve">        self,</w:t>
      </w:r>
    </w:p>
    <w:p w14:paraId="0FD5F0CA" w14:textId="77777777" w:rsidR="00743E52" w:rsidRPr="00E23D2C" w:rsidRDefault="00743E52" w:rsidP="00475B71">
      <w:pPr>
        <w:pStyle w:val="afc"/>
        <w:rPr>
          <w:sz w:val="16"/>
          <w:szCs w:val="16"/>
        </w:rPr>
      </w:pPr>
      <w:r w:rsidRPr="00E23D2C">
        <w:rPr>
          <w:sz w:val="16"/>
          <w:szCs w:val="16"/>
        </w:rPr>
        <w:t xml:space="preserve">        n_bins: int = 31,</w:t>
      </w:r>
    </w:p>
    <w:p w14:paraId="1D833C0B" w14:textId="77777777" w:rsidR="00743E52" w:rsidRPr="00E23D2C" w:rsidRDefault="00743E52" w:rsidP="00475B71">
      <w:pPr>
        <w:pStyle w:val="afc"/>
        <w:rPr>
          <w:sz w:val="16"/>
          <w:szCs w:val="16"/>
        </w:rPr>
      </w:pPr>
      <w:r w:rsidRPr="00E23D2C">
        <w:rPr>
          <w:sz w:val="16"/>
          <w:szCs w:val="16"/>
        </w:rPr>
        <w:t xml:space="preserve">        total_steps: int = 10_000,</w:t>
      </w:r>
    </w:p>
    <w:p w14:paraId="4EA3307C" w14:textId="77777777" w:rsidR="00743E52" w:rsidRPr="00E23D2C" w:rsidRDefault="00743E52" w:rsidP="00475B71">
      <w:pPr>
        <w:pStyle w:val="afc"/>
        <w:rPr>
          <w:sz w:val="16"/>
          <w:szCs w:val="16"/>
        </w:rPr>
      </w:pPr>
      <w:r w:rsidRPr="00E23D2C">
        <w:rPr>
          <w:sz w:val="16"/>
          <w:szCs w:val="16"/>
        </w:rPr>
        <w:t xml:space="preserve">        lr: float = 0.3,</w:t>
      </w:r>
    </w:p>
    <w:p w14:paraId="6587F19E" w14:textId="77777777" w:rsidR="00743E52" w:rsidRPr="00E23D2C" w:rsidRDefault="00743E52" w:rsidP="00475B71">
      <w:pPr>
        <w:pStyle w:val="afc"/>
        <w:rPr>
          <w:sz w:val="16"/>
          <w:szCs w:val="16"/>
        </w:rPr>
      </w:pPr>
      <w:r w:rsidRPr="00E23D2C">
        <w:rPr>
          <w:sz w:val="16"/>
          <w:szCs w:val="16"/>
        </w:rPr>
        <w:t xml:space="preserve">        gamma: float = 0.99,</w:t>
      </w:r>
    </w:p>
    <w:p w14:paraId="2B4D1BCF" w14:textId="77777777" w:rsidR="00743E52" w:rsidRPr="00E23D2C" w:rsidRDefault="00743E52" w:rsidP="00475B71">
      <w:pPr>
        <w:pStyle w:val="afc"/>
        <w:rPr>
          <w:sz w:val="16"/>
          <w:szCs w:val="16"/>
        </w:rPr>
      </w:pPr>
      <w:r w:rsidRPr="00E23D2C">
        <w:rPr>
          <w:sz w:val="16"/>
          <w:szCs w:val="16"/>
        </w:rPr>
        <w:t xml:space="preserve">        eps: float = 1.0,</w:t>
      </w:r>
    </w:p>
    <w:p w14:paraId="48308CC5" w14:textId="77777777" w:rsidR="00743E52" w:rsidRPr="00E23D2C" w:rsidRDefault="00743E52" w:rsidP="00475B71">
      <w:pPr>
        <w:pStyle w:val="afc"/>
        <w:rPr>
          <w:sz w:val="16"/>
          <w:szCs w:val="16"/>
        </w:rPr>
      </w:pPr>
      <w:r w:rsidRPr="00E23D2C">
        <w:rPr>
          <w:sz w:val="16"/>
          <w:szCs w:val="16"/>
        </w:rPr>
        <w:t xml:space="preserve">    ) -&gt; None:</w:t>
      </w:r>
    </w:p>
    <w:p w14:paraId="099540BB" w14:textId="77777777" w:rsidR="00743E52" w:rsidRPr="00E23D2C" w:rsidRDefault="00743E52" w:rsidP="00475B71">
      <w:pPr>
        <w:pStyle w:val="afc"/>
        <w:rPr>
          <w:sz w:val="16"/>
          <w:szCs w:val="16"/>
        </w:rPr>
      </w:pPr>
      <w:r w:rsidRPr="00E23D2C">
        <w:rPr>
          <w:sz w:val="16"/>
          <w:szCs w:val="16"/>
        </w:rPr>
        <w:t xml:space="preserve">        self.n_bins = n_bins</w:t>
      </w:r>
    </w:p>
    <w:p w14:paraId="3DE0ED45" w14:textId="77777777" w:rsidR="00743E52" w:rsidRPr="00E23D2C" w:rsidRDefault="00743E52" w:rsidP="00475B71">
      <w:pPr>
        <w:pStyle w:val="afc"/>
        <w:rPr>
          <w:sz w:val="16"/>
          <w:szCs w:val="16"/>
        </w:rPr>
      </w:pPr>
      <w:r w:rsidRPr="00E23D2C">
        <w:rPr>
          <w:sz w:val="16"/>
          <w:szCs w:val="16"/>
        </w:rPr>
        <w:t xml:space="preserve">        self.q_table = np.zeros((n_bins, n_bins, n_bins), dtype=np.float32)</w:t>
      </w:r>
    </w:p>
    <w:p w14:paraId="78FB57C4" w14:textId="77777777" w:rsidR="00743E52" w:rsidRPr="00E23D2C" w:rsidRDefault="00743E52" w:rsidP="00475B71">
      <w:pPr>
        <w:pStyle w:val="afc"/>
        <w:rPr>
          <w:sz w:val="16"/>
          <w:szCs w:val="16"/>
        </w:rPr>
      </w:pPr>
    </w:p>
    <w:p w14:paraId="5D62E307" w14:textId="77777777" w:rsidR="00743E52" w:rsidRPr="00E23D2C" w:rsidRDefault="00743E52" w:rsidP="00475B71">
      <w:pPr>
        <w:pStyle w:val="afc"/>
        <w:rPr>
          <w:sz w:val="16"/>
          <w:szCs w:val="16"/>
        </w:rPr>
      </w:pPr>
      <w:r w:rsidRPr="00E23D2C">
        <w:rPr>
          <w:sz w:val="16"/>
          <w:szCs w:val="16"/>
        </w:rPr>
        <w:t xml:space="preserve">        self.lr = lr</w:t>
      </w:r>
    </w:p>
    <w:p w14:paraId="35AC61E1" w14:textId="77777777" w:rsidR="00743E52" w:rsidRPr="00E23D2C" w:rsidRDefault="00743E52" w:rsidP="00475B71">
      <w:pPr>
        <w:pStyle w:val="afc"/>
        <w:rPr>
          <w:sz w:val="16"/>
          <w:szCs w:val="16"/>
        </w:rPr>
      </w:pPr>
      <w:r w:rsidRPr="00E23D2C">
        <w:rPr>
          <w:sz w:val="16"/>
          <w:szCs w:val="16"/>
        </w:rPr>
        <w:t xml:space="preserve">        self.gamma = gamma</w:t>
      </w:r>
    </w:p>
    <w:p w14:paraId="3133C284" w14:textId="77777777" w:rsidR="00743E52" w:rsidRPr="00E23D2C" w:rsidRDefault="00743E52" w:rsidP="00475B71">
      <w:pPr>
        <w:pStyle w:val="afc"/>
        <w:rPr>
          <w:sz w:val="16"/>
          <w:szCs w:val="16"/>
        </w:rPr>
      </w:pPr>
      <w:r w:rsidRPr="00E23D2C">
        <w:rPr>
          <w:sz w:val="16"/>
          <w:szCs w:val="16"/>
        </w:rPr>
        <w:t xml:space="preserve">        self.eps = eps</w:t>
      </w:r>
    </w:p>
    <w:p w14:paraId="29BA0A43" w14:textId="77777777" w:rsidR="00743E52" w:rsidRPr="00E23D2C" w:rsidRDefault="00743E52" w:rsidP="00475B71">
      <w:pPr>
        <w:pStyle w:val="afc"/>
        <w:rPr>
          <w:sz w:val="16"/>
          <w:szCs w:val="16"/>
        </w:rPr>
      </w:pPr>
      <w:r w:rsidRPr="00E23D2C">
        <w:rPr>
          <w:sz w:val="16"/>
          <w:szCs w:val="16"/>
        </w:rPr>
        <w:t xml:space="preserve">        self.global_step = 0</w:t>
      </w:r>
    </w:p>
    <w:p w14:paraId="61286AAE" w14:textId="77777777" w:rsidR="00743E52" w:rsidRPr="00E23D2C" w:rsidRDefault="00743E52" w:rsidP="00475B71">
      <w:pPr>
        <w:pStyle w:val="afc"/>
        <w:rPr>
          <w:sz w:val="16"/>
          <w:szCs w:val="16"/>
        </w:rPr>
      </w:pPr>
      <w:r w:rsidRPr="00E23D2C">
        <w:rPr>
          <w:sz w:val="16"/>
          <w:szCs w:val="16"/>
        </w:rPr>
        <w:t xml:space="preserve">        self.total_steps = total_steps</w:t>
      </w:r>
    </w:p>
    <w:p w14:paraId="669173D8" w14:textId="77777777" w:rsidR="00743E52" w:rsidRPr="00E23D2C" w:rsidRDefault="00743E52" w:rsidP="00475B71">
      <w:pPr>
        <w:pStyle w:val="afc"/>
        <w:rPr>
          <w:sz w:val="16"/>
          <w:szCs w:val="16"/>
        </w:rPr>
      </w:pPr>
    </w:p>
    <w:p w14:paraId="75160F1D" w14:textId="77777777" w:rsidR="00743E52" w:rsidRPr="00E23D2C" w:rsidRDefault="00743E52" w:rsidP="00475B71">
      <w:pPr>
        <w:pStyle w:val="afc"/>
        <w:rPr>
          <w:sz w:val="16"/>
          <w:szCs w:val="16"/>
        </w:rPr>
      </w:pPr>
      <w:r w:rsidRPr="00E23D2C">
        <w:rPr>
          <w:sz w:val="16"/>
          <w:szCs w:val="16"/>
        </w:rPr>
        <w:t xml:space="preserve">        self.episode_return = 0.0</w:t>
      </w:r>
    </w:p>
    <w:p w14:paraId="6A4ED015" w14:textId="77777777" w:rsidR="00743E52" w:rsidRPr="00E23D2C" w:rsidRDefault="00743E52" w:rsidP="00475B71">
      <w:pPr>
        <w:pStyle w:val="afc"/>
        <w:rPr>
          <w:sz w:val="16"/>
          <w:szCs w:val="16"/>
        </w:rPr>
      </w:pPr>
      <w:r w:rsidRPr="00E23D2C">
        <w:rPr>
          <w:sz w:val="16"/>
          <w:szCs w:val="16"/>
        </w:rPr>
        <w:t xml:space="preserve">        self.returns: list[dict] = []</w:t>
      </w:r>
    </w:p>
    <w:p w14:paraId="6C919BE7" w14:textId="77777777" w:rsidR="00743E52" w:rsidRPr="00E23D2C" w:rsidRDefault="00743E52" w:rsidP="00475B71">
      <w:pPr>
        <w:pStyle w:val="afc"/>
        <w:rPr>
          <w:sz w:val="16"/>
          <w:szCs w:val="16"/>
        </w:rPr>
      </w:pPr>
      <w:r w:rsidRPr="00E23D2C">
        <w:rPr>
          <w:sz w:val="16"/>
          <w:szCs w:val="16"/>
        </w:rPr>
        <w:t xml:space="preserve">        self.last_total: Optional[float] = None</w:t>
      </w:r>
    </w:p>
    <w:p w14:paraId="2916EACD" w14:textId="77777777" w:rsidR="00743E52" w:rsidRPr="00E23D2C" w:rsidRDefault="00743E52" w:rsidP="00475B71">
      <w:pPr>
        <w:pStyle w:val="afc"/>
        <w:rPr>
          <w:sz w:val="16"/>
          <w:szCs w:val="16"/>
        </w:rPr>
      </w:pPr>
      <w:r w:rsidRPr="00E23D2C">
        <w:rPr>
          <w:sz w:val="16"/>
          <w:szCs w:val="16"/>
        </w:rPr>
        <w:t xml:space="preserve">        self.last_avg: Optional[float] = None</w:t>
      </w:r>
    </w:p>
    <w:p w14:paraId="6F3A73F1" w14:textId="77777777" w:rsidR="00743E52" w:rsidRPr="00E23D2C" w:rsidRDefault="00743E52" w:rsidP="00475B71">
      <w:pPr>
        <w:pStyle w:val="afc"/>
        <w:rPr>
          <w:sz w:val="16"/>
          <w:szCs w:val="16"/>
        </w:rPr>
      </w:pPr>
      <w:r w:rsidRPr="00E23D2C">
        <w:rPr>
          <w:sz w:val="16"/>
          <w:szCs w:val="16"/>
        </w:rPr>
        <w:t xml:space="preserve">        self.last_steps: Optional[int] = None</w:t>
      </w:r>
    </w:p>
    <w:p w14:paraId="307ECA9B" w14:textId="77777777" w:rsidR="00743E52" w:rsidRPr="00E23D2C" w:rsidRDefault="00743E52" w:rsidP="00475B71">
      <w:pPr>
        <w:pStyle w:val="afc"/>
        <w:rPr>
          <w:sz w:val="16"/>
          <w:szCs w:val="16"/>
        </w:rPr>
      </w:pPr>
    </w:p>
    <w:p w14:paraId="0B2F5F13" w14:textId="77777777" w:rsidR="00743E52" w:rsidRPr="00E23D2C" w:rsidRDefault="00743E52" w:rsidP="00475B71">
      <w:pPr>
        <w:pStyle w:val="afc"/>
        <w:rPr>
          <w:sz w:val="16"/>
          <w:szCs w:val="16"/>
        </w:rPr>
      </w:pPr>
      <w:r w:rsidRPr="00E23D2C">
        <w:rPr>
          <w:sz w:val="16"/>
          <w:szCs w:val="16"/>
        </w:rPr>
        <w:t xml:space="preserve">    @staticmethod</w:t>
      </w:r>
    </w:p>
    <w:p w14:paraId="335F094F" w14:textId="77777777" w:rsidR="00743E52" w:rsidRPr="00E23D2C" w:rsidRDefault="00743E52" w:rsidP="00475B71">
      <w:pPr>
        <w:pStyle w:val="afc"/>
        <w:rPr>
          <w:sz w:val="16"/>
          <w:szCs w:val="16"/>
        </w:rPr>
      </w:pPr>
      <w:r w:rsidRPr="00E23D2C">
        <w:rPr>
          <w:sz w:val="16"/>
          <w:szCs w:val="16"/>
        </w:rPr>
        <w:t xml:space="preserve">    def _bin(value: float, v_min: float, v_max: float, n: int) -&gt; int:</w:t>
      </w:r>
    </w:p>
    <w:p w14:paraId="5FF4F862" w14:textId="77777777" w:rsidR="00743E52" w:rsidRPr="00E23D2C" w:rsidRDefault="00743E52" w:rsidP="00475B71">
      <w:pPr>
        <w:pStyle w:val="afc"/>
        <w:rPr>
          <w:sz w:val="16"/>
          <w:szCs w:val="16"/>
        </w:rPr>
      </w:pPr>
      <w:r w:rsidRPr="00E23D2C">
        <w:rPr>
          <w:sz w:val="16"/>
          <w:szCs w:val="16"/>
        </w:rPr>
        <w:t xml:space="preserve">        return int(np.clip((value - v_min) / (v_max - v_min) * n, 0, n - 1))</w:t>
      </w:r>
    </w:p>
    <w:p w14:paraId="53E9BBE4" w14:textId="77777777" w:rsidR="00743E52" w:rsidRPr="00E23D2C" w:rsidRDefault="00743E52" w:rsidP="00475B71">
      <w:pPr>
        <w:pStyle w:val="afc"/>
        <w:rPr>
          <w:sz w:val="16"/>
          <w:szCs w:val="16"/>
        </w:rPr>
      </w:pPr>
    </w:p>
    <w:p w14:paraId="48D9F012" w14:textId="77777777" w:rsidR="00743E52" w:rsidRPr="00E23D2C" w:rsidRDefault="00743E52" w:rsidP="00475B71">
      <w:pPr>
        <w:pStyle w:val="afc"/>
        <w:rPr>
          <w:sz w:val="16"/>
          <w:szCs w:val="16"/>
        </w:rPr>
      </w:pPr>
      <w:r w:rsidRPr="00E23D2C">
        <w:rPr>
          <w:sz w:val="16"/>
          <w:szCs w:val="16"/>
        </w:rPr>
        <w:t xml:space="preserve">    def _state(self, room_t: float, out_t: float) -&gt; Tuple[int, int]:</w:t>
      </w:r>
    </w:p>
    <w:p w14:paraId="6BDBBF00" w14:textId="77777777" w:rsidR="00743E52" w:rsidRPr="00E23D2C" w:rsidRDefault="00743E52" w:rsidP="00475B71">
      <w:pPr>
        <w:pStyle w:val="afc"/>
        <w:rPr>
          <w:sz w:val="16"/>
          <w:szCs w:val="16"/>
        </w:rPr>
      </w:pPr>
      <w:r w:rsidRPr="00E23D2C">
        <w:rPr>
          <w:sz w:val="16"/>
          <w:szCs w:val="16"/>
        </w:rPr>
        <w:t xml:space="preserve">        return (</w:t>
      </w:r>
    </w:p>
    <w:p w14:paraId="683B4262" w14:textId="77777777" w:rsidR="00743E52" w:rsidRPr="00E23D2C" w:rsidRDefault="00743E52" w:rsidP="00475B71">
      <w:pPr>
        <w:pStyle w:val="afc"/>
        <w:rPr>
          <w:sz w:val="16"/>
          <w:szCs w:val="16"/>
        </w:rPr>
      </w:pPr>
      <w:r w:rsidRPr="00E23D2C">
        <w:rPr>
          <w:sz w:val="16"/>
          <w:szCs w:val="16"/>
        </w:rPr>
        <w:t xml:space="preserve">            self._bin(room_t, 10.0, 30.0, self.n_bins),</w:t>
      </w:r>
    </w:p>
    <w:p w14:paraId="446E8C48" w14:textId="77777777" w:rsidR="00743E52" w:rsidRPr="00E23D2C" w:rsidRDefault="00743E52" w:rsidP="00475B71">
      <w:pPr>
        <w:pStyle w:val="afc"/>
        <w:rPr>
          <w:sz w:val="16"/>
          <w:szCs w:val="16"/>
        </w:rPr>
      </w:pPr>
      <w:r w:rsidRPr="00E23D2C">
        <w:rPr>
          <w:sz w:val="16"/>
          <w:szCs w:val="16"/>
        </w:rPr>
        <w:t xml:space="preserve">            self._bin(out_t, -10.0, 30.0, self.n_bins),</w:t>
      </w:r>
    </w:p>
    <w:p w14:paraId="60088876" w14:textId="77777777" w:rsidR="00743E52" w:rsidRPr="00E23D2C" w:rsidRDefault="00743E52" w:rsidP="00475B71">
      <w:pPr>
        <w:pStyle w:val="afc"/>
        <w:rPr>
          <w:sz w:val="16"/>
          <w:szCs w:val="16"/>
        </w:rPr>
      </w:pPr>
      <w:r w:rsidRPr="00E23D2C">
        <w:rPr>
          <w:sz w:val="16"/>
          <w:szCs w:val="16"/>
        </w:rPr>
        <w:t xml:space="preserve">        )</w:t>
      </w:r>
    </w:p>
    <w:p w14:paraId="4267FCB2" w14:textId="77777777" w:rsidR="00743E52" w:rsidRPr="00E23D2C" w:rsidRDefault="00743E52" w:rsidP="00475B71">
      <w:pPr>
        <w:pStyle w:val="afc"/>
        <w:rPr>
          <w:sz w:val="16"/>
          <w:szCs w:val="16"/>
        </w:rPr>
      </w:pPr>
    </w:p>
    <w:p w14:paraId="2A560CBC" w14:textId="77777777" w:rsidR="00743E52" w:rsidRPr="00E23D2C" w:rsidRDefault="00743E52" w:rsidP="00475B71">
      <w:pPr>
        <w:pStyle w:val="afc"/>
        <w:rPr>
          <w:sz w:val="16"/>
          <w:szCs w:val="16"/>
        </w:rPr>
      </w:pPr>
      <w:r w:rsidRPr="00E23D2C">
        <w:rPr>
          <w:sz w:val="16"/>
          <w:szCs w:val="16"/>
        </w:rPr>
        <w:t xml:space="preserve">    def act(self, room_t: float, out_t: float) -&gt; Tuple[float, Tuple[int, int], int]:</w:t>
      </w:r>
    </w:p>
    <w:p w14:paraId="42335A7E" w14:textId="77777777" w:rsidR="00743E52" w:rsidRPr="00E23D2C" w:rsidRDefault="00743E52" w:rsidP="00475B71">
      <w:pPr>
        <w:pStyle w:val="afc"/>
        <w:rPr>
          <w:sz w:val="16"/>
          <w:szCs w:val="16"/>
        </w:rPr>
      </w:pPr>
      <w:r w:rsidRPr="00E23D2C">
        <w:rPr>
          <w:sz w:val="16"/>
          <w:szCs w:val="16"/>
        </w:rPr>
        <w:t xml:space="preserve">        room_bin, out_bin = self._state(room_t, out_t)</w:t>
      </w:r>
    </w:p>
    <w:p w14:paraId="47237794" w14:textId="77777777" w:rsidR="00743E52" w:rsidRPr="00E23D2C" w:rsidRDefault="00743E52" w:rsidP="00475B71">
      <w:pPr>
        <w:pStyle w:val="afc"/>
        <w:rPr>
          <w:sz w:val="16"/>
          <w:szCs w:val="16"/>
        </w:rPr>
      </w:pPr>
      <w:r w:rsidRPr="00E23D2C">
        <w:rPr>
          <w:sz w:val="16"/>
          <w:szCs w:val="16"/>
        </w:rPr>
        <w:t xml:space="preserve">        if np.random.rand() &lt; self.eps:</w:t>
      </w:r>
    </w:p>
    <w:p w14:paraId="36AF4082" w14:textId="77777777" w:rsidR="00743E52" w:rsidRPr="00E23D2C" w:rsidRDefault="00743E52" w:rsidP="00475B71">
      <w:pPr>
        <w:pStyle w:val="afc"/>
        <w:rPr>
          <w:sz w:val="16"/>
          <w:szCs w:val="16"/>
        </w:rPr>
      </w:pPr>
      <w:r w:rsidRPr="00E23D2C">
        <w:rPr>
          <w:sz w:val="16"/>
          <w:szCs w:val="16"/>
        </w:rPr>
        <w:t xml:space="preserve">            action_bin = np.random.randint(self.n_bins)</w:t>
      </w:r>
    </w:p>
    <w:p w14:paraId="7C4A8999" w14:textId="77777777" w:rsidR="00743E52" w:rsidRPr="00E23D2C" w:rsidRDefault="00743E52" w:rsidP="00475B71">
      <w:pPr>
        <w:pStyle w:val="afc"/>
        <w:rPr>
          <w:sz w:val="16"/>
          <w:szCs w:val="16"/>
        </w:rPr>
      </w:pPr>
      <w:r w:rsidRPr="00E23D2C">
        <w:rPr>
          <w:sz w:val="16"/>
          <w:szCs w:val="16"/>
        </w:rPr>
        <w:t xml:space="preserve">        else:</w:t>
      </w:r>
    </w:p>
    <w:p w14:paraId="528DB2A2" w14:textId="77777777" w:rsidR="00743E52" w:rsidRPr="00E23D2C" w:rsidRDefault="00743E52" w:rsidP="00475B71">
      <w:pPr>
        <w:pStyle w:val="afc"/>
        <w:rPr>
          <w:sz w:val="16"/>
          <w:szCs w:val="16"/>
        </w:rPr>
      </w:pPr>
      <w:r w:rsidRPr="00E23D2C">
        <w:rPr>
          <w:sz w:val="16"/>
          <w:szCs w:val="16"/>
        </w:rPr>
        <w:t xml:space="preserve">            action_bin = int(np.argmax(self.q_table[room_bin, out_bin]))</w:t>
      </w:r>
    </w:p>
    <w:p w14:paraId="210ADB07" w14:textId="77777777" w:rsidR="00743E52" w:rsidRPr="00E23D2C" w:rsidRDefault="00743E52" w:rsidP="00475B71">
      <w:pPr>
        <w:pStyle w:val="afc"/>
        <w:rPr>
          <w:sz w:val="16"/>
          <w:szCs w:val="16"/>
        </w:rPr>
      </w:pPr>
      <w:r w:rsidRPr="00E23D2C">
        <w:rPr>
          <w:sz w:val="16"/>
          <w:szCs w:val="16"/>
        </w:rPr>
        <w:lastRenderedPageBreak/>
        <w:t xml:space="preserve">        pct = action_bin / (self.n_bins - 1)</w:t>
      </w:r>
    </w:p>
    <w:p w14:paraId="38815DC8" w14:textId="77777777" w:rsidR="00743E52" w:rsidRPr="00E23D2C" w:rsidRDefault="00743E52" w:rsidP="00475B71">
      <w:pPr>
        <w:pStyle w:val="afc"/>
        <w:rPr>
          <w:sz w:val="16"/>
          <w:szCs w:val="16"/>
        </w:rPr>
      </w:pPr>
      <w:r w:rsidRPr="00E23D2C">
        <w:rPr>
          <w:sz w:val="16"/>
          <w:szCs w:val="16"/>
        </w:rPr>
        <w:t xml:space="preserve">        return pct, (room_bin, out_bin), action_bin</w:t>
      </w:r>
    </w:p>
    <w:p w14:paraId="55F78B03" w14:textId="77777777" w:rsidR="00743E52" w:rsidRPr="00E23D2C" w:rsidRDefault="00743E52" w:rsidP="00475B71">
      <w:pPr>
        <w:pStyle w:val="afc"/>
        <w:rPr>
          <w:sz w:val="16"/>
          <w:szCs w:val="16"/>
        </w:rPr>
      </w:pPr>
    </w:p>
    <w:p w14:paraId="149CC543" w14:textId="77777777" w:rsidR="00743E52" w:rsidRPr="00E23D2C" w:rsidRDefault="00743E52" w:rsidP="00475B71">
      <w:pPr>
        <w:pStyle w:val="afc"/>
        <w:rPr>
          <w:sz w:val="16"/>
          <w:szCs w:val="16"/>
        </w:rPr>
      </w:pPr>
      <w:r w:rsidRPr="00E23D2C">
        <w:rPr>
          <w:sz w:val="16"/>
          <w:szCs w:val="16"/>
        </w:rPr>
        <w:t xml:space="preserve">    def learn(</w:t>
      </w:r>
    </w:p>
    <w:p w14:paraId="5D4866A4" w14:textId="77777777" w:rsidR="00743E52" w:rsidRPr="00E23D2C" w:rsidRDefault="00743E52" w:rsidP="00475B71">
      <w:pPr>
        <w:pStyle w:val="afc"/>
        <w:rPr>
          <w:sz w:val="16"/>
          <w:szCs w:val="16"/>
        </w:rPr>
      </w:pPr>
      <w:r w:rsidRPr="00E23D2C">
        <w:rPr>
          <w:sz w:val="16"/>
          <w:szCs w:val="16"/>
        </w:rPr>
        <w:t xml:space="preserve">        self,</w:t>
      </w:r>
    </w:p>
    <w:p w14:paraId="3D969079" w14:textId="77777777" w:rsidR="00743E52" w:rsidRPr="00E23D2C" w:rsidRDefault="00743E52" w:rsidP="00475B71">
      <w:pPr>
        <w:pStyle w:val="afc"/>
        <w:rPr>
          <w:sz w:val="16"/>
          <w:szCs w:val="16"/>
        </w:rPr>
      </w:pPr>
      <w:r w:rsidRPr="00E23D2C">
        <w:rPr>
          <w:sz w:val="16"/>
          <w:szCs w:val="16"/>
        </w:rPr>
        <w:t xml:space="preserve">        state: Tuple[int, int],</w:t>
      </w:r>
    </w:p>
    <w:p w14:paraId="54314534" w14:textId="77777777" w:rsidR="00743E52" w:rsidRPr="00E23D2C" w:rsidRDefault="00743E52" w:rsidP="00475B71">
      <w:pPr>
        <w:pStyle w:val="afc"/>
        <w:rPr>
          <w:sz w:val="16"/>
          <w:szCs w:val="16"/>
        </w:rPr>
      </w:pPr>
      <w:r w:rsidRPr="00E23D2C">
        <w:rPr>
          <w:sz w:val="16"/>
          <w:szCs w:val="16"/>
        </w:rPr>
        <w:t xml:space="preserve">        action_bin: int,</w:t>
      </w:r>
    </w:p>
    <w:p w14:paraId="0138AE2B" w14:textId="77777777" w:rsidR="00743E52" w:rsidRPr="00E23D2C" w:rsidRDefault="00743E52" w:rsidP="00475B71">
      <w:pPr>
        <w:pStyle w:val="afc"/>
        <w:rPr>
          <w:sz w:val="16"/>
          <w:szCs w:val="16"/>
        </w:rPr>
      </w:pPr>
      <w:r w:rsidRPr="00E23D2C">
        <w:rPr>
          <w:sz w:val="16"/>
          <w:szCs w:val="16"/>
        </w:rPr>
        <w:t xml:space="preserve">        reward: float,</w:t>
      </w:r>
    </w:p>
    <w:p w14:paraId="767E45AA" w14:textId="77777777" w:rsidR="00743E52" w:rsidRPr="00E23D2C" w:rsidRDefault="00743E52" w:rsidP="00475B71">
      <w:pPr>
        <w:pStyle w:val="afc"/>
        <w:rPr>
          <w:sz w:val="16"/>
          <w:szCs w:val="16"/>
        </w:rPr>
      </w:pPr>
      <w:r w:rsidRPr="00E23D2C">
        <w:rPr>
          <w:sz w:val="16"/>
          <w:szCs w:val="16"/>
        </w:rPr>
        <w:t xml:space="preserve">        next_state: Tuple[int, int],</w:t>
      </w:r>
    </w:p>
    <w:p w14:paraId="654384BE" w14:textId="77777777" w:rsidR="00743E52" w:rsidRPr="00E23D2C" w:rsidRDefault="00743E52" w:rsidP="00475B71">
      <w:pPr>
        <w:pStyle w:val="afc"/>
        <w:rPr>
          <w:sz w:val="16"/>
          <w:szCs w:val="16"/>
        </w:rPr>
      </w:pPr>
      <w:r w:rsidRPr="00E23D2C">
        <w:rPr>
          <w:sz w:val="16"/>
          <w:szCs w:val="16"/>
        </w:rPr>
        <w:t xml:space="preserve">    ) -&gt; bool:</w:t>
      </w:r>
    </w:p>
    <w:p w14:paraId="6A48474F" w14:textId="77777777" w:rsidR="00743E52" w:rsidRPr="00E23D2C" w:rsidRDefault="00743E52" w:rsidP="00475B71">
      <w:pPr>
        <w:pStyle w:val="afc"/>
        <w:rPr>
          <w:sz w:val="16"/>
          <w:szCs w:val="16"/>
        </w:rPr>
      </w:pPr>
      <w:r w:rsidRPr="00E23D2C">
        <w:rPr>
          <w:sz w:val="16"/>
          <w:szCs w:val="16"/>
        </w:rPr>
        <w:t xml:space="preserve">        s_r, s_o = state</w:t>
      </w:r>
    </w:p>
    <w:p w14:paraId="71E49D2E" w14:textId="77777777" w:rsidR="00743E52" w:rsidRPr="00E23D2C" w:rsidRDefault="00743E52" w:rsidP="00475B71">
      <w:pPr>
        <w:pStyle w:val="afc"/>
        <w:rPr>
          <w:sz w:val="16"/>
          <w:szCs w:val="16"/>
        </w:rPr>
      </w:pPr>
      <w:r w:rsidRPr="00E23D2C">
        <w:rPr>
          <w:sz w:val="16"/>
          <w:szCs w:val="16"/>
        </w:rPr>
        <w:t xml:space="preserve">        ns_r, ns_o = next_state</w:t>
      </w:r>
    </w:p>
    <w:p w14:paraId="6A6ED4BC" w14:textId="77777777" w:rsidR="00743E52" w:rsidRPr="00E23D2C" w:rsidRDefault="00743E52" w:rsidP="00475B71">
      <w:pPr>
        <w:pStyle w:val="afc"/>
        <w:rPr>
          <w:sz w:val="16"/>
          <w:szCs w:val="16"/>
        </w:rPr>
      </w:pPr>
    </w:p>
    <w:p w14:paraId="38E42735" w14:textId="77777777" w:rsidR="00743E52" w:rsidRPr="00E23D2C" w:rsidRDefault="00743E52" w:rsidP="00475B71">
      <w:pPr>
        <w:pStyle w:val="afc"/>
        <w:rPr>
          <w:sz w:val="16"/>
          <w:szCs w:val="16"/>
        </w:rPr>
      </w:pPr>
      <w:r w:rsidRPr="00E23D2C">
        <w:rPr>
          <w:sz w:val="16"/>
          <w:szCs w:val="16"/>
        </w:rPr>
        <w:t xml:space="preserve">        best_next = float(np.max(self.q_table[ns_r, ns_o]))</w:t>
      </w:r>
    </w:p>
    <w:p w14:paraId="23C10036" w14:textId="77777777" w:rsidR="00743E52" w:rsidRPr="00E23D2C" w:rsidRDefault="00743E52" w:rsidP="00475B71">
      <w:pPr>
        <w:pStyle w:val="afc"/>
        <w:rPr>
          <w:sz w:val="16"/>
          <w:szCs w:val="16"/>
        </w:rPr>
      </w:pPr>
      <w:r w:rsidRPr="00E23D2C">
        <w:rPr>
          <w:sz w:val="16"/>
          <w:szCs w:val="16"/>
        </w:rPr>
        <w:t xml:space="preserve">        td_error = reward + self.gamma * best_next - self.q_table[s_r, s_o, action_bin]</w:t>
      </w:r>
    </w:p>
    <w:p w14:paraId="3E31D6EF" w14:textId="77777777" w:rsidR="00743E52" w:rsidRPr="00E23D2C" w:rsidRDefault="00743E52" w:rsidP="00475B71">
      <w:pPr>
        <w:pStyle w:val="afc"/>
        <w:rPr>
          <w:sz w:val="16"/>
          <w:szCs w:val="16"/>
        </w:rPr>
      </w:pPr>
      <w:r w:rsidRPr="00E23D2C">
        <w:rPr>
          <w:sz w:val="16"/>
          <w:szCs w:val="16"/>
        </w:rPr>
        <w:t xml:space="preserve">        self.q_table[s_r, s_o, action_bin] += self.lr * td_error</w:t>
      </w:r>
    </w:p>
    <w:p w14:paraId="190F54F6" w14:textId="77777777" w:rsidR="00743E52" w:rsidRPr="00E23D2C" w:rsidRDefault="00743E52" w:rsidP="00475B71">
      <w:pPr>
        <w:pStyle w:val="afc"/>
        <w:rPr>
          <w:sz w:val="16"/>
          <w:szCs w:val="16"/>
        </w:rPr>
      </w:pPr>
    </w:p>
    <w:p w14:paraId="7C3B1570" w14:textId="77777777" w:rsidR="00743E52" w:rsidRPr="00E23D2C" w:rsidRDefault="00743E52" w:rsidP="00475B71">
      <w:pPr>
        <w:pStyle w:val="afc"/>
        <w:rPr>
          <w:sz w:val="16"/>
          <w:szCs w:val="16"/>
        </w:rPr>
      </w:pPr>
      <w:r w:rsidRPr="00E23D2C">
        <w:rPr>
          <w:sz w:val="16"/>
          <w:szCs w:val="16"/>
        </w:rPr>
        <w:t xml:space="preserve">        self.global_step += 1</w:t>
      </w:r>
    </w:p>
    <w:p w14:paraId="01B2731C" w14:textId="53EDBC1A" w:rsidR="00743E52" w:rsidRPr="00E23D2C" w:rsidRDefault="00743E52" w:rsidP="00475B71">
      <w:pPr>
        <w:pStyle w:val="afc"/>
        <w:rPr>
          <w:sz w:val="16"/>
          <w:szCs w:val="16"/>
        </w:rPr>
      </w:pPr>
      <w:r w:rsidRPr="00E23D2C">
        <w:rPr>
          <w:sz w:val="16"/>
          <w:szCs w:val="16"/>
        </w:rPr>
        <w:t xml:space="preserve">        self.eps = max(0.01, self.eps * 0.995) </w:t>
      </w:r>
    </w:p>
    <w:p w14:paraId="35F6B1BE" w14:textId="77777777" w:rsidR="00743E52" w:rsidRPr="00E23D2C" w:rsidRDefault="00743E52" w:rsidP="00475B71">
      <w:pPr>
        <w:pStyle w:val="afc"/>
        <w:rPr>
          <w:sz w:val="16"/>
          <w:szCs w:val="16"/>
        </w:rPr>
      </w:pPr>
    </w:p>
    <w:p w14:paraId="540DA52F" w14:textId="77777777" w:rsidR="00743E52" w:rsidRPr="00E23D2C" w:rsidRDefault="00743E52" w:rsidP="00475B71">
      <w:pPr>
        <w:pStyle w:val="afc"/>
        <w:rPr>
          <w:sz w:val="16"/>
          <w:szCs w:val="16"/>
        </w:rPr>
      </w:pPr>
      <w:r w:rsidRPr="00E23D2C">
        <w:rPr>
          <w:sz w:val="16"/>
          <w:szCs w:val="16"/>
        </w:rPr>
        <w:t xml:space="preserve">        self.episode_return += reward</w:t>
      </w:r>
    </w:p>
    <w:p w14:paraId="2A86E0C8" w14:textId="77777777" w:rsidR="00743E52" w:rsidRPr="00E23D2C" w:rsidRDefault="00743E52" w:rsidP="00475B71">
      <w:pPr>
        <w:pStyle w:val="afc"/>
        <w:rPr>
          <w:sz w:val="16"/>
          <w:szCs w:val="16"/>
        </w:rPr>
      </w:pPr>
      <w:r w:rsidRPr="00E23D2C">
        <w:rPr>
          <w:sz w:val="16"/>
          <w:szCs w:val="16"/>
        </w:rPr>
        <w:t xml:space="preserve">        done = self.global_step &gt;= self.total_steps - 1</w:t>
      </w:r>
    </w:p>
    <w:p w14:paraId="136A10EE" w14:textId="77777777" w:rsidR="00743E52" w:rsidRPr="00E23D2C" w:rsidRDefault="00743E52" w:rsidP="00475B71">
      <w:pPr>
        <w:pStyle w:val="afc"/>
        <w:rPr>
          <w:sz w:val="16"/>
          <w:szCs w:val="16"/>
        </w:rPr>
      </w:pPr>
      <w:r w:rsidRPr="00E23D2C">
        <w:rPr>
          <w:sz w:val="16"/>
          <w:szCs w:val="16"/>
        </w:rPr>
        <w:t xml:space="preserve">        if done:</w:t>
      </w:r>
    </w:p>
    <w:p w14:paraId="67183DBF" w14:textId="77777777" w:rsidR="00743E52" w:rsidRPr="00E23D2C" w:rsidRDefault="00743E52" w:rsidP="00475B71">
      <w:pPr>
        <w:pStyle w:val="afc"/>
        <w:rPr>
          <w:sz w:val="16"/>
          <w:szCs w:val="16"/>
        </w:rPr>
      </w:pPr>
      <w:r w:rsidRPr="00E23D2C">
        <w:rPr>
          <w:sz w:val="16"/>
          <w:szCs w:val="16"/>
        </w:rPr>
        <w:t xml:space="preserve">            avg = self.episode_return / self.global_step</w:t>
      </w:r>
    </w:p>
    <w:p w14:paraId="2805A693" w14:textId="77777777" w:rsidR="00743E52" w:rsidRPr="00E23D2C" w:rsidRDefault="00743E52" w:rsidP="00475B71">
      <w:pPr>
        <w:pStyle w:val="afc"/>
        <w:rPr>
          <w:sz w:val="16"/>
          <w:szCs w:val="16"/>
        </w:rPr>
      </w:pPr>
      <w:r w:rsidRPr="00E23D2C">
        <w:rPr>
          <w:sz w:val="16"/>
          <w:szCs w:val="16"/>
        </w:rPr>
        <w:t xml:space="preserve">            self.returns.append(</w:t>
      </w:r>
    </w:p>
    <w:p w14:paraId="7BD4153D" w14:textId="77777777" w:rsidR="00743E52" w:rsidRPr="00E23D2C" w:rsidRDefault="00743E52" w:rsidP="00475B71">
      <w:pPr>
        <w:pStyle w:val="afc"/>
        <w:rPr>
          <w:sz w:val="16"/>
          <w:szCs w:val="16"/>
        </w:rPr>
      </w:pPr>
      <w:r w:rsidRPr="00E23D2C">
        <w:rPr>
          <w:sz w:val="16"/>
          <w:szCs w:val="16"/>
        </w:rPr>
        <w:t xml:space="preserve">                {"total": self.episode_return, "avg": avg, "steps": self.global_step}</w:t>
      </w:r>
    </w:p>
    <w:p w14:paraId="123FBC13" w14:textId="77777777" w:rsidR="00743E52" w:rsidRPr="00E23D2C" w:rsidRDefault="00743E52" w:rsidP="00475B71">
      <w:pPr>
        <w:pStyle w:val="afc"/>
        <w:rPr>
          <w:sz w:val="16"/>
          <w:szCs w:val="16"/>
        </w:rPr>
      </w:pPr>
      <w:r w:rsidRPr="00E23D2C">
        <w:rPr>
          <w:sz w:val="16"/>
          <w:szCs w:val="16"/>
        </w:rPr>
        <w:t xml:space="preserve">            )</w:t>
      </w:r>
    </w:p>
    <w:p w14:paraId="321EE292" w14:textId="77777777" w:rsidR="00743E52" w:rsidRPr="00E23D2C" w:rsidRDefault="00743E52" w:rsidP="00475B71">
      <w:pPr>
        <w:pStyle w:val="afc"/>
        <w:rPr>
          <w:sz w:val="16"/>
          <w:szCs w:val="16"/>
        </w:rPr>
      </w:pPr>
      <w:r w:rsidRPr="00E23D2C">
        <w:rPr>
          <w:sz w:val="16"/>
          <w:szCs w:val="16"/>
        </w:rPr>
        <w:t xml:space="preserve">            self.last_total = self.episode_return</w:t>
      </w:r>
    </w:p>
    <w:p w14:paraId="65E6C152" w14:textId="77777777" w:rsidR="00743E52" w:rsidRPr="00E23D2C" w:rsidRDefault="00743E52" w:rsidP="00475B71">
      <w:pPr>
        <w:pStyle w:val="afc"/>
        <w:rPr>
          <w:sz w:val="16"/>
          <w:szCs w:val="16"/>
        </w:rPr>
      </w:pPr>
      <w:r w:rsidRPr="00E23D2C">
        <w:rPr>
          <w:sz w:val="16"/>
          <w:szCs w:val="16"/>
        </w:rPr>
        <w:t xml:space="preserve">            self.last_avg = avg</w:t>
      </w:r>
    </w:p>
    <w:p w14:paraId="60934F2A" w14:textId="77777777" w:rsidR="00743E52" w:rsidRPr="00E23D2C" w:rsidRDefault="00743E52" w:rsidP="00475B71">
      <w:pPr>
        <w:pStyle w:val="afc"/>
        <w:rPr>
          <w:sz w:val="16"/>
          <w:szCs w:val="16"/>
        </w:rPr>
      </w:pPr>
      <w:r w:rsidRPr="00E23D2C">
        <w:rPr>
          <w:sz w:val="16"/>
          <w:szCs w:val="16"/>
        </w:rPr>
        <w:t xml:space="preserve">            self.last_steps = self.global_step</w:t>
      </w:r>
    </w:p>
    <w:p w14:paraId="0E50D913" w14:textId="77777777" w:rsidR="00743E52" w:rsidRPr="00E23D2C" w:rsidRDefault="00743E52" w:rsidP="00475B71">
      <w:pPr>
        <w:pStyle w:val="afc"/>
        <w:rPr>
          <w:sz w:val="16"/>
          <w:szCs w:val="16"/>
        </w:rPr>
      </w:pPr>
      <w:r w:rsidRPr="00E23D2C">
        <w:rPr>
          <w:sz w:val="16"/>
          <w:szCs w:val="16"/>
        </w:rPr>
        <w:t xml:space="preserve">        return done</w:t>
      </w:r>
    </w:p>
    <w:p w14:paraId="4EA46712" w14:textId="77777777" w:rsidR="00743E52" w:rsidRPr="00E23D2C" w:rsidRDefault="00743E52" w:rsidP="00475B71">
      <w:pPr>
        <w:pStyle w:val="afc"/>
        <w:rPr>
          <w:sz w:val="16"/>
          <w:szCs w:val="16"/>
        </w:rPr>
      </w:pPr>
    </w:p>
    <w:p w14:paraId="14130E16" w14:textId="77777777" w:rsidR="00743E52" w:rsidRPr="00E23D2C" w:rsidRDefault="00743E52" w:rsidP="00475B71">
      <w:pPr>
        <w:pStyle w:val="afc"/>
        <w:rPr>
          <w:sz w:val="16"/>
          <w:szCs w:val="16"/>
        </w:rPr>
      </w:pPr>
      <w:r w:rsidRPr="00E23D2C">
        <w:rPr>
          <w:sz w:val="16"/>
          <w:szCs w:val="16"/>
        </w:rPr>
        <w:t>class TrainRequest(BaseModel):</w:t>
      </w:r>
    </w:p>
    <w:p w14:paraId="3A100EBA" w14:textId="77777777" w:rsidR="00743E52" w:rsidRPr="00E23D2C" w:rsidRDefault="00743E52" w:rsidP="00475B71">
      <w:pPr>
        <w:pStyle w:val="afc"/>
        <w:rPr>
          <w:sz w:val="16"/>
          <w:szCs w:val="16"/>
        </w:rPr>
      </w:pPr>
      <w:r w:rsidRPr="00E23D2C">
        <w:rPr>
          <w:sz w:val="16"/>
          <w:szCs w:val="16"/>
        </w:rPr>
        <w:t xml:space="preserve">    room_id: int = Field(..., alias="roomId")</w:t>
      </w:r>
    </w:p>
    <w:p w14:paraId="1511B9E8" w14:textId="77777777" w:rsidR="00743E52" w:rsidRPr="00E23D2C" w:rsidRDefault="00743E52" w:rsidP="00475B71">
      <w:pPr>
        <w:pStyle w:val="afc"/>
        <w:rPr>
          <w:sz w:val="16"/>
          <w:szCs w:val="16"/>
        </w:rPr>
      </w:pPr>
      <w:r w:rsidRPr="00E23D2C">
        <w:rPr>
          <w:sz w:val="16"/>
          <w:szCs w:val="16"/>
        </w:rPr>
        <w:t xml:space="preserve">    iterations: int</w:t>
      </w:r>
    </w:p>
    <w:p w14:paraId="6415C5EE" w14:textId="77777777" w:rsidR="00743E52" w:rsidRPr="00E23D2C" w:rsidRDefault="00743E52" w:rsidP="00475B71">
      <w:pPr>
        <w:pStyle w:val="afc"/>
        <w:rPr>
          <w:sz w:val="16"/>
          <w:szCs w:val="16"/>
        </w:rPr>
      </w:pPr>
      <w:r w:rsidRPr="00E23D2C">
        <w:rPr>
          <w:sz w:val="16"/>
          <w:szCs w:val="16"/>
        </w:rPr>
        <w:t xml:space="preserve">    timestep_seconds: int = Field(..., alias="timestepSeconds")</w:t>
      </w:r>
    </w:p>
    <w:p w14:paraId="325734B2" w14:textId="77777777" w:rsidR="00743E52" w:rsidRPr="00E23D2C" w:rsidRDefault="00743E52" w:rsidP="00475B71">
      <w:pPr>
        <w:pStyle w:val="afc"/>
        <w:rPr>
          <w:sz w:val="16"/>
          <w:szCs w:val="16"/>
        </w:rPr>
      </w:pPr>
      <w:r w:rsidRPr="00E23D2C">
        <w:rPr>
          <w:sz w:val="16"/>
          <w:szCs w:val="16"/>
        </w:rPr>
        <w:t xml:space="preserve">    lr: float</w:t>
      </w:r>
    </w:p>
    <w:p w14:paraId="568D6675" w14:textId="77777777" w:rsidR="00743E52" w:rsidRPr="00E23D2C" w:rsidRDefault="00743E52" w:rsidP="00475B71">
      <w:pPr>
        <w:pStyle w:val="afc"/>
        <w:rPr>
          <w:sz w:val="16"/>
          <w:szCs w:val="16"/>
        </w:rPr>
      </w:pPr>
      <w:r w:rsidRPr="00E23D2C">
        <w:rPr>
          <w:sz w:val="16"/>
          <w:szCs w:val="16"/>
        </w:rPr>
        <w:t xml:space="preserve">    gamma: float</w:t>
      </w:r>
    </w:p>
    <w:p w14:paraId="09A06F86" w14:textId="77777777" w:rsidR="00743E52" w:rsidRPr="00E23D2C" w:rsidRDefault="00743E52" w:rsidP="00475B71">
      <w:pPr>
        <w:pStyle w:val="afc"/>
        <w:rPr>
          <w:sz w:val="16"/>
          <w:szCs w:val="16"/>
        </w:rPr>
      </w:pPr>
      <w:r w:rsidRPr="00E23D2C">
        <w:rPr>
          <w:sz w:val="16"/>
          <w:szCs w:val="16"/>
        </w:rPr>
        <w:t xml:space="preserve">    eps: float</w:t>
      </w:r>
    </w:p>
    <w:p w14:paraId="6AE31310" w14:textId="77777777" w:rsidR="00743E52" w:rsidRPr="00E23D2C" w:rsidRDefault="00743E52" w:rsidP="00475B71">
      <w:pPr>
        <w:pStyle w:val="afc"/>
        <w:rPr>
          <w:sz w:val="16"/>
          <w:szCs w:val="16"/>
        </w:rPr>
      </w:pPr>
    </w:p>
    <w:p w14:paraId="245F2D2C" w14:textId="77777777" w:rsidR="00743E52" w:rsidRPr="00E23D2C" w:rsidRDefault="00743E52" w:rsidP="00475B71">
      <w:pPr>
        <w:pStyle w:val="afc"/>
        <w:rPr>
          <w:sz w:val="16"/>
          <w:szCs w:val="16"/>
        </w:rPr>
      </w:pPr>
      <w:r w:rsidRPr="00E23D2C">
        <w:rPr>
          <w:sz w:val="16"/>
          <w:szCs w:val="16"/>
        </w:rPr>
        <w:t>class TrainReply(BaseModel):</w:t>
      </w:r>
    </w:p>
    <w:p w14:paraId="7254BB3C" w14:textId="77777777" w:rsidR="00743E52" w:rsidRPr="00E23D2C" w:rsidRDefault="00743E52" w:rsidP="00475B71">
      <w:pPr>
        <w:pStyle w:val="afc"/>
        <w:rPr>
          <w:sz w:val="16"/>
          <w:szCs w:val="16"/>
        </w:rPr>
      </w:pPr>
      <w:r w:rsidRPr="00E23D2C">
        <w:rPr>
          <w:sz w:val="16"/>
          <w:szCs w:val="16"/>
        </w:rPr>
        <w:t xml:space="preserve">    message: str</w:t>
      </w:r>
    </w:p>
    <w:p w14:paraId="379FED3A" w14:textId="77777777" w:rsidR="00743E52" w:rsidRPr="00E23D2C" w:rsidRDefault="00743E52" w:rsidP="00475B71">
      <w:pPr>
        <w:pStyle w:val="afc"/>
        <w:rPr>
          <w:sz w:val="16"/>
          <w:szCs w:val="16"/>
        </w:rPr>
      </w:pPr>
      <w:r w:rsidRPr="00E23D2C">
        <w:rPr>
          <w:sz w:val="16"/>
          <w:szCs w:val="16"/>
        </w:rPr>
        <w:t xml:space="preserve">    simulationId: int</w:t>
      </w:r>
    </w:p>
    <w:p w14:paraId="0D5C8A70" w14:textId="77777777" w:rsidR="00743E52" w:rsidRPr="00E23D2C" w:rsidRDefault="00743E52" w:rsidP="00475B71">
      <w:pPr>
        <w:pStyle w:val="afc"/>
        <w:rPr>
          <w:sz w:val="16"/>
          <w:szCs w:val="16"/>
        </w:rPr>
      </w:pPr>
      <w:r w:rsidRPr="00E23D2C">
        <w:rPr>
          <w:sz w:val="16"/>
          <w:szCs w:val="16"/>
        </w:rPr>
        <w:t xml:space="preserve">    job_id: str</w:t>
      </w:r>
    </w:p>
    <w:p w14:paraId="32379F4A" w14:textId="77777777" w:rsidR="00743E52" w:rsidRPr="00E23D2C" w:rsidRDefault="00743E52" w:rsidP="00475B71">
      <w:pPr>
        <w:pStyle w:val="afc"/>
        <w:rPr>
          <w:sz w:val="16"/>
          <w:szCs w:val="16"/>
        </w:rPr>
      </w:pPr>
    </w:p>
    <w:p w14:paraId="1AE6A0FE" w14:textId="77777777" w:rsidR="00743E52" w:rsidRPr="00E23D2C" w:rsidRDefault="00743E52" w:rsidP="00475B71">
      <w:pPr>
        <w:pStyle w:val="afc"/>
        <w:rPr>
          <w:sz w:val="16"/>
          <w:szCs w:val="16"/>
        </w:rPr>
      </w:pPr>
      <w:r w:rsidRPr="00E23D2C">
        <w:rPr>
          <w:sz w:val="16"/>
          <w:szCs w:val="16"/>
        </w:rPr>
        <w:t>class ComputeRequest(BaseModel):</w:t>
      </w:r>
    </w:p>
    <w:p w14:paraId="1CBAF236" w14:textId="77777777" w:rsidR="00743E52" w:rsidRPr="00E23D2C" w:rsidRDefault="00743E52" w:rsidP="00475B71">
      <w:pPr>
        <w:pStyle w:val="afc"/>
        <w:rPr>
          <w:sz w:val="16"/>
          <w:szCs w:val="16"/>
        </w:rPr>
      </w:pPr>
      <w:r w:rsidRPr="00E23D2C">
        <w:rPr>
          <w:sz w:val="16"/>
          <w:szCs w:val="16"/>
        </w:rPr>
        <w:t xml:space="preserve">    simulation_id: int = Field(..., alias="simulationId")</w:t>
      </w:r>
    </w:p>
    <w:p w14:paraId="4AEAD576" w14:textId="77777777" w:rsidR="00743E52" w:rsidRPr="00E23D2C" w:rsidRDefault="00743E52" w:rsidP="00475B71">
      <w:pPr>
        <w:pStyle w:val="afc"/>
        <w:rPr>
          <w:sz w:val="16"/>
          <w:szCs w:val="16"/>
        </w:rPr>
      </w:pPr>
      <w:r w:rsidRPr="00E23D2C">
        <w:rPr>
          <w:sz w:val="16"/>
          <w:szCs w:val="16"/>
        </w:rPr>
        <w:t xml:space="preserve">    room_temp: float = Field(..., alias="roomTemp")</w:t>
      </w:r>
    </w:p>
    <w:p w14:paraId="2E0BF386" w14:textId="77777777" w:rsidR="00743E52" w:rsidRPr="00E23D2C" w:rsidRDefault="00743E52" w:rsidP="00475B71">
      <w:pPr>
        <w:pStyle w:val="afc"/>
        <w:rPr>
          <w:sz w:val="16"/>
          <w:szCs w:val="16"/>
        </w:rPr>
      </w:pPr>
      <w:r w:rsidRPr="00E23D2C">
        <w:rPr>
          <w:sz w:val="16"/>
          <w:szCs w:val="16"/>
        </w:rPr>
        <w:t xml:space="preserve">    outdoor_temp: float = Field(..., alias="outdoorTemp")</w:t>
      </w:r>
    </w:p>
    <w:p w14:paraId="1B8A257D" w14:textId="77777777" w:rsidR="00743E52" w:rsidRPr="00E23D2C" w:rsidRDefault="00743E52" w:rsidP="00475B71">
      <w:pPr>
        <w:pStyle w:val="afc"/>
        <w:rPr>
          <w:sz w:val="16"/>
          <w:szCs w:val="16"/>
        </w:rPr>
      </w:pPr>
      <w:r w:rsidRPr="00E23D2C">
        <w:rPr>
          <w:sz w:val="16"/>
          <w:szCs w:val="16"/>
        </w:rPr>
        <w:t xml:space="preserve">    setpoint_temp: float = Field(..., alias="setpointTemp")</w:t>
      </w:r>
    </w:p>
    <w:p w14:paraId="1DCCDCAB" w14:textId="77777777" w:rsidR="00743E52" w:rsidRPr="00E23D2C" w:rsidRDefault="00743E52" w:rsidP="00475B71">
      <w:pPr>
        <w:pStyle w:val="afc"/>
        <w:rPr>
          <w:sz w:val="16"/>
          <w:szCs w:val="16"/>
        </w:rPr>
      </w:pPr>
    </w:p>
    <w:p w14:paraId="573A3EB2" w14:textId="77777777" w:rsidR="00743E52" w:rsidRPr="00E23D2C" w:rsidRDefault="00743E52" w:rsidP="00475B71">
      <w:pPr>
        <w:pStyle w:val="afc"/>
        <w:rPr>
          <w:sz w:val="16"/>
          <w:szCs w:val="16"/>
        </w:rPr>
      </w:pPr>
      <w:r w:rsidRPr="00E23D2C">
        <w:rPr>
          <w:sz w:val="16"/>
          <w:szCs w:val="16"/>
        </w:rPr>
        <w:t>class ComputeReply(BaseModel):</w:t>
      </w:r>
    </w:p>
    <w:p w14:paraId="708423CE" w14:textId="77777777" w:rsidR="00743E52" w:rsidRPr="00E23D2C" w:rsidRDefault="00743E52" w:rsidP="00475B71">
      <w:pPr>
        <w:pStyle w:val="afc"/>
        <w:rPr>
          <w:sz w:val="16"/>
          <w:szCs w:val="16"/>
        </w:rPr>
      </w:pPr>
      <w:r w:rsidRPr="00E23D2C">
        <w:rPr>
          <w:sz w:val="16"/>
          <w:szCs w:val="16"/>
        </w:rPr>
        <w:t xml:space="preserve">    heaterPower: float  # 0–100 %</w:t>
      </w:r>
    </w:p>
    <w:p w14:paraId="185E7A51" w14:textId="77777777" w:rsidR="00743E52" w:rsidRPr="00E23D2C" w:rsidRDefault="00743E52" w:rsidP="00475B71">
      <w:pPr>
        <w:pStyle w:val="afc"/>
        <w:rPr>
          <w:sz w:val="16"/>
          <w:szCs w:val="16"/>
        </w:rPr>
      </w:pPr>
    </w:p>
    <w:p w14:paraId="7B873F3A" w14:textId="77777777" w:rsidR="00743E52" w:rsidRPr="00E23D2C" w:rsidRDefault="00743E52" w:rsidP="00475B71">
      <w:pPr>
        <w:pStyle w:val="afc"/>
        <w:rPr>
          <w:sz w:val="16"/>
          <w:szCs w:val="16"/>
        </w:rPr>
      </w:pPr>
      <w:r w:rsidRPr="00E23D2C">
        <w:rPr>
          <w:sz w:val="16"/>
          <w:szCs w:val="16"/>
        </w:rPr>
        <w:t>@asynccontextmanager</w:t>
      </w:r>
    </w:p>
    <w:p w14:paraId="0E91910E" w14:textId="77777777" w:rsidR="00743E52" w:rsidRPr="00E23D2C" w:rsidRDefault="00743E52" w:rsidP="00475B71">
      <w:pPr>
        <w:pStyle w:val="afc"/>
        <w:rPr>
          <w:sz w:val="16"/>
          <w:szCs w:val="16"/>
        </w:rPr>
      </w:pPr>
      <w:r w:rsidRPr="00E23D2C">
        <w:rPr>
          <w:sz w:val="16"/>
          <w:szCs w:val="16"/>
        </w:rPr>
        <w:t>async def lifespan(app: FastAPI):</w:t>
      </w:r>
    </w:p>
    <w:p w14:paraId="017678AB" w14:textId="77777777" w:rsidR="00743E52" w:rsidRPr="00E23D2C" w:rsidRDefault="00743E52" w:rsidP="00475B71">
      <w:pPr>
        <w:pStyle w:val="afc"/>
        <w:rPr>
          <w:sz w:val="16"/>
          <w:szCs w:val="16"/>
        </w:rPr>
      </w:pPr>
      <w:r w:rsidRPr="00E23D2C">
        <w:rPr>
          <w:sz w:val="16"/>
          <w:szCs w:val="16"/>
        </w:rPr>
        <w:t xml:space="preserve">    app.state.trainers: Dict[int, Dict] = {}</w:t>
      </w:r>
    </w:p>
    <w:p w14:paraId="38FFDC89" w14:textId="77777777" w:rsidR="00743E52" w:rsidRPr="00E23D2C" w:rsidRDefault="00743E52" w:rsidP="00475B71">
      <w:pPr>
        <w:pStyle w:val="afc"/>
        <w:rPr>
          <w:sz w:val="16"/>
          <w:szCs w:val="16"/>
        </w:rPr>
      </w:pPr>
      <w:r w:rsidRPr="00E23D2C">
        <w:rPr>
          <w:sz w:val="16"/>
          <w:szCs w:val="16"/>
        </w:rPr>
        <w:t xml:space="preserve">    logger.info("RL</w:t>
      </w:r>
      <w:r w:rsidRPr="00E23D2C">
        <w:rPr>
          <w:rFonts w:ascii="Cambria Math" w:hAnsi="Cambria Math" w:cs="Cambria Math"/>
          <w:sz w:val="16"/>
          <w:szCs w:val="16"/>
        </w:rPr>
        <w:t>‑</w:t>
      </w:r>
      <w:r w:rsidRPr="00E23D2C">
        <w:rPr>
          <w:sz w:val="16"/>
          <w:szCs w:val="16"/>
        </w:rPr>
        <w:t>trainer service started")</w:t>
      </w:r>
    </w:p>
    <w:p w14:paraId="4ABC5840" w14:textId="77777777" w:rsidR="00743E52" w:rsidRPr="00E23D2C" w:rsidRDefault="00743E52" w:rsidP="00475B71">
      <w:pPr>
        <w:pStyle w:val="afc"/>
        <w:rPr>
          <w:sz w:val="16"/>
          <w:szCs w:val="16"/>
        </w:rPr>
      </w:pPr>
      <w:r w:rsidRPr="00E23D2C">
        <w:rPr>
          <w:sz w:val="16"/>
          <w:szCs w:val="16"/>
        </w:rPr>
        <w:t xml:space="preserve">    yield</w:t>
      </w:r>
    </w:p>
    <w:p w14:paraId="36926472" w14:textId="77777777" w:rsidR="00743E52" w:rsidRPr="00E23D2C" w:rsidRDefault="00743E52" w:rsidP="00475B71">
      <w:pPr>
        <w:pStyle w:val="afc"/>
        <w:rPr>
          <w:sz w:val="16"/>
          <w:szCs w:val="16"/>
        </w:rPr>
      </w:pPr>
    </w:p>
    <w:p w14:paraId="6C7A65B5" w14:textId="30A0A5F8" w:rsidR="00743E52" w:rsidRPr="00E23D2C" w:rsidRDefault="00743E52" w:rsidP="00475B71">
      <w:pPr>
        <w:pStyle w:val="afc"/>
        <w:rPr>
          <w:sz w:val="16"/>
          <w:szCs w:val="16"/>
        </w:rPr>
      </w:pPr>
      <w:r w:rsidRPr="00E23D2C">
        <w:rPr>
          <w:sz w:val="16"/>
          <w:szCs w:val="16"/>
        </w:rPr>
        <w:t>app = FastAPI(title="RL Trainer", lifespan=lifespan)</w:t>
      </w:r>
    </w:p>
    <w:p w14:paraId="2E9CD47B" w14:textId="77777777" w:rsidR="00743E52" w:rsidRPr="00E23D2C" w:rsidRDefault="00743E52" w:rsidP="00475B71">
      <w:pPr>
        <w:pStyle w:val="afc"/>
        <w:rPr>
          <w:sz w:val="16"/>
          <w:szCs w:val="16"/>
        </w:rPr>
      </w:pPr>
      <w:r w:rsidRPr="00E23D2C">
        <w:rPr>
          <w:sz w:val="16"/>
          <w:szCs w:val="16"/>
        </w:rPr>
        <w:t>app.add_middleware(</w:t>
      </w:r>
    </w:p>
    <w:p w14:paraId="519032BF" w14:textId="77777777" w:rsidR="00743E52" w:rsidRPr="00E23D2C" w:rsidRDefault="00743E52" w:rsidP="00475B71">
      <w:pPr>
        <w:pStyle w:val="afc"/>
        <w:rPr>
          <w:sz w:val="16"/>
          <w:szCs w:val="16"/>
        </w:rPr>
      </w:pPr>
      <w:r w:rsidRPr="00E23D2C">
        <w:rPr>
          <w:sz w:val="16"/>
          <w:szCs w:val="16"/>
        </w:rPr>
        <w:t xml:space="preserve">    CORSMiddleware,</w:t>
      </w:r>
    </w:p>
    <w:p w14:paraId="23F7AED7" w14:textId="77777777" w:rsidR="00743E52" w:rsidRPr="00E23D2C" w:rsidRDefault="00743E52" w:rsidP="00475B71">
      <w:pPr>
        <w:pStyle w:val="afc"/>
        <w:rPr>
          <w:sz w:val="16"/>
          <w:szCs w:val="16"/>
        </w:rPr>
      </w:pPr>
      <w:r w:rsidRPr="00E23D2C">
        <w:rPr>
          <w:sz w:val="16"/>
          <w:szCs w:val="16"/>
        </w:rPr>
        <w:t xml:space="preserve">    allow_origins=["*"],</w:t>
      </w:r>
    </w:p>
    <w:p w14:paraId="6FFB45B2" w14:textId="77777777" w:rsidR="00743E52" w:rsidRPr="00E23D2C" w:rsidRDefault="00743E52" w:rsidP="00475B71">
      <w:pPr>
        <w:pStyle w:val="afc"/>
        <w:rPr>
          <w:sz w:val="16"/>
          <w:szCs w:val="16"/>
        </w:rPr>
      </w:pPr>
      <w:r w:rsidRPr="00E23D2C">
        <w:rPr>
          <w:sz w:val="16"/>
          <w:szCs w:val="16"/>
        </w:rPr>
        <w:t xml:space="preserve">    allow_credentials=True,</w:t>
      </w:r>
    </w:p>
    <w:p w14:paraId="15ADA478" w14:textId="77777777" w:rsidR="00743E52" w:rsidRPr="00E23D2C" w:rsidRDefault="00743E52" w:rsidP="00475B71">
      <w:pPr>
        <w:pStyle w:val="afc"/>
        <w:rPr>
          <w:sz w:val="16"/>
          <w:szCs w:val="16"/>
        </w:rPr>
      </w:pPr>
      <w:r w:rsidRPr="00E23D2C">
        <w:rPr>
          <w:sz w:val="16"/>
          <w:szCs w:val="16"/>
        </w:rPr>
        <w:t xml:space="preserve">    allow_methods=["*"],</w:t>
      </w:r>
    </w:p>
    <w:p w14:paraId="418B4B29" w14:textId="77777777" w:rsidR="00743E52" w:rsidRPr="00E23D2C" w:rsidRDefault="00743E52" w:rsidP="00475B71">
      <w:pPr>
        <w:pStyle w:val="afc"/>
        <w:rPr>
          <w:sz w:val="16"/>
          <w:szCs w:val="16"/>
        </w:rPr>
      </w:pPr>
      <w:r w:rsidRPr="00E23D2C">
        <w:rPr>
          <w:sz w:val="16"/>
          <w:szCs w:val="16"/>
        </w:rPr>
        <w:t xml:space="preserve">    allow_headers=["*"],</w:t>
      </w:r>
    </w:p>
    <w:p w14:paraId="17CF4D3F" w14:textId="77777777" w:rsidR="00743E52" w:rsidRPr="00E23D2C" w:rsidRDefault="00743E52" w:rsidP="00475B71">
      <w:pPr>
        <w:pStyle w:val="afc"/>
        <w:rPr>
          <w:sz w:val="16"/>
          <w:szCs w:val="16"/>
        </w:rPr>
      </w:pPr>
      <w:r w:rsidRPr="00E23D2C">
        <w:rPr>
          <w:sz w:val="16"/>
          <w:szCs w:val="16"/>
        </w:rPr>
        <w:t>)</w:t>
      </w:r>
    </w:p>
    <w:p w14:paraId="06D32C34" w14:textId="77777777" w:rsidR="00743E52" w:rsidRPr="00E23D2C" w:rsidRDefault="00743E52" w:rsidP="00475B71">
      <w:pPr>
        <w:pStyle w:val="afc"/>
        <w:rPr>
          <w:sz w:val="16"/>
          <w:szCs w:val="16"/>
        </w:rPr>
      </w:pPr>
    </w:p>
    <w:p w14:paraId="6E5370D9" w14:textId="77777777" w:rsidR="00743E52" w:rsidRPr="00E23D2C" w:rsidRDefault="00743E52" w:rsidP="00475B71">
      <w:pPr>
        <w:pStyle w:val="afc"/>
        <w:rPr>
          <w:sz w:val="16"/>
          <w:szCs w:val="16"/>
        </w:rPr>
      </w:pPr>
      <w:r w:rsidRPr="00E23D2C">
        <w:rPr>
          <w:sz w:val="16"/>
          <w:szCs w:val="16"/>
        </w:rPr>
        <w:t>@app.post("/train", response_model=TrainReply)</w:t>
      </w:r>
    </w:p>
    <w:p w14:paraId="121D2A3F" w14:textId="77777777" w:rsidR="00743E52" w:rsidRPr="00E23D2C" w:rsidRDefault="00743E52" w:rsidP="00475B71">
      <w:pPr>
        <w:pStyle w:val="afc"/>
        <w:rPr>
          <w:sz w:val="16"/>
          <w:szCs w:val="16"/>
        </w:rPr>
      </w:pPr>
      <w:r w:rsidRPr="00E23D2C">
        <w:rPr>
          <w:sz w:val="16"/>
          <w:szCs w:val="16"/>
        </w:rPr>
        <w:t>async def train(req: TrainRequest, bg: BackgroundTasks):</w:t>
      </w:r>
    </w:p>
    <w:p w14:paraId="03EA7EA5" w14:textId="77777777" w:rsidR="00743E52" w:rsidRPr="00E23D2C" w:rsidRDefault="00743E52" w:rsidP="00475B71">
      <w:pPr>
        <w:pStyle w:val="afc"/>
        <w:rPr>
          <w:sz w:val="16"/>
          <w:szCs w:val="16"/>
        </w:rPr>
      </w:pPr>
      <w:r w:rsidRPr="00E23D2C">
        <w:rPr>
          <w:sz w:val="16"/>
          <w:szCs w:val="16"/>
        </w:rPr>
        <w:t xml:space="preserve">    async with httpx.AsyncClient() as client:</w:t>
      </w:r>
    </w:p>
    <w:p w14:paraId="5609258E" w14:textId="77777777" w:rsidR="00743E52" w:rsidRPr="00E23D2C" w:rsidRDefault="00743E52" w:rsidP="00475B71">
      <w:pPr>
        <w:pStyle w:val="afc"/>
        <w:rPr>
          <w:sz w:val="16"/>
          <w:szCs w:val="16"/>
        </w:rPr>
      </w:pPr>
      <w:r w:rsidRPr="00E23D2C">
        <w:rPr>
          <w:sz w:val="16"/>
          <w:szCs w:val="16"/>
        </w:rPr>
        <w:t xml:space="preserve">        resp = await client.post(</w:t>
      </w:r>
    </w:p>
    <w:p w14:paraId="37F29978" w14:textId="77777777" w:rsidR="00743E52" w:rsidRPr="00E23D2C" w:rsidRDefault="00743E52" w:rsidP="00475B71">
      <w:pPr>
        <w:pStyle w:val="afc"/>
        <w:rPr>
          <w:sz w:val="16"/>
          <w:szCs w:val="16"/>
        </w:rPr>
      </w:pPr>
      <w:r w:rsidRPr="00E23D2C">
        <w:rPr>
          <w:sz w:val="16"/>
          <w:szCs w:val="16"/>
        </w:rPr>
        <w:t xml:space="preserve">            f"{SIM_API}/simulations/train-rl",</w:t>
      </w:r>
    </w:p>
    <w:p w14:paraId="70F6651C" w14:textId="77777777" w:rsidR="00743E52" w:rsidRPr="00E23D2C" w:rsidRDefault="00743E52" w:rsidP="00475B71">
      <w:pPr>
        <w:pStyle w:val="afc"/>
        <w:rPr>
          <w:sz w:val="16"/>
          <w:szCs w:val="16"/>
        </w:rPr>
      </w:pPr>
      <w:r w:rsidRPr="00E23D2C">
        <w:rPr>
          <w:sz w:val="16"/>
          <w:szCs w:val="16"/>
        </w:rPr>
        <w:t xml:space="preserve">            json={</w:t>
      </w:r>
    </w:p>
    <w:p w14:paraId="3791DF2E" w14:textId="77777777" w:rsidR="00743E52" w:rsidRPr="00E23D2C" w:rsidRDefault="00743E52" w:rsidP="00475B71">
      <w:pPr>
        <w:pStyle w:val="afc"/>
        <w:rPr>
          <w:sz w:val="16"/>
          <w:szCs w:val="16"/>
        </w:rPr>
      </w:pPr>
      <w:r w:rsidRPr="00E23D2C">
        <w:rPr>
          <w:sz w:val="16"/>
          <w:szCs w:val="16"/>
        </w:rPr>
        <w:t xml:space="preserve">                "roomId": req.room_id,</w:t>
      </w:r>
    </w:p>
    <w:p w14:paraId="722BB2DC" w14:textId="77777777" w:rsidR="00743E52" w:rsidRPr="00E23D2C" w:rsidRDefault="00743E52" w:rsidP="00475B71">
      <w:pPr>
        <w:pStyle w:val="afc"/>
        <w:rPr>
          <w:sz w:val="16"/>
          <w:szCs w:val="16"/>
        </w:rPr>
      </w:pPr>
      <w:r w:rsidRPr="00E23D2C">
        <w:rPr>
          <w:sz w:val="16"/>
          <w:szCs w:val="16"/>
        </w:rPr>
        <w:t xml:space="preserve">                "controllerType": "TRAIN_RL",</w:t>
      </w:r>
    </w:p>
    <w:p w14:paraId="1179A93F" w14:textId="77777777" w:rsidR="00743E52" w:rsidRPr="00E23D2C" w:rsidRDefault="00743E52" w:rsidP="00475B71">
      <w:pPr>
        <w:pStyle w:val="afc"/>
        <w:rPr>
          <w:sz w:val="16"/>
          <w:szCs w:val="16"/>
        </w:rPr>
      </w:pPr>
      <w:r w:rsidRPr="00E23D2C">
        <w:rPr>
          <w:sz w:val="16"/>
          <w:szCs w:val="16"/>
        </w:rPr>
        <w:lastRenderedPageBreak/>
        <w:t xml:space="preserve">                "iterations": req.iterations,</w:t>
      </w:r>
    </w:p>
    <w:p w14:paraId="035E8B2A" w14:textId="77777777" w:rsidR="00743E52" w:rsidRPr="00E23D2C" w:rsidRDefault="00743E52" w:rsidP="00475B71">
      <w:pPr>
        <w:pStyle w:val="afc"/>
        <w:rPr>
          <w:sz w:val="16"/>
          <w:szCs w:val="16"/>
        </w:rPr>
      </w:pPr>
      <w:r w:rsidRPr="00E23D2C">
        <w:rPr>
          <w:sz w:val="16"/>
          <w:szCs w:val="16"/>
        </w:rPr>
        <w:t xml:space="preserve">                "timestepSeconds": req.timestep_seconds,</w:t>
      </w:r>
    </w:p>
    <w:p w14:paraId="5D0D835A" w14:textId="77777777" w:rsidR="00743E52" w:rsidRPr="00E23D2C" w:rsidRDefault="00743E52" w:rsidP="00475B71">
      <w:pPr>
        <w:pStyle w:val="afc"/>
        <w:rPr>
          <w:sz w:val="16"/>
          <w:szCs w:val="16"/>
        </w:rPr>
      </w:pPr>
      <w:r w:rsidRPr="00E23D2C">
        <w:rPr>
          <w:sz w:val="16"/>
          <w:szCs w:val="16"/>
        </w:rPr>
        <w:t xml:space="preserve">            },</w:t>
      </w:r>
    </w:p>
    <w:p w14:paraId="6A74FD44" w14:textId="77777777" w:rsidR="00743E52" w:rsidRPr="00E23D2C" w:rsidRDefault="00743E52" w:rsidP="00475B71">
      <w:pPr>
        <w:pStyle w:val="afc"/>
        <w:rPr>
          <w:sz w:val="16"/>
          <w:szCs w:val="16"/>
        </w:rPr>
      </w:pPr>
      <w:r w:rsidRPr="00E23D2C">
        <w:rPr>
          <w:sz w:val="16"/>
          <w:szCs w:val="16"/>
        </w:rPr>
        <w:t xml:space="preserve">            timeout=10,</w:t>
      </w:r>
    </w:p>
    <w:p w14:paraId="25251749" w14:textId="77777777" w:rsidR="00743E52" w:rsidRPr="00E23D2C" w:rsidRDefault="00743E52" w:rsidP="00475B71">
      <w:pPr>
        <w:pStyle w:val="afc"/>
        <w:rPr>
          <w:sz w:val="16"/>
          <w:szCs w:val="16"/>
        </w:rPr>
      </w:pPr>
      <w:r w:rsidRPr="00E23D2C">
        <w:rPr>
          <w:sz w:val="16"/>
          <w:szCs w:val="16"/>
        </w:rPr>
        <w:t xml:space="preserve">        )</w:t>
      </w:r>
    </w:p>
    <w:p w14:paraId="1AFB0F7B" w14:textId="77777777" w:rsidR="00743E52" w:rsidRPr="00E23D2C" w:rsidRDefault="00743E52" w:rsidP="00475B71">
      <w:pPr>
        <w:pStyle w:val="afc"/>
        <w:rPr>
          <w:sz w:val="16"/>
          <w:szCs w:val="16"/>
        </w:rPr>
      </w:pPr>
      <w:r w:rsidRPr="00E23D2C">
        <w:rPr>
          <w:sz w:val="16"/>
          <w:szCs w:val="16"/>
        </w:rPr>
        <w:t xml:space="preserve">        resp.raise_for_status()</w:t>
      </w:r>
    </w:p>
    <w:p w14:paraId="2C8DB1DC" w14:textId="77777777" w:rsidR="00743E52" w:rsidRPr="00E23D2C" w:rsidRDefault="00743E52" w:rsidP="00475B71">
      <w:pPr>
        <w:pStyle w:val="afc"/>
        <w:rPr>
          <w:sz w:val="16"/>
          <w:szCs w:val="16"/>
        </w:rPr>
      </w:pPr>
      <w:r w:rsidRPr="00E23D2C">
        <w:rPr>
          <w:sz w:val="16"/>
          <w:szCs w:val="16"/>
        </w:rPr>
        <w:t xml:space="preserve">        data = resp.json()</w:t>
      </w:r>
    </w:p>
    <w:p w14:paraId="52ED0609" w14:textId="77777777" w:rsidR="00743E52" w:rsidRPr="00E23D2C" w:rsidRDefault="00743E52" w:rsidP="00475B71">
      <w:pPr>
        <w:pStyle w:val="afc"/>
        <w:rPr>
          <w:sz w:val="16"/>
          <w:szCs w:val="16"/>
        </w:rPr>
      </w:pPr>
      <w:r w:rsidRPr="00E23D2C">
        <w:rPr>
          <w:sz w:val="16"/>
          <w:szCs w:val="16"/>
        </w:rPr>
        <w:t xml:space="preserve">        sim_id = (</w:t>
      </w:r>
    </w:p>
    <w:p w14:paraId="6A0D5B30" w14:textId="77777777" w:rsidR="00743E52" w:rsidRPr="00E23D2C" w:rsidRDefault="00743E52" w:rsidP="00475B71">
      <w:pPr>
        <w:pStyle w:val="afc"/>
        <w:rPr>
          <w:sz w:val="16"/>
          <w:szCs w:val="16"/>
        </w:rPr>
      </w:pPr>
      <w:r w:rsidRPr="00E23D2C">
        <w:rPr>
          <w:sz w:val="16"/>
          <w:szCs w:val="16"/>
        </w:rPr>
        <w:t xml:space="preserve">            data.get("simulationId")</w:t>
      </w:r>
    </w:p>
    <w:p w14:paraId="1D702B10" w14:textId="77777777" w:rsidR="00743E52" w:rsidRPr="00E23D2C" w:rsidRDefault="00743E52" w:rsidP="00475B71">
      <w:pPr>
        <w:pStyle w:val="afc"/>
        <w:rPr>
          <w:sz w:val="16"/>
          <w:szCs w:val="16"/>
        </w:rPr>
      </w:pPr>
      <w:r w:rsidRPr="00E23D2C">
        <w:rPr>
          <w:sz w:val="16"/>
          <w:szCs w:val="16"/>
        </w:rPr>
        <w:t xml:space="preserve">            or data.get("simulation_id")</w:t>
      </w:r>
    </w:p>
    <w:p w14:paraId="7330CA7E" w14:textId="77777777" w:rsidR="00743E52" w:rsidRPr="00E23D2C" w:rsidRDefault="00743E52" w:rsidP="00475B71">
      <w:pPr>
        <w:pStyle w:val="afc"/>
        <w:rPr>
          <w:sz w:val="16"/>
          <w:szCs w:val="16"/>
        </w:rPr>
      </w:pPr>
      <w:r w:rsidRPr="00E23D2C">
        <w:rPr>
          <w:sz w:val="16"/>
          <w:szCs w:val="16"/>
        </w:rPr>
        <w:t xml:space="preserve">            or data.get("id")</w:t>
      </w:r>
    </w:p>
    <w:p w14:paraId="31D54121" w14:textId="77777777" w:rsidR="00743E52" w:rsidRPr="00E23D2C" w:rsidRDefault="00743E52" w:rsidP="00475B71">
      <w:pPr>
        <w:pStyle w:val="afc"/>
        <w:rPr>
          <w:sz w:val="16"/>
          <w:szCs w:val="16"/>
        </w:rPr>
      </w:pPr>
      <w:r w:rsidRPr="00E23D2C">
        <w:rPr>
          <w:sz w:val="16"/>
          <w:szCs w:val="16"/>
        </w:rPr>
        <w:t xml:space="preserve">            or (data.get("data") or {}).get("id")</w:t>
      </w:r>
    </w:p>
    <w:p w14:paraId="5D30647B" w14:textId="77777777" w:rsidR="00743E52" w:rsidRPr="00E23D2C" w:rsidRDefault="00743E52" w:rsidP="00475B71">
      <w:pPr>
        <w:pStyle w:val="afc"/>
        <w:rPr>
          <w:sz w:val="16"/>
          <w:szCs w:val="16"/>
        </w:rPr>
      </w:pPr>
      <w:r w:rsidRPr="00E23D2C">
        <w:rPr>
          <w:sz w:val="16"/>
          <w:szCs w:val="16"/>
        </w:rPr>
        <w:t xml:space="preserve">        )</w:t>
      </w:r>
    </w:p>
    <w:p w14:paraId="248BA631" w14:textId="77777777" w:rsidR="00743E52" w:rsidRPr="00E23D2C" w:rsidRDefault="00743E52" w:rsidP="00475B71">
      <w:pPr>
        <w:pStyle w:val="afc"/>
        <w:rPr>
          <w:sz w:val="16"/>
          <w:szCs w:val="16"/>
        </w:rPr>
      </w:pPr>
    </w:p>
    <w:p w14:paraId="1C7361AC" w14:textId="77777777" w:rsidR="00743E52" w:rsidRPr="00E23D2C" w:rsidRDefault="00743E52" w:rsidP="00475B71">
      <w:pPr>
        <w:pStyle w:val="afc"/>
        <w:rPr>
          <w:sz w:val="16"/>
          <w:szCs w:val="16"/>
        </w:rPr>
      </w:pPr>
      <w:r w:rsidRPr="00E23D2C">
        <w:rPr>
          <w:sz w:val="16"/>
          <w:szCs w:val="16"/>
        </w:rPr>
        <w:t xml:space="preserve">    if sim_id in app.state.trainers:</w:t>
      </w:r>
    </w:p>
    <w:p w14:paraId="1176BBFC" w14:textId="77777777" w:rsidR="00743E52" w:rsidRPr="00E23D2C" w:rsidRDefault="00743E52" w:rsidP="00475B71">
      <w:pPr>
        <w:pStyle w:val="afc"/>
        <w:rPr>
          <w:sz w:val="16"/>
          <w:szCs w:val="16"/>
        </w:rPr>
      </w:pPr>
      <w:r w:rsidRPr="00E23D2C">
        <w:rPr>
          <w:sz w:val="16"/>
          <w:szCs w:val="16"/>
        </w:rPr>
        <w:t xml:space="preserve">        raise HTTPException(400, "Trainer already exists for this simulation")</w:t>
      </w:r>
    </w:p>
    <w:p w14:paraId="13166461" w14:textId="77777777" w:rsidR="00743E52" w:rsidRPr="00E23D2C" w:rsidRDefault="00743E52" w:rsidP="00475B71">
      <w:pPr>
        <w:pStyle w:val="afc"/>
        <w:rPr>
          <w:sz w:val="16"/>
          <w:szCs w:val="16"/>
        </w:rPr>
      </w:pPr>
    </w:p>
    <w:p w14:paraId="5D1588B2" w14:textId="77777777" w:rsidR="00743E52" w:rsidRPr="00E23D2C" w:rsidRDefault="00743E52" w:rsidP="00475B71">
      <w:pPr>
        <w:pStyle w:val="afc"/>
        <w:rPr>
          <w:sz w:val="16"/>
          <w:szCs w:val="16"/>
        </w:rPr>
      </w:pPr>
      <w:r w:rsidRPr="00E23D2C">
        <w:rPr>
          <w:sz w:val="16"/>
          <w:szCs w:val="16"/>
        </w:rPr>
        <w:t xml:space="preserve">    agent = QLearningAgent(</w:t>
      </w:r>
    </w:p>
    <w:p w14:paraId="1E29FBFE" w14:textId="77777777" w:rsidR="00743E52" w:rsidRPr="00E23D2C" w:rsidRDefault="00743E52" w:rsidP="00475B71">
      <w:pPr>
        <w:pStyle w:val="afc"/>
        <w:rPr>
          <w:sz w:val="16"/>
          <w:szCs w:val="16"/>
        </w:rPr>
      </w:pPr>
      <w:r w:rsidRPr="00E23D2C">
        <w:rPr>
          <w:sz w:val="16"/>
          <w:szCs w:val="16"/>
        </w:rPr>
        <w:t xml:space="preserve">        n_bins=30,</w:t>
      </w:r>
    </w:p>
    <w:p w14:paraId="4BB50542" w14:textId="77777777" w:rsidR="00743E52" w:rsidRPr="00E23D2C" w:rsidRDefault="00743E52" w:rsidP="00475B71">
      <w:pPr>
        <w:pStyle w:val="afc"/>
        <w:rPr>
          <w:sz w:val="16"/>
          <w:szCs w:val="16"/>
        </w:rPr>
      </w:pPr>
      <w:r w:rsidRPr="00E23D2C">
        <w:rPr>
          <w:sz w:val="16"/>
          <w:szCs w:val="16"/>
        </w:rPr>
        <w:t xml:space="preserve">        total_steps=req.iterations,</w:t>
      </w:r>
    </w:p>
    <w:p w14:paraId="7A97817A" w14:textId="77777777" w:rsidR="00743E52" w:rsidRPr="00E23D2C" w:rsidRDefault="00743E52" w:rsidP="00475B71">
      <w:pPr>
        <w:pStyle w:val="afc"/>
        <w:rPr>
          <w:sz w:val="16"/>
          <w:szCs w:val="16"/>
        </w:rPr>
      </w:pPr>
      <w:r w:rsidRPr="00E23D2C">
        <w:rPr>
          <w:sz w:val="16"/>
          <w:szCs w:val="16"/>
        </w:rPr>
        <w:t xml:space="preserve">        lr=req.lr,</w:t>
      </w:r>
    </w:p>
    <w:p w14:paraId="214F109F" w14:textId="77777777" w:rsidR="00743E52" w:rsidRPr="00E23D2C" w:rsidRDefault="00743E52" w:rsidP="00475B71">
      <w:pPr>
        <w:pStyle w:val="afc"/>
        <w:rPr>
          <w:sz w:val="16"/>
          <w:szCs w:val="16"/>
        </w:rPr>
      </w:pPr>
      <w:r w:rsidRPr="00E23D2C">
        <w:rPr>
          <w:sz w:val="16"/>
          <w:szCs w:val="16"/>
        </w:rPr>
        <w:t xml:space="preserve">        gamma=req.gamma,</w:t>
      </w:r>
    </w:p>
    <w:p w14:paraId="713D5B6E" w14:textId="77777777" w:rsidR="00743E52" w:rsidRPr="00E23D2C" w:rsidRDefault="00743E52" w:rsidP="00475B71">
      <w:pPr>
        <w:pStyle w:val="afc"/>
        <w:rPr>
          <w:sz w:val="16"/>
          <w:szCs w:val="16"/>
        </w:rPr>
      </w:pPr>
      <w:r w:rsidRPr="00E23D2C">
        <w:rPr>
          <w:sz w:val="16"/>
          <w:szCs w:val="16"/>
        </w:rPr>
        <w:t xml:space="preserve">        eps=req.eps,</w:t>
      </w:r>
    </w:p>
    <w:p w14:paraId="59E98997" w14:textId="77777777" w:rsidR="00743E52" w:rsidRPr="00E23D2C" w:rsidRDefault="00743E52" w:rsidP="00475B71">
      <w:pPr>
        <w:pStyle w:val="afc"/>
        <w:rPr>
          <w:sz w:val="16"/>
          <w:szCs w:val="16"/>
        </w:rPr>
      </w:pPr>
      <w:r w:rsidRPr="00E23D2C">
        <w:rPr>
          <w:sz w:val="16"/>
          <w:szCs w:val="16"/>
        </w:rPr>
        <w:t xml:space="preserve">    )</w:t>
      </w:r>
    </w:p>
    <w:p w14:paraId="6F503ECB" w14:textId="77777777" w:rsidR="00743E52" w:rsidRPr="00E23D2C" w:rsidRDefault="00743E52" w:rsidP="00475B71">
      <w:pPr>
        <w:pStyle w:val="afc"/>
        <w:rPr>
          <w:sz w:val="16"/>
          <w:szCs w:val="16"/>
        </w:rPr>
      </w:pPr>
    </w:p>
    <w:p w14:paraId="7485E2E3" w14:textId="77777777" w:rsidR="00743E52" w:rsidRPr="00E23D2C" w:rsidRDefault="00743E52" w:rsidP="00475B71">
      <w:pPr>
        <w:pStyle w:val="afc"/>
        <w:rPr>
          <w:sz w:val="16"/>
          <w:szCs w:val="16"/>
        </w:rPr>
      </w:pPr>
      <w:r w:rsidRPr="00E23D2C">
        <w:rPr>
          <w:sz w:val="16"/>
          <w:szCs w:val="16"/>
        </w:rPr>
        <w:t xml:space="preserve">    app.state.trainers[sim_id] = {</w:t>
      </w:r>
    </w:p>
    <w:p w14:paraId="4F5E0318" w14:textId="77777777" w:rsidR="00743E52" w:rsidRPr="00E23D2C" w:rsidRDefault="00743E52" w:rsidP="00475B71">
      <w:pPr>
        <w:pStyle w:val="afc"/>
        <w:rPr>
          <w:sz w:val="16"/>
          <w:szCs w:val="16"/>
        </w:rPr>
      </w:pPr>
      <w:r w:rsidRPr="00E23D2C">
        <w:rPr>
          <w:sz w:val="16"/>
          <w:szCs w:val="16"/>
        </w:rPr>
        <w:t xml:space="preserve">        "agent": agent,</w:t>
      </w:r>
    </w:p>
    <w:p w14:paraId="64A98775" w14:textId="77777777" w:rsidR="00743E52" w:rsidRPr="00E23D2C" w:rsidRDefault="00743E52" w:rsidP="00475B71">
      <w:pPr>
        <w:pStyle w:val="afc"/>
        <w:rPr>
          <w:sz w:val="16"/>
          <w:szCs w:val="16"/>
        </w:rPr>
      </w:pPr>
      <w:r w:rsidRPr="00E23D2C">
        <w:rPr>
          <w:sz w:val="16"/>
          <w:szCs w:val="16"/>
        </w:rPr>
        <w:t xml:space="preserve">        "room_id": req.room_id,</w:t>
      </w:r>
    </w:p>
    <w:p w14:paraId="56BE883E" w14:textId="77777777" w:rsidR="00743E52" w:rsidRPr="00E23D2C" w:rsidRDefault="00743E52" w:rsidP="00475B71">
      <w:pPr>
        <w:pStyle w:val="afc"/>
        <w:rPr>
          <w:sz w:val="16"/>
          <w:szCs w:val="16"/>
        </w:rPr>
      </w:pPr>
      <w:r w:rsidRPr="00E23D2C">
        <w:rPr>
          <w:sz w:val="16"/>
          <w:szCs w:val="16"/>
        </w:rPr>
        <w:t xml:space="preserve">        "lr": req.lr,</w:t>
      </w:r>
    </w:p>
    <w:p w14:paraId="667D8C36" w14:textId="77777777" w:rsidR="00743E52" w:rsidRPr="00E23D2C" w:rsidRDefault="00743E52" w:rsidP="00475B71">
      <w:pPr>
        <w:pStyle w:val="afc"/>
        <w:rPr>
          <w:sz w:val="16"/>
          <w:szCs w:val="16"/>
        </w:rPr>
      </w:pPr>
      <w:r w:rsidRPr="00E23D2C">
        <w:rPr>
          <w:sz w:val="16"/>
          <w:szCs w:val="16"/>
        </w:rPr>
        <w:t xml:space="preserve">        "gamma": req.gamma,</w:t>
      </w:r>
    </w:p>
    <w:p w14:paraId="7978DDB6" w14:textId="77777777" w:rsidR="00743E52" w:rsidRPr="00E23D2C" w:rsidRDefault="00743E52" w:rsidP="00475B71">
      <w:pPr>
        <w:pStyle w:val="afc"/>
        <w:rPr>
          <w:sz w:val="16"/>
          <w:szCs w:val="16"/>
        </w:rPr>
      </w:pPr>
      <w:r w:rsidRPr="00E23D2C">
        <w:rPr>
          <w:sz w:val="16"/>
          <w:szCs w:val="16"/>
        </w:rPr>
        <w:t xml:space="preserve">        "eps": req.eps,</w:t>
      </w:r>
    </w:p>
    <w:p w14:paraId="2CDE971D" w14:textId="77777777" w:rsidR="00743E52" w:rsidRPr="00E23D2C" w:rsidRDefault="00743E52" w:rsidP="00475B71">
      <w:pPr>
        <w:pStyle w:val="afc"/>
        <w:rPr>
          <w:sz w:val="16"/>
          <w:szCs w:val="16"/>
        </w:rPr>
      </w:pPr>
      <w:r w:rsidRPr="00E23D2C">
        <w:rPr>
          <w:sz w:val="16"/>
          <w:szCs w:val="16"/>
        </w:rPr>
        <w:t xml:space="preserve">        "prev_state": None,</w:t>
      </w:r>
    </w:p>
    <w:p w14:paraId="72580115" w14:textId="77777777" w:rsidR="00743E52" w:rsidRPr="00E23D2C" w:rsidRDefault="00743E52" w:rsidP="00475B71">
      <w:pPr>
        <w:pStyle w:val="afc"/>
        <w:rPr>
          <w:sz w:val="16"/>
          <w:szCs w:val="16"/>
        </w:rPr>
      </w:pPr>
      <w:r w:rsidRPr="00E23D2C">
        <w:rPr>
          <w:sz w:val="16"/>
          <w:szCs w:val="16"/>
        </w:rPr>
        <w:t xml:space="preserve">        "prev_action": None,</w:t>
      </w:r>
    </w:p>
    <w:p w14:paraId="352E82C2" w14:textId="77777777" w:rsidR="00743E52" w:rsidRPr="00E23D2C" w:rsidRDefault="00743E52" w:rsidP="00475B71">
      <w:pPr>
        <w:pStyle w:val="afc"/>
        <w:rPr>
          <w:sz w:val="16"/>
          <w:szCs w:val="16"/>
        </w:rPr>
      </w:pPr>
      <w:r w:rsidRPr="00E23D2C">
        <w:rPr>
          <w:sz w:val="16"/>
          <w:szCs w:val="16"/>
        </w:rPr>
        <w:t xml:space="preserve">        "prev_pct": None,</w:t>
      </w:r>
    </w:p>
    <w:p w14:paraId="545B1754" w14:textId="77777777" w:rsidR="00743E52" w:rsidRPr="00E23D2C" w:rsidRDefault="00743E52" w:rsidP="00475B71">
      <w:pPr>
        <w:pStyle w:val="afc"/>
        <w:rPr>
          <w:sz w:val="16"/>
          <w:szCs w:val="16"/>
        </w:rPr>
      </w:pPr>
      <w:r w:rsidRPr="00E23D2C">
        <w:rPr>
          <w:sz w:val="16"/>
          <w:szCs w:val="16"/>
        </w:rPr>
        <w:t xml:space="preserve">        "prev_setpoint": None,</w:t>
      </w:r>
    </w:p>
    <w:p w14:paraId="459ADCF6" w14:textId="77777777" w:rsidR="00743E52" w:rsidRPr="00E23D2C" w:rsidRDefault="00743E52" w:rsidP="00475B71">
      <w:pPr>
        <w:pStyle w:val="afc"/>
        <w:rPr>
          <w:sz w:val="16"/>
          <w:szCs w:val="16"/>
        </w:rPr>
      </w:pPr>
      <w:r w:rsidRPr="00E23D2C">
        <w:rPr>
          <w:sz w:val="16"/>
          <w:szCs w:val="16"/>
        </w:rPr>
        <w:t xml:space="preserve">        "last_touch": asyncio.get_event_loop().time(),</w:t>
      </w:r>
    </w:p>
    <w:p w14:paraId="611BB556" w14:textId="77777777" w:rsidR="00743E52" w:rsidRPr="00E23D2C" w:rsidRDefault="00743E52" w:rsidP="00475B71">
      <w:pPr>
        <w:pStyle w:val="afc"/>
        <w:rPr>
          <w:sz w:val="16"/>
          <w:szCs w:val="16"/>
        </w:rPr>
      </w:pPr>
      <w:r w:rsidRPr="00E23D2C">
        <w:rPr>
          <w:sz w:val="16"/>
          <w:szCs w:val="16"/>
        </w:rPr>
        <w:t xml:space="preserve">    }</w:t>
      </w:r>
    </w:p>
    <w:p w14:paraId="7F089AA0" w14:textId="77777777" w:rsidR="00743E52" w:rsidRPr="00E23D2C" w:rsidRDefault="00743E52" w:rsidP="00475B71">
      <w:pPr>
        <w:pStyle w:val="afc"/>
        <w:rPr>
          <w:sz w:val="16"/>
          <w:szCs w:val="16"/>
        </w:rPr>
      </w:pPr>
      <w:r w:rsidRPr="00E23D2C">
        <w:rPr>
          <w:sz w:val="16"/>
          <w:szCs w:val="16"/>
        </w:rPr>
        <w:t xml:space="preserve">    job_id = str(uuid.uuid4())</w:t>
      </w:r>
    </w:p>
    <w:p w14:paraId="0820EC08" w14:textId="77777777" w:rsidR="00743E52" w:rsidRPr="00E23D2C" w:rsidRDefault="00743E52" w:rsidP="00475B71">
      <w:pPr>
        <w:pStyle w:val="afc"/>
        <w:rPr>
          <w:sz w:val="16"/>
          <w:szCs w:val="16"/>
        </w:rPr>
      </w:pPr>
      <w:r w:rsidRPr="00E23D2C">
        <w:rPr>
          <w:sz w:val="16"/>
          <w:szCs w:val="16"/>
        </w:rPr>
        <w:t xml:space="preserve">    logger.info("Trainer started for simulation %s (room %s)", sim_id, req.room_id)</w:t>
      </w:r>
    </w:p>
    <w:p w14:paraId="720BA4C7" w14:textId="77777777" w:rsidR="00743E52" w:rsidRPr="00E23D2C" w:rsidRDefault="00743E52" w:rsidP="00475B71">
      <w:pPr>
        <w:pStyle w:val="afc"/>
        <w:rPr>
          <w:sz w:val="16"/>
          <w:szCs w:val="16"/>
        </w:rPr>
      </w:pPr>
      <w:r w:rsidRPr="00E23D2C">
        <w:rPr>
          <w:sz w:val="16"/>
          <w:szCs w:val="16"/>
        </w:rPr>
        <w:t xml:space="preserve">    return {"message": "Training initialized", "simulationId": sim_id, "job_id": job_id}</w:t>
      </w:r>
    </w:p>
    <w:p w14:paraId="43BD5723" w14:textId="77777777" w:rsidR="00743E52" w:rsidRPr="00E23D2C" w:rsidRDefault="00743E52" w:rsidP="00475B71">
      <w:pPr>
        <w:pStyle w:val="afc"/>
        <w:rPr>
          <w:sz w:val="16"/>
          <w:szCs w:val="16"/>
        </w:rPr>
      </w:pPr>
    </w:p>
    <w:p w14:paraId="51C4A278" w14:textId="77777777" w:rsidR="00743E52" w:rsidRPr="00E23D2C" w:rsidRDefault="00743E52" w:rsidP="00475B71">
      <w:pPr>
        <w:pStyle w:val="afc"/>
        <w:rPr>
          <w:sz w:val="16"/>
          <w:szCs w:val="16"/>
        </w:rPr>
      </w:pPr>
      <w:r w:rsidRPr="00E23D2C">
        <w:rPr>
          <w:sz w:val="16"/>
          <w:szCs w:val="16"/>
        </w:rPr>
        <w:t>@app.post("/compute", response_model=ComputeReply)</w:t>
      </w:r>
    </w:p>
    <w:p w14:paraId="7F99BDBE" w14:textId="77777777" w:rsidR="00743E52" w:rsidRPr="00E23D2C" w:rsidRDefault="00743E52" w:rsidP="00475B71">
      <w:pPr>
        <w:pStyle w:val="afc"/>
        <w:rPr>
          <w:sz w:val="16"/>
          <w:szCs w:val="16"/>
        </w:rPr>
      </w:pPr>
      <w:r w:rsidRPr="00E23D2C">
        <w:rPr>
          <w:sz w:val="16"/>
          <w:szCs w:val="16"/>
        </w:rPr>
        <w:t>async def compute(step: ComputeRequest):</w:t>
      </w:r>
    </w:p>
    <w:p w14:paraId="48110E4B" w14:textId="77777777" w:rsidR="00743E52" w:rsidRPr="00E23D2C" w:rsidRDefault="00743E52" w:rsidP="00475B71">
      <w:pPr>
        <w:pStyle w:val="afc"/>
        <w:rPr>
          <w:sz w:val="16"/>
          <w:szCs w:val="16"/>
        </w:rPr>
      </w:pPr>
      <w:r w:rsidRPr="00E23D2C">
        <w:rPr>
          <w:sz w:val="16"/>
          <w:szCs w:val="16"/>
        </w:rPr>
        <w:t xml:space="preserve">    entry = app.state.trainers.get(step.simulation_id)</w:t>
      </w:r>
    </w:p>
    <w:p w14:paraId="515E3F38" w14:textId="77777777" w:rsidR="00743E52" w:rsidRPr="00E23D2C" w:rsidRDefault="00743E52" w:rsidP="00475B71">
      <w:pPr>
        <w:pStyle w:val="afc"/>
        <w:rPr>
          <w:sz w:val="16"/>
          <w:szCs w:val="16"/>
        </w:rPr>
      </w:pPr>
      <w:r w:rsidRPr="00E23D2C">
        <w:rPr>
          <w:sz w:val="16"/>
          <w:szCs w:val="16"/>
        </w:rPr>
        <w:t xml:space="preserve">    if not entry:</w:t>
      </w:r>
    </w:p>
    <w:p w14:paraId="27AC175E" w14:textId="77777777" w:rsidR="00743E52" w:rsidRPr="00E23D2C" w:rsidRDefault="00743E52" w:rsidP="00475B71">
      <w:pPr>
        <w:pStyle w:val="afc"/>
        <w:rPr>
          <w:sz w:val="16"/>
          <w:szCs w:val="16"/>
        </w:rPr>
      </w:pPr>
      <w:r w:rsidRPr="00E23D2C">
        <w:rPr>
          <w:sz w:val="16"/>
          <w:szCs w:val="16"/>
        </w:rPr>
        <w:t xml:space="preserve">        raise HTTPException(404, "No active trainer for this simulation")</w:t>
      </w:r>
    </w:p>
    <w:p w14:paraId="10094AB1" w14:textId="77777777" w:rsidR="00743E52" w:rsidRPr="00E23D2C" w:rsidRDefault="00743E52" w:rsidP="00475B71">
      <w:pPr>
        <w:pStyle w:val="afc"/>
        <w:rPr>
          <w:sz w:val="16"/>
          <w:szCs w:val="16"/>
        </w:rPr>
      </w:pPr>
    </w:p>
    <w:p w14:paraId="4F831E19" w14:textId="77777777" w:rsidR="00743E52" w:rsidRPr="00E23D2C" w:rsidRDefault="00743E52" w:rsidP="00475B71">
      <w:pPr>
        <w:pStyle w:val="afc"/>
        <w:rPr>
          <w:sz w:val="16"/>
          <w:szCs w:val="16"/>
        </w:rPr>
      </w:pPr>
      <w:r w:rsidRPr="00E23D2C">
        <w:rPr>
          <w:sz w:val="16"/>
          <w:szCs w:val="16"/>
        </w:rPr>
        <w:t xml:space="preserve">    now = asyncio.get_event_loop().time()</w:t>
      </w:r>
    </w:p>
    <w:p w14:paraId="74268EF4" w14:textId="77777777" w:rsidR="00743E52" w:rsidRPr="00E23D2C" w:rsidRDefault="00743E52" w:rsidP="00475B71">
      <w:pPr>
        <w:pStyle w:val="afc"/>
        <w:rPr>
          <w:sz w:val="16"/>
          <w:szCs w:val="16"/>
        </w:rPr>
      </w:pPr>
      <w:r w:rsidRPr="00E23D2C">
        <w:rPr>
          <w:sz w:val="16"/>
          <w:szCs w:val="16"/>
        </w:rPr>
        <w:t xml:space="preserve">    entry["last_touch"] = now </w:t>
      </w:r>
    </w:p>
    <w:p w14:paraId="064719BC" w14:textId="77777777" w:rsidR="00743E52" w:rsidRPr="00E23D2C" w:rsidRDefault="00743E52" w:rsidP="00475B71">
      <w:pPr>
        <w:pStyle w:val="afc"/>
        <w:rPr>
          <w:sz w:val="16"/>
          <w:szCs w:val="16"/>
        </w:rPr>
      </w:pPr>
    </w:p>
    <w:p w14:paraId="70B2F4C5" w14:textId="77777777" w:rsidR="00743E52" w:rsidRPr="00E23D2C" w:rsidRDefault="00743E52" w:rsidP="00475B71">
      <w:pPr>
        <w:pStyle w:val="afc"/>
        <w:rPr>
          <w:sz w:val="16"/>
          <w:szCs w:val="16"/>
        </w:rPr>
      </w:pPr>
      <w:r w:rsidRPr="00E23D2C">
        <w:rPr>
          <w:sz w:val="16"/>
          <w:szCs w:val="16"/>
        </w:rPr>
        <w:t xml:space="preserve">    agent: QLearningAgent = entry["agent"]</w:t>
      </w:r>
    </w:p>
    <w:p w14:paraId="1C65219B" w14:textId="77777777" w:rsidR="00743E52" w:rsidRPr="00E23D2C" w:rsidRDefault="00743E52" w:rsidP="00475B71">
      <w:pPr>
        <w:pStyle w:val="afc"/>
        <w:rPr>
          <w:sz w:val="16"/>
          <w:szCs w:val="16"/>
        </w:rPr>
      </w:pPr>
    </w:p>
    <w:p w14:paraId="6EC6EA7B" w14:textId="77777777" w:rsidR="00743E52" w:rsidRPr="00E23D2C" w:rsidRDefault="00743E52" w:rsidP="00475B71">
      <w:pPr>
        <w:pStyle w:val="afc"/>
        <w:rPr>
          <w:sz w:val="16"/>
          <w:szCs w:val="16"/>
        </w:rPr>
      </w:pPr>
      <w:r w:rsidRPr="00E23D2C">
        <w:rPr>
          <w:sz w:val="16"/>
          <w:szCs w:val="16"/>
        </w:rPr>
        <w:t xml:space="preserve">    current_state = agent._state(step.room_temp, step.outdoor_temp)</w:t>
      </w:r>
    </w:p>
    <w:p w14:paraId="601E7335" w14:textId="77777777" w:rsidR="00743E52" w:rsidRPr="00E23D2C" w:rsidRDefault="00743E52" w:rsidP="00475B71">
      <w:pPr>
        <w:pStyle w:val="afc"/>
        <w:rPr>
          <w:sz w:val="16"/>
          <w:szCs w:val="16"/>
        </w:rPr>
      </w:pPr>
      <w:r w:rsidRPr="00E23D2C">
        <w:rPr>
          <w:sz w:val="16"/>
          <w:szCs w:val="16"/>
        </w:rPr>
        <w:t xml:space="preserve">    if entry["prev_state"] is not None:</w:t>
      </w:r>
    </w:p>
    <w:p w14:paraId="0B36A248" w14:textId="77777777" w:rsidR="00743E52" w:rsidRPr="00E23D2C" w:rsidRDefault="00743E52" w:rsidP="00475B71">
      <w:pPr>
        <w:pStyle w:val="afc"/>
        <w:rPr>
          <w:sz w:val="16"/>
          <w:szCs w:val="16"/>
        </w:rPr>
      </w:pPr>
      <w:r w:rsidRPr="00E23D2C">
        <w:rPr>
          <w:sz w:val="16"/>
          <w:szCs w:val="16"/>
        </w:rPr>
        <w:t xml:space="preserve">        reward = -abs(entry["prev_setpoint"] - step.room_temp) - 0.04 * entry["prev_pct"]</w:t>
      </w:r>
    </w:p>
    <w:p w14:paraId="49FC5875" w14:textId="77777777" w:rsidR="00743E52" w:rsidRPr="00E23D2C" w:rsidRDefault="00743E52" w:rsidP="00475B71">
      <w:pPr>
        <w:pStyle w:val="afc"/>
        <w:rPr>
          <w:sz w:val="16"/>
          <w:szCs w:val="16"/>
        </w:rPr>
      </w:pPr>
      <w:r w:rsidRPr="00E23D2C">
        <w:rPr>
          <w:sz w:val="16"/>
          <w:szCs w:val="16"/>
        </w:rPr>
        <w:t xml:space="preserve">        done = agent.learn(entry["prev_state"], entry["prev_action"], reward, current_state)</w:t>
      </w:r>
    </w:p>
    <w:p w14:paraId="70DA5219" w14:textId="77777777" w:rsidR="00743E52" w:rsidRPr="00E23D2C" w:rsidRDefault="00743E52" w:rsidP="00475B71">
      <w:pPr>
        <w:pStyle w:val="afc"/>
        <w:rPr>
          <w:sz w:val="16"/>
          <w:szCs w:val="16"/>
        </w:rPr>
      </w:pPr>
      <w:r w:rsidRPr="00E23D2C">
        <w:rPr>
          <w:sz w:val="16"/>
          <w:szCs w:val="16"/>
        </w:rPr>
        <w:t xml:space="preserve">        if done:</w:t>
      </w:r>
    </w:p>
    <w:p w14:paraId="028C81DF" w14:textId="77777777" w:rsidR="00743E52" w:rsidRPr="00E23D2C" w:rsidRDefault="00743E52" w:rsidP="00475B71">
      <w:pPr>
        <w:pStyle w:val="afc"/>
        <w:rPr>
          <w:sz w:val="16"/>
          <w:szCs w:val="16"/>
        </w:rPr>
      </w:pPr>
      <w:r w:rsidRPr="00E23D2C">
        <w:rPr>
          <w:sz w:val="16"/>
          <w:szCs w:val="16"/>
        </w:rPr>
        <w:t xml:space="preserve">            await _finish_training(step.simulation_id, entry)</w:t>
      </w:r>
    </w:p>
    <w:p w14:paraId="635EF3FE" w14:textId="77777777" w:rsidR="00743E52" w:rsidRPr="00E23D2C" w:rsidRDefault="00743E52" w:rsidP="00475B71">
      <w:pPr>
        <w:pStyle w:val="afc"/>
        <w:rPr>
          <w:sz w:val="16"/>
          <w:szCs w:val="16"/>
        </w:rPr>
      </w:pPr>
      <w:r w:rsidRPr="00E23D2C">
        <w:rPr>
          <w:sz w:val="16"/>
          <w:szCs w:val="16"/>
        </w:rPr>
        <w:t xml:space="preserve">            pct = 0.0</w:t>
      </w:r>
    </w:p>
    <w:p w14:paraId="4CC34904" w14:textId="77777777" w:rsidR="00743E52" w:rsidRPr="00E23D2C" w:rsidRDefault="00743E52" w:rsidP="00475B71">
      <w:pPr>
        <w:pStyle w:val="afc"/>
        <w:rPr>
          <w:sz w:val="16"/>
          <w:szCs w:val="16"/>
        </w:rPr>
      </w:pPr>
      <w:r w:rsidRPr="00E23D2C">
        <w:rPr>
          <w:sz w:val="16"/>
          <w:szCs w:val="16"/>
        </w:rPr>
        <w:t xml:space="preserve">            return ComputeReply(heaterPower=pct * 100)</w:t>
      </w:r>
    </w:p>
    <w:p w14:paraId="7AD504F4" w14:textId="77777777" w:rsidR="00743E52" w:rsidRPr="00E23D2C" w:rsidRDefault="00743E52" w:rsidP="00475B71">
      <w:pPr>
        <w:pStyle w:val="afc"/>
        <w:rPr>
          <w:sz w:val="16"/>
          <w:szCs w:val="16"/>
        </w:rPr>
      </w:pPr>
    </w:p>
    <w:p w14:paraId="592BF110" w14:textId="77777777" w:rsidR="00743E52" w:rsidRPr="00E23D2C" w:rsidRDefault="00743E52" w:rsidP="00475B71">
      <w:pPr>
        <w:pStyle w:val="afc"/>
        <w:rPr>
          <w:sz w:val="16"/>
          <w:szCs w:val="16"/>
        </w:rPr>
      </w:pPr>
      <w:r w:rsidRPr="00E23D2C">
        <w:rPr>
          <w:sz w:val="16"/>
          <w:szCs w:val="16"/>
        </w:rPr>
        <w:t xml:space="preserve">    pct, state_bins, action_bin = agent.act(step.room_temp, step.outdoor_temp)</w:t>
      </w:r>
    </w:p>
    <w:p w14:paraId="05CBC65D" w14:textId="77777777" w:rsidR="00743E52" w:rsidRPr="00E23D2C" w:rsidRDefault="00743E52" w:rsidP="00475B71">
      <w:pPr>
        <w:pStyle w:val="afc"/>
        <w:rPr>
          <w:sz w:val="16"/>
          <w:szCs w:val="16"/>
        </w:rPr>
      </w:pPr>
    </w:p>
    <w:p w14:paraId="75857F33" w14:textId="77777777" w:rsidR="00743E52" w:rsidRPr="00E23D2C" w:rsidRDefault="00743E52" w:rsidP="00475B71">
      <w:pPr>
        <w:pStyle w:val="afc"/>
        <w:rPr>
          <w:sz w:val="16"/>
          <w:szCs w:val="16"/>
        </w:rPr>
      </w:pPr>
      <w:r w:rsidRPr="00E23D2C">
        <w:rPr>
          <w:sz w:val="16"/>
          <w:szCs w:val="16"/>
        </w:rPr>
        <w:t xml:space="preserve">    entry["prev_state"] = state_bins</w:t>
      </w:r>
    </w:p>
    <w:p w14:paraId="1D6DC82F" w14:textId="77777777" w:rsidR="00743E52" w:rsidRPr="00E23D2C" w:rsidRDefault="00743E52" w:rsidP="00475B71">
      <w:pPr>
        <w:pStyle w:val="afc"/>
        <w:rPr>
          <w:sz w:val="16"/>
          <w:szCs w:val="16"/>
        </w:rPr>
      </w:pPr>
      <w:r w:rsidRPr="00E23D2C">
        <w:rPr>
          <w:sz w:val="16"/>
          <w:szCs w:val="16"/>
        </w:rPr>
        <w:t xml:space="preserve">    entry["prev_action"] = action_bin</w:t>
      </w:r>
    </w:p>
    <w:p w14:paraId="17A561E8" w14:textId="77777777" w:rsidR="00743E52" w:rsidRPr="00E23D2C" w:rsidRDefault="00743E52" w:rsidP="00475B71">
      <w:pPr>
        <w:pStyle w:val="afc"/>
        <w:rPr>
          <w:sz w:val="16"/>
          <w:szCs w:val="16"/>
        </w:rPr>
      </w:pPr>
      <w:r w:rsidRPr="00E23D2C">
        <w:rPr>
          <w:sz w:val="16"/>
          <w:szCs w:val="16"/>
        </w:rPr>
        <w:t xml:space="preserve">    entry["prev_pct"] = pct</w:t>
      </w:r>
    </w:p>
    <w:p w14:paraId="3EA9C8EA" w14:textId="77777777" w:rsidR="00743E52" w:rsidRPr="00E23D2C" w:rsidRDefault="00743E52" w:rsidP="00475B71">
      <w:pPr>
        <w:pStyle w:val="afc"/>
        <w:rPr>
          <w:sz w:val="16"/>
          <w:szCs w:val="16"/>
        </w:rPr>
      </w:pPr>
      <w:r w:rsidRPr="00E23D2C">
        <w:rPr>
          <w:sz w:val="16"/>
          <w:szCs w:val="16"/>
        </w:rPr>
        <w:t xml:space="preserve">    entry["prev_setpoint"] = step.setpoint_temp</w:t>
      </w:r>
    </w:p>
    <w:p w14:paraId="128D855D" w14:textId="77777777" w:rsidR="00743E52" w:rsidRPr="00E23D2C" w:rsidRDefault="00743E52" w:rsidP="00475B71">
      <w:pPr>
        <w:pStyle w:val="afc"/>
        <w:rPr>
          <w:sz w:val="16"/>
          <w:szCs w:val="16"/>
        </w:rPr>
      </w:pPr>
    </w:p>
    <w:p w14:paraId="5A41F7C8" w14:textId="77777777" w:rsidR="00743E52" w:rsidRPr="00E23D2C" w:rsidRDefault="00743E52" w:rsidP="00475B71">
      <w:pPr>
        <w:pStyle w:val="afc"/>
        <w:rPr>
          <w:sz w:val="16"/>
          <w:szCs w:val="16"/>
        </w:rPr>
      </w:pPr>
      <w:r w:rsidRPr="00E23D2C">
        <w:rPr>
          <w:sz w:val="16"/>
          <w:szCs w:val="16"/>
        </w:rPr>
        <w:t xml:space="preserve">    return ComputeReply(heaterPower=pct * 100)</w:t>
      </w:r>
    </w:p>
    <w:p w14:paraId="2FCB99EF" w14:textId="77777777" w:rsidR="00743E52" w:rsidRPr="00E23D2C" w:rsidRDefault="00743E52" w:rsidP="00475B71">
      <w:pPr>
        <w:pStyle w:val="afc"/>
        <w:rPr>
          <w:sz w:val="16"/>
          <w:szCs w:val="16"/>
        </w:rPr>
      </w:pPr>
    </w:p>
    <w:p w14:paraId="30DD3D57" w14:textId="77777777" w:rsidR="00743E52" w:rsidRPr="00E23D2C" w:rsidRDefault="00743E52" w:rsidP="00475B71">
      <w:pPr>
        <w:pStyle w:val="afc"/>
        <w:rPr>
          <w:sz w:val="16"/>
          <w:szCs w:val="16"/>
        </w:rPr>
      </w:pPr>
      <w:r w:rsidRPr="00E23D2C">
        <w:rPr>
          <w:sz w:val="16"/>
          <w:szCs w:val="16"/>
        </w:rPr>
        <w:t>async def _finish_training(sim_id: int, entry: Dict) -&gt; None:</w:t>
      </w:r>
    </w:p>
    <w:p w14:paraId="32871271" w14:textId="77777777" w:rsidR="00743E52" w:rsidRPr="00E23D2C" w:rsidRDefault="00743E52" w:rsidP="00475B71">
      <w:pPr>
        <w:pStyle w:val="afc"/>
        <w:rPr>
          <w:sz w:val="16"/>
          <w:szCs w:val="16"/>
        </w:rPr>
      </w:pPr>
      <w:r w:rsidRPr="00E23D2C">
        <w:rPr>
          <w:sz w:val="16"/>
          <w:szCs w:val="16"/>
        </w:rPr>
        <w:t xml:space="preserve">    agent: QLearningAgent = entry["agent"]</w:t>
      </w:r>
    </w:p>
    <w:p w14:paraId="02DB38BE" w14:textId="77777777" w:rsidR="00743E52" w:rsidRPr="00E23D2C" w:rsidRDefault="00743E52" w:rsidP="00475B71">
      <w:pPr>
        <w:pStyle w:val="afc"/>
        <w:rPr>
          <w:sz w:val="16"/>
          <w:szCs w:val="16"/>
        </w:rPr>
      </w:pPr>
      <w:r w:rsidRPr="00E23D2C">
        <w:rPr>
          <w:sz w:val="16"/>
          <w:szCs w:val="16"/>
        </w:rPr>
        <w:t xml:space="preserve">    room_id = entry["room_id"]</w:t>
      </w:r>
    </w:p>
    <w:p w14:paraId="2F1C93A3" w14:textId="77777777" w:rsidR="00743E52" w:rsidRPr="00E23D2C" w:rsidRDefault="00743E52" w:rsidP="00475B71">
      <w:pPr>
        <w:pStyle w:val="afc"/>
        <w:rPr>
          <w:sz w:val="16"/>
          <w:szCs w:val="16"/>
        </w:rPr>
      </w:pPr>
    </w:p>
    <w:p w14:paraId="76589A0C" w14:textId="77777777" w:rsidR="00743E52" w:rsidRPr="00E23D2C" w:rsidRDefault="00743E52" w:rsidP="00475B71">
      <w:pPr>
        <w:pStyle w:val="afc"/>
        <w:rPr>
          <w:sz w:val="16"/>
          <w:szCs w:val="16"/>
        </w:rPr>
      </w:pPr>
      <w:r w:rsidRPr="00E23D2C">
        <w:rPr>
          <w:sz w:val="16"/>
          <w:szCs w:val="16"/>
        </w:rPr>
        <w:t xml:space="preserve">    model_id = await _persist_model(</w:t>
      </w:r>
    </w:p>
    <w:p w14:paraId="401ABA4B" w14:textId="77777777" w:rsidR="00743E52" w:rsidRPr="00E23D2C" w:rsidRDefault="00743E52" w:rsidP="00475B71">
      <w:pPr>
        <w:pStyle w:val="afc"/>
        <w:rPr>
          <w:sz w:val="16"/>
          <w:szCs w:val="16"/>
        </w:rPr>
      </w:pPr>
      <w:r w:rsidRPr="00E23D2C">
        <w:rPr>
          <w:sz w:val="16"/>
          <w:szCs w:val="16"/>
        </w:rPr>
        <w:t xml:space="preserve">        sim_id,</w:t>
      </w:r>
    </w:p>
    <w:p w14:paraId="5C699381" w14:textId="77777777" w:rsidR="00743E52" w:rsidRPr="00E23D2C" w:rsidRDefault="00743E52" w:rsidP="00475B71">
      <w:pPr>
        <w:pStyle w:val="afc"/>
        <w:rPr>
          <w:sz w:val="16"/>
          <w:szCs w:val="16"/>
        </w:rPr>
      </w:pPr>
      <w:r w:rsidRPr="00E23D2C">
        <w:rPr>
          <w:sz w:val="16"/>
          <w:szCs w:val="16"/>
        </w:rPr>
        <w:t xml:space="preserve">        room_id,</w:t>
      </w:r>
    </w:p>
    <w:p w14:paraId="594CA7E9" w14:textId="77777777" w:rsidR="00743E52" w:rsidRPr="00E23D2C" w:rsidRDefault="00743E52" w:rsidP="00475B71">
      <w:pPr>
        <w:pStyle w:val="afc"/>
        <w:rPr>
          <w:sz w:val="16"/>
          <w:szCs w:val="16"/>
        </w:rPr>
      </w:pPr>
      <w:r w:rsidRPr="00E23D2C">
        <w:rPr>
          <w:sz w:val="16"/>
          <w:szCs w:val="16"/>
        </w:rPr>
        <w:lastRenderedPageBreak/>
        <w:t xml:space="preserve">        agent.q_table,</w:t>
      </w:r>
    </w:p>
    <w:p w14:paraId="6CD26CA2" w14:textId="77777777" w:rsidR="00743E52" w:rsidRPr="00E23D2C" w:rsidRDefault="00743E52" w:rsidP="00475B71">
      <w:pPr>
        <w:pStyle w:val="afc"/>
        <w:rPr>
          <w:sz w:val="16"/>
          <w:szCs w:val="16"/>
        </w:rPr>
      </w:pPr>
      <w:r w:rsidRPr="00E23D2C">
        <w:rPr>
          <w:sz w:val="16"/>
          <w:szCs w:val="16"/>
        </w:rPr>
        <w:t xml:space="preserve">        agent.last_total or 0.0,</w:t>
      </w:r>
    </w:p>
    <w:p w14:paraId="5F9E7EA2" w14:textId="77777777" w:rsidR="00743E52" w:rsidRPr="00E23D2C" w:rsidRDefault="00743E52" w:rsidP="00475B71">
      <w:pPr>
        <w:pStyle w:val="afc"/>
        <w:rPr>
          <w:sz w:val="16"/>
          <w:szCs w:val="16"/>
        </w:rPr>
      </w:pPr>
      <w:r w:rsidRPr="00E23D2C">
        <w:rPr>
          <w:sz w:val="16"/>
          <w:szCs w:val="16"/>
        </w:rPr>
        <w:t xml:space="preserve">        agent.last_avg or 0.0,</w:t>
      </w:r>
    </w:p>
    <w:p w14:paraId="5E6CE963" w14:textId="77777777" w:rsidR="00743E52" w:rsidRPr="00E23D2C" w:rsidRDefault="00743E52" w:rsidP="00475B71">
      <w:pPr>
        <w:pStyle w:val="afc"/>
        <w:rPr>
          <w:sz w:val="16"/>
          <w:szCs w:val="16"/>
        </w:rPr>
      </w:pPr>
      <w:r w:rsidRPr="00E23D2C">
        <w:rPr>
          <w:sz w:val="16"/>
          <w:szCs w:val="16"/>
        </w:rPr>
        <w:t xml:space="preserve">        agent.returns,</w:t>
      </w:r>
    </w:p>
    <w:p w14:paraId="13426152" w14:textId="77777777" w:rsidR="00743E52" w:rsidRPr="00E23D2C" w:rsidRDefault="00743E52" w:rsidP="00475B71">
      <w:pPr>
        <w:pStyle w:val="afc"/>
        <w:rPr>
          <w:sz w:val="16"/>
          <w:szCs w:val="16"/>
        </w:rPr>
      </w:pPr>
      <w:r w:rsidRPr="00E23D2C">
        <w:rPr>
          <w:sz w:val="16"/>
          <w:szCs w:val="16"/>
        </w:rPr>
        <w:t xml:space="preserve">        entry["lr"],</w:t>
      </w:r>
    </w:p>
    <w:p w14:paraId="749C3EE8" w14:textId="77777777" w:rsidR="00743E52" w:rsidRPr="00E23D2C" w:rsidRDefault="00743E52" w:rsidP="00475B71">
      <w:pPr>
        <w:pStyle w:val="afc"/>
        <w:rPr>
          <w:sz w:val="16"/>
          <w:szCs w:val="16"/>
        </w:rPr>
      </w:pPr>
      <w:r w:rsidRPr="00E23D2C">
        <w:rPr>
          <w:sz w:val="16"/>
          <w:szCs w:val="16"/>
        </w:rPr>
        <w:t xml:space="preserve">        entry["gamma"],</w:t>
      </w:r>
    </w:p>
    <w:p w14:paraId="29264C5C" w14:textId="77777777" w:rsidR="00743E52" w:rsidRPr="00E23D2C" w:rsidRDefault="00743E52" w:rsidP="00475B71">
      <w:pPr>
        <w:pStyle w:val="afc"/>
        <w:rPr>
          <w:sz w:val="16"/>
          <w:szCs w:val="16"/>
        </w:rPr>
      </w:pPr>
      <w:r w:rsidRPr="00E23D2C">
        <w:rPr>
          <w:sz w:val="16"/>
          <w:szCs w:val="16"/>
        </w:rPr>
        <w:t xml:space="preserve">        entry["eps"],</w:t>
      </w:r>
    </w:p>
    <w:p w14:paraId="3D4C257C" w14:textId="77777777" w:rsidR="00743E52" w:rsidRPr="00E23D2C" w:rsidRDefault="00743E52" w:rsidP="00475B71">
      <w:pPr>
        <w:pStyle w:val="afc"/>
        <w:rPr>
          <w:sz w:val="16"/>
          <w:szCs w:val="16"/>
        </w:rPr>
      </w:pPr>
      <w:r w:rsidRPr="00E23D2C">
        <w:rPr>
          <w:sz w:val="16"/>
          <w:szCs w:val="16"/>
        </w:rPr>
        <w:t xml:space="preserve">    )</w:t>
      </w:r>
    </w:p>
    <w:p w14:paraId="2D46EB80" w14:textId="77777777" w:rsidR="00743E52" w:rsidRPr="00E23D2C" w:rsidRDefault="00743E52" w:rsidP="00475B71">
      <w:pPr>
        <w:pStyle w:val="afc"/>
        <w:rPr>
          <w:sz w:val="16"/>
          <w:szCs w:val="16"/>
        </w:rPr>
      </w:pPr>
      <w:r w:rsidRPr="00E23D2C">
        <w:rPr>
          <w:sz w:val="16"/>
          <w:szCs w:val="16"/>
        </w:rPr>
        <w:t xml:space="preserve">    logger.info("Model %s for room %s saved, trainer removed", model_id, room_id)</w:t>
      </w:r>
    </w:p>
    <w:p w14:paraId="14C56518" w14:textId="77777777" w:rsidR="00743E52" w:rsidRPr="00E23D2C" w:rsidRDefault="00743E52" w:rsidP="00475B71">
      <w:pPr>
        <w:pStyle w:val="afc"/>
        <w:rPr>
          <w:sz w:val="16"/>
          <w:szCs w:val="16"/>
        </w:rPr>
      </w:pPr>
      <w:r w:rsidRPr="00E23D2C">
        <w:rPr>
          <w:sz w:val="16"/>
          <w:szCs w:val="16"/>
        </w:rPr>
        <w:t xml:space="preserve">    app.state.trainers.pop(sim_id, None)</w:t>
      </w:r>
    </w:p>
    <w:p w14:paraId="73C40A27" w14:textId="77777777" w:rsidR="00743E52" w:rsidRPr="00E23D2C" w:rsidRDefault="00743E52" w:rsidP="00475B71">
      <w:pPr>
        <w:pStyle w:val="afc"/>
        <w:rPr>
          <w:sz w:val="16"/>
          <w:szCs w:val="16"/>
        </w:rPr>
      </w:pPr>
    </w:p>
    <w:p w14:paraId="5487D24A" w14:textId="77777777" w:rsidR="00743E52" w:rsidRPr="00E23D2C" w:rsidRDefault="00743E52" w:rsidP="00475B71">
      <w:pPr>
        <w:pStyle w:val="afc"/>
        <w:rPr>
          <w:sz w:val="16"/>
          <w:szCs w:val="16"/>
        </w:rPr>
      </w:pPr>
      <w:r w:rsidRPr="00E23D2C">
        <w:rPr>
          <w:sz w:val="16"/>
          <w:szCs w:val="16"/>
        </w:rPr>
        <w:t>async def _persist_model(</w:t>
      </w:r>
    </w:p>
    <w:p w14:paraId="799B5086" w14:textId="77777777" w:rsidR="00743E52" w:rsidRPr="00E23D2C" w:rsidRDefault="00743E52" w:rsidP="00475B71">
      <w:pPr>
        <w:pStyle w:val="afc"/>
        <w:rPr>
          <w:sz w:val="16"/>
          <w:szCs w:val="16"/>
        </w:rPr>
      </w:pPr>
      <w:r w:rsidRPr="00E23D2C">
        <w:rPr>
          <w:sz w:val="16"/>
          <w:szCs w:val="16"/>
        </w:rPr>
        <w:t xml:space="preserve">    sim_id: int,</w:t>
      </w:r>
    </w:p>
    <w:p w14:paraId="566D173E" w14:textId="77777777" w:rsidR="00743E52" w:rsidRPr="00E23D2C" w:rsidRDefault="00743E52" w:rsidP="00475B71">
      <w:pPr>
        <w:pStyle w:val="afc"/>
        <w:rPr>
          <w:sz w:val="16"/>
          <w:szCs w:val="16"/>
        </w:rPr>
      </w:pPr>
      <w:r w:rsidRPr="00E23D2C">
        <w:rPr>
          <w:sz w:val="16"/>
          <w:szCs w:val="16"/>
        </w:rPr>
        <w:t xml:space="preserve">    room_id: int,</w:t>
      </w:r>
    </w:p>
    <w:p w14:paraId="32219B63" w14:textId="77777777" w:rsidR="00743E52" w:rsidRPr="00E23D2C" w:rsidRDefault="00743E52" w:rsidP="00475B71">
      <w:pPr>
        <w:pStyle w:val="afc"/>
        <w:rPr>
          <w:sz w:val="16"/>
          <w:szCs w:val="16"/>
        </w:rPr>
      </w:pPr>
      <w:r w:rsidRPr="00E23D2C">
        <w:rPr>
          <w:sz w:val="16"/>
          <w:szCs w:val="16"/>
        </w:rPr>
        <w:t xml:space="preserve">    q_table: np.ndarray,</w:t>
      </w:r>
    </w:p>
    <w:p w14:paraId="4E52F417" w14:textId="77777777" w:rsidR="00743E52" w:rsidRPr="00E23D2C" w:rsidRDefault="00743E52" w:rsidP="00475B71">
      <w:pPr>
        <w:pStyle w:val="afc"/>
        <w:rPr>
          <w:sz w:val="16"/>
          <w:szCs w:val="16"/>
        </w:rPr>
      </w:pPr>
      <w:r w:rsidRPr="00E23D2C">
        <w:rPr>
          <w:sz w:val="16"/>
          <w:szCs w:val="16"/>
        </w:rPr>
        <w:t xml:space="preserve">    total_return: float,</w:t>
      </w:r>
    </w:p>
    <w:p w14:paraId="5F6AE900" w14:textId="77777777" w:rsidR="00743E52" w:rsidRPr="00E23D2C" w:rsidRDefault="00743E52" w:rsidP="00475B71">
      <w:pPr>
        <w:pStyle w:val="afc"/>
        <w:rPr>
          <w:sz w:val="16"/>
          <w:szCs w:val="16"/>
        </w:rPr>
      </w:pPr>
      <w:r w:rsidRPr="00E23D2C">
        <w:rPr>
          <w:sz w:val="16"/>
          <w:szCs w:val="16"/>
        </w:rPr>
        <w:t xml:space="preserve">    avg_return: float,</w:t>
      </w:r>
    </w:p>
    <w:p w14:paraId="23798C41" w14:textId="77777777" w:rsidR="00743E52" w:rsidRPr="00E23D2C" w:rsidRDefault="00743E52" w:rsidP="00475B71">
      <w:pPr>
        <w:pStyle w:val="afc"/>
        <w:rPr>
          <w:sz w:val="16"/>
          <w:szCs w:val="16"/>
        </w:rPr>
      </w:pPr>
      <w:r w:rsidRPr="00E23D2C">
        <w:rPr>
          <w:sz w:val="16"/>
          <w:szCs w:val="16"/>
        </w:rPr>
        <w:t xml:space="preserve">    episode_log: list[dict],</w:t>
      </w:r>
    </w:p>
    <w:p w14:paraId="090658A2" w14:textId="77777777" w:rsidR="00743E52" w:rsidRPr="00E23D2C" w:rsidRDefault="00743E52" w:rsidP="00475B71">
      <w:pPr>
        <w:pStyle w:val="afc"/>
        <w:rPr>
          <w:sz w:val="16"/>
          <w:szCs w:val="16"/>
        </w:rPr>
      </w:pPr>
      <w:r w:rsidRPr="00E23D2C">
        <w:rPr>
          <w:sz w:val="16"/>
          <w:szCs w:val="16"/>
        </w:rPr>
        <w:t xml:space="preserve">    lr: float,</w:t>
      </w:r>
    </w:p>
    <w:p w14:paraId="5382E91C" w14:textId="77777777" w:rsidR="00743E52" w:rsidRPr="00E23D2C" w:rsidRDefault="00743E52" w:rsidP="00475B71">
      <w:pPr>
        <w:pStyle w:val="afc"/>
        <w:rPr>
          <w:sz w:val="16"/>
          <w:szCs w:val="16"/>
        </w:rPr>
      </w:pPr>
      <w:r w:rsidRPr="00E23D2C">
        <w:rPr>
          <w:sz w:val="16"/>
          <w:szCs w:val="16"/>
        </w:rPr>
        <w:t xml:space="preserve">    gamma: float,</w:t>
      </w:r>
    </w:p>
    <w:p w14:paraId="6035C218" w14:textId="77777777" w:rsidR="00743E52" w:rsidRPr="00E23D2C" w:rsidRDefault="00743E52" w:rsidP="00475B71">
      <w:pPr>
        <w:pStyle w:val="afc"/>
        <w:rPr>
          <w:sz w:val="16"/>
          <w:szCs w:val="16"/>
        </w:rPr>
      </w:pPr>
      <w:r w:rsidRPr="00E23D2C">
        <w:rPr>
          <w:sz w:val="16"/>
          <w:szCs w:val="16"/>
        </w:rPr>
        <w:t xml:space="preserve">    eps: float,</w:t>
      </w:r>
    </w:p>
    <w:p w14:paraId="0963F447" w14:textId="77777777" w:rsidR="00743E52" w:rsidRPr="00E23D2C" w:rsidRDefault="00743E52" w:rsidP="00475B71">
      <w:pPr>
        <w:pStyle w:val="afc"/>
        <w:rPr>
          <w:sz w:val="16"/>
          <w:szCs w:val="16"/>
        </w:rPr>
      </w:pPr>
      <w:r w:rsidRPr="00E23D2C">
        <w:rPr>
          <w:sz w:val="16"/>
          <w:szCs w:val="16"/>
        </w:rPr>
        <w:t>) -&gt; str:</w:t>
      </w:r>
    </w:p>
    <w:p w14:paraId="5A9F0E4D" w14:textId="77777777" w:rsidR="00743E52" w:rsidRPr="00E23D2C" w:rsidRDefault="00743E52" w:rsidP="00475B71">
      <w:pPr>
        <w:pStyle w:val="afc"/>
        <w:rPr>
          <w:sz w:val="16"/>
          <w:szCs w:val="16"/>
        </w:rPr>
      </w:pPr>
      <w:r w:rsidRPr="00E23D2C">
        <w:rPr>
          <w:sz w:val="16"/>
          <w:szCs w:val="16"/>
        </w:rPr>
        <w:t xml:space="preserve">    try:</w:t>
      </w:r>
    </w:p>
    <w:p w14:paraId="22F476E4" w14:textId="77777777" w:rsidR="00743E52" w:rsidRPr="00E23D2C" w:rsidRDefault="00743E52" w:rsidP="00475B71">
      <w:pPr>
        <w:pStyle w:val="afc"/>
        <w:rPr>
          <w:sz w:val="16"/>
          <w:szCs w:val="16"/>
        </w:rPr>
      </w:pPr>
      <w:r w:rsidRPr="00E23D2C">
        <w:rPr>
          <w:sz w:val="16"/>
          <w:szCs w:val="16"/>
        </w:rPr>
        <w:t xml:space="preserve">        async with httpx.AsyncClient() as client:</w:t>
      </w:r>
    </w:p>
    <w:p w14:paraId="1781D748" w14:textId="77777777" w:rsidR="00743E52" w:rsidRPr="00E23D2C" w:rsidRDefault="00743E52" w:rsidP="00475B71">
      <w:pPr>
        <w:pStyle w:val="afc"/>
        <w:rPr>
          <w:sz w:val="16"/>
          <w:szCs w:val="16"/>
        </w:rPr>
      </w:pPr>
      <w:r w:rsidRPr="00E23D2C">
        <w:rPr>
          <w:sz w:val="16"/>
          <w:szCs w:val="16"/>
        </w:rPr>
        <w:t xml:space="preserve">            resp = await client.post(</w:t>
      </w:r>
    </w:p>
    <w:p w14:paraId="6B2C9F73" w14:textId="77777777" w:rsidR="00743E52" w:rsidRPr="00E23D2C" w:rsidRDefault="00743E52" w:rsidP="00475B71">
      <w:pPr>
        <w:pStyle w:val="afc"/>
        <w:rPr>
          <w:sz w:val="16"/>
          <w:szCs w:val="16"/>
        </w:rPr>
      </w:pPr>
      <w:r w:rsidRPr="00E23D2C">
        <w:rPr>
          <w:sz w:val="16"/>
          <w:szCs w:val="16"/>
        </w:rPr>
        <w:t xml:space="preserve">                f"{STORE_API}/models/room-models/{room_id}",</w:t>
      </w:r>
    </w:p>
    <w:p w14:paraId="29EDE4C2" w14:textId="77777777" w:rsidR="00743E52" w:rsidRPr="00E23D2C" w:rsidRDefault="00743E52" w:rsidP="00475B71">
      <w:pPr>
        <w:pStyle w:val="afc"/>
        <w:rPr>
          <w:sz w:val="16"/>
          <w:szCs w:val="16"/>
        </w:rPr>
      </w:pPr>
      <w:r w:rsidRPr="00E23D2C">
        <w:rPr>
          <w:sz w:val="16"/>
          <w:szCs w:val="16"/>
        </w:rPr>
        <w:t xml:space="preserve">                json={</w:t>
      </w:r>
    </w:p>
    <w:p w14:paraId="266DA232" w14:textId="77777777" w:rsidR="00743E52" w:rsidRPr="00E23D2C" w:rsidRDefault="00743E52" w:rsidP="00475B71">
      <w:pPr>
        <w:pStyle w:val="afc"/>
        <w:rPr>
          <w:sz w:val="16"/>
          <w:szCs w:val="16"/>
        </w:rPr>
      </w:pPr>
      <w:r w:rsidRPr="00E23D2C">
        <w:rPr>
          <w:sz w:val="16"/>
          <w:szCs w:val="16"/>
        </w:rPr>
        <w:t xml:space="preserve">                    "type": "RL",</w:t>
      </w:r>
    </w:p>
    <w:p w14:paraId="56F42916" w14:textId="77777777" w:rsidR="00743E52" w:rsidRPr="00E23D2C" w:rsidRDefault="00743E52" w:rsidP="00475B71">
      <w:pPr>
        <w:pStyle w:val="afc"/>
        <w:rPr>
          <w:sz w:val="16"/>
          <w:szCs w:val="16"/>
        </w:rPr>
      </w:pPr>
      <w:r w:rsidRPr="00E23D2C">
        <w:rPr>
          <w:sz w:val="16"/>
          <w:szCs w:val="16"/>
        </w:rPr>
        <w:t xml:space="preserve">                    "description": (</w:t>
      </w:r>
    </w:p>
    <w:p w14:paraId="6FD9116C" w14:textId="77777777" w:rsidR="00743E52" w:rsidRPr="00E23D2C" w:rsidRDefault="00743E52" w:rsidP="00475B71">
      <w:pPr>
        <w:pStyle w:val="afc"/>
        <w:rPr>
          <w:sz w:val="16"/>
          <w:szCs w:val="16"/>
        </w:rPr>
      </w:pPr>
      <w:r w:rsidRPr="00E23D2C">
        <w:rPr>
          <w:sz w:val="16"/>
          <w:szCs w:val="16"/>
        </w:rPr>
        <w:t xml:space="preserve">                        f"| 2-D Q-table (sim {sim_id}) | "</w:t>
      </w:r>
    </w:p>
    <w:p w14:paraId="757E53AB" w14:textId="77777777" w:rsidR="00743E52" w:rsidRPr="00E23D2C" w:rsidRDefault="00743E52" w:rsidP="00475B71">
      <w:pPr>
        <w:pStyle w:val="afc"/>
        <w:rPr>
          <w:sz w:val="16"/>
          <w:szCs w:val="16"/>
        </w:rPr>
      </w:pPr>
      <w:r w:rsidRPr="00E23D2C">
        <w:rPr>
          <w:sz w:val="16"/>
          <w:szCs w:val="16"/>
        </w:rPr>
        <w:t xml:space="preserve">                        f"lr={lr:.3f}, gamma={gamma:.3f}, eps={eps:.3f} |"</w:t>
      </w:r>
    </w:p>
    <w:p w14:paraId="0A5CB5A5" w14:textId="77777777" w:rsidR="00743E52" w:rsidRPr="00E23D2C" w:rsidRDefault="00743E52" w:rsidP="00475B71">
      <w:pPr>
        <w:pStyle w:val="afc"/>
        <w:rPr>
          <w:sz w:val="16"/>
          <w:szCs w:val="16"/>
        </w:rPr>
      </w:pPr>
      <w:r w:rsidRPr="00E23D2C">
        <w:rPr>
          <w:sz w:val="16"/>
          <w:szCs w:val="16"/>
        </w:rPr>
        <w:t xml:space="preserve">                        f"total={total_return:.1f}, avg={avg_return:.3f} |"</w:t>
      </w:r>
    </w:p>
    <w:p w14:paraId="21B12B6C" w14:textId="77777777" w:rsidR="00743E52" w:rsidRPr="00E23D2C" w:rsidRDefault="00743E52" w:rsidP="00475B71">
      <w:pPr>
        <w:pStyle w:val="afc"/>
        <w:rPr>
          <w:sz w:val="16"/>
          <w:szCs w:val="16"/>
        </w:rPr>
      </w:pPr>
      <w:r w:rsidRPr="00E23D2C">
        <w:rPr>
          <w:sz w:val="16"/>
          <w:szCs w:val="16"/>
        </w:rPr>
        <w:t xml:space="preserve">                    ),</w:t>
      </w:r>
    </w:p>
    <w:p w14:paraId="24DB95B8" w14:textId="77777777" w:rsidR="00743E52" w:rsidRPr="00E23D2C" w:rsidRDefault="00743E52" w:rsidP="00475B71">
      <w:pPr>
        <w:pStyle w:val="afc"/>
        <w:rPr>
          <w:sz w:val="16"/>
          <w:szCs w:val="16"/>
        </w:rPr>
      </w:pPr>
      <w:r w:rsidRPr="00E23D2C">
        <w:rPr>
          <w:sz w:val="16"/>
          <w:szCs w:val="16"/>
        </w:rPr>
        <w:t xml:space="preserve">                },</w:t>
      </w:r>
    </w:p>
    <w:p w14:paraId="170B7243" w14:textId="77777777" w:rsidR="00743E52" w:rsidRPr="00E23D2C" w:rsidRDefault="00743E52" w:rsidP="00475B71">
      <w:pPr>
        <w:pStyle w:val="afc"/>
        <w:rPr>
          <w:sz w:val="16"/>
          <w:szCs w:val="16"/>
        </w:rPr>
      </w:pPr>
      <w:r w:rsidRPr="00E23D2C">
        <w:rPr>
          <w:sz w:val="16"/>
          <w:szCs w:val="16"/>
        </w:rPr>
        <w:t xml:space="preserve">                timeout=10,</w:t>
      </w:r>
    </w:p>
    <w:p w14:paraId="2D2B3395" w14:textId="77777777" w:rsidR="00743E52" w:rsidRPr="00E23D2C" w:rsidRDefault="00743E52" w:rsidP="00475B71">
      <w:pPr>
        <w:pStyle w:val="afc"/>
        <w:rPr>
          <w:sz w:val="16"/>
          <w:szCs w:val="16"/>
        </w:rPr>
      </w:pPr>
      <w:r w:rsidRPr="00E23D2C">
        <w:rPr>
          <w:sz w:val="16"/>
          <w:szCs w:val="16"/>
        </w:rPr>
        <w:t xml:space="preserve">            )</w:t>
      </w:r>
    </w:p>
    <w:p w14:paraId="6D669A4A" w14:textId="77777777" w:rsidR="00743E52" w:rsidRPr="00E23D2C" w:rsidRDefault="00743E52" w:rsidP="00475B71">
      <w:pPr>
        <w:pStyle w:val="afc"/>
        <w:rPr>
          <w:sz w:val="16"/>
          <w:szCs w:val="16"/>
        </w:rPr>
      </w:pPr>
      <w:r w:rsidRPr="00E23D2C">
        <w:rPr>
          <w:sz w:val="16"/>
          <w:szCs w:val="16"/>
        </w:rPr>
        <w:t xml:space="preserve">            resp.raise_for_status()</w:t>
      </w:r>
    </w:p>
    <w:p w14:paraId="143A0DCF" w14:textId="77777777" w:rsidR="00743E52" w:rsidRPr="00E23D2C" w:rsidRDefault="00743E52" w:rsidP="00475B71">
      <w:pPr>
        <w:pStyle w:val="afc"/>
        <w:rPr>
          <w:sz w:val="16"/>
          <w:szCs w:val="16"/>
        </w:rPr>
      </w:pPr>
      <w:r w:rsidRPr="00E23D2C">
        <w:rPr>
          <w:sz w:val="16"/>
          <w:szCs w:val="16"/>
        </w:rPr>
        <w:t xml:space="preserve">            model_id = resp.json().get("id") or resp.json().get("modelId")</w:t>
      </w:r>
    </w:p>
    <w:p w14:paraId="12307AAB" w14:textId="77777777" w:rsidR="00743E52" w:rsidRPr="00E23D2C" w:rsidRDefault="00743E52" w:rsidP="00475B71">
      <w:pPr>
        <w:pStyle w:val="afc"/>
        <w:rPr>
          <w:sz w:val="16"/>
          <w:szCs w:val="16"/>
        </w:rPr>
      </w:pPr>
      <w:r w:rsidRPr="00E23D2C">
        <w:rPr>
          <w:sz w:val="16"/>
          <w:szCs w:val="16"/>
        </w:rPr>
        <w:t xml:space="preserve">    except Exception as exc:</w:t>
      </w:r>
    </w:p>
    <w:p w14:paraId="68DEBC00" w14:textId="77777777" w:rsidR="00743E52" w:rsidRPr="00E23D2C" w:rsidRDefault="00743E52" w:rsidP="00475B71">
      <w:pPr>
        <w:pStyle w:val="afc"/>
        <w:rPr>
          <w:sz w:val="16"/>
          <w:szCs w:val="16"/>
        </w:rPr>
      </w:pPr>
      <w:r w:rsidRPr="00E23D2C">
        <w:rPr>
          <w:sz w:val="16"/>
          <w:szCs w:val="16"/>
        </w:rPr>
        <w:t xml:space="preserve">        logger.info("STORE_API error: %s", exc)</w:t>
      </w:r>
    </w:p>
    <w:p w14:paraId="43DF2996" w14:textId="77777777" w:rsidR="00743E52" w:rsidRPr="00E23D2C" w:rsidRDefault="00743E52" w:rsidP="00475B71">
      <w:pPr>
        <w:pStyle w:val="afc"/>
        <w:rPr>
          <w:sz w:val="16"/>
          <w:szCs w:val="16"/>
        </w:rPr>
      </w:pPr>
      <w:r w:rsidRPr="00E23D2C">
        <w:rPr>
          <w:sz w:val="16"/>
          <w:szCs w:val="16"/>
        </w:rPr>
        <w:t xml:space="preserve">        model_id = "error"</w:t>
      </w:r>
    </w:p>
    <w:p w14:paraId="634B344F" w14:textId="77777777" w:rsidR="00743E52" w:rsidRPr="00E23D2C" w:rsidRDefault="00743E52" w:rsidP="00475B71">
      <w:pPr>
        <w:pStyle w:val="afc"/>
        <w:rPr>
          <w:sz w:val="16"/>
          <w:szCs w:val="16"/>
        </w:rPr>
      </w:pPr>
    </w:p>
    <w:p w14:paraId="5722AC37" w14:textId="77777777" w:rsidR="00743E52" w:rsidRPr="00E23D2C" w:rsidRDefault="00743E52" w:rsidP="00475B71">
      <w:pPr>
        <w:pStyle w:val="afc"/>
        <w:rPr>
          <w:sz w:val="16"/>
          <w:szCs w:val="16"/>
        </w:rPr>
      </w:pPr>
      <w:r w:rsidRPr="00E23D2C">
        <w:rPr>
          <w:sz w:val="16"/>
          <w:szCs w:val="16"/>
        </w:rPr>
        <w:t xml:space="preserve">    out_dir = BASE_DIR / f"room-{room_id}" / f"model-{model_id}"</w:t>
      </w:r>
    </w:p>
    <w:p w14:paraId="68359AF0" w14:textId="77777777" w:rsidR="00743E52" w:rsidRPr="00E23D2C" w:rsidRDefault="00743E52" w:rsidP="00475B71">
      <w:pPr>
        <w:pStyle w:val="afc"/>
        <w:rPr>
          <w:sz w:val="16"/>
          <w:szCs w:val="16"/>
        </w:rPr>
      </w:pPr>
      <w:r w:rsidRPr="00E23D2C">
        <w:rPr>
          <w:sz w:val="16"/>
          <w:szCs w:val="16"/>
        </w:rPr>
        <w:t xml:space="preserve">    out_dir.mkdir(parents=True, exist_ok=True)</w:t>
      </w:r>
    </w:p>
    <w:p w14:paraId="6B85C4AC" w14:textId="77777777" w:rsidR="00743E52" w:rsidRPr="00E23D2C" w:rsidRDefault="00743E52" w:rsidP="00475B71">
      <w:pPr>
        <w:pStyle w:val="afc"/>
        <w:rPr>
          <w:sz w:val="16"/>
          <w:szCs w:val="16"/>
        </w:rPr>
      </w:pPr>
      <w:r w:rsidRPr="00E23D2C">
        <w:rPr>
          <w:sz w:val="16"/>
          <w:szCs w:val="16"/>
        </w:rPr>
        <w:t xml:space="preserve">    try:</w:t>
      </w:r>
    </w:p>
    <w:p w14:paraId="05D6F260" w14:textId="77777777" w:rsidR="00743E52" w:rsidRPr="00E23D2C" w:rsidRDefault="00743E52" w:rsidP="00475B71">
      <w:pPr>
        <w:pStyle w:val="afc"/>
        <w:rPr>
          <w:sz w:val="16"/>
          <w:szCs w:val="16"/>
        </w:rPr>
      </w:pPr>
      <w:r w:rsidRPr="00E23D2C">
        <w:rPr>
          <w:sz w:val="16"/>
          <w:szCs w:val="16"/>
        </w:rPr>
        <w:t xml:space="preserve">        np.save(out_dir / "q_table.npy", q_table)</w:t>
      </w:r>
    </w:p>
    <w:p w14:paraId="221CF1F7" w14:textId="77777777" w:rsidR="00743E52" w:rsidRPr="00E23D2C" w:rsidRDefault="00743E52" w:rsidP="00475B71">
      <w:pPr>
        <w:pStyle w:val="afc"/>
        <w:rPr>
          <w:sz w:val="16"/>
          <w:szCs w:val="16"/>
        </w:rPr>
      </w:pPr>
      <w:r w:rsidRPr="00E23D2C">
        <w:rPr>
          <w:sz w:val="16"/>
          <w:szCs w:val="16"/>
        </w:rPr>
        <w:t xml:space="preserve">        with open(out_dir / "reward.txt", "w", encoding="utf-8") as f:</w:t>
      </w:r>
    </w:p>
    <w:p w14:paraId="4B7B6733" w14:textId="77777777" w:rsidR="00743E52" w:rsidRPr="00E23D2C" w:rsidRDefault="00743E52" w:rsidP="00475B71">
      <w:pPr>
        <w:pStyle w:val="afc"/>
        <w:rPr>
          <w:sz w:val="16"/>
          <w:szCs w:val="16"/>
        </w:rPr>
      </w:pPr>
      <w:r w:rsidRPr="00E23D2C">
        <w:rPr>
          <w:sz w:val="16"/>
          <w:szCs w:val="16"/>
        </w:rPr>
        <w:t xml:space="preserve">            f.write(f"total_return={total_return:.4f}\n")</w:t>
      </w:r>
    </w:p>
    <w:p w14:paraId="5832DA88" w14:textId="77777777" w:rsidR="00743E52" w:rsidRPr="00E23D2C" w:rsidRDefault="00743E52" w:rsidP="00475B71">
      <w:pPr>
        <w:pStyle w:val="afc"/>
        <w:rPr>
          <w:sz w:val="16"/>
          <w:szCs w:val="16"/>
        </w:rPr>
      </w:pPr>
      <w:r w:rsidRPr="00E23D2C">
        <w:rPr>
          <w:sz w:val="16"/>
          <w:szCs w:val="16"/>
        </w:rPr>
        <w:t xml:space="preserve">            f.write(f"avg_return={avg_return:.4f}\n")</w:t>
      </w:r>
    </w:p>
    <w:p w14:paraId="31F6666E" w14:textId="77777777" w:rsidR="00743E52" w:rsidRPr="00E23D2C" w:rsidRDefault="00743E52" w:rsidP="00475B71">
      <w:pPr>
        <w:pStyle w:val="afc"/>
        <w:rPr>
          <w:sz w:val="16"/>
          <w:szCs w:val="16"/>
        </w:rPr>
      </w:pPr>
      <w:r w:rsidRPr="00E23D2C">
        <w:rPr>
          <w:sz w:val="16"/>
          <w:szCs w:val="16"/>
        </w:rPr>
        <w:t xml:space="preserve">            f.write(f"episodes={len(episode_log)}\n")</w:t>
      </w:r>
    </w:p>
    <w:p w14:paraId="54C44754" w14:textId="77777777" w:rsidR="00743E52" w:rsidRPr="00E23D2C" w:rsidRDefault="00743E52" w:rsidP="00475B71">
      <w:pPr>
        <w:pStyle w:val="afc"/>
        <w:rPr>
          <w:sz w:val="16"/>
          <w:szCs w:val="16"/>
        </w:rPr>
      </w:pPr>
      <w:r w:rsidRPr="00E23D2C">
        <w:rPr>
          <w:sz w:val="16"/>
          <w:szCs w:val="16"/>
        </w:rPr>
        <w:t xml:space="preserve">            f.write("log=" + repr(episode_log) + "\n")</w:t>
      </w:r>
    </w:p>
    <w:p w14:paraId="08F1324B" w14:textId="77777777" w:rsidR="00743E52" w:rsidRPr="00E23D2C" w:rsidRDefault="00743E52" w:rsidP="00475B71">
      <w:pPr>
        <w:pStyle w:val="afc"/>
        <w:rPr>
          <w:sz w:val="16"/>
          <w:szCs w:val="16"/>
        </w:rPr>
      </w:pPr>
      <w:r w:rsidRPr="00E23D2C">
        <w:rPr>
          <w:sz w:val="16"/>
          <w:szCs w:val="16"/>
        </w:rPr>
        <w:t xml:space="preserve">    except Exception as exc:</w:t>
      </w:r>
    </w:p>
    <w:p w14:paraId="28231361" w14:textId="77777777" w:rsidR="00743E52" w:rsidRPr="00E23D2C" w:rsidRDefault="00743E52" w:rsidP="00475B71">
      <w:pPr>
        <w:pStyle w:val="afc"/>
        <w:rPr>
          <w:sz w:val="16"/>
          <w:szCs w:val="16"/>
        </w:rPr>
      </w:pPr>
      <w:r w:rsidRPr="00E23D2C">
        <w:rPr>
          <w:sz w:val="16"/>
          <w:szCs w:val="16"/>
        </w:rPr>
        <w:t xml:space="preserve">        logger.info("Error saving model to disk: %s", exc)</w:t>
      </w:r>
    </w:p>
    <w:p w14:paraId="64AB498D" w14:textId="77777777" w:rsidR="00743E52" w:rsidRPr="00E23D2C" w:rsidRDefault="00743E52" w:rsidP="00475B71">
      <w:pPr>
        <w:pStyle w:val="afc"/>
        <w:rPr>
          <w:sz w:val="16"/>
          <w:szCs w:val="16"/>
        </w:rPr>
      </w:pPr>
      <w:r w:rsidRPr="00E23D2C">
        <w:rPr>
          <w:sz w:val="16"/>
          <w:szCs w:val="16"/>
        </w:rPr>
        <w:t xml:space="preserve">    return str(model_id)</w:t>
      </w:r>
    </w:p>
    <w:p w14:paraId="1A3193D8" w14:textId="77777777" w:rsidR="00743E52" w:rsidRPr="00E23D2C" w:rsidRDefault="00743E52" w:rsidP="00475B71">
      <w:pPr>
        <w:pStyle w:val="afc"/>
        <w:rPr>
          <w:sz w:val="16"/>
          <w:szCs w:val="16"/>
        </w:rPr>
      </w:pPr>
    </w:p>
    <w:p w14:paraId="7B019557" w14:textId="77777777" w:rsidR="00743E52" w:rsidRPr="00E23D2C" w:rsidRDefault="00743E52" w:rsidP="00475B71">
      <w:pPr>
        <w:pStyle w:val="afc"/>
        <w:rPr>
          <w:sz w:val="16"/>
          <w:szCs w:val="16"/>
        </w:rPr>
      </w:pPr>
      <w:r w:rsidRPr="00E23D2C">
        <w:rPr>
          <w:sz w:val="16"/>
          <w:szCs w:val="16"/>
        </w:rPr>
        <w:t>async def _trainer_gc(app: FastAPI):</w:t>
      </w:r>
    </w:p>
    <w:p w14:paraId="06CB1C93" w14:textId="77777777" w:rsidR="00743E52" w:rsidRPr="00E23D2C" w:rsidRDefault="00743E52" w:rsidP="00475B71">
      <w:pPr>
        <w:pStyle w:val="afc"/>
        <w:rPr>
          <w:sz w:val="16"/>
          <w:szCs w:val="16"/>
        </w:rPr>
      </w:pPr>
      <w:r w:rsidRPr="00E23D2C">
        <w:rPr>
          <w:sz w:val="16"/>
          <w:szCs w:val="16"/>
        </w:rPr>
        <w:t xml:space="preserve">    while True:</w:t>
      </w:r>
    </w:p>
    <w:p w14:paraId="3913F185" w14:textId="77777777" w:rsidR="00743E52" w:rsidRPr="00E23D2C" w:rsidRDefault="00743E52" w:rsidP="00475B71">
      <w:pPr>
        <w:pStyle w:val="afc"/>
        <w:rPr>
          <w:sz w:val="16"/>
          <w:szCs w:val="16"/>
        </w:rPr>
      </w:pPr>
      <w:r w:rsidRPr="00E23D2C">
        <w:rPr>
          <w:sz w:val="16"/>
          <w:szCs w:val="16"/>
        </w:rPr>
        <w:t xml:space="preserve">        await asyncio.sleep(60)</w:t>
      </w:r>
    </w:p>
    <w:p w14:paraId="4D25450C" w14:textId="77777777" w:rsidR="00743E52" w:rsidRPr="00E23D2C" w:rsidRDefault="00743E52" w:rsidP="00475B71">
      <w:pPr>
        <w:pStyle w:val="afc"/>
        <w:rPr>
          <w:sz w:val="16"/>
          <w:szCs w:val="16"/>
        </w:rPr>
      </w:pPr>
      <w:r w:rsidRPr="00E23D2C">
        <w:rPr>
          <w:sz w:val="16"/>
          <w:szCs w:val="16"/>
        </w:rPr>
        <w:t xml:space="preserve">        now = asyncio.get_event_loop().time()</w:t>
      </w:r>
    </w:p>
    <w:p w14:paraId="29D6AD03" w14:textId="77777777" w:rsidR="00743E52" w:rsidRPr="00E23D2C" w:rsidRDefault="00743E52" w:rsidP="00475B71">
      <w:pPr>
        <w:pStyle w:val="afc"/>
        <w:rPr>
          <w:sz w:val="16"/>
          <w:szCs w:val="16"/>
        </w:rPr>
      </w:pPr>
      <w:r w:rsidRPr="00E23D2C">
        <w:rPr>
          <w:sz w:val="16"/>
          <w:szCs w:val="16"/>
        </w:rPr>
        <w:t xml:space="preserve">        to_del = [sid for sid, e in app.state.trainers.items() if now - e["last_touch"] &gt; TRAINER_TTL_SEC]</w:t>
      </w:r>
    </w:p>
    <w:p w14:paraId="2BB802CA" w14:textId="77777777" w:rsidR="00743E52" w:rsidRPr="00E23D2C" w:rsidRDefault="00743E52" w:rsidP="00475B71">
      <w:pPr>
        <w:pStyle w:val="afc"/>
        <w:rPr>
          <w:sz w:val="16"/>
          <w:szCs w:val="16"/>
        </w:rPr>
      </w:pPr>
      <w:r w:rsidRPr="00E23D2C">
        <w:rPr>
          <w:sz w:val="16"/>
          <w:szCs w:val="16"/>
        </w:rPr>
        <w:t xml:space="preserve">        for sid in to_del:</w:t>
      </w:r>
    </w:p>
    <w:p w14:paraId="4D4FC9C9" w14:textId="77777777" w:rsidR="00743E52" w:rsidRPr="00E23D2C" w:rsidRDefault="00743E52" w:rsidP="00475B71">
      <w:pPr>
        <w:pStyle w:val="afc"/>
        <w:rPr>
          <w:sz w:val="16"/>
          <w:szCs w:val="16"/>
        </w:rPr>
      </w:pPr>
      <w:r w:rsidRPr="00E23D2C">
        <w:rPr>
          <w:sz w:val="16"/>
          <w:szCs w:val="16"/>
        </w:rPr>
        <w:t xml:space="preserve">            logger.info("Trainer %s removed due to inactivity", sid)</w:t>
      </w:r>
    </w:p>
    <w:p w14:paraId="5F6C4007" w14:textId="023A0797" w:rsidR="00743E52" w:rsidRPr="00E23D2C" w:rsidRDefault="00743E52" w:rsidP="00A57479">
      <w:pPr>
        <w:pStyle w:val="afc"/>
        <w:rPr>
          <w:sz w:val="16"/>
          <w:szCs w:val="16"/>
        </w:rPr>
        <w:sectPr w:rsidR="00743E52" w:rsidRPr="00E23D2C" w:rsidSect="009B721A">
          <w:headerReference w:type="default" r:id="rId40"/>
          <w:endnotePr>
            <w:numFmt w:val="decimal"/>
          </w:endnotePr>
          <w:pgSz w:w="11906" w:h="16838" w:code="9"/>
          <w:pgMar w:top="1134" w:right="851" w:bottom="1134" w:left="1418" w:header="567" w:footer="567" w:gutter="0"/>
          <w:pgNumType w:start="2"/>
          <w:cols w:space="720"/>
        </w:sectPr>
      </w:pPr>
      <w:r w:rsidRPr="00E23D2C">
        <w:rPr>
          <w:sz w:val="16"/>
          <w:szCs w:val="16"/>
        </w:rPr>
        <w:t xml:space="preserve">            app.state.trainers.pop(sid, None)</w:t>
      </w:r>
    </w:p>
    <w:tbl>
      <w:tblPr>
        <w:tblW w:w="9930" w:type="dxa"/>
        <w:tblLayout w:type="fixed"/>
        <w:tblLook w:val="01E0" w:firstRow="1" w:lastRow="1" w:firstColumn="1" w:lastColumn="1" w:noHBand="0" w:noVBand="0"/>
      </w:tblPr>
      <w:tblGrid>
        <w:gridCol w:w="1668"/>
        <w:gridCol w:w="130"/>
        <w:gridCol w:w="153"/>
        <w:gridCol w:w="131"/>
        <w:gridCol w:w="470"/>
        <w:gridCol w:w="283"/>
        <w:gridCol w:w="3369"/>
        <w:gridCol w:w="1451"/>
        <w:gridCol w:w="2275"/>
      </w:tblGrid>
      <w:tr w:rsidR="007B62AA" w:rsidRPr="00E81F49" w14:paraId="6C6D583E" w14:textId="77777777" w:rsidTr="00710B21">
        <w:trPr>
          <w:trHeight w:hRule="exact" w:val="397"/>
        </w:trPr>
        <w:tc>
          <w:tcPr>
            <w:tcW w:w="9930" w:type="dxa"/>
            <w:gridSpan w:val="9"/>
            <w:vAlign w:val="center"/>
          </w:tcPr>
          <w:p w14:paraId="399AD4A1" w14:textId="77777777" w:rsidR="007B62AA" w:rsidRPr="00E81F49" w:rsidRDefault="007B62AA" w:rsidP="00E77F69">
            <w:pPr>
              <w:pStyle w:val="142"/>
            </w:pPr>
            <w:r w:rsidRPr="00E81F49">
              <w:lastRenderedPageBreak/>
              <w:t>Міністерство освіти і науки України</w:t>
            </w:r>
          </w:p>
        </w:tc>
      </w:tr>
      <w:tr w:rsidR="007B62AA" w:rsidRPr="00E81F49" w14:paraId="0D333DEE" w14:textId="77777777" w:rsidTr="00710B21">
        <w:trPr>
          <w:trHeight w:hRule="exact" w:val="1134"/>
        </w:trPr>
        <w:tc>
          <w:tcPr>
            <w:tcW w:w="9930" w:type="dxa"/>
            <w:gridSpan w:val="9"/>
            <w:vAlign w:val="center"/>
          </w:tcPr>
          <w:p w14:paraId="10B00973" w14:textId="77777777" w:rsidR="007B62AA" w:rsidRPr="00E81F49" w:rsidRDefault="007B62AA" w:rsidP="007B62AA">
            <w:pPr>
              <w:pStyle w:val="140"/>
            </w:pPr>
            <w:r w:rsidRPr="00E81F49">
              <w:t>НАЦІОНАЛЬНИЙ ТЕХНІЧНИЙ УНІВЕРСИТЕТ</w:t>
            </w:r>
          </w:p>
          <w:p w14:paraId="70D6A5E2" w14:textId="77777777" w:rsidR="007B62AA" w:rsidRPr="00E81F49" w:rsidRDefault="007B62AA" w:rsidP="007B62AA">
            <w:pPr>
              <w:pStyle w:val="140"/>
            </w:pPr>
            <w:r>
              <w:t>«</w:t>
            </w:r>
            <w:r w:rsidRPr="00E81F49">
              <w:t>ХАРКІВСЬКИЙ ПОЛІТЕХНІЧНИЙ ІНСТИТУТ</w:t>
            </w:r>
            <w:r>
              <w:t>»</w:t>
            </w:r>
          </w:p>
        </w:tc>
      </w:tr>
      <w:tr w:rsidR="007B62AA" w:rsidRPr="00E81F49" w14:paraId="273EA947" w14:textId="77777777" w:rsidTr="00361550">
        <w:trPr>
          <w:trHeight w:hRule="exact" w:val="567"/>
        </w:trPr>
        <w:tc>
          <w:tcPr>
            <w:tcW w:w="2552" w:type="dxa"/>
            <w:gridSpan w:val="5"/>
            <w:vAlign w:val="bottom"/>
          </w:tcPr>
          <w:p w14:paraId="3E758329" w14:textId="77777777" w:rsidR="007B62AA" w:rsidRPr="00E81F49" w:rsidRDefault="007B62AA" w:rsidP="007B62AA">
            <w:pPr>
              <w:pStyle w:val="13"/>
            </w:pPr>
            <w:r>
              <w:t>Інститут</w:t>
            </w:r>
          </w:p>
        </w:tc>
        <w:tc>
          <w:tcPr>
            <w:tcW w:w="283" w:type="dxa"/>
            <w:vAlign w:val="bottom"/>
          </w:tcPr>
          <w:p w14:paraId="048740F3" w14:textId="77777777" w:rsidR="007B62AA" w:rsidRPr="00E81F49" w:rsidRDefault="007B62AA" w:rsidP="007B62AA">
            <w:pPr>
              <w:pStyle w:val="13"/>
            </w:pPr>
          </w:p>
        </w:tc>
        <w:tc>
          <w:tcPr>
            <w:tcW w:w="7095" w:type="dxa"/>
            <w:gridSpan w:val="3"/>
            <w:tcBorders>
              <w:bottom w:val="single" w:sz="4" w:space="0" w:color="auto"/>
            </w:tcBorders>
            <w:vAlign w:val="bottom"/>
          </w:tcPr>
          <w:p w14:paraId="15BB6AC4" w14:textId="77777777" w:rsidR="007B62AA" w:rsidRPr="00017D7F" w:rsidRDefault="007B62AA" w:rsidP="007B62AA">
            <w:pPr>
              <w:pStyle w:val="13"/>
            </w:pPr>
            <w:r>
              <w:t>комп</w:t>
            </w:r>
            <w:r w:rsidR="005B1D33">
              <w:t>’</w:t>
            </w:r>
            <w:r w:rsidRPr="00C47983">
              <w:t>ютерних наук та інформаційних технологій</w:t>
            </w:r>
          </w:p>
        </w:tc>
      </w:tr>
      <w:tr w:rsidR="007B62AA" w:rsidRPr="00E81F49" w14:paraId="12CCC1B5" w14:textId="77777777" w:rsidTr="00361550">
        <w:trPr>
          <w:trHeight w:hRule="exact" w:val="567"/>
        </w:trPr>
        <w:tc>
          <w:tcPr>
            <w:tcW w:w="2552" w:type="dxa"/>
            <w:gridSpan w:val="5"/>
            <w:vAlign w:val="bottom"/>
          </w:tcPr>
          <w:p w14:paraId="2C2C2668" w14:textId="77777777" w:rsidR="007B62AA" w:rsidRPr="00E81F49" w:rsidRDefault="007B62AA" w:rsidP="007B62AA">
            <w:pPr>
              <w:pStyle w:val="13"/>
            </w:pPr>
            <w:r w:rsidRPr="00E81F49">
              <w:t>Кафедра</w:t>
            </w:r>
            <w:r>
              <w:t xml:space="preserve"> </w:t>
            </w:r>
          </w:p>
        </w:tc>
        <w:tc>
          <w:tcPr>
            <w:tcW w:w="283" w:type="dxa"/>
            <w:vAlign w:val="bottom"/>
          </w:tcPr>
          <w:p w14:paraId="51371A77" w14:textId="77777777" w:rsidR="007B62AA" w:rsidRPr="00E81F49" w:rsidRDefault="007B62AA" w:rsidP="007B62AA">
            <w:pPr>
              <w:pStyle w:val="13"/>
            </w:pPr>
          </w:p>
        </w:tc>
        <w:tc>
          <w:tcPr>
            <w:tcW w:w="7095" w:type="dxa"/>
            <w:gridSpan w:val="3"/>
            <w:tcBorders>
              <w:top w:val="single" w:sz="4" w:space="0" w:color="auto"/>
              <w:bottom w:val="single" w:sz="4" w:space="0" w:color="auto"/>
            </w:tcBorders>
            <w:vAlign w:val="bottom"/>
          </w:tcPr>
          <w:p w14:paraId="05186D65" w14:textId="77777777" w:rsidR="007B62AA" w:rsidRPr="00E81F49" w:rsidRDefault="007B62AA" w:rsidP="007B62AA">
            <w:pPr>
              <w:pStyle w:val="13"/>
            </w:pPr>
            <w:r w:rsidRPr="00097314">
              <w:t>системного аналізу та інформаційно-аналітичних технологій</w:t>
            </w:r>
          </w:p>
        </w:tc>
      </w:tr>
      <w:tr w:rsidR="00445E68" w:rsidRPr="00E81F49" w14:paraId="105844AE" w14:textId="77777777" w:rsidTr="00361550">
        <w:trPr>
          <w:trHeight w:hRule="exact" w:val="567"/>
        </w:trPr>
        <w:tc>
          <w:tcPr>
            <w:tcW w:w="2552" w:type="dxa"/>
            <w:gridSpan w:val="5"/>
            <w:vAlign w:val="bottom"/>
          </w:tcPr>
          <w:p w14:paraId="74617961" w14:textId="77777777" w:rsidR="00445E68" w:rsidRPr="00A6453B" w:rsidRDefault="00445E68" w:rsidP="00445E68">
            <w:pPr>
              <w:pStyle w:val="13"/>
            </w:pPr>
            <w:r>
              <w:t xml:space="preserve">Спеціальність </w:t>
            </w:r>
          </w:p>
        </w:tc>
        <w:tc>
          <w:tcPr>
            <w:tcW w:w="283" w:type="dxa"/>
            <w:vAlign w:val="bottom"/>
          </w:tcPr>
          <w:p w14:paraId="732434A0" w14:textId="77777777" w:rsidR="00445E68" w:rsidRPr="00A6453B" w:rsidRDefault="00445E68" w:rsidP="00445E68">
            <w:pPr>
              <w:pStyle w:val="13"/>
            </w:pPr>
          </w:p>
        </w:tc>
        <w:tc>
          <w:tcPr>
            <w:tcW w:w="7095" w:type="dxa"/>
            <w:gridSpan w:val="3"/>
            <w:tcBorders>
              <w:top w:val="single" w:sz="4" w:space="0" w:color="auto"/>
              <w:bottom w:val="single" w:sz="4" w:space="0" w:color="auto"/>
            </w:tcBorders>
            <w:vAlign w:val="bottom"/>
          </w:tcPr>
          <w:p w14:paraId="1BD3E0E0" w14:textId="77ABEBBF" w:rsidR="00445E68" w:rsidRPr="00E81F49" w:rsidRDefault="005A03F5" w:rsidP="00445E68">
            <w:pPr>
              <w:pStyle w:val="13"/>
            </w:pPr>
            <w:r>
              <w:t>Системний аналіз</w:t>
            </w:r>
          </w:p>
        </w:tc>
      </w:tr>
      <w:tr w:rsidR="00445E68" w:rsidRPr="00E81F49" w14:paraId="2C204D0D" w14:textId="77777777" w:rsidTr="00361550">
        <w:trPr>
          <w:trHeight w:hRule="exact" w:val="567"/>
        </w:trPr>
        <w:tc>
          <w:tcPr>
            <w:tcW w:w="2552" w:type="dxa"/>
            <w:gridSpan w:val="5"/>
            <w:vAlign w:val="bottom"/>
          </w:tcPr>
          <w:p w14:paraId="7FAC607E" w14:textId="77777777" w:rsidR="00445E68" w:rsidRPr="00E81F49" w:rsidRDefault="00445E68" w:rsidP="00445E68">
            <w:pPr>
              <w:pStyle w:val="13"/>
            </w:pPr>
            <w:r>
              <w:t>Освітня програма</w:t>
            </w:r>
          </w:p>
        </w:tc>
        <w:tc>
          <w:tcPr>
            <w:tcW w:w="283" w:type="dxa"/>
            <w:vAlign w:val="bottom"/>
          </w:tcPr>
          <w:p w14:paraId="2328BB07" w14:textId="77777777" w:rsidR="00445E68" w:rsidRPr="00E81F49" w:rsidRDefault="00445E68" w:rsidP="00445E68">
            <w:pPr>
              <w:pStyle w:val="13"/>
            </w:pPr>
          </w:p>
        </w:tc>
        <w:tc>
          <w:tcPr>
            <w:tcW w:w="7095" w:type="dxa"/>
            <w:gridSpan w:val="3"/>
            <w:tcBorders>
              <w:top w:val="single" w:sz="4" w:space="0" w:color="auto"/>
              <w:bottom w:val="single" w:sz="4" w:space="0" w:color="auto"/>
            </w:tcBorders>
            <w:vAlign w:val="bottom"/>
          </w:tcPr>
          <w:p w14:paraId="66C883A8" w14:textId="73B88BEC" w:rsidR="00445E68" w:rsidRPr="00E81F49" w:rsidRDefault="005A03F5" w:rsidP="00445E68">
            <w:pPr>
              <w:pStyle w:val="13"/>
            </w:pPr>
            <w:r>
              <w:t>Системний аналіз і управління</w:t>
            </w:r>
          </w:p>
        </w:tc>
      </w:tr>
      <w:tr w:rsidR="00445E68" w:rsidRPr="00E81F49" w14:paraId="256AC6DA" w14:textId="77777777" w:rsidTr="00710B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510"/>
        </w:trPr>
        <w:tc>
          <w:tcPr>
            <w:tcW w:w="6204" w:type="dxa"/>
            <w:gridSpan w:val="7"/>
            <w:tcBorders>
              <w:top w:val="nil"/>
              <w:left w:val="nil"/>
              <w:bottom w:val="nil"/>
              <w:right w:val="nil"/>
            </w:tcBorders>
          </w:tcPr>
          <w:p w14:paraId="38AA98D6" w14:textId="77777777" w:rsidR="00445E68" w:rsidRPr="00E81F49" w:rsidRDefault="00445E68" w:rsidP="00445E68">
            <w:pPr>
              <w:pStyle w:val="14"/>
            </w:pPr>
          </w:p>
        </w:tc>
        <w:tc>
          <w:tcPr>
            <w:tcW w:w="3726" w:type="dxa"/>
            <w:gridSpan w:val="2"/>
            <w:tcBorders>
              <w:top w:val="nil"/>
              <w:left w:val="nil"/>
              <w:bottom w:val="nil"/>
              <w:right w:val="nil"/>
            </w:tcBorders>
            <w:vAlign w:val="bottom"/>
          </w:tcPr>
          <w:p w14:paraId="665A1408" w14:textId="77777777" w:rsidR="00445E68" w:rsidRPr="00E81F49" w:rsidRDefault="00445E68" w:rsidP="00445E68">
            <w:pPr>
              <w:pStyle w:val="13"/>
            </w:pPr>
          </w:p>
        </w:tc>
      </w:tr>
      <w:tr w:rsidR="00445E68" w:rsidRPr="00E81F49" w14:paraId="71049383" w14:textId="77777777" w:rsidTr="00710B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510"/>
        </w:trPr>
        <w:tc>
          <w:tcPr>
            <w:tcW w:w="6204" w:type="dxa"/>
            <w:gridSpan w:val="7"/>
            <w:tcBorders>
              <w:top w:val="nil"/>
              <w:left w:val="nil"/>
              <w:bottom w:val="nil"/>
              <w:right w:val="nil"/>
            </w:tcBorders>
          </w:tcPr>
          <w:p w14:paraId="4D16AC41" w14:textId="77777777" w:rsidR="00445E68" w:rsidRPr="00E81F49" w:rsidRDefault="00445E68" w:rsidP="00445E68">
            <w:pPr>
              <w:pStyle w:val="13"/>
            </w:pPr>
          </w:p>
        </w:tc>
        <w:tc>
          <w:tcPr>
            <w:tcW w:w="3726" w:type="dxa"/>
            <w:gridSpan w:val="2"/>
            <w:tcBorders>
              <w:top w:val="nil"/>
              <w:left w:val="nil"/>
              <w:bottom w:val="nil"/>
              <w:right w:val="nil"/>
            </w:tcBorders>
            <w:vAlign w:val="bottom"/>
          </w:tcPr>
          <w:p w14:paraId="12A4EA11" w14:textId="77777777" w:rsidR="00445E68" w:rsidRPr="00E81F49" w:rsidRDefault="00445E68" w:rsidP="00445E68">
            <w:pPr>
              <w:pStyle w:val="13"/>
            </w:pPr>
          </w:p>
        </w:tc>
      </w:tr>
      <w:tr w:rsidR="00445E68" w:rsidRPr="00E81F49" w14:paraId="5A1EA135" w14:textId="77777777" w:rsidTr="00710B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510"/>
        </w:trPr>
        <w:tc>
          <w:tcPr>
            <w:tcW w:w="6204" w:type="dxa"/>
            <w:gridSpan w:val="7"/>
            <w:tcBorders>
              <w:top w:val="nil"/>
              <w:left w:val="nil"/>
              <w:bottom w:val="nil"/>
              <w:right w:val="nil"/>
            </w:tcBorders>
          </w:tcPr>
          <w:p w14:paraId="58717D39" w14:textId="77777777" w:rsidR="00445E68" w:rsidRPr="00E81F49" w:rsidRDefault="00445E68" w:rsidP="00445E68">
            <w:pPr>
              <w:pStyle w:val="14"/>
            </w:pPr>
          </w:p>
        </w:tc>
        <w:tc>
          <w:tcPr>
            <w:tcW w:w="3726" w:type="dxa"/>
            <w:gridSpan w:val="2"/>
            <w:tcBorders>
              <w:top w:val="nil"/>
              <w:left w:val="nil"/>
              <w:bottom w:val="single" w:sz="8" w:space="0" w:color="auto"/>
              <w:right w:val="nil"/>
            </w:tcBorders>
            <w:vAlign w:val="bottom"/>
          </w:tcPr>
          <w:p w14:paraId="5338A720" w14:textId="77777777" w:rsidR="00445E68" w:rsidRPr="00E81F49" w:rsidRDefault="00445E68" w:rsidP="00445E68">
            <w:pPr>
              <w:pStyle w:val="142"/>
            </w:pPr>
          </w:p>
        </w:tc>
      </w:tr>
      <w:tr w:rsidR="00445E68" w:rsidRPr="00E81F49" w14:paraId="61DAA4D5" w14:textId="77777777" w:rsidTr="00710B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227"/>
        </w:trPr>
        <w:tc>
          <w:tcPr>
            <w:tcW w:w="6204" w:type="dxa"/>
            <w:gridSpan w:val="7"/>
            <w:tcBorders>
              <w:top w:val="nil"/>
              <w:left w:val="nil"/>
              <w:bottom w:val="nil"/>
              <w:right w:val="nil"/>
            </w:tcBorders>
          </w:tcPr>
          <w:p w14:paraId="2AEAF47F" w14:textId="77777777" w:rsidR="00445E68" w:rsidRPr="00E81F49" w:rsidRDefault="00445E68" w:rsidP="00445E68">
            <w:pPr>
              <w:pStyle w:val="81"/>
            </w:pPr>
          </w:p>
        </w:tc>
        <w:tc>
          <w:tcPr>
            <w:tcW w:w="3726" w:type="dxa"/>
            <w:gridSpan w:val="2"/>
            <w:tcBorders>
              <w:top w:val="single" w:sz="8" w:space="0" w:color="auto"/>
              <w:left w:val="nil"/>
              <w:bottom w:val="nil"/>
              <w:right w:val="nil"/>
            </w:tcBorders>
          </w:tcPr>
          <w:p w14:paraId="281B37BA" w14:textId="77777777" w:rsidR="00445E68" w:rsidRPr="00E81F49" w:rsidRDefault="00445E68" w:rsidP="00445E68">
            <w:pPr>
              <w:pStyle w:val="81"/>
            </w:pPr>
          </w:p>
        </w:tc>
      </w:tr>
      <w:tr w:rsidR="00445E68" w:rsidRPr="00E81F49" w14:paraId="2E500C74" w14:textId="77777777" w:rsidTr="00710B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510"/>
        </w:trPr>
        <w:tc>
          <w:tcPr>
            <w:tcW w:w="6204" w:type="dxa"/>
            <w:gridSpan w:val="7"/>
            <w:tcBorders>
              <w:top w:val="nil"/>
              <w:left w:val="nil"/>
              <w:bottom w:val="nil"/>
              <w:right w:val="nil"/>
            </w:tcBorders>
          </w:tcPr>
          <w:p w14:paraId="74CD1D1F" w14:textId="77777777" w:rsidR="00445E68" w:rsidRPr="00E81F49" w:rsidRDefault="00445E68" w:rsidP="00445E68">
            <w:pPr>
              <w:pStyle w:val="14"/>
            </w:pPr>
          </w:p>
        </w:tc>
        <w:tc>
          <w:tcPr>
            <w:tcW w:w="3726" w:type="dxa"/>
            <w:gridSpan w:val="2"/>
            <w:tcBorders>
              <w:top w:val="nil"/>
              <w:left w:val="nil"/>
              <w:bottom w:val="single" w:sz="8" w:space="0" w:color="auto"/>
              <w:right w:val="nil"/>
            </w:tcBorders>
            <w:vAlign w:val="bottom"/>
          </w:tcPr>
          <w:p w14:paraId="1C5BEDD8" w14:textId="77777777" w:rsidR="00445E68" w:rsidRPr="00E81F49" w:rsidRDefault="00445E68" w:rsidP="00445E68">
            <w:pPr>
              <w:pStyle w:val="14"/>
            </w:pPr>
          </w:p>
        </w:tc>
      </w:tr>
      <w:tr w:rsidR="00445E68" w:rsidRPr="00E81F49" w14:paraId="02915484" w14:textId="77777777" w:rsidTr="00710B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hRule="exact" w:val="227"/>
        </w:trPr>
        <w:tc>
          <w:tcPr>
            <w:tcW w:w="6204" w:type="dxa"/>
            <w:gridSpan w:val="7"/>
            <w:tcBorders>
              <w:top w:val="nil"/>
              <w:left w:val="nil"/>
              <w:bottom w:val="nil"/>
              <w:right w:val="nil"/>
            </w:tcBorders>
          </w:tcPr>
          <w:p w14:paraId="03B94F49" w14:textId="77777777" w:rsidR="00445E68" w:rsidRPr="00E81F49" w:rsidRDefault="00445E68" w:rsidP="00445E68">
            <w:pPr>
              <w:pStyle w:val="81"/>
            </w:pPr>
          </w:p>
        </w:tc>
        <w:tc>
          <w:tcPr>
            <w:tcW w:w="3726" w:type="dxa"/>
            <w:gridSpan w:val="2"/>
            <w:tcBorders>
              <w:top w:val="single" w:sz="8" w:space="0" w:color="auto"/>
              <w:left w:val="nil"/>
              <w:bottom w:val="nil"/>
              <w:right w:val="nil"/>
            </w:tcBorders>
          </w:tcPr>
          <w:p w14:paraId="6D846F5D" w14:textId="77777777" w:rsidR="00445E68" w:rsidRPr="00E81F49" w:rsidRDefault="00445E68" w:rsidP="00445E68">
            <w:pPr>
              <w:pStyle w:val="81"/>
            </w:pPr>
          </w:p>
        </w:tc>
      </w:tr>
      <w:tr w:rsidR="00445E68" w:rsidRPr="00E81F49" w14:paraId="419D0688" w14:textId="77777777" w:rsidTr="00710B21">
        <w:trPr>
          <w:trHeight w:hRule="exact" w:val="851"/>
        </w:trPr>
        <w:tc>
          <w:tcPr>
            <w:tcW w:w="9930" w:type="dxa"/>
            <w:gridSpan w:val="9"/>
            <w:vAlign w:val="bottom"/>
          </w:tcPr>
          <w:p w14:paraId="4181B187" w14:textId="77777777" w:rsidR="00445E68" w:rsidRPr="00E81F49" w:rsidRDefault="00445E68" w:rsidP="00445E68">
            <w:pPr>
              <w:pStyle w:val="140"/>
            </w:pPr>
            <w:r w:rsidRPr="00710B21">
              <w:t>ІЛЮСТРАТИВНІ МАТЕРІАЛИ</w:t>
            </w:r>
          </w:p>
        </w:tc>
      </w:tr>
      <w:tr w:rsidR="00445E68" w:rsidRPr="00E81F49" w14:paraId="62F015AF" w14:textId="77777777" w:rsidTr="00710B21">
        <w:trPr>
          <w:trHeight w:hRule="exact" w:val="737"/>
        </w:trPr>
        <w:tc>
          <w:tcPr>
            <w:tcW w:w="9930" w:type="dxa"/>
            <w:gridSpan w:val="9"/>
            <w:vAlign w:val="bottom"/>
          </w:tcPr>
          <w:p w14:paraId="1B15DD1D" w14:textId="77777777" w:rsidR="00445E68" w:rsidRPr="00E81F49" w:rsidRDefault="00445E68" w:rsidP="00445E68">
            <w:pPr>
              <w:pStyle w:val="132"/>
            </w:pPr>
          </w:p>
        </w:tc>
      </w:tr>
      <w:tr w:rsidR="005A03F5" w:rsidRPr="00E81F49" w14:paraId="13841163" w14:textId="77777777" w:rsidTr="00710B21">
        <w:trPr>
          <w:trHeight w:hRule="exact" w:val="680"/>
        </w:trPr>
        <w:tc>
          <w:tcPr>
            <w:tcW w:w="1798" w:type="dxa"/>
            <w:gridSpan w:val="2"/>
            <w:vAlign w:val="bottom"/>
          </w:tcPr>
          <w:p w14:paraId="55F1319B" w14:textId="77777777" w:rsidR="005A03F5" w:rsidRPr="00E81F49" w:rsidRDefault="005A03F5" w:rsidP="005A03F5">
            <w:pPr>
              <w:pStyle w:val="13"/>
            </w:pPr>
            <w:r w:rsidRPr="00E81F49">
              <w:t>Тема роботи</w:t>
            </w:r>
          </w:p>
        </w:tc>
        <w:tc>
          <w:tcPr>
            <w:tcW w:w="284" w:type="dxa"/>
            <w:gridSpan w:val="2"/>
            <w:vAlign w:val="bottom"/>
          </w:tcPr>
          <w:p w14:paraId="6E681184" w14:textId="77777777" w:rsidR="005A03F5" w:rsidRPr="00E81F49" w:rsidRDefault="005A03F5" w:rsidP="005A03F5">
            <w:pPr>
              <w:pStyle w:val="14"/>
            </w:pPr>
          </w:p>
        </w:tc>
        <w:tc>
          <w:tcPr>
            <w:tcW w:w="7848" w:type="dxa"/>
            <w:gridSpan w:val="5"/>
            <w:tcBorders>
              <w:bottom w:val="single" w:sz="4" w:space="0" w:color="auto"/>
            </w:tcBorders>
            <w:vAlign w:val="bottom"/>
          </w:tcPr>
          <w:p w14:paraId="3EDF8A13" w14:textId="678FB9DF" w:rsidR="005A03F5" w:rsidRPr="00E81F49" w:rsidRDefault="005A03F5" w:rsidP="005A03F5">
            <w:pPr>
              <w:pStyle w:val="14"/>
            </w:pPr>
            <w:r>
              <w:t xml:space="preserve">Розробка інтелектуальної системи управління </w:t>
            </w:r>
          </w:p>
        </w:tc>
      </w:tr>
      <w:tr w:rsidR="00445E68" w:rsidRPr="00E81F49" w14:paraId="69B756B2" w14:textId="77777777" w:rsidTr="00710B21">
        <w:trPr>
          <w:trHeight w:hRule="exact" w:val="454"/>
        </w:trPr>
        <w:tc>
          <w:tcPr>
            <w:tcW w:w="9930" w:type="dxa"/>
            <w:gridSpan w:val="9"/>
            <w:tcBorders>
              <w:bottom w:val="single" w:sz="4" w:space="0" w:color="auto"/>
            </w:tcBorders>
            <w:vAlign w:val="bottom"/>
          </w:tcPr>
          <w:p w14:paraId="47091C1D" w14:textId="022FFE4A" w:rsidR="00445E68" w:rsidRPr="00E81F49" w:rsidRDefault="005A03F5" w:rsidP="00445E68">
            <w:pPr>
              <w:pStyle w:val="14"/>
            </w:pPr>
            <w:r>
              <w:t xml:space="preserve"> ТЕМПЕРАТУРОЮ В БУДИНКУ З ВИКОРИСТАННЯМ МІКРОСЕРВІСНОЇ</w:t>
            </w:r>
          </w:p>
        </w:tc>
      </w:tr>
      <w:tr w:rsidR="00445E68" w:rsidRPr="00E81F49" w14:paraId="230165FA" w14:textId="77777777" w:rsidTr="00710B21">
        <w:trPr>
          <w:trHeight w:hRule="exact" w:val="454"/>
        </w:trPr>
        <w:tc>
          <w:tcPr>
            <w:tcW w:w="9930" w:type="dxa"/>
            <w:gridSpan w:val="9"/>
            <w:tcBorders>
              <w:top w:val="single" w:sz="4" w:space="0" w:color="auto"/>
              <w:bottom w:val="single" w:sz="4" w:space="0" w:color="auto"/>
            </w:tcBorders>
            <w:vAlign w:val="bottom"/>
          </w:tcPr>
          <w:p w14:paraId="7CB33CA5" w14:textId="15738FB7" w:rsidR="00445E68" w:rsidRPr="00E81F49" w:rsidRDefault="005A03F5" w:rsidP="00445E68">
            <w:pPr>
              <w:pStyle w:val="14"/>
            </w:pPr>
            <w:r>
              <w:t>АРХІТЕКТУРИ</w:t>
            </w:r>
          </w:p>
        </w:tc>
      </w:tr>
      <w:tr w:rsidR="00445E68" w:rsidRPr="00E81F49" w14:paraId="17414610" w14:textId="77777777" w:rsidTr="00710B21">
        <w:trPr>
          <w:trHeight w:hRule="exact" w:val="1134"/>
        </w:trPr>
        <w:tc>
          <w:tcPr>
            <w:tcW w:w="1951" w:type="dxa"/>
            <w:gridSpan w:val="3"/>
            <w:vAlign w:val="bottom"/>
          </w:tcPr>
          <w:p w14:paraId="781DF2CB" w14:textId="77777777" w:rsidR="00445E68" w:rsidRPr="00E81F49" w:rsidRDefault="00445E68" w:rsidP="00445E68">
            <w:pPr>
              <w:pStyle w:val="13"/>
            </w:pPr>
          </w:p>
        </w:tc>
        <w:tc>
          <w:tcPr>
            <w:tcW w:w="601" w:type="dxa"/>
            <w:gridSpan w:val="2"/>
            <w:vAlign w:val="bottom"/>
          </w:tcPr>
          <w:p w14:paraId="16788234" w14:textId="77777777" w:rsidR="00445E68" w:rsidRPr="00E81F49" w:rsidRDefault="00445E68" w:rsidP="00445E68">
            <w:pPr>
              <w:pStyle w:val="13"/>
            </w:pPr>
          </w:p>
        </w:tc>
        <w:tc>
          <w:tcPr>
            <w:tcW w:w="5103" w:type="dxa"/>
            <w:gridSpan w:val="3"/>
            <w:shd w:val="clear" w:color="auto" w:fill="auto"/>
            <w:vAlign w:val="bottom"/>
          </w:tcPr>
          <w:p w14:paraId="57A6A0F0" w14:textId="77777777" w:rsidR="00445E68" w:rsidRPr="00E81F49" w:rsidRDefault="00445E68" w:rsidP="00445E68">
            <w:pPr>
              <w:pStyle w:val="132"/>
            </w:pPr>
          </w:p>
        </w:tc>
        <w:tc>
          <w:tcPr>
            <w:tcW w:w="2275" w:type="dxa"/>
            <w:shd w:val="clear" w:color="auto" w:fill="auto"/>
            <w:vAlign w:val="bottom"/>
          </w:tcPr>
          <w:p w14:paraId="7DF0CA62" w14:textId="77777777" w:rsidR="00445E68" w:rsidRPr="00E81F49" w:rsidRDefault="00445E68" w:rsidP="00445E68">
            <w:pPr>
              <w:pStyle w:val="13"/>
            </w:pPr>
          </w:p>
        </w:tc>
      </w:tr>
      <w:tr w:rsidR="00445E68" w:rsidRPr="00E81F49" w14:paraId="44BA3426" w14:textId="77777777" w:rsidTr="00710B21">
        <w:trPr>
          <w:trHeight w:hRule="exact" w:val="284"/>
        </w:trPr>
        <w:tc>
          <w:tcPr>
            <w:tcW w:w="1951" w:type="dxa"/>
            <w:gridSpan w:val="3"/>
          </w:tcPr>
          <w:p w14:paraId="175D53C2" w14:textId="77777777" w:rsidR="00445E68" w:rsidRPr="00E81F49" w:rsidRDefault="00445E68" w:rsidP="00445E68">
            <w:pPr>
              <w:pStyle w:val="81"/>
            </w:pPr>
          </w:p>
        </w:tc>
        <w:tc>
          <w:tcPr>
            <w:tcW w:w="601" w:type="dxa"/>
            <w:gridSpan w:val="2"/>
          </w:tcPr>
          <w:p w14:paraId="7DB1D1D4" w14:textId="77777777" w:rsidR="00445E68" w:rsidRPr="00E81F49" w:rsidRDefault="00445E68" w:rsidP="00445E68">
            <w:pPr>
              <w:pStyle w:val="81"/>
            </w:pPr>
          </w:p>
        </w:tc>
        <w:tc>
          <w:tcPr>
            <w:tcW w:w="5103" w:type="dxa"/>
            <w:gridSpan w:val="3"/>
            <w:shd w:val="clear" w:color="auto" w:fill="auto"/>
          </w:tcPr>
          <w:p w14:paraId="0841E4F5" w14:textId="77777777" w:rsidR="00445E68" w:rsidRPr="00E81F49" w:rsidRDefault="00445E68" w:rsidP="00445E68">
            <w:pPr>
              <w:pStyle w:val="81"/>
            </w:pPr>
          </w:p>
        </w:tc>
        <w:tc>
          <w:tcPr>
            <w:tcW w:w="2275" w:type="dxa"/>
            <w:shd w:val="clear" w:color="auto" w:fill="auto"/>
          </w:tcPr>
          <w:p w14:paraId="711A9A35" w14:textId="77777777" w:rsidR="00445E68" w:rsidRPr="00E81F49" w:rsidRDefault="00445E68" w:rsidP="00445E68">
            <w:pPr>
              <w:pStyle w:val="81"/>
            </w:pPr>
          </w:p>
        </w:tc>
      </w:tr>
      <w:tr w:rsidR="00445E68" w:rsidRPr="00E81F49" w14:paraId="5D1A3E09" w14:textId="77777777" w:rsidTr="00710B21">
        <w:trPr>
          <w:trHeight w:hRule="exact" w:val="964"/>
        </w:trPr>
        <w:tc>
          <w:tcPr>
            <w:tcW w:w="1668" w:type="dxa"/>
            <w:vAlign w:val="bottom"/>
          </w:tcPr>
          <w:p w14:paraId="6D8A5AEF" w14:textId="77777777" w:rsidR="00445E68" w:rsidRPr="00E81F49" w:rsidRDefault="00445E68" w:rsidP="00445E68">
            <w:pPr>
              <w:pStyle w:val="13"/>
            </w:pPr>
            <w:r w:rsidRPr="00E81F49">
              <w:t>Виконавець</w:t>
            </w:r>
          </w:p>
        </w:tc>
        <w:tc>
          <w:tcPr>
            <w:tcW w:w="283" w:type="dxa"/>
            <w:gridSpan w:val="2"/>
            <w:vAlign w:val="bottom"/>
          </w:tcPr>
          <w:p w14:paraId="4EE333D4" w14:textId="77777777" w:rsidR="00445E68" w:rsidRPr="00E81F49" w:rsidRDefault="00445E68" w:rsidP="00445E68">
            <w:pPr>
              <w:pStyle w:val="13"/>
            </w:pPr>
          </w:p>
        </w:tc>
        <w:tc>
          <w:tcPr>
            <w:tcW w:w="7979" w:type="dxa"/>
            <w:gridSpan w:val="6"/>
            <w:tcBorders>
              <w:bottom w:val="single" w:sz="4" w:space="0" w:color="auto"/>
            </w:tcBorders>
            <w:vAlign w:val="bottom"/>
          </w:tcPr>
          <w:p w14:paraId="5CC603E9" w14:textId="7490CC14" w:rsidR="00445E68" w:rsidRPr="00274F5B" w:rsidRDefault="005A03F5" w:rsidP="00445E68">
            <w:pPr>
              <w:pStyle w:val="132"/>
              <w:rPr>
                <w:lang w:val="en-US"/>
              </w:rPr>
            </w:pPr>
            <w:r>
              <w:t>Шанькін Іван Миколайович</w:t>
            </w:r>
          </w:p>
        </w:tc>
      </w:tr>
      <w:tr w:rsidR="00445E68" w:rsidRPr="00E81F49" w14:paraId="0387AC23" w14:textId="77777777" w:rsidTr="00710B21">
        <w:trPr>
          <w:trHeight w:val="180"/>
        </w:trPr>
        <w:tc>
          <w:tcPr>
            <w:tcW w:w="1668" w:type="dxa"/>
          </w:tcPr>
          <w:p w14:paraId="0D6BC734" w14:textId="77777777" w:rsidR="00445E68" w:rsidRPr="00E81F49" w:rsidRDefault="00445E68" w:rsidP="00445E68">
            <w:pPr>
              <w:pStyle w:val="81"/>
            </w:pPr>
          </w:p>
        </w:tc>
        <w:tc>
          <w:tcPr>
            <w:tcW w:w="283" w:type="dxa"/>
            <w:gridSpan w:val="2"/>
          </w:tcPr>
          <w:p w14:paraId="34A104AC" w14:textId="77777777" w:rsidR="00445E68" w:rsidRPr="00E81F49" w:rsidRDefault="00445E68" w:rsidP="00445E68">
            <w:pPr>
              <w:pStyle w:val="81"/>
            </w:pPr>
          </w:p>
        </w:tc>
        <w:tc>
          <w:tcPr>
            <w:tcW w:w="7979" w:type="dxa"/>
            <w:gridSpan w:val="6"/>
            <w:tcBorders>
              <w:top w:val="single" w:sz="4" w:space="0" w:color="auto"/>
            </w:tcBorders>
          </w:tcPr>
          <w:p w14:paraId="182CE347" w14:textId="77777777" w:rsidR="00445E68" w:rsidRPr="00E81F49" w:rsidRDefault="00445E68" w:rsidP="00445E68">
            <w:pPr>
              <w:pStyle w:val="81"/>
            </w:pPr>
            <w:r>
              <w:t>(прізвище, ім’я та по-батькові</w:t>
            </w:r>
            <w:r w:rsidRPr="00E81F49">
              <w:t>)</w:t>
            </w:r>
          </w:p>
        </w:tc>
      </w:tr>
      <w:tr w:rsidR="00445E68" w:rsidRPr="00E81F49" w14:paraId="1F3443D4" w14:textId="77777777" w:rsidTr="00710B21">
        <w:trPr>
          <w:trHeight w:hRule="exact" w:val="964"/>
        </w:trPr>
        <w:tc>
          <w:tcPr>
            <w:tcW w:w="1668" w:type="dxa"/>
            <w:vAlign w:val="bottom"/>
          </w:tcPr>
          <w:p w14:paraId="7C824EC8" w14:textId="77777777" w:rsidR="00445E68" w:rsidRPr="00E81F49" w:rsidRDefault="00445E68" w:rsidP="00445E68">
            <w:pPr>
              <w:pStyle w:val="13"/>
            </w:pPr>
            <w:r w:rsidRPr="00E81F49">
              <w:t>Керівник</w:t>
            </w:r>
          </w:p>
        </w:tc>
        <w:tc>
          <w:tcPr>
            <w:tcW w:w="283" w:type="dxa"/>
            <w:gridSpan w:val="2"/>
            <w:vAlign w:val="bottom"/>
          </w:tcPr>
          <w:p w14:paraId="114B4F84" w14:textId="77777777" w:rsidR="00445E68" w:rsidRPr="00E81F49" w:rsidRDefault="00445E68" w:rsidP="00445E68">
            <w:pPr>
              <w:pStyle w:val="13"/>
            </w:pPr>
          </w:p>
        </w:tc>
        <w:tc>
          <w:tcPr>
            <w:tcW w:w="7979" w:type="dxa"/>
            <w:gridSpan w:val="6"/>
            <w:tcBorders>
              <w:bottom w:val="single" w:sz="4" w:space="0" w:color="auto"/>
            </w:tcBorders>
            <w:vAlign w:val="bottom"/>
          </w:tcPr>
          <w:p w14:paraId="54E26AEA" w14:textId="413B17F3" w:rsidR="00445E68" w:rsidRPr="001A0D3B" w:rsidRDefault="005A03F5" w:rsidP="00445E68">
            <w:pPr>
              <w:pStyle w:val="132"/>
              <w:rPr>
                <w:lang w:val="ru-RU"/>
              </w:rPr>
            </w:pPr>
            <w:r>
              <w:t>Професор Северин Валерій Петрович</w:t>
            </w:r>
          </w:p>
        </w:tc>
      </w:tr>
      <w:tr w:rsidR="00445E68" w:rsidRPr="00E81F49" w14:paraId="1C167B4D" w14:textId="77777777" w:rsidTr="00710B21">
        <w:trPr>
          <w:trHeight w:val="180"/>
        </w:trPr>
        <w:tc>
          <w:tcPr>
            <w:tcW w:w="1668" w:type="dxa"/>
          </w:tcPr>
          <w:p w14:paraId="1AABDC09" w14:textId="77777777" w:rsidR="00445E68" w:rsidRPr="00E81F49" w:rsidRDefault="00445E68" w:rsidP="00445E68">
            <w:pPr>
              <w:pStyle w:val="81"/>
            </w:pPr>
          </w:p>
        </w:tc>
        <w:tc>
          <w:tcPr>
            <w:tcW w:w="283" w:type="dxa"/>
            <w:gridSpan w:val="2"/>
          </w:tcPr>
          <w:p w14:paraId="3F82752B" w14:textId="77777777" w:rsidR="00445E68" w:rsidRPr="00E81F49" w:rsidRDefault="00445E68" w:rsidP="00445E68">
            <w:pPr>
              <w:pStyle w:val="81"/>
            </w:pPr>
          </w:p>
        </w:tc>
        <w:tc>
          <w:tcPr>
            <w:tcW w:w="7979" w:type="dxa"/>
            <w:gridSpan w:val="6"/>
            <w:tcBorders>
              <w:top w:val="single" w:sz="4" w:space="0" w:color="auto"/>
            </w:tcBorders>
          </w:tcPr>
          <w:p w14:paraId="51BCCBC2" w14:textId="77777777" w:rsidR="00445E68" w:rsidRPr="00E81F49" w:rsidRDefault="00445E68" w:rsidP="00445E68">
            <w:pPr>
              <w:pStyle w:val="81"/>
            </w:pPr>
            <w:r>
              <w:t>(п</w:t>
            </w:r>
            <w:r w:rsidRPr="00E81F49">
              <w:t xml:space="preserve">осада, </w:t>
            </w:r>
            <w:r>
              <w:t>прізвище, ім’я та по-батькові</w:t>
            </w:r>
            <w:r w:rsidRPr="00E81F49">
              <w:t>)</w:t>
            </w:r>
          </w:p>
        </w:tc>
      </w:tr>
      <w:tr w:rsidR="00445E68" w:rsidRPr="00E81F49" w14:paraId="6EAC1324" w14:textId="77777777" w:rsidTr="00710B21">
        <w:trPr>
          <w:trHeight w:hRule="exact" w:val="1122"/>
        </w:trPr>
        <w:tc>
          <w:tcPr>
            <w:tcW w:w="9930" w:type="dxa"/>
            <w:gridSpan w:val="9"/>
            <w:vAlign w:val="bottom"/>
          </w:tcPr>
          <w:p w14:paraId="3442AAED" w14:textId="489013F4" w:rsidR="00445E68" w:rsidRPr="00A6453B" w:rsidRDefault="00445E68" w:rsidP="00445E68">
            <w:pPr>
              <w:pStyle w:val="142"/>
              <w:rPr>
                <w:lang w:val="ru-RU"/>
              </w:rPr>
            </w:pPr>
            <w:r w:rsidRPr="00E81F49">
              <w:t>Харків 20</w:t>
            </w:r>
            <w:r>
              <w:t>2</w:t>
            </w:r>
            <w:r w:rsidR="005A03F5">
              <w:rPr>
                <w:lang w:val="ru-RU"/>
              </w:rPr>
              <w:t>5</w:t>
            </w:r>
          </w:p>
        </w:tc>
      </w:tr>
    </w:tbl>
    <w:p w14:paraId="27EFE50A" w14:textId="2EEDB2C0" w:rsidR="00BC04AE" w:rsidRDefault="003F12B4" w:rsidP="00E23D2C">
      <w:pPr>
        <w:pStyle w:val="a5"/>
        <w:ind w:firstLine="0"/>
      </w:pPr>
      <w:r>
        <w:rPr>
          <w:noProof/>
        </w:rPr>
        <w:lastRenderedPageBreak/>
        <w:drawing>
          <wp:inline distT="0" distB="0" distL="0" distR="0" wp14:anchorId="75F7213B" wp14:editId="1BA2FBB5">
            <wp:extent cx="6480175" cy="364617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44D1216F" w14:textId="5740E0CD" w:rsidR="00F229F4" w:rsidRDefault="003F12B4" w:rsidP="00D12D06">
      <w:pPr>
        <w:pStyle w:val="aff2"/>
      </w:pPr>
      <w:r>
        <w:rPr>
          <w:noProof/>
        </w:rPr>
        <w:drawing>
          <wp:inline distT="0" distB="0" distL="0" distR="0" wp14:anchorId="432EDADD" wp14:editId="1CC48C39">
            <wp:extent cx="6480175" cy="364617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76493B98" w14:textId="3C1026B7" w:rsidR="00702A6F" w:rsidRDefault="003F12B4" w:rsidP="00E23D2C">
      <w:pPr>
        <w:pStyle w:val="a5"/>
        <w:ind w:firstLine="0"/>
      </w:pPr>
      <w:r>
        <w:rPr>
          <w:noProof/>
        </w:rPr>
        <w:lastRenderedPageBreak/>
        <w:drawing>
          <wp:inline distT="0" distB="0" distL="0" distR="0" wp14:anchorId="2B275B7E" wp14:editId="3319536A">
            <wp:extent cx="6480175" cy="364617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34A400AF" w14:textId="46E47AA3" w:rsidR="00702A6F" w:rsidRDefault="003F12B4" w:rsidP="00E23D2C">
      <w:pPr>
        <w:pStyle w:val="a5"/>
        <w:ind w:firstLine="0"/>
      </w:pPr>
      <w:r>
        <w:rPr>
          <w:noProof/>
        </w:rPr>
        <w:drawing>
          <wp:inline distT="0" distB="0" distL="0" distR="0" wp14:anchorId="331EC4D1" wp14:editId="4F5ECDBC">
            <wp:extent cx="6480175" cy="364617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45E617D5" w14:textId="5E09E029" w:rsidR="00702A6F" w:rsidRDefault="003F12B4" w:rsidP="00E23D2C">
      <w:pPr>
        <w:pStyle w:val="a5"/>
        <w:ind w:firstLine="0"/>
      </w:pPr>
      <w:r>
        <w:rPr>
          <w:noProof/>
        </w:rPr>
        <w:lastRenderedPageBreak/>
        <w:drawing>
          <wp:inline distT="0" distB="0" distL="0" distR="0" wp14:anchorId="43ABA84F" wp14:editId="732DCD0D">
            <wp:extent cx="6480175" cy="36461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15AD0B88" w14:textId="166FD056" w:rsidR="00702A6F" w:rsidRDefault="003F12B4" w:rsidP="00E23D2C">
      <w:pPr>
        <w:pStyle w:val="a5"/>
        <w:ind w:firstLine="0"/>
      </w:pPr>
      <w:r>
        <w:rPr>
          <w:noProof/>
        </w:rPr>
        <w:drawing>
          <wp:inline distT="0" distB="0" distL="0" distR="0" wp14:anchorId="3A515BC2" wp14:editId="1FC8B9E4">
            <wp:extent cx="6480175" cy="364617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3965BF48" w14:textId="17521D9B" w:rsidR="00702A6F" w:rsidRDefault="003F12B4" w:rsidP="00E23D2C">
      <w:pPr>
        <w:pStyle w:val="a5"/>
        <w:ind w:firstLine="0"/>
      </w:pPr>
      <w:r>
        <w:rPr>
          <w:noProof/>
        </w:rPr>
        <w:lastRenderedPageBreak/>
        <w:drawing>
          <wp:inline distT="0" distB="0" distL="0" distR="0" wp14:anchorId="759C95AA" wp14:editId="21517B81">
            <wp:extent cx="6480175" cy="364617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3BC966F2" w14:textId="7F09DFF0" w:rsidR="00702A6F" w:rsidRDefault="003F12B4" w:rsidP="00E23D2C">
      <w:pPr>
        <w:pStyle w:val="a5"/>
        <w:ind w:firstLine="0"/>
      </w:pPr>
      <w:r>
        <w:rPr>
          <w:noProof/>
        </w:rPr>
        <w:drawing>
          <wp:inline distT="0" distB="0" distL="0" distR="0" wp14:anchorId="2519755C" wp14:editId="58644B58">
            <wp:extent cx="6480175" cy="364617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3408E608" w14:textId="0ED67D3A" w:rsidR="00702A6F" w:rsidRDefault="003F12B4" w:rsidP="00E23D2C">
      <w:pPr>
        <w:pStyle w:val="a5"/>
        <w:ind w:firstLine="0"/>
      </w:pPr>
      <w:r>
        <w:rPr>
          <w:noProof/>
        </w:rPr>
        <w:lastRenderedPageBreak/>
        <w:drawing>
          <wp:inline distT="0" distB="0" distL="0" distR="0" wp14:anchorId="685FE14B" wp14:editId="17DBE0BD">
            <wp:extent cx="6480175" cy="364617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04510BF6" w14:textId="52CB7AE7" w:rsidR="00702A6F" w:rsidRDefault="003F12B4" w:rsidP="00E23D2C">
      <w:pPr>
        <w:pStyle w:val="a5"/>
        <w:ind w:firstLine="0"/>
      </w:pPr>
      <w:r>
        <w:rPr>
          <w:noProof/>
        </w:rPr>
        <w:drawing>
          <wp:inline distT="0" distB="0" distL="0" distR="0" wp14:anchorId="57CC27BC" wp14:editId="51707161">
            <wp:extent cx="6480175" cy="364617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3D60F0CB" w14:textId="469CD5C1" w:rsidR="00702A6F" w:rsidRDefault="008D6714" w:rsidP="00E23D2C">
      <w:pPr>
        <w:pStyle w:val="a5"/>
        <w:ind w:firstLine="0"/>
      </w:pPr>
      <w:r>
        <w:rPr>
          <w:noProof/>
        </w:rPr>
        <w:lastRenderedPageBreak/>
        <w:drawing>
          <wp:inline distT="0" distB="0" distL="0" distR="0" wp14:anchorId="16F393BE" wp14:editId="470F5347">
            <wp:extent cx="6480175" cy="36461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42031DB2" w14:textId="6751DD01" w:rsidR="00702A6F" w:rsidRDefault="008D6714" w:rsidP="00E23D2C">
      <w:pPr>
        <w:pStyle w:val="a5"/>
        <w:ind w:firstLine="0"/>
      </w:pPr>
      <w:r>
        <w:rPr>
          <w:noProof/>
        </w:rPr>
        <w:drawing>
          <wp:inline distT="0" distB="0" distL="0" distR="0" wp14:anchorId="48C0ABE8" wp14:editId="76E01361">
            <wp:extent cx="6480175" cy="364617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4303535C" w14:textId="096E6CE4" w:rsidR="00702A6F" w:rsidRDefault="008D6714" w:rsidP="00E23D2C">
      <w:pPr>
        <w:pStyle w:val="a5"/>
        <w:ind w:firstLine="0"/>
      </w:pPr>
      <w:r>
        <w:rPr>
          <w:noProof/>
        </w:rPr>
        <w:lastRenderedPageBreak/>
        <w:drawing>
          <wp:inline distT="0" distB="0" distL="0" distR="0" wp14:anchorId="154802A0" wp14:editId="4D05FB04">
            <wp:extent cx="6480175" cy="364617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4EE6861E" w14:textId="402AABE2" w:rsidR="00E23D2C" w:rsidRDefault="008D6714" w:rsidP="00E23D2C">
      <w:pPr>
        <w:pStyle w:val="a5"/>
        <w:ind w:firstLine="0"/>
      </w:pPr>
      <w:r>
        <w:rPr>
          <w:noProof/>
        </w:rPr>
        <w:drawing>
          <wp:inline distT="0" distB="0" distL="0" distR="0" wp14:anchorId="73DB662D" wp14:editId="43557307">
            <wp:extent cx="6480175" cy="364617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4010DCDC" w14:textId="116445BF" w:rsidR="008D6714" w:rsidRDefault="008D6714" w:rsidP="00E23D2C">
      <w:pPr>
        <w:pStyle w:val="a5"/>
        <w:ind w:firstLine="0"/>
      </w:pPr>
      <w:r>
        <w:rPr>
          <w:noProof/>
        </w:rPr>
        <w:lastRenderedPageBreak/>
        <w:drawing>
          <wp:inline distT="0" distB="0" distL="0" distR="0" wp14:anchorId="2ED1369B" wp14:editId="768F45ED">
            <wp:extent cx="6480175" cy="364617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80175" cy="3646170"/>
                    </a:xfrm>
                    <a:prstGeom prst="rect">
                      <a:avLst/>
                    </a:prstGeom>
                    <a:noFill/>
                    <a:ln>
                      <a:noFill/>
                    </a:ln>
                  </pic:spPr>
                </pic:pic>
              </a:graphicData>
            </a:graphic>
          </wp:inline>
        </w:drawing>
      </w:r>
    </w:p>
    <w:p w14:paraId="22772DB9" w14:textId="77777777" w:rsidR="00E23D2C" w:rsidRDefault="00E23D2C" w:rsidP="00E23D2C">
      <w:pPr>
        <w:pStyle w:val="a5"/>
        <w:ind w:firstLine="0"/>
      </w:pPr>
    </w:p>
    <w:p w14:paraId="1B5871D4" w14:textId="77777777" w:rsidR="00E23D2C" w:rsidRDefault="00E23D2C">
      <w:pPr>
        <w:spacing w:line="240" w:lineRule="auto"/>
        <w:ind w:firstLine="0"/>
        <w:jc w:val="left"/>
      </w:pPr>
      <w:r>
        <w:br w:type="page"/>
      </w:r>
    </w:p>
    <w:tbl>
      <w:tblPr>
        <w:tblW w:w="10312" w:type="dxa"/>
        <w:jc w:val="center"/>
        <w:tblLayout w:type="fixed"/>
        <w:tblLook w:val="01E0" w:firstRow="1" w:lastRow="1" w:firstColumn="1" w:lastColumn="1" w:noHBand="0" w:noVBand="0"/>
      </w:tblPr>
      <w:tblGrid>
        <w:gridCol w:w="2518"/>
        <w:gridCol w:w="34"/>
        <w:gridCol w:w="20"/>
        <w:gridCol w:w="743"/>
        <w:gridCol w:w="567"/>
        <w:gridCol w:w="141"/>
        <w:gridCol w:w="2526"/>
        <w:gridCol w:w="1418"/>
        <w:gridCol w:w="2246"/>
        <w:gridCol w:w="27"/>
        <w:gridCol w:w="72"/>
      </w:tblGrid>
      <w:tr w:rsidR="00E23D2C" w:rsidRPr="00E81F49" w14:paraId="2B4A9287" w14:textId="77777777" w:rsidTr="0062775C">
        <w:trPr>
          <w:trHeight w:val="800"/>
          <w:jc w:val="center"/>
        </w:trPr>
        <w:tc>
          <w:tcPr>
            <w:tcW w:w="10312" w:type="dxa"/>
            <w:gridSpan w:val="11"/>
          </w:tcPr>
          <w:p w14:paraId="2B13A26A" w14:textId="77777777" w:rsidR="00E23D2C" w:rsidRPr="00E81F49" w:rsidRDefault="00E23D2C" w:rsidP="0062775C">
            <w:pPr>
              <w:pStyle w:val="afff9"/>
            </w:pPr>
            <w:r>
              <w:lastRenderedPageBreak/>
              <w:br w:type="page"/>
            </w:r>
            <w:r w:rsidRPr="00E81F49">
              <w:t>МІНІСТЕРСТВО ОСВІТИ І НАУКИ УКРАЇНИ</w:t>
            </w:r>
          </w:p>
        </w:tc>
      </w:tr>
      <w:tr w:rsidR="00E23D2C" w:rsidRPr="00E81F49" w14:paraId="633EB8FF" w14:textId="77777777" w:rsidTr="0062775C">
        <w:trPr>
          <w:trHeight w:hRule="exact" w:val="1134"/>
          <w:jc w:val="center"/>
        </w:trPr>
        <w:tc>
          <w:tcPr>
            <w:tcW w:w="10312" w:type="dxa"/>
            <w:gridSpan w:val="11"/>
            <w:vAlign w:val="center"/>
          </w:tcPr>
          <w:p w14:paraId="66E40C99" w14:textId="77777777" w:rsidR="00E23D2C" w:rsidRPr="00E81F49" w:rsidRDefault="00E23D2C" w:rsidP="0062775C">
            <w:pPr>
              <w:pStyle w:val="afff8"/>
            </w:pPr>
            <w:r w:rsidRPr="00E81F49">
              <w:t>НАЦІОНАЛЬНИЙ ТЕХНІЧНИЙ УНІВЕРСИТЕТ</w:t>
            </w:r>
          </w:p>
          <w:p w14:paraId="55C43554" w14:textId="77777777" w:rsidR="00E23D2C" w:rsidRPr="00E81F49" w:rsidRDefault="00E23D2C" w:rsidP="0062775C">
            <w:pPr>
              <w:pStyle w:val="afff8"/>
            </w:pPr>
            <w:r>
              <w:t>«</w:t>
            </w:r>
            <w:r w:rsidRPr="00E81F49">
              <w:t>ХАРКІВСЬКИЙ ПОЛІТЕХНІЧНИЙ ІНСТИТУТ</w:t>
            </w:r>
            <w:r>
              <w:t>»</w:t>
            </w:r>
          </w:p>
        </w:tc>
      </w:tr>
      <w:tr w:rsidR="00E23D2C" w:rsidRPr="00E81F49" w14:paraId="035EBF23" w14:textId="77777777" w:rsidTr="0062775C">
        <w:trPr>
          <w:trHeight w:hRule="exact" w:val="567"/>
          <w:jc w:val="center"/>
        </w:trPr>
        <w:tc>
          <w:tcPr>
            <w:tcW w:w="2552" w:type="dxa"/>
            <w:gridSpan w:val="2"/>
            <w:vAlign w:val="bottom"/>
          </w:tcPr>
          <w:p w14:paraId="784BF489" w14:textId="77777777" w:rsidR="00E23D2C" w:rsidRPr="00E81F49" w:rsidRDefault="00E23D2C" w:rsidP="0062775C">
            <w:pPr>
              <w:pStyle w:val="afff7"/>
            </w:pPr>
            <w:r>
              <w:t>Інститут</w:t>
            </w:r>
          </w:p>
        </w:tc>
        <w:tc>
          <w:tcPr>
            <w:tcW w:w="7760" w:type="dxa"/>
            <w:gridSpan w:val="9"/>
            <w:vAlign w:val="bottom"/>
          </w:tcPr>
          <w:p w14:paraId="14F12D2C" w14:textId="77777777" w:rsidR="00E23D2C" w:rsidRPr="00017D7F" w:rsidRDefault="00E23D2C" w:rsidP="0062775C">
            <w:pPr>
              <w:pStyle w:val="afff7"/>
            </w:pPr>
            <w:r>
              <w:t>комп’</w:t>
            </w:r>
            <w:r w:rsidRPr="00C47983">
              <w:t>ютерних наук та інформаційних технологій</w:t>
            </w:r>
          </w:p>
        </w:tc>
      </w:tr>
      <w:tr w:rsidR="00E23D2C" w:rsidRPr="00E81F49" w14:paraId="02E42A18" w14:textId="77777777" w:rsidTr="0062775C">
        <w:trPr>
          <w:trHeight w:hRule="exact" w:val="567"/>
          <w:jc w:val="center"/>
        </w:trPr>
        <w:tc>
          <w:tcPr>
            <w:tcW w:w="2552" w:type="dxa"/>
            <w:gridSpan w:val="2"/>
            <w:vAlign w:val="bottom"/>
          </w:tcPr>
          <w:p w14:paraId="64D7667F" w14:textId="77777777" w:rsidR="00E23D2C" w:rsidRPr="00E81F49" w:rsidRDefault="00E23D2C" w:rsidP="0062775C">
            <w:pPr>
              <w:pStyle w:val="afff7"/>
            </w:pPr>
            <w:r w:rsidRPr="00E81F49">
              <w:t>Кафедра</w:t>
            </w:r>
            <w:r>
              <w:t xml:space="preserve"> </w:t>
            </w:r>
          </w:p>
        </w:tc>
        <w:tc>
          <w:tcPr>
            <w:tcW w:w="7760" w:type="dxa"/>
            <w:gridSpan w:val="9"/>
            <w:vAlign w:val="bottom"/>
          </w:tcPr>
          <w:p w14:paraId="36840C99" w14:textId="77777777" w:rsidR="00E23D2C" w:rsidRPr="00E81F49" w:rsidRDefault="00E23D2C" w:rsidP="0062775C">
            <w:pPr>
              <w:pStyle w:val="afff7"/>
            </w:pPr>
            <w:r w:rsidRPr="00097314">
              <w:t>системного аналізу та інформаційно-аналітичних технологій</w:t>
            </w:r>
          </w:p>
        </w:tc>
      </w:tr>
      <w:tr w:rsidR="00E23D2C" w:rsidRPr="00E81F49" w14:paraId="07DA45C1" w14:textId="77777777" w:rsidTr="0062775C">
        <w:trPr>
          <w:trHeight w:hRule="exact" w:val="567"/>
          <w:jc w:val="center"/>
        </w:trPr>
        <w:tc>
          <w:tcPr>
            <w:tcW w:w="2552" w:type="dxa"/>
            <w:gridSpan w:val="2"/>
            <w:vAlign w:val="bottom"/>
          </w:tcPr>
          <w:p w14:paraId="062F8C66" w14:textId="77777777" w:rsidR="00E23D2C" w:rsidRPr="00A6453B" w:rsidRDefault="00E23D2C" w:rsidP="0062775C">
            <w:pPr>
              <w:pStyle w:val="afff7"/>
            </w:pPr>
            <w:r>
              <w:t>Спеціальність</w:t>
            </w:r>
          </w:p>
        </w:tc>
        <w:tc>
          <w:tcPr>
            <w:tcW w:w="7760" w:type="dxa"/>
            <w:gridSpan w:val="9"/>
            <w:vAlign w:val="bottom"/>
          </w:tcPr>
          <w:p w14:paraId="6929E8F1" w14:textId="41B6BDCE" w:rsidR="00E23D2C" w:rsidRPr="00E23D2C" w:rsidRDefault="00E23D2C" w:rsidP="0062775C">
            <w:pPr>
              <w:pStyle w:val="13"/>
            </w:pPr>
            <w:r>
              <w:rPr>
                <w:lang w:val="en-US"/>
              </w:rPr>
              <w:t xml:space="preserve">124 </w:t>
            </w:r>
            <w:r>
              <w:t>Системний аналіз</w:t>
            </w:r>
          </w:p>
        </w:tc>
      </w:tr>
      <w:tr w:rsidR="00E23D2C" w:rsidRPr="00E81F49" w14:paraId="0CF5480F" w14:textId="77777777" w:rsidTr="0062775C">
        <w:trPr>
          <w:trHeight w:hRule="exact" w:val="567"/>
          <w:jc w:val="center"/>
        </w:trPr>
        <w:tc>
          <w:tcPr>
            <w:tcW w:w="2552" w:type="dxa"/>
            <w:gridSpan w:val="2"/>
            <w:vAlign w:val="bottom"/>
          </w:tcPr>
          <w:p w14:paraId="5BB2A9FE" w14:textId="77777777" w:rsidR="00E23D2C" w:rsidRPr="00E81F49" w:rsidRDefault="00E23D2C" w:rsidP="0062775C">
            <w:pPr>
              <w:pStyle w:val="afff7"/>
            </w:pPr>
            <w:r>
              <w:t>Освітня програма</w:t>
            </w:r>
          </w:p>
        </w:tc>
        <w:tc>
          <w:tcPr>
            <w:tcW w:w="7760" w:type="dxa"/>
            <w:gridSpan w:val="9"/>
            <w:vAlign w:val="bottom"/>
          </w:tcPr>
          <w:p w14:paraId="70306DE8" w14:textId="5ACE0520" w:rsidR="00E23D2C" w:rsidRPr="00E81F49" w:rsidRDefault="00E23D2C" w:rsidP="0062775C">
            <w:pPr>
              <w:pStyle w:val="13"/>
            </w:pPr>
            <w:r>
              <w:t>Системний аналіз і управління</w:t>
            </w:r>
          </w:p>
        </w:tc>
      </w:tr>
      <w:tr w:rsidR="00E23D2C" w:rsidRPr="00E81F49" w14:paraId="6439BEEB" w14:textId="77777777" w:rsidTr="0062775C">
        <w:tblPrEx>
          <w:tblLook w:val="0000" w:firstRow="0" w:lastRow="0" w:firstColumn="0" w:lastColumn="0" w:noHBand="0" w:noVBand="0"/>
        </w:tblPrEx>
        <w:trPr>
          <w:trHeight w:hRule="exact" w:val="510"/>
          <w:jc w:val="center"/>
        </w:trPr>
        <w:tc>
          <w:tcPr>
            <w:tcW w:w="6549" w:type="dxa"/>
            <w:gridSpan w:val="7"/>
          </w:tcPr>
          <w:p w14:paraId="38DA14C8" w14:textId="77777777" w:rsidR="00E23D2C" w:rsidRPr="00E81F49" w:rsidRDefault="00E23D2C" w:rsidP="0062775C">
            <w:pPr>
              <w:pStyle w:val="afff6"/>
            </w:pPr>
          </w:p>
        </w:tc>
        <w:tc>
          <w:tcPr>
            <w:tcW w:w="3763" w:type="dxa"/>
            <w:gridSpan w:val="4"/>
            <w:vAlign w:val="bottom"/>
          </w:tcPr>
          <w:p w14:paraId="215C1260" w14:textId="77777777" w:rsidR="00E23D2C" w:rsidRPr="00E81F49" w:rsidRDefault="00E23D2C" w:rsidP="0062775C">
            <w:pPr>
              <w:pStyle w:val="afff7"/>
            </w:pPr>
          </w:p>
        </w:tc>
      </w:tr>
      <w:tr w:rsidR="00E23D2C" w:rsidRPr="00E81F49" w14:paraId="74618015" w14:textId="77777777" w:rsidTr="0062775C">
        <w:tblPrEx>
          <w:tblLook w:val="0000" w:firstRow="0" w:lastRow="0" w:firstColumn="0" w:lastColumn="0" w:noHBand="0" w:noVBand="0"/>
        </w:tblPrEx>
        <w:trPr>
          <w:trHeight w:hRule="exact" w:val="510"/>
          <w:jc w:val="center"/>
        </w:trPr>
        <w:tc>
          <w:tcPr>
            <w:tcW w:w="6549" w:type="dxa"/>
            <w:gridSpan w:val="7"/>
          </w:tcPr>
          <w:p w14:paraId="165E399B" w14:textId="77777777" w:rsidR="00E23D2C" w:rsidRPr="00E81F49" w:rsidRDefault="00E23D2C" w:rsidP="0062775C">
            <w:pPr>
              <w:pStyle w:val="afff7"/>
            </w:pPr>
          </w:p>
        </w:tc>
        <w:tc>
          <w:tcPr>
            <w:tcW w:w="3763" w:type="dxa"/>
            <w:gridSpan w:val="4"/>
            <w:vAlign w:val="bottom"/>
          </w:tcPr>
          <w:p w14:paraId="37D4A8EE" w14:textId="77777777" w:rsidR="00E23D2C" w:rsidRPr="00E81F49" w:rsidRDefault="00E23D2C" w:rsidP="0062775C">
            <w:pPr>
              <w:pStyle w:val="afff7"/>
            </w:pPr>
          </w:p>
        </w:tc>
      </w:tr>
      <w:tr w:rsidR="00E23D2C" w:rsidRPr="00E81F49" w14:paraId="7793EFEC" w14:textId="77777777" w:rsidTr="0062775C">
        <w:tblPrEx>
          <w:tblLook w:val="0000" w:firstRow="0" w:lastRow="0" w:firstColumn="0" w:lastColumn="0" w:noHBand="0" w:noVBand="0"/>
        </w:tblPrEx>
        <w:trPr>
          <w:trHeight w:hRule="exact" w:val="510"/>
          <w:jc w:val="center"/>
        </w:trPr>
        <w:tc>
          <w:tcPr>
            <w:tcW w:w="6549" w:type="dxa"/>
            <w:gridSpan w:val="7"/>
          </w:tcPr>
          <w:p w14:paraId="5B7BACB9" w14:textId="77777777" w:rsidR="00E23D2C" w:rsidRPr="00E81F49" w:rsidRDefault="00E23D2C" w:rsidP="0062775C">
            <w:pPr>
              <w:pStyle w:val="afff6"/>
            </w:pPr>
          </w:p>
        </w:tc>
        <w:tc>
          <w:tcPr>
            <w:tcW w:w="3763" w:type="dxa"/>
            <w:gridSpan w:val="4"/>
            <w:vAlign w:val="bottom"/>
          </w:tcPr>
          <w:p w14:paraId="329E223B" w14:textId="77777777" w:rsidR="00E23D2C" w:rsidRPr="00E81F49" w:rsidRDefault="00E23D2C" w:rsidP="0062775C">
            <w:pPr>
              <w:pStyle w:val="afff7"/>
            </w:pPr>
          </w:p>
        </w:tc>
      </w:tr>
      <w:tr w:rsidR="00E23D2C" w:rsidRPr="00E81F49" w14:paraId="33C6A9D5" w14:textId="77777777" w:rsidTr="0062775C">
        <w:tblPrEx>
          <w:tblLook w:val="0000" w:firstRow="0" w:lastRow="0" w:firstColumn="0" w:lastColumn="0" w:noHBand="0" w:noVBand="0"/>
        </w:tblPrEx>
        <w:trPr>
          <w:trHeight w:hRule="exact" w:val="227"/>
          <w:jc w:val="center"/>
        </w:trPr>
        <w:tc>
          <w:tcPr>
            <w:tcW w:w="6549" w:type="dxa"/>
            <w:gridSpan w:val="7"/>
          </w:tcPr>
          <w:p w14:paraId="01681D4F" w14:textId="77777777" w:rsidR="00E23D2C" w:rsidRPr="00E81F49" w:rsidRDefault="00E23D2C" w:rsidP="0062775C">
            <w:pPr>
              <w:pStyle w:val="81"/>
            </w:pPr>
          </w:p>
        </w:tc>
        <w:tc>
          <w:tcPr>
            <w:tcW w:w="3763" w:type="dxa"/>
            <w:gridSpan w:val="4"/>
          </w:tcPr>
          <w:p w14:paraId="12391AD2" w14:textId="77777777" w:rsidR="00E23D2C" w:rsidRPr="00E81F49" w:rsidRDefault="00E23D2C" w:rsidP="0062775C">
            <w:pPr>
              <w:pStyle w:val="81"/>
            </w:pPr>
          </w:p>
        </w:tc>
      </w:tr>
      <w:tr w:rsidR="00E23D2C" w:rsidRPr="00E81F49" w14:paraId="047DF450" w14:textId="77777777" w:rsidTr="0062775C">
        <w:trPr>
          <w:trHeight w:hRule="exact" w:val="1080"/>
          <w:jc w:val="center"/>
        </w:trPr>
        <w:tc>
          <w:tcPr>
            <w:tcW w:w="10312" w:type="dxa"/>
            <w:gridSpan w:val="11"/>
            <w:vAlign w:val="bottom"/>
          </w:tcPr>
          <w:p w14:paraId="676E108E" w14:textId="77777777" w:rsidR="00E23D2C" w:rsidRPr="00E81F49" w:rsidRDefault="00E23D2C" w:rsidP="0062775C">
            <w:pPr>
              <w:pStyle w:val="afff8"/>
            </w:pPr>
            <w:r>
              <w:t>Наукові розробки</w:t>
            </w:r>
          </w:p>
        </w:tc>
      </w:tr>
      <w:tr w:rsidR="00E23D2C" w:rsidRPr="00E81F49" w14:paraId="2EDD1150" w14:textId="77777777" w:rsidTr="0062775C">
        <w:trPr>
          <w:trHeight w:hRule="exact" w:val="345"/>
          <w:jc w:val="center"/>
        </w:trPr>
        <w:tc>
          <w:tcPr>
            <w:tcW w:w="10312" w:type="dxa"/>
            <w:gridSpan w:val="11"/>
            <w:vAlign w:val="center"/>
          </w:tcPr>
          <w:p w14:paraId="6F125F40" w14:textId="77777777" w:rsidR="00E23D2C" w:rsidRPr="00E81F49" w:rsidRDefault="00E23D2C" w:rsidP="0062775C">
            <w:pPr>
              <w:pStyle w:val="132"/>
            </w:pPr>
          </w:p>
        </w:tc>
      </w:tr>
      <w:tr w:rsidR="00E23D2C" w:rsidRPr="00E81F49" w14:paraId="50F65F29" w14:textId="77777777" w:rsidTr="0062775C">
        <w:trPr>
          <w:trHeight w:hRule="exact" w:val="680"/>
          <w:jc w:val="center"/>
        </w:trPr>
        <w:tc>
          <w:tcPr>
            <w:tcW w:w="10312" w:type="dxa"/>
            <w:gridSpan w:val="11"/>
            <w:vAlign w:val="bottom"/>
          </w:tcPr>
          <w:p w14:paraId="71EDF5AA" w14:textId="4CDDDBFB" w:rsidR="00E23D2C" w:rsidRPr="00184B25" w:rsidRDefault="00E23D2C" w:rsidP="0062775C">
            <w:pPr>
              <w:pStyle w:val="afff9"/>
            </w:pPr>
            <w:r w:rsidRPr="00184B25">
              <w:t>Тема роботи «</w:t>
            </w:r>
            <w:r>
              <w:t>Розробка інтелектуальної системи управління температурою</w:t>
            </w:r>
          </w:p>
        </w:tc>
      </w:tr>
      <w:tr w:rsidR="00E23D2C" w:rsidRPr="00E81F49" w14:paraId="1BA14097" w14:textId="77777777" w:rsidTr="0062775C">
        <w:trPr>
          <w:trHeight w:hRule="exact" w:val="454"/>
          <w:jc w:val="center"/>
        </w:trPr>
        <w:tc>
          <w:tcPr>
            <w:tcW w:w="10312" w:type="dxa"/>
            <w:gridSpan w:val="11"/>
            <w:vAlign w:val="bottom"/>
          </w:tcPr>
          <w:p w14:paraId="16AD9106" w14:textId="384D6147" w:rsidR="00E23D2C" w:rsidRPr="00184B25" w:rsidRDefault="00E23D2C" w:rsidP="0062775C">
            <w:pPr>
              <w:pStyle w:val="afff9"/>
            </w:pPr>
            <w:r>
              <w:t>в будинку з використанням мікросервісної архітектури</w:t>
            </w:r>
            <w:r w:rsidRPr="00184B25">
              <w:t>»</w:t>
            </w:r>
          </w:p>
        </w:tc>
      </w:tr>
      <w:tr w:rsidR="00E23D2C" w:rsidRPr="00E81F49" w14:paraId="33AF8DA3" w14:textId="77777777" w:rsidTr="0062775C">
        <w:trPr>
          <w:trHeight w:hRule="exact" w:val="707"/>
          <w:jc w:val="center"/>
        </w:trPr>
        <w:tc>
          <w:tcPr>
            <w:tcW w:w="10312" w:type="dxa"/>
            <w:gridSpan w:val="11"/>
            <w:vAlign w:val="bottom"/>
          </w:tcPr>
          <w:p w14:paraId="1437972E" w14:textId="77777777" w:rsidR="00E23D2C" w:rsidRPr="00E81F49" w:rsidRDefault="00E23D2C" w:rsidP="0062775C">
            <w:pPr>
              <w:pStyle w:val="afff6"/>
            </w:pPr>
          </w:p>
        </w:tc>
      </w:tr>
      <w:tr w:rsidR="00E23D2C" w:rsidRPr="00E81F49" w14:paraId="27629344" w14:textId="77777777" w:rsidTr="0062775C">
        <w:tblPrEx>
          <w:tblLook w:val="0000" w:firstRow="0" w:lastRow="0" w:firstColumn="0" w:lastColumn="0" w:noHBand="0" w:noVBand="0"/>
        </w:tblPrEx>
        <w:trPr>
          <w:trHeight w:hRule="exact" w:val="510"/>
          <w:jc w:val="center"/>
        </w:trPr>
        <w:tc>
          <w:tcPr>
            <w:tcW w:w="6549" w:type="dxa"/>
            <w:gridSpan w:val="7"/>
          </w:tcPr>
          <w:p w14:paraId="70D97C74" w14:textId="77777777" w:rsidR="00E23D2C" w:rsidRPr="00E81F49" w:rsidRDefault="00E23D2C" w:rsidP="0062775C">
            <w:pPr>
              <w:pStyle w:val="afff6"/>
            </w:pPr>
          </w:p>
        </w:tc>
        <w:tc>
          <w:tcPr>
            <w:tcW w:w="3763" w:type="dxa"/>
            <w:gridSpan w:val="4"/>
            <w:vAlign w:val="bottom"/>
          </w:tcPr>
          <w:p w14:paraId="628870F7" w14:textId="77777777" w:rsidR="00E23D2C" w:rsidRPr="00E81F49" w:rsidRDefault="00E23D2C" w:rsidP="0062775C">
            <w:pPr>
              <w:pStyle w:val="afff6"/>
            </w:pPr>
          </w:p>
        </w:tc>
      </w:tr>
      <w:tr w:rsidR="00E23D2C" w:rsidRPr="00E81F49" w14:paraId="11BF90F1" w14:textId="77777777" w:rsidTr="0062775C">
        <w:trPr>
          <w:trHeight w:hRule="exact" w:val="1134"/>
          <w:jc w:val="center"/>
        </w:trPr>
        <w:tc>
          <w:tcPr>
            <w:tcW w:w="2552" w:type="dxa"/>
            <w:gridSpan w:val="2"/>
            <w:vAlign w:val="bottom"/>
          </w:tcPr>
          <w:p w14:paraId="0BB861E3" w14:textId="77777777" w:rsidR="00E23D2C" w:rsidRPr="00E81F49" w:rsidRDefault="00E23D2C" w:rsidP="0062775C">
            <w:pPr>
              <w:pStyle w:val="afff7"/>
            </w:pPr>
          </w:p>
        </w:tc>
        <w:tc>
          <w:tcPr>
            <w:tcW w:w="5415" w:type="dxa"/>
            <w:gridSpan w:val="6"/>
            <w:shd w:val="clear" w:color="auto" w:fill="auto"/>
            <w:vAlign w:val="bottom"/>
          </w:tcPr>
          <w:p w14:paraId="3B8FEE33" w14:textId="77777777" w:rsidR="00E23D2C" w:rsidRPr="00E81F49" w:rsidRDefault="00E23D2C" w:rsidP="0062775C">
            <w:pPr>
              <w:pStyle w:val="132"/>
            </w:pPr>
          </w:p>
        </w:tc>
        <w:tc>
          <w:tcPr>
            <w:tcW w:w="2345" w:type="dxa"/>
            <w:gridSpan w:val="3"/>
            <w:shd w:val="clear" w:color="auto" w:fill="auto"/>
            <w:vAlign w:val="bottom"/>
          </w:tcPr>
          <w:p w14:paraId="1BB1DEDD" w14:textId="77777777" w:rsidR="00E23D2C" w:rsidRPr="00E81F49" w:rsidRDefault="00E23D2C" w:rsidP="0062775C">
            <w:pPr>
              <w:pStyle w:val="afff7"/>
            </w:pPr>
          </w:p>
        </w:tc>
      </w:tr>
      <w:tr w:rsidR="00E23D2C" w:rsidRPr="00E81F49" w14:paraId="7BD215BF" w14:textId="77777777" w:rsidTr="0062775C">
        <w:trPr>
          <w:trHeight w:hRule="exact" w:val="284"/>
          <w:jc w:val="center"/>
        </w:trPr>
        <w:tc>
          <w:tcPr>
            <w:tcW w:w="2552" w:type="dxa"/>
            <w:gridSpan w:val="2"/>
          </w:tcPr>
          <w:p w14:paraId="7D281A0E" w14:textId="77777777" w:rsidR="00E23D2C" w:rsidRPr="00E81F49" w:rsidRDefault="00E23D2C" w:rsidP="0062775C">
            <w:pPr>
              <w:pStyle w:val="81"/>
            </w:pPr>
          </w:p>
        </w:tc>
        <w:tc>
          <w:tcPr>
            <w:tcW w:w="5415" w:type="dxa"/>
            <w:gridSpan w:val="6"/>
            <w:shd w:val="clear" w:color="auto" w:fill="auto"/>
          </w:tcPr>
          <w:p w14:paraId="067C873F" w14:textId="77777777" w:rsidR="00E23D2C" w:rsidRPr="00E81F49" w:rsidRDefault="00E23D2C" w:rsidP="0062775C">
            <w:pPr>
              <w:pStyle w:val="81"/>
            </w:pPr>
          </w:p>
        </w:tc>
        <w:tc>
          <w:tcPr>
            <w:tcW w:w="2345" w:type="dxa"/>
            <w:gridSpan w:val="3"/>
            <w:shd w:val="clear" w:color="auto" w:fill="auto"/>
          </w:tcPr>
          <w:p w14:paraId="725D2E9C" w14:textId="77777777" w:rsidR="00E23D2C" w:rsidRPr="00E81F49" w:rsidRDefault="00E23D2C" w:rsidP="0062775C">
            <w:pPr>
              <w:pStyle w:val="81"/>
            </w:pPr>
          </w:p>
        </w:tc>
      </w:tr>
      <w:tr w:rsidR="00E23D2C" w:rsidRPr="00E81F49" w14:paraId="14E6E6EE" w14:textId="77777777" w:rsidTr="0062775C">
        <w:trPr>
          <w:gridAfter w:val="2"/>
          <w:wAfter w:w="99" w:type="dxa"/>
          <w:trHeight w:hRule="exact" w:val="964"/>
          <w:jc w:val="center"/>
        </w:trPr>
        <w:tc>
          <w:tcPr>
            <w:tcW w:w="2572" w:type="dxa"/>
            <w:gridSpan w:val="3"/>
            <w:tcMar>
              <w:right w:w="28" w:type="dxa"/>
            </w:tcMar>
            <w:vAlign w:val="bottom"/>
          </w:tcPr>
          <w:p w14:paraId="459942FD" w14:textId="5C0D0CE1" w:rsidR="00E23D2C" w:rsidRPr="00E81F49" w:rsidRDefault="00E23D2C" w:rsidP="0062775C">
            <w:pPr>
              <w:pStyle w:val="afff7"/>
            </w:pPr>
            <w:r w:rsidRPr="00E81F49">
              <w:t>Виконав</w:t>
            </w:r>
            <w:r>
              <w:t>ець</w:t>
            </w:r>
          </w:p>
        </w:tc>
        <w:tc>
          <w:tcPr>
            <w:tcW w:w="743" w:type="dxa"/>
            <w:vAlign w:val="bottom"/>
          </w:tcPr>
          <w:p w14:paraId="23ABAE77" w14:textId="77777777" w:rsidR="00E23D2C" w:rsidRPr="007A2C9A" w:rsidRDefault="00E23D2C" w:rsidP="0062775C">
            <w:pPr>
              <w:pStyle w:val="132"/>
              <w:rPr>
                <w:lang w:val="ru-RU"/>
              </w:rPr>
            </w:pPr>
          </w:p>
        </w:tc>
        <w:tc>
          <w:tcPr>
            <w:tcW w:w="6898" w:type="dxa"/>
            <w:gridSpan w:val="5"/>
            <w:vAlign w:val="bottom"/>
          </w:tcPr>
          <w:p w14:paraId="0C50DACF" w14:textId="08AFCC09" w:rsidR="00E23D2C" w:rsidRPr="007A2C9A" w:rsidRDefault="00E23D2C" w:rsidP="0062775C">
            <w:pPr>
              <w:pStyle w:val="afff7"/>
              <w:rPr>
                <w:lang w:val="ru-RU"/>
              </w:rPr>
            </w:pPr>
            <w:r>
              <w:t>Шанькін Іван Миколайович</w:t>
            </w:r>
          </w:p>
        </w:tc>
      </w:tr>
      <w:tr w:rsidR="00E23D2C" w:rsidRPr="00E81F49" w14:paraId="31FE505C" w14:textId="77777777" w:rsidTr="0062775C">
        <w:trPr>
          <w:gridAfter w:val="2"/>
          <w:wAfter w:w="99" w:type="dxa"/>
          <w:trHeight w:val="180"/>
          <w:jc w:val="center"/>
        </w:trPr>
        <w:tc>
          <w:tcPr>
            <w:tcW w:w="2572" w:type="dxa"/>
            <w:gridSpan w:val="3"/>
          </w:tcPr>
          <w:p w14:paraId="793606FC" w14:textId="77777777" w:rsidR="00E23D2C" w:rsidRPr="00E81F49" w:rsidRDefault="00E23D2C" w:rsidP="0062775C">
            <w:pPr>
              <w:pStyle w:val="81"/>
            </w:pPr>
          </w:p>
        </w:tc>
        <w:tc>
          <w:tcPr>
            <w:tcW w:w="1451" w:type="dxa"/>
            <w:gridSpan w:val="3"/>
          </w:tcPr>
          <w:p w14:paraId="28B6D92D" w14:textId="77777777" w:rsidR="00E23D2C" w:rsidRPr="00E81F49" w:rsidRDefault="00E23D2C" w:rsidP="0062775C">
            <w:pPr>
              <w:pStyle w:val="81"/>
            </w:pPr>
          </w:p>
        </w:tc>
        <w:tc>
          <w:tcPr>
            <w:tcW w:w="6190" w:type="dxa"/>
            <w:gridSpan w:val="3"/>
          </w:tcPr>
          <w:p w14:paraId="09B64EEB" w14:textId="77777777" w:rsidR="00E23D2C" w:rsidRPr="00E81F49" w:rsidRDefault="00E23D2C" w:rsidP="0062775C">
            <w:pPr>
              <w:pStyle w:val="82"/>
            </w:pPr>
          </w:p>
        </w:tc>
      </w:tr>
      <w:tr w:rsidR="00E23D2C" w:rsidRPr="00E81F49" w14:paraId="78ACB43D" w14:textId="77777777" w:rsidTr="0062775C">
        <w:trPr>
          <w:gridAfter w:val="2"/>
          <w:wAfter w:w="99" w:type="dxa"/>
          <w:trHeight w:hRule="exact" w:val="964"/>
          <w:jc w:val="center"/>
        </w:trPr>
        <w:tc>
          <w:tcPr>
            <w:tcW w:w="2572" w:type="dxa"/>
            <w:gridSpan w:val="3"/>
            <w:vAlign w:val="bottom"/>
          </w:tcPr>
          <w:p w14:paraId="045D9BBD" w14:textId="1A200D2F" w:rsidR="00E23D2C" w:rsidRPr="00E81F49" w:rsidRDefault="00E23D2C" w:rsidP="0062775C">
            <w:pPr>
              <w:pStyle w:val="afff7"/>
            </w:pPr>
            <w:r w:rsidRPr="00E81F49">
              <w:t>Керівни</w:t>
            </w:r>
            <w:r>
              <w:t>к</w:t>
            </w:r>
          </w:p>
        </w:tc>
        <w:tc>
          <w:tcPr>
            <w:tcW w:w="743" w:type="dxa"/>
            <w:vAlign w:val="bottom"/>
          </w:tcPr>
          <w:p w14:paraId="162C4B9F" w14:textId="77777777" w:rsidR="00E23D2C" w:rsidRPr="007A2C9A" w:rsidRDefault="00E23D2C" w:rsidP="0062775C">
            <w:pPr>
              <w:pStyle w:val="132"/>
              <w:rPr>
                <w:lang w:val="ru-RU"/>
              </w:rPr>
            </w:pPr>
          </w:p>
        </w:tc>
        <w:tc>
          <w:tcPr>
            <w:tcW w:w="6898" w:type="dxa"/>
            <w:gridSpan w:val="5"/>
            <w:vAlign w:val="bottom"/>
          </w:tcPr>
          <w:p w14:paraId="3C5DE1D0" w14:textId="2A90D514" w:rsidR="00E23D2C" w:rsidRPr="007A2C9A" w:rsidRDefault="00E23D2C" w:rsidP="0062775C">
            <w:pPr>
              <w:pStyle w:val="afff7"/>
              <w:rPr>
                <w:lang w:val="ru-RU"/>
              </w:rPr>
            </w:pPr>
            <w:r>
              <w:rPr>
                <w:snapToGrid w:val="0"/>
              </w:rPr>
              <w:t>професор Северин Валерій Петрович</w:t>
            </w:r>
          </w:p>
        </w:tc>
      </w:tr>
      <w:tr w:rsidR="00E23D2C" w:rsidRPr="00E81F49" w14:paraId="597DDEF0" w14:textId="77777777" w:rsidTr="0062775C">
        <w:trPr>
          <w:gridAfter w:val="1"/>
          <w:wAfter w:w="72" w:type="dxa"/>
          <w:trHeight w:val="180"/>
          <w:jc w:val="center"/>
        </w:trPr>
        <w:tc>
          <w:tcPr>
            <w:tcW w:w="2518" w:type="dxa"/>
          </w:tcPr>
          <w:p w14:paraId="148B7389" w14:textId="77777777" w:rsidR="00E23D2C" w:rsidRPr="00E81F49" w:rsidRDefault="00E23D2C" w:rsidP="0062775C">
            <w:pPr>
              <w:pStyle w:val="81"/>
            </w:pPr>
          </w:p>
        </w:tc>
        <w:tc>
          <w:tcPr>
            <w:tcW w:w="1364" w:type="dxa"/>
            <w:gridSpan w:val="4"/>
          </w:tcPr>
          <w:p w14:paraId="44DC0D7C" w14:textId="77777777" w:rsidR="00E23D2C" w:rsidRPr="00E81F49" w:rsidRDefault="00E23D2C" w:rsidP="0062775C">
            <w:pPr>
              <w:pStyle w:val="81"/>
            </w:pPr>
          </w:p>
        </w:tc>
        <w:tc>
          <w:tcPr>
            <w:tcW w:w="6358" w:type="dxa"/>
            <w:gridSpan w:val="5"/>
          </w:tcPr>
          <w:p w14:paraId="48FE2929" w14:textId="77777777" w:rsidR="00E23D2C" w:rsidRPr="00E81F49" w:rsidRDefault="00E23D2C" w:rsidP="0062775C">
            <w:pPr>
              <w:pStyle w:val="82"/>
            </w:pPr>
          </w:p>
        </w:tc>
      </w:tr>
      <w:tr w:rsidR="00E23D2C" w:rsidRPr="00E81F49" w14:paraId="0E77AE7C" w14:textId="77777777" w:rsidTr="0062775C">
        <w:trPr>
          <w:trHeight w:hRule="exact" w:val="873"/>
          <w:jc w:val="center"/>
        </w:trPr>
        <w:tc>
          <w:tcPr>
            <w:tcW w:w="10312" w:type="dxa"/>
            <w:gridSpan w:val="11"/>
            <w:vAlign w:val="bottom"/>
          </w:tcPr>
          <w:p w14:paraId="4CDE7D3F" w14:textId="67FD808D" w:rsidR="00E23D2C" w:rsidRPr="00A6453B" w:rsidRDefault="00E23D2C" w:rsidP="0062775C">
            <w:pPr>
              <w:pStyle w:val="afff9"/>
              <w:rPr>
                <w:lang w:val="ru-RU"/>
              </w:rPr>
            </w:pPr>
            <w:r w:rsidRPr="00E81F49">
              <w:t>Харків 20</w:t>
            </w:r>
            <w:r>
              <w:t>25</w:t>
            </w:r>
          </w:p>
        </w:tc>
      </w:tr>
    </w:tbl>
    <w:p w14:paraId="482C4223" w14:textId="4251EA87" w:rsidR="00644880" w:rsidRDefault="00644880" w:rsidP="005152C0">
      <w:pPr>
        <w:pStyle w:val="aff2"/>
      </w:pPr>
      <w:r>
        <w:rPr>
          <w:noProof/>
          <w:snapToGrid/>
        </w:rPr>
        <w:lastRenderedPageBreak/>
        <w:drawing>
          <wp:inline distT="0" distB="0" distL="0" distR="0" wp14:anchorId="034B1FCA" wp14:editId="41EBA94F">
            <wp:extent cx="6480175" cy="91630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80175" cy="9163050"/>
                    </a:xfrm>
                    <a:prstGeom prst="rect">
                      <a:avLst/>
                    </a:prstGeom>
                  </pic:spPr>
                </pic:pic>
              </a:graphicData>
            </a:graphic>
          </wp:inline>
        </w:drawing>
      </w:r>
    </w:p>
    <w:p w14:paraId="5B9F1768" w14:textId="7EA5895C" w:rsidR="00644880" w:rsidRDefault="00644880">
      <w:pPr>
        <w:spacing w:line="240" w:lineRule="auto"/>
        <w:ind w:firstLine="0"/>
        <w:jc w:val="left"/>
      </w:pPr>
      <w:r>
        <w:rPr>
          <w:noProof/>
          <w:snapToGrid/>
        </w:rPr>
        <w:lastRenderedPageBreak/>
        <w:drawing>
          <wp:inline distT="0" distB="0" distL="0" distR="0" wp14:anchorId="2F938AA8" wp14:editId="471C3DC2">
            <wp:extent cx="6480175" cy="91630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80175" cy="9163050"/>
                    </a:xfrm>
                    <a:prstGeom prst="rect">
                      <a:avLst/>
                    </a:prstGeom>
                  </pic:spPr>
                </pic:pic>
              </a:graphicData>
            </a:graphic>
          </wp:inline>
        </w:drawing>
      </w:r>
      <w:r>
        <w:br w:type="page"/>
      </w:r>
    </w:p>
    <w:p w14:paraId="5E3214B9" w14:textId="1A851F41" w:rsidR="00F229F4" w:rsidRPr="00644880" w:rsidRDefault="00644880" w:rsidP="005152C0">
      <w:pPr>
        <w:pStyle w:val="aff2"/>
      </w:pPr>
      <w:r>
        <w:rPr>
          <w:noProof/>
          <w:snapToGrid/>
        </w:rPr>
        <w:lastRenderedPageBreak/>
        <w:drawing>
          <wp:inline distT="0" distB="0" distL="0" distR="0" wp14:anchorId="000CB691" wp14:editId="4F5A0F7B">
            <wp:extent cx="6480175" cy="9407347"/>
            <wp:effectExtent l="0" t="0" r="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82789" cy="9411142"/>
                    </a:xfrm>
                    <a:prstGeom prst="rect">
                      <a:avLst/>
                    </a:prstGeom>
                  </pic:spPr>
                </pic:pic>
              </a:graphicData>
            </a:graphic>
          </wp:inline>
        </w:drawing>
      </w:r>
    </w:p>
    <w:sectPr w:rsidR="00F229F4" w:rsidRPr="00644880" w:rsidSect="00B152D2">
      <w:headerReference w:type="default" r:id="rId59"/>
      <w:endnotePr>
        <w:numFmt w:val="decimal"/>
      </w:endnotePr>
      <w:pgSz w:w="11906" w:h="16838" w:code="9"/>
      <w:pgMar w:top="1134" w:right="567" w:bottom="1134" w:left="1134"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C30FB" w14:textId="77777777" w:rsidR="00843B15" w:rsidRDefault="00843B15" w:rsidP="00D12D06">
      <w:pPr>
        <w:pStyle w:val="afd"/>
      </w:pPr>
    </w:p>
    <w:p w14:paraId="26B1A375" w14:textId="77777777" w:rsidR="00843B15" w:rsidRDefault="00843B15"/>
    <w:p w14:paraId="194CA132" w14:textId="77777777" w:rsidR="00DF670E" w:rsidRDefault="00DF670E"/>
    <w:p w14:paraId="15BB3509" w14:textId="77777777" w:rsidR="00AD6D49" w:rsidRDefault="00AD6D49"/>
    <w:p w14:paraId="45B0476C" w14:textId="77777777" w:rsidR="003418D1" w:rsidRDefault="003418D1"/>
  </w:endnote>
  <w:endnote w:type="continuationSeparator" w:id="0">
    <w:p w14:paraId="211FC6EA" w14:textId="77777777" w:rsidR="00843B15" w:rsidRDefault="00843B15" w:rsidP="00D12D06">
      <w:pPr>
        <w:pStyle w:val="afd"/>
      </w:pPr>
    </w:p>
    <w:p w14:paraId="764ED501" w14:textId="77777777" w:rsidR="00843B15" w:rsidRDefault="00843B15"/>
    <w:p w14:paraId="1684951A" w14:textId="77777777" w:rsidR="00DF670E" w:rsidRDefault="00DF670E"/>
    <w:p w14:paraId="70DBED6B" w14:textId="77777777" w:rsidR="00AD6D49" w:rsidRDefault="00AD6D49"/>
    <w:p w14:paraId="4E9B3BEA" w14:textId="77777777" w:rsidR="003418D1" w:rsidRDefault="003418D1"/>
  </w:endnote>
  <w:endnote w:type="continuationNotice" w:id="1">
    <w:p w14:paraId="0AB93745" w14:textId="77777777" w:rsidR="00843B15" w:rsidRDefault="00843B15" w:rsidP="00D12D06">
      <w:pPr>
        <w:pStyle w:val="afd"/>
      </w:pPr>
    </w:p>
    <w:p w14:paraId="49635555" w14:textId="77777777" w:rsidR="00843B15" w:rsidRDefault="00843B15"/>
    <w:p w14:paraId="74959C9C" w14:textId="77777777" w:rsidR="00DF670E" w:rsidRDefault="00DF670E"/>
    <w:p w14:paraId="115CD410" w14:textId="77777777" w:rsidR="00AD6D49" w:rsidRDefault="00AD6D49"/>
    <w:p w14:paraId="38CAA161" w14:textId="77777777" w:rsidR="003418D1" w:rsidRDefault="003418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BF500" w14:textId="77777777" w:rsidR="00843B15" w:rsidRDefault="00843B15" w:rsidP="00D12D06">
    <w:pPr>
      <w:pStyle w:val="ac"/>
      <w:rPr>
        <w:rStyle w:val="ad"/>
      </w:rPr>
    </w:pPr>
    <w:r>
      <w:rPr>
        <w:rStyle w:val="ad"/>
      </w:rPr>
      <w:fldChar w:fldCharType="begin"/>
    </w:r>
    <w:r>
      <w:rPr>
        <w:rStyle w:val="ad"/>
      </w:rPr>
      <w:instrText xml:space="preserve">PAGE  </w:instrText>
    </w:r>
    <w:r>
      <w:rPr>
        <w:rStyle w:val="ad"/>
      </w:rPr>
      <w:fldChar w:fldCharType="separate"/>
    </w:r>
    <w:r>
      <w:rPr>
        <w:rStyle w:val="ad"/>
        <w:noProof/>
      </w:rPr>
      <w:t>15</w:t>
    </w:r>
    <w:r>
      <w:rPr>
        <w:rStyle w:val="ad"/>
      </w:rPr>
      <w:fldChar w:fldCharType="end"/>
    </w:r>
  </w:p>
  <w:p w14:paraId="081CEB47" w14:textId="77777777" w:rsidR="00843B15" w:rsidRDefault="00843B15" w:rsidP="00D12D0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85D32" w14:textId="77777777" w:rsidR="00843B15" w:rsidRPr="00D36303" w:rsidRDefault="00843B15" w:rsidP="00D12D06">
      <w:pPr>
        <w:pStyle w:val="afff2"/>
      </w:pPr>
      <w:r>
        <w:separator/>
      </w:r>
    </w:p>
    <w:p w14:paraId="340EB76A" w14:textId="77777777" w:rsidR="00DF670E" w:rsidRDefault="00DF670E"/>
    <w:p w14:paraId="7CE50986" w14:textId="77777777" w:rsidR="00AD6D49" w:rsidRDefault="00AD6D49"/>
    <w:p w14:paraId="274CAAEE" w14:textId="77777777" w:rsidR="003418D1" w:rsidRDefault="003418D1"/>
  </w:footnote>
  <w:footnote w:type="continuationSeparator" w:id="0">
    <w:p w14:paraId="627AA0AC" w14:textId="77777777" w:rsidR="00843B15" w:rsidRDefault="00843B15" w:rsidP="00D12D06">
      <w:pPr>
        <w:pStyle w:val="afff2"/>
      </w:pPr>
    </w:p>
    <w:p w14:paraId="7C7F084E" w14:textId="77777777" w:rsidR="00DF670E" w:rsidRDefault="00DF670E"/>
    <w:p w14:paraId="7B972712" w14:textId="77777777" w:rsidR="00AD6D49" w:rsidRDefault="00AD6D49"/>
    <w:p w14:paraId="162470BB" w14:textId="77777777" w:rsidR="003418D1" w:rsidRDefault="003418D1"/>
  </w:footnote>
  <w:footnote w:type="continuationNotice" w:id="1">
    <w:p w14:paraId="06686FEF" w14:textId="77777777" w:rsidR="00843B15" w:rsidRPr="00340899" w:rsidRDefault="00843B15" w:rsidP="00D12D06">
      <w:pPr>
        <w:pStyle w:val="afff2"/>
      </w:pPr>
    </w:p>
    <w:p w14:paraId="6ABA1DFB" w14:textId="77777777" w:rsidR="00DF670E" w:rsidRDefault="00DF670E"/>
    <w:p w14:paraId="7C5EC06B" w14:textId="77777777" w:rsidR="00AD6D49" w:rsidRDefault="00AD6D49"/>
    <w:p w14:paraId="2AF5E95B" w14:textId="77777777" w:rsidR="003418D1" w:rsidRDefault="003418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6F916" w14:textId="77777777" w:rsidR="00843B15" w:rsidRDefault="00843B15" w:rsidP="000C302F">
    <w:pPr>
      <w:pStyle w:val="ae"/>
      <w:framePr w:wrap="around" w:vAnchor="text" w:hAnchor="margin" w:xAlign="right" w:y="1"/>
      <w:rPr>
        <w:rStyle w:val="ad"/>
      </w:rPr>
    </w:pPr>
    <w:r>
      <w:rPr>
        <w:rStyle w:val="ad"/>
      </w:rPr>
      <w:fldChar w:fldCharType="begin"/>
    </w:r>
    <w:r>
      <w:rPr>
        <w:rStyle w:val="ad"/>
      </w:rPr>
      <w:instrText xml:space="preserve">PAGE  </w:instrText>
    </w:r>
    <w:r>
      <w:rPr>
        <w:rStyle w:val="ad"/>
      </w:rPr>
      <w:fldChar w:fldCharType="separate"/>
    </w:r>
    <w:r>
      <w:rPr>
        <w:rStyle w:val="ad"/>
        <w:noProof/>
      </w:rPr>
      <w:t>15</w:t>
    </w:r>
    <w:r>
      <w:rPr>
        <w:rStyle w:val="ad"/>
      </w:rPr>
      <w:fldChar w:fldCharType="end"/>
    </w:r>
  </w:p>
  <w:p w14:paraId="5EB26D91" w14:textId="77777777" w:rsidR="00843B15" w:rsidRDefault="00843B15" w:rsidP="000C302F">
    <w:pPr>
      <w:pStyle w:val="ae"/>
      <w:ind w:right="360"/>
      <w:rPr>
        <w:rStyle w:val="ad"/>
      </w:rPr>
    </w:pPr>
  </w:p>
  <w:p w14:paraId="3BC8F9AD" w14:textId="77777777" w:rsidR="00843B15" w:rsidRDefault="00843B15" w:rsidP="00F778FC">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45E69" w14:textId="77777777" w:rsidR="00843B15" w:rsidRDefault="00843B15" w:rsidP="00B152D2">
    <w:pPr>
      <w:pStyle w:val="ae"/>
      <w:framePr w:wrap="around" w:vAnchor="text" w:hAnchor="margin" w:xAlign="right" w:y="1"/>
      <w:rPr>
        <w:rStyle w:val="ad"/>
      </w:rPr>
    </w:pPr>
    <w:r>
      <w:rPr>
        <w:rStyle w:val="ad"/>
      </w:rPr>
      <w:fldChar w:fldCharType="begin"/>
    </w:r>
    <w:r>
      <w:rPr>
        <w:rStyle w:val="ad"/>
      </w:rPr>
      <w:instrText xml:space="preserve">PAGE  </w:instrText>
    </w:r>
    <w:r>
      <w:rPr>
        <w:rStyle w:val="ad"/>
      </w:rPr>
      <w:fldChar w:fldCharType="separate"/>
    </w:r>
    <w:r>
      <w:rPr>
        <w:rStyle w:val="ad"/>
        <w:noProof/>
      </w:rPr>
      <w:t>15</w:t>
    </w:r>
    <w:r>
      <w:rPr>
        <w:rStyle w:val="ad"/>
      </w:rPr>
      <w:fldChar w:fldCharType="end"/>
    </w:r>
  </w:p>
  <w:p w14:paraId="3793568E" w14:textId="77777777" w:rsidR="00843B15" w:rsidRDefault="00843B15" w:rsidP="000C302F">
    <w:pPr>
      <w:pStyle w:val="ae"/>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129FA" w14:textId="77777777" w:rsidR="00E11987" w:rsidRDefault="00E11987" w:rsidP="008A5AE2">
    <w:pPr>
      <w:pStyle w:val="ae"/>
      <w:tabs>
        <w:tab w:val="clear" w:pos="4153"/>
        <w:tab w:val="clear" w:pos="8306"/>
      </w:tabs>
      <w:jc w:val="right"/>
    </w:pPr>
    <w:r>
      <w:rPr>
        <w:rStyle w:val="ad"/>
      </w:rPr>
      <w:fldChar w:fldCharType="begin"/>
    </w:r>
    <w:r>
      <w:rPr>
        <w:rStyle w:val="ad"/>
      </w:rPr>
      <w:instrText xml:space="preserve">PAGE  </w:instrText>
    </w:r>
    <w:r>
      <w:rPr>
        <w:rStyle w:val="ad"/>
      </w:rPr>
      <w:fldChar w:fldCharType="separate"/>
    </w:r>
    <w:r>
      <w:rPr>
        <w:rStyle w:val="ad"/>
        <w:noProof/>
      </w:rPr>
      <w:t>62</w:t>
    </w:r>
    <w:r>
      <w:rPr>
        <w:rStyle w:val="ad"/>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F30A4" w14:textId="77777777" w:rsidR="00843B15" w:rsidRDefault="00843B15" w:rsidP="00B152D2">
    <w:pPr>
      <w:pStyle w:val="ae"/>
      <w:framePr w:wrap="around" w:vAnchor="text" w:hAnchor="margin" w:xAlign="right" w:y="1"/>
      <w:rPr>
        <w:rStyle w:val="ad"/>
      </w:rPr>
    </w:pPr>
  </w:p>
  <w:p w14:paraId="3048BA75" w14:textId="77777777" w:rsidR="00843B15" w:rsidRDefault="00843B15" w:rsidP="000C302F">
    <w:pPr>
      <w:pStyle w:val="a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71EC890"/>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81AAE90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07ABB9C"/>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8028273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C67285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2"/>
    <w:multiLevelType w:val="singleLevel"/>
    <w:tmpl w:val="5E0431A0"/>
    <w:lvl w:ilvl="0">
      <w:start w:val="1"/>
      <w:numFmt w:val="bullet"/>
      <w:pStyle w:val="30"/>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F45E5036"/>
    <w:lvl w:ilvl="0">
      <w:start w:val="1"/>
      <w:numFmt w:val="bullet"/>
      <w:pStyle w:val="20"/>
      <w:lvlText w:val=""/>
      <w:lvlJc w:val="left"/>
      <w:pPr>
        <w:tabs>
          <w:tab w:val="num" w:pos="643"/>
        </w:tabs>
        <w:ind w:left="643" w:hanging="360"/>
      </w:pPr>
      <w:rPr>
        <w:rFonts w:ascii="Symbol" w:hAnsi="Symbol" w:hint="default"/>
      </w:rPr>
    </w:lvl>
  </w:abstractNum>
  <w:abstractNum w:abstractNumId="7" w15:restartNumberingAfterBreak="0">
    <w:nsid w:val="022F6EA7"/>
    <w:multiLevelType w:val="hybridMultilevel"/>
    <w:tmpl w:val="910637D4"/>
    <w:lvl w:ilvl="0" w:tplc="6CFA37F0">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8" w15:restartNumberingAfterBreak="0">
    <w:nsid w:val="08BC4995"/>
    <w:multiLevelType w:val="hybridMultilevel"/>
    <w:tmpl w:val="40D819B4"/>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9" w15:restartNumberingAfterBreak="0">
    <w:nsid w:val="091F189E"/>
    <w:multiLevelType w:val="multilevel"/>
    <w:tmpl w:val="ED14C402"/>
    <w:lvl w:ilvl="0">
      <w:start w:val="1"/>
      <w:numFmt w:val="decimal"/>
      <w:lvlText w:val="%1)"/>
      <w:lvlJc w:val="left"/>
      <w:pPr>
        <w:tabs>
          <w:tab w:val="num" w:pos="720"/>
        </w:tabs>
        <w:ind w:left="720" w:hanging="360"/>
      </w:pPr>
      <w:rPr>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A76D7"/>
    <w:multiLevelType w:val="hybridMultilevel"/>
    <w:tmpl w:val="D5CEF9D0"/>
    <w:lvl w:ilvl="0" w:tplc="6CFA37F0">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1" w15:restartNumberingAfterBreak="0">
    <w:nsid w:val="0A8826D8"/>
    <w:multiLevelType w:val="hybridMultilevel"/>
    <w:tmpl w:val="B978AF4C"/>
    <w:lvl w:ilvl="0" w:tplc="6CFA37F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2" w15:restartNumberingAfterBreak="0">
    <w:nsid w:val="0B2D76DD"/>
    <w:multiLevelType w:val="hybridMultilevel"/>
    <w:tmpl w:val="9FFE6B46"/>
    <w:lvl w:ilvl="0" w:tplc="6CFA37F0">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3" w15:restartNumberingAfterBreak="0">
    <w:nsid w:val="19CF5946"/>
    <w:multiLevelType w:val="hybridMultilevel"/>
    <w:tmpl w:val="5172E422"/>
    <w:lvl w:ilvl="0" w:tplc="6CFA37F0">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4" w15:restartNumberingAfterBreak="0">
    <w:nsid w:val="1A526EC1"/>
    <w:multiLevelType w:val="hybridMultilevel"/>
    <w:tmpl w:val="27BCBB6C"/>
    <w:lvl w:ilvl="0" w:tplc="CCE624BE">
      <w:start w:val="1"/>
      <w:numFmt w:val="decimal"/>
      <w:pStyle w:val="a"/>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 w15:restartNumberingAfterBreak="0">
    <w:nsid w:val="1C411904"/>
    <w:multiLevelType w:val="hybridMultilevel"/>
    <w:tmpl w:val="E94EDB0E"/>
    <w:lvl w:ilvl="0" w:tplc="6512026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15:restartNumberingAfterBreak="0">
    <w:nsid w:val="1FCB6D0B"/>
    <w:multiLevelType w:val="hybridMultilevel"/>
    <w:tmpl w:val="3B3A9C88"/>
    <w:lvl w:ilvl="0" w:tplc="6CFA37F0">
      <w:start w:val="1"/>
      <w:numFmt w:val="bullet"/>
      <w:lvlText w:val=""/>
      <w:lvlJc w:val="left"/>
      <w:pPr>
        <w:ind w:left="1571" w:hanging="360"/>
      </w:pPr>
      <w:rPr>
        <w:rFonts w:ascii="Symbol" w:hAnsi="Symbol" w:hint="default"/>
      </w:rPr>
    </w:lvl>
    <w:lvl w:ilvl="1" w:tplc="20000003">
      <w:start w:val="1"/>
      <w:numFmt w:val="bullet"/>
      <w:lvlText w:val="o"/>
      <w:lvlJc w:val="left"/>
      <w:pPr>
        <w:ind w:left="2291" w:hanging="360"/>
      </w:pPr>
      <w:rPr>
        <w:rFonts w:ascii="Courier New" w:hAnsi="Courier New" w:cs="Courier New" w:hint="default"/>
      </w:rPr>
    </w:lvl>
    <w:lvl w:ilvl="2" w:tplc="20000005">
      <w:start w:val="1"/>
      <w:numFmt w:val="bullet"/>
      <w:lvlText w:val=""/>
      <w:lvlJc w:val="left"/>
      <w:pPr>
        <w:ind w:left="3011" w:hanging="360"/>
      </w:pPr>
      <w:rPr>
        <w:rFonts w:ascii="Wingdings" w:hAnsi="Wingdings" w:hint="default"/>
      </w:rPr>
    </w:lvl>
    <w:lvl w:ilvl="3" w:tplc="20000001">
      <w:start w:val="1"/>
      <w:numFmt w:val="bullet"/>
      <w:lvlText w:val=""/>
      <w:lvlJc w:val="left"/>
      <w:pPr>
        <w:ind w:left="3731" w:hanging="360"/>
      </w:pPr>
      <w:rPr>
        <w:rFonts w:ascii="Symbol" w:hAnsi="Symbol" w:hint="default"/>
      </w:rPr>
    </w:lvl>
    <w:lvl w:ilvl="4" w:tplc="20000003">
      <w:start w:val="1"/>
      <w:numFmt w:val="bullet"/>
      <w:lvlText w:val="o"/>
      <w:lvlJc w:val="left"/>
      <w:pPr>
        <w:ind w:left="4451" w:hanging="360"/>
      </w:pPr>
      <w:rPr>
        <w:rFonts w:ascii="Courier New" w:hAnsi="Courier New" w:cs="Courier New" w:hint="default"/>
      </w:rPr>
    </w:lvl>
    <w:lvl w:ilvl="5" w:tplc="20000005">
      <w:start w:val="1"/>
      <w:numFmt w:val="bullet"/>
      <w:lvlText w:val=""/>
      <w:lvlJc w:val="left"/>
      <w:pPr>
        <w:ind w:left="5171" w:hanging="360"/>
      </w:pPr>
      <w:rPr>
        <w:rFonts w:ascii="Wingdings" w:hAnsi="Wingdings" w:hint="default"/>
      </w:rPr>
    </w:lvl>
    <w:lvl w:ilvl="6" w:tplc="20000001">
      <w:start w:val="1"/>
      <w:numFmt w:val="bullet"/>
      <w:lvlText w:val=""/>
      <w:lvlJc w:val="left"/>
      <w:pPr>
        <w:ind w:left="5891" w:hanging="360"/>
      </w:pPr>
      <w:rPr>
        <w:rFonts w:ascii="Symbol" w:hAnsi="Symbol" w:hint="default"/>
      </w:rPr>
    </w:lvl>
    <w:lvl w:ilvl="7" w:tplc="20000003">
      <w:start w:val="1"/>
      <w:numFmt w:val="bullet"/>
      <w:lvlText w:val="o"/>
      <w:lvlJc w:val="left"/>
      <w:pPr>
        <w:ind w:left="6611" w:hanging="360"/>
      </w:pPr>
      <w:rPr>
        <w:rFonts w:ascii="Courier New" w:hAnsi="Courier New" w:cs="Courier New" w:hint="default"/>
      </w:rPr>
    </w:lvl>
    <w:lvl w:ilvl="8" w:tplc="20000005">
      <w:start w:val="1"/>
      <w:numFmt w:val="bullet"/>
      <w:lvlText w:val=""/>
      <w:lvlJc w:val="left"/>
      <w:pPr>
        <w:ind w:left="7331" w:hanging="360"/>
      </w:pPr>
      <w:rPr>
        <w:rFonts w:ascii="Wingdings" w:hAnsi="Wingdings" w:hint="default"/>
      </w:rPr>
    </w:lvl>
  </w:abstractNum>
  <w:abstractNum w:abstractNumId="17" w15:restartNumberingAfterBreak="0">
    <w:nsid w:val="23C56FB8"/>
    <w:multiLevelType w:val="hybridMultilevel"/>
    <w:tmpl w:val="735C0346"/>
    <w:lvl w:ilvl="0" w:tplc="20000011">
      <w:start w:val="1"/>
      <w:numFmt w:val="decimal"/>
      <w:lvlText w:val="%1)"/>
      <w:lvlJc w:val="left"/>
      <w:pPr>
        <w:ind w:left="720" w:hanging="360"/>
      </w:p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8" w15:restartNumberingAfterBreak="0">
    <w:nsid w:val="27AB7D30"/>
    <w:multiLevelType w:val="hybridMultilevel"/>
    <w:tmpl w:val="CD909FE8"/>
    <w:lvl w:ilvl="0" w:tplc="20000011">
      <w:start w:val="1"/>
      <w:numFmt w:val="decimal"/>
      <w:lvlText w:val="%1)"/>
      <w:lvlJc w:val="left"/>
      <w:pPr>
        <w:ind w:left="1211" w:hanging="360"/>
      </w:pPr>
      <w:rPr>
        <w:rFonts w:hint="default"/>
        <w:b w:val="0"/>
        <w:i w:val="0"/>
        <w:sz w:val="28"/>
      </w:rPr>
    </w:lvl>
    <w:lvl w:ilvl="1" w:tplc="FFFFFFFF" w:tentative="1">
      <w:start w:val="1"/>
      <w:numFmt w:val="lowerLetter"/>
      <w:lvlText w:val="%2."/>
      <w:lvlJc w:val="left"/>
      <w:pPr>
        <w:tabs>
          <w:tab w:val="num" w:pos="2291"/>
        </w:tabs>
        <w:ind w:left="2291" w:hanging="360"/>
      </w:pPr>
    </w:lvl>
    <w:lvl w:ilvl="2" w:tplc="FFFFFFFF" w:tentative="1">
      <w:start w:val="1"/>
      <w:numFmt w:val="lowerRoman"/>
      <w:lvlText w:val="%3."/>
      <w:lvlJc w:val="right"/>
      <w:pPr>
        <w:tabs>
          <w:tab w:val="num" w:pos="3011"/>
        </w:tabs>
        <w:ind w:left="3011" w:hanging="180"/>
      </w:pPr>
    </w:lvl>
    <w:lvl w:ilvl="3" w:tplc="FFFFFFFF" w:tentative="1">
      <w:start w:val="1"/>
      <w:numFmt w:val="decimal"/>
      <w:lvlText w:val="%4."/>
      <w:lvlJc w:val="left"/>
      <w:pPr>
        <w:tabs>
          <w:tab w:val="num" w:pos="3731"/>
        </w:tabs>
        <w:ind w:left="3731" w:hanging="360"/>
      </w:pPr>
    </w:lvl>
    <w:lvl w:ilvl="4" w:tplc="FFFFFFFF" w:tentative="1">
      <w:start w:val="1"/>
      <w:numFmt w:val="lowerLetter"/>
      <w:lvlText w:val="%5."/>
      <w:lvlJc w:val="left"/>
      <w:pPr>
        <w:tabs>
          <w:tab w:val="num" w:pos="4451"/>
        </w:tabs>
        <w:ind w:left="4451" w:hanging="360"/>
      </w:pPr>
    </w:lvl>
    <w:lvl w:ilvl="5" w:tplc="FFFFFFFF" w:tentative="1">
      <w:start w:val="1"/>
      <w:numFmt w:val="lowerRoman"/>
      <w:lvlText w:val="%6."/>
      <w:lvlJc w:val="right"/>
      <w:pPr>
        <w:tabs>
          <w:tab w:val="num" w:pos="5171"/>
        </w:tabs>
        <w:ind w:left="5171" w:hanging="180"/>
      </w:pPr>
    </w:lvl>
    <w:lvl w:ilvl="6" w:tplc="FFFFFFFF" w:tentative="1">
      <w:start w:val="1"/>
      <w:numFmt w:val="decimal"/>
      <w:lvlText w:val="%7."/>
      <w:lvlJc w:val="left"/>
      <w:pPr>
        <w:tabs>
          <w:tab w:val="num" w:pos="5891"/>
        </w:tabs>
        <w:ind w:left="5891" w:hanging="360"/>
      </w:pPr>
    </w:lvl>
    <w:lvl w:ilvl="7" w:tplc="FFFFFFFF" w:tentative="1">
      <w:start w:val="1"/>
      <w:numFmt w:val="lowerLetter"/>
      <w:lvlText w:val="%8."/>
      <w:lvlJc w:val="left"/>
      <w:pPr>
        <w:tabs>
          <w:tab w:val="num" w:pos="6611"/>
        </w:tabs>
        <w:ind w:left="6611" w:hanging="360"/>
      </w:pPr>
    </w:lvl>
    <w:lvl w:ilvl="8" w:tplc="FFFFFFFF" w:tentative="1">
      <w:start w:val="1"/>
      <w:numFmt w:val="lowerRoman"/>
      <w:lvlText w:val="%9."/>
      <w:lvlJc w:val="right"/>
      <w:pPr>
        <w:tabs>
          <w:tab w:val="num" w:pos="7331"/>
        </w:tabs>
        <w:ind w:left="7331" w:hanging="180"/>
      </w:pPr>
    </w:lvl>
  </w:abstractNum>
  <w:abstractNum w:abstractNumId="19" w15:restartNumberingAfterBreak="0">
    <w:nsid w:val="27B76059"/>
    <w:multiLevelType w:val="multilevel"/>
    <w:tmpl w:val="69A07F42"/>
    <w:lvl w:ilvl="0">
      <w:start w:val="1"/>
      <w:numFmt w:val="russianUpper"/>
      <w:pStyle w:val="a0"/>
      <w:suff w:val="space"/>
      <w:lvlText w:val="ДОДАТОК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418"/>
        </w:tabs>
        <w:ind w:left="0" w:firstLine="851"/>
      </w:pPr>
      <w:rPr>
        <w:rFonts w:ascii="Times New Roman" w:hAnsi="Times New Roman" w:hint="default"/>
        <w:b w:val="0"/>
        <w:i w:val="0"/>
        <w:sz w:val="28"/>
        <w:szCs w:val="28"/>
      </w:rPr>
    </w:lvl>
    <w:lvl w:ilvl="2">
      <w:start w:val="1"/>
      <w:numFmt w:val="decimal"/>
      <w:lvlText w:val="%1.%2.%3"/>
      <w:lvlJc w:val="left"/>
      <w:pPr>
        <w:tabs>
          <w:tab w:val="num" w:pos="1701"/>
        </w:tabs>
        <w:ind w:left="0" w:firstLine="851"/>
      </w:pPr>
      <w:rPr>
        <w:rFonts w:ascii="Times New Roman" w:hAnsi="Times New Roman" w:hint="default"/>
        <w:b w:val="0"/>
        <w:i w:val="0"/>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440"/>
        </w:tabs>
        <w:ind w:left="1152" w:hanging="1152"/>
      </w:pPr>
      <w:rPr>
        <w:rFonts w:ascii="Times New Roman" w:hAnsi="Times New Roman" w:hint="default"/>
        <w:sz w:val="28"/>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295B39B4"/>
    <w:multiLevelType w:val="hybridMultilevel"/>
    <w:tmpl w:val="C2C21930"/>
    <w:lvl w:ilvl="0" w:tplc="20000011">
      <w:start w:val="1"/>
      <w:numFmt w:val="decimal"/>
      <w:lvlText w:val="%1)"/>
      <w:lvlJc w:val="left"/>
      <w:pPr>
        <w:ind w:left="1571" w:hanging="360"/>
      </w:pPr>
    </w:lvl>
    <w:lvl w:ilvl="1" w:tplc="20000019">
      <w:start w:val="1"/>
      <w:numFmt w:val="lowerLetter"/>
      <w:lvlText w:val="%2."/>
      <w:lvlJc w:val="left"/>
      <w:pPr>
        <w:ind w:left="2291" w:hanging="360"/>
      </w:pPr>
    </w:lvl>
    <w:lvl w:ilvl="2" w:tplc="2000001B">
      <w:start w:val="1"/>
      <w:numFmt w:val="lowerRoman"/>
      <w:lvlText w:val="%3."/>
      <w:lvlJc w:val="right"/>
      <w:pPr>
        <w:ind w:left="3011" w:hanging="180"/>
      </w:pPr>
    </w:lvl>
    <w:lvl w:ilvl="3" w:tplc="2000000F">
      <w:start w:val="1"/>
      <w:numFmt w:val="decimal"/>
      <w:lvlText w:val="%4."/>
      <w:lvlJc w:val="left"/>
      <w:pPr>
        <w:ind w:left="3731" w:hanging="360"/>
      </w:pPr>
    </w:lvl>
    <w:lvl w:ilvl="4" w:tplc="20000019">
      <w:start w:val="1"/>
      <w:numFmt w:val="lowerLetter"/>
      <w:lvlText w:val="%5."/>
      <w:lvlJc w:val="left"/>
      <w:pPr>
        <w:ind w:left="4451" w:hanging="360"/>
      </w:pPr>
    </w:lvl>
    <w:lvl w:ilvl="5" w:tplc="2000001B">
      <w:start w:val="1"/>
      <w:numFmt w:val="lowerRoman"/>
      <w:lvlText w:val="%6."/>
      <w:lvlJc w:val="right"/>
      <w:pPr>
        <w:ind w:left="5171" w:hanging="180"/>
      </w:pPr>
    </w:lvl>
    <w:lvl w:ilvl="6" w:tplc="2000000F">
      <w:start w:val="1"/>
      <w:numFmt w:val="decimal"/>
      <w:lvlText w:val="%7."/>
      <w:lvlJc w:val="left"/>
      <w:pPr>
        <w:ind w:left="5891" w:hanging="360"/>
      </w:pPr>
    </w:lvl>
    <w:lvl w:ilvl="7" w:tplc="20000019">
      <w:start w:val="1"/>
      <w:numFmt w:val="lowerLetter"/>
      <w:lvlText w:val="%8."/>
      <w:lvlJc w:val="left"/>
      <w:pPr>
        <w:ind w:left="6611" w:hanging="360"/>
      </w:pPr>
    </w:lvl>
    <w:lvl w:ilvl="8" w:tplc="2000001B">
      <w:start w:val="1"/>
      <w:numFmt w:val="lowerRoman"/>
      <w:lvlText w:val="%9."/>
      <w:lvlJc w:val="right"/>
      <w:pPr>
        <w:ind w:left="7331" w:hanging="180"/>
      </w:pPr>
    </w:lvl>
  </w:abstractNum>
  <w:abstractNum w:abstractNumId="21" w15:restartNumberingAfterBreak="0">
    <w:nsid w:val="2C737B29"/>
    <w:multiLevelType w:val="hybridMultilevel"/>
    <w:tmpl w:val="3D88F508"/>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2" w15:restartNumberingAfterBreak="0">
    <w:nsid w:val="332D706C"/>
    <w:multiLevelType w:val="hybridMultilevel"/>
    <w:tmpl w:val="58588166"/>
    <w:lvl w:ilvl="0" w:tplc="20000011">
      <w:start w:val="1"/>
      <w:numFmt w:val="decimal"/>
      <w:lvlText w:val="%1)"/>
      <w:lvlJc w:val="left"/>
      <w:pPr>
        <w:ind w:left="720" w:hanging="360"/>
      </w:p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3" w15:restartNumberingAfterBreak="0">
    <w:nsid w:val="38363DA4"/>
    <w:multiLevelType w:val="hybridMultilevel"/>
    <w:tmpl w:val="D5D84C16"/>
    <w:lvl w:ilvl="0" w:tplc="6CAC88FC">
      <w:start w:val="1"/>
      <w:numFmt w:val="decimal"/>
      <w:pStyle w:val="a1"/>
      <w:lvlText w:val="%1)"/>
      <w:lvlJc w:val="left"/>
      <w:pPr>
        <w:ind w:left="1211" w:hanging="360"/>
      </w:pPr>
      <w:rPr>
        <w:rFonts w:hint="default"/>
        <w:b w:val="0"/>
        <w:i w:val="0"/>
        <w:sz w:val="28"/>
      </w:rPr>
    </w:lvl>
    <w:lvl w:ilvl="1" w:tplc="FFFFFFFF" w:tentative="1">
      <w:start w:val="1"/>
      <w:numFmt w:val="lowerLetter"/>
      <w:lvlText w:val="%2."/>
      <w:lvlJc w:val="left"/>
      <w:pPr>
        <w:tabs>
          <w:tab w:val="num" w:pos="2291"/>
        </w:tabs>
        <w:ind w:left="2291" w:hanging="360"/>
      </w:pPr>
    </w:lvl>
    <w:lvl w:ilvl="2" w:tplc="FFFFFFFF" w:tentative="1">
      <w:start w:val="1"/>
      <w:numFmt w:val="lowerRoman"/>
      <w:lvlText w:val="%3."/>
      <w:lvlJc w:val="right"/>
      <w:pPr>
        <w:tabs>
          <w:tab w:val="num" w:pos="3011"/>
        </w:tabs>
        <w:ind w:left="3011" w:hanging="180"/>
      </w:pPr>
    </w:lvl>
    <w:lvl w:ilvl="3" w:tplc="FFFFFFFF" w:tentative="1">
      <w:start w:val="1"/>
      <w:numFmt w:val="decimal"/>
      <w:lvlText w:val="%4."/>
      <w:lvlJc w:val="left"/>
      <w:pPr>
        <w:tabs>
          <w:tab w:val="num" w:pos="3731"/>
        </w:tabs>
        <w:ind w:left="3731" w:hanging="360"/>
      </w:pPr>
    </w:lvl>
    <w:lvl w:ilvl="4" w:tplc="FFFFFFFF" w:tentative="1">
      <w:start w:val="1"/>
      <w:numFmt w:val="lowerLetter"/>
      <w:lvlText w:val="%5."/>
      <w:lvlJc w:val="left"/>
      <w:pPr>
        <w:tabs>
          <w:tab w:val="num" w:pos="4451"/>
        </w:tabs>
        <w:ind w:left="4451" w:hanging="360"/>
      </w:pPr>
    </w:lvl>
    <w:lvl w:ilvl="5" w:tplc="FFFFFFFF" w:tentative="1">
      <w:start w:val="1"/>
      <w:numFmt w:val="lowerRoman"/>
      <w:lvlText w:val="%6."/>
      <w:lvlJc w:val="right"/>
      <w:pPr>
        <w:tabs>
          <w:tab w:val="num" w:pos="5171"/>
        </w:tabs>
        <w:ind w:left="5171" w:hanging="180"/>
      </w:pPr>
    </w:lvl>
    <w:lvl w:ilvl="6" w:tplc="FFFFFFFF" w:tentative="1">
      <w:start w:val="1"/>
      <w:numFmt w:val="decimal"/>
      <w:lvlText w:val="%7."/>
      <w:lvlJc w:val="left"/>
      <w:pPr>
        <w:tabs>
          <w:tab w:val="num" w:pos="5891"/>
        </w:tabs>
        <w:ind w:left="5891" w:hanging="360"/>
      </w:pPr>
    </w:lvl>
    <w:lvl w:ilvl="7" w:tplc="FFFFFFFF" w:tentative="1">
      <w:start w:val="1"/>
      <w:numFmt w:val="lowerLetter"/>
      <w:lvlText w:val="%8."/>
      <w:lvlJc w:val="left"/>
      <w:pPr>
        <w:tabs>
          <w:tab w:val="num" w:pos="6611"/>
        </w:tabs>
        <w:ind w:left="6611" w:hanging="360"/>
      </w:pPr>
    </w:lvl>
    <w:lvl w:ilvl="8" w:tplc="FFFFFFFF" w:tentative="1">
      <w:start w:val="1"/>
      <w:numFmt w:val="lowerRoman"/>
      <w:lvlText w:val="%9."/>
      <w:lvlJc w:val="right"/>
      <w:pPr>
        <w:tabs>
          <w:tab w:val="num" w:pos="7331"/>
        </w:tabs>
        <w:ind w:left="7331" w:hanging="180"/>
      </w:pPr>
    </w:lvl>
  </w:abstractNum>
  <w:abstractNum w:abstractNumId="24" w15:restartNumberingAfterBreak="0">
    <w:nsid w:val="3B032472"/>
    <w:multiLevelType w:val="hybridMultilevel"/>
    <w:tmpl w:val="C32C0BB6"/>
    <w:lvl w:ilvl="0" w:tplc="20000011">
      <w:start w:val="1"/>
      <w:numFmt w:val="decimal"/>
      <w:lvlText w:val="%1)"/>
      <w:lvlJc w:val="left"/>
      <w:pPr>
        <w:ind w:left="1571" w:hanging="360"/>
      </w:p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25" w15:restartNumberingAfterBreak="0">
    <w:nsid w:val="3DE94CF6"/>
    <w:multiLevelType w:val="hybridMultilevel"/>
    <w:tmpl w:val="8528ADDA"/>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6" w15:restartNumberingAfterBreak="0">
    <w:nsid w:val="42904915"/>
    <w:multiLevelType w:val="hybridMultilevel"/>
    <w:tmpl w:val="33E4FBB0"/>
    <w:lvl w:ilvl="0" w:tplc="2AFA0DCE">
      <w:start w:val="1"/>
      <w:numFmt w:val="bullet"/>
      <w:pStyle w:val="a2"/>
      <w:lvlText w:val="–"/>
      <w:lvlJc w:val="left"/>
      <w:pPr>
        <w:ind w:left="1211"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F574CF"/>
    <w:multiLevelType w:val="hybridMultilevel"/>
    <w:tmpl w:val="13B0BA38"/>
    <w:lvl w:ilvl="0" w:tplc="6CFA37F0">
      <w:start w:val="1"/>
      <w:numFmt w:val="bullet"/>
      <w:lvlText w:val=""/>
      <w:lvlJc w:val="left"/>
      <w:pPr>
        <w:ind w:left="1210" w:hanging="360"/>
      </w:pPr>
      <w:rPr>
        <w:rFonts w:ascii="Symbol" w:hAnsi="Symbol" w:hint="default"/>
      </w:rPr>
    </w:lvl>
    <w:lvl w:ilvl="1" w:tplc="20000003">
      <w:start w:val="1"/>
      <w:numFmt w:val="bullet"/>
      <w:lvlText w:val="o"/>
      <w:lvlJc w:val="left"/>
      <w:pPr>
        <w:ind w:left="1930" w:hanging="360"/>
      </w:pPr>
      <w:rPr>
        <w:rFonts w:ascii="Courier New" w:hAnsi="Courier New" w:cs="Courier New" w:hint="default"/>
      </w:rPr>
    </w:lvl>
    <w:lvl w:ilvl="2" w:tplc="20000005">
      <w:start w:val="1"/>
      <w:numFmt w:val="bullet"/>
      <w:lvlText w:val=""/>
      <w:lvlJc w:val="left"/>
      <w:pPr>
        <w:ind w:left="2650" w:hanging="360"/>
      </w:pPr>
      <w:rPr>
        <w:rFonts w:ascii="Wingdings" w:hAnsi="Wingdings" w:hint="default"/>
      </w:rPr>
    </w:lvl>
    <w:lvl w:ilvl="3" w:tplc="20000001">
      <w:start w:val="1"/>
      <w:numFmt w:val="bullet"/>
      <w:lvlText w:val=""/>
      <w:lvlJc w:val="left"/>
      <w:pPr>
        <w:ind w:left="3370" w:hanging="360"/>
      </w:pPr>
      <w:rPr>
        <w:rFonts w:ascii="Symbol" w:hAnsi="Symbol" w:hint="default"/>
      </w:rPr>
    </w:lvl>
    <w:lvl w:ilvl="4" w:tplc="20000003">
      <w:start w:val="1"/>
      <w:numFmt w:val="bullet"/>
      <w:lvlText w:val="o"/>
      <w:lvlJc w:val="left"/>
      <w:pPr>
        <w:ind w:left="4090" w:hanging="360"/>
      </w:pPr>
      <w:rPr>
        <w:rFonts w:ascii="Courier New" w:hAnsi="Courier New" w:cs="Courier New" w:hint="default"/>
      </w:rPr>
    </w:lvl>
    <w:lvl w:ilvl="5" w:tplc="20000005">
      <w:start w:val="1"/>
      <w:numFmt w:val="bullet"/>
      <w:lvlText w:val=""/>
      <w:lvlJc w:val="left"/>
      <w:pPr>
        <w:ind w:left="4810" w:hanging="360"/>
      </w:pPr>
      <w:rPr>
        <w:rFonts w:ascii="Wingdings" w:hAnsi="Wingdings" w:hint="default"/>
      </w:rPr>
    </w:lvl>
    <w:lvl w:ilvl="6" w:tplc="20000001">
      <w:start w:val="1"/>
      <w:numFmt w:val="bullet"/>
      <w:lvlText w:val=""/>
      <w:lvlJc w:val="left"/>
      <w:pPr>
        <w:ind w:left="5530" w:hanging="360"/>
      </w:pPr>
      <w:rPr>
        <w:rFonts w:ascii="Symbol" w:hAnsi="Symbol" w:hint="default"/>
      </w:rPr>
    </w:lvl>
    <w:lvl w:ilvl="7" w:tplc="20000003">
      <w:start w:val="1"/>
      <w:numFmt w:val="bullet"/>
      <w:lvlText w:val="o"/>
      <w:lvlJc w:val="left"/>
      <w:pPr>
        <w:ind w:left="6250" w:hanging="360"/>
      </w:pPr>
      <w:rPr>
        <w:rFonts w:ascii="Courier New" w:hAnsi="Courier New" w:cs="Courier New" w:hint="default"/>
      </w:rPr>
    </w:lvl>
    <w:lvl w:ilvl="8" w:tplc="20000005">
      <w:start w:val="1"/>
      <w:numFmt w:val="bullet"/>
      <w:lvlText w:val=""/>
      <w:lvlJc w:val="left"/>
      <w:pPr>
        <w:ind w:left="6970" w:hanging="360"/>
      </w:pPr>
      <w:rPr>
        <w:rFonts w:ascii="Wingdings" w:hAnsi="Wingdings" w:hint="default"/>
      </w:rPr>
    </w:lvl>
  </w:abstractNum>
  <w:abstractNum w:abstractNumId="28" w15:restartNumberingAfterBreak="0">
    <w:nsid w:val="4872000B"/>
    <w:multiLevelType w:val="hybridMultilevel"/>
    <w:tmpl w:val="B582DF62"/>
    <w:lvl w:ilvl="0" w:tplc="2000000F">
      <w:start w:val="1"/>
      <w:numFmt w:val="decimal"/>
      <w:lvlText w:val="%1."/>
      <w:lvlJc w:val="left"/>
      <w:pPr>
        <w:ind w:left="720" w:hanging="360"/>
      </w:pPr>
    </w:lvl>
    <w:lvl w:ilvl="1" w:tplc="6CFA37F0">
      <w:start w:val="1"/>
      <w:numFmt w:val="bullet"/>
      <w:lvlText w:val=""/>
      <w:lvlJc w:val="left"/>
      <w:pPr>
        <w:ind w:left="1440" w:hanging="360"/>
      </w:pPr>
      <w:rPr>
        <w:rFonts w:ascii="Symbol" w:hAnsi="Symbol" w:hint="default"/>
      </w:r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9" w15:restartNumberingAfterBreak="0">
    <w:nsid w:val="48CD34F1"/>
    <w:multiLevelType w:val="hybridMultilevel"/>
    <w:tmpl w:val="9DCE7994"/>
    <w:lvl w:ilvl="0" w:tplc="6CFA37F0">
      <w:start w:val="1"/>
      <w:numFmt w:val="bullet"/>
      <w:lvlText w:val=""/>
      <w:lvlJc w:val="left"/>
      <w:pPr>
        <w:ind w:left="1571" w:hanging="360"/>
      </w:pPr>
      <w:rPr>
        <w:rFonts w:ascii="Symbol" w:hAnsi="Symbol" w:hint="default"/>
      </w:rPr>
    </w:lvl>
    <w:lvl w:ilvl="1" w:tplc="20000003">
      <w:start w:val="1"/>
      <w:numFmt w:val="bullet"/>
      <w:lvlText w:val="o"/>
      <w:lvlJc w:val="left"/>
      <w:pPr>
        <w:ind w:left="2291" w:hanging="360"/>
      </w:pPr>
      <w:rPr>
        <w:rFonts w:ascii="Courier New" w:hAnsi="Courier New" w:cs="Courier New" w:hint="default"/>
      </w:rPr>
    </w:lvl>
    <w:lvl w:ilvl="2" w:tplc="20000005">
      <w:start w:val="1"/>
      <w:numFmt w:val="bullet"/>
      <w:lvlText w:val=""/>
      <w:lvlJc w:val="left"/>
      <w:pPr>
        <w:ind w:left="3011" w:hanging="360"/>
      </w:pPr>
      <w:rPr>
        <w:rFonts w:ascii="Wingdings" w:hAnsi="Wingdings" w:hint="default"/>
      </w:rPr>
    </w:lvl>
    <w:lvl w:ilvl="3" w:tplc="20000001">
      <w:start w:val="1"/>
      <w:numFmt w:val="bullet"/>
      <w:lvlText w:val=""/>
      <w:lvlJc w:val="left"/>
      <w:pPr>
        <w:ind w:left="3731" w:hanging="360"/>
      </w:pPr>
      <w:rPr>
        <w:rFonts w:ascii="Symbol" w:hAnsi="Symbol" w:hint="default"/>
      </w:rPr>
    </w:lvl>
    <w:lvl w:ilvl="4" w:tplc="20000003">
      <w:start w:val="1"/>
      <w:numFmt w:val="bullet"/>
      <w:lvlText w:val="o"/>
      <w:lvlJc w:val="left"/>
      <w:pPr>
        <w:ind w:left="4451" w:hanging="360"/>
      </w:pPr>
      <w:rPr>
        <w:rFonts w:ascii="Courier New" w:hAnsi="Courier New" w:cs="Courier New" w:hint="default"/>
      </w:rPr>
    </w:lvl>
    <w:lvl w:ilvl="5" w:tplc="20000005">
      <w:start w:val="1"/>
      <w:numFmt w:val="bullet"/>
      <w:lvlText w:val=""/>
      <w:lvlJc w:val="left"/>
      <w:pPr>
        <w:ind w:left="5171" w:hanging="360"/>
      </w:pPr>
      <w:rPr>
        <w:rFonts w:ascii="Wingdings" w:hAnsi="Wingdings" w:hint="default"/>
      </w:rPr>
    </w:lvl>
    <w:lvl w:ilvl="6" w:tplc="20000001">
      <w:start w:val="1"/>
      <w:numFmt w:val="bullet"/>
      <w:lvlText w:val=""/>
      <w:lvlJc w:val="left"/>
      <w:pPr>
        <w:ind w:left="5891" w:hanging="360"/>
      </w:pPr>
      <w:rPr>
        <w:rFonts w:ascii="Symbol" w:hAnsi="Symbol" w:hint="default"/>
      </w:rPr>
    </w:lvl>
    <w:lvl w:ilvl="7" w:tplc="20000003">
      <w:start w:val="1"/>
      <w:numFmt w:val="bullet"/>
      <w:lvlText w:val="o"/>
      <w:lvlJc w:val="left"/>
      <w:pPr>
        <w:ind w:left="6611" w:hanging="360"/>
      </w:pPr>
      <w:rPr>
        <w:rFonts w:ascii="Courier New" w:hAnsi="Courier New" w:cs="Courier New" w:hint="default"/>
      </w:rPr>
    </w:lvl>
    <w:lvl w:ilvl="8" w:tplc="20000005">
      <w:start w:val="1"/>
      <w:numFmt w:val="bullet"/>
      <w:lvlText w:val=""/>
      <w:lvlJc w:val="left"/>
      <w:pPr>
        <w:ind w:left="7331" w:hanging="360"/>
      </w:pPr>
      <w:rPr>
        <w:rFonts w:ascii="Wingdings" w:hAnsi="Wingdings" w:hint="default"/>
      </w:rPr>
    </w:lvl>
  </w:abstractNum>
  <w:abstractNum w:abstractNumId="30" w15:restartNumberingAfterBreak="0">
    <w:nsid w:val="49AE5665"/>
    <w:multiLevelType w:val="hybridMultilevel"/>
    <w:tmpl w:val="6A2C7126"/>
    <w:lvl w:ilvl="0" w:tplc="20000011">
      <w:start w:val="1"/>
      <w:numFmt w:val="decimal"/>
      <w:lvlText w:val="%1)"/>
      <w:lvlJc w:val="left"/>
      <w:pPr>
        <w:ind w:left="1571" w:hanging="360"/>
      </w:pPr>
    </w:lvl>
    <w:lvl w:ilvl="1" w:tplc="20000019">
      <w:start w:val="1"/>
      <w:numFmt w:val="lowerLetter"/>
      <w:lvlText w:val="%2."/>
      <w:lvlJc w:val="left"/>
      <w:pPr>
        <w:ind w:left="2291" w:hanging="360"/>
      </w:pPr>
    </w:lvl>
    <w:lvl w:ilvl="2" w:tplc="2000001B">
      <w:start w:val="1"/>
      <w:numFmt w:val="lowerRoman"/>
      <w:lvlText w:val="%3."/>
      <w:lvlJc w:val="right"/>
      <w:pPr>
        <w:ind w:left="3011" w:hanging="180"/>
      </w:pPr>
    </w:lvl>
    <w:lvl w:ilvl="3" w:tplc="2000000F">
      <w:start w:val="1"/>
      <w:numFmt w:val="decimal"/>
      <w:lvlText w:val="%4."/>
      <w:lvlJc w:val="left"/>
      <w:pPr>
        <w:ind w:left="3731" w:hanging="360"/>
      </w:pPr>
    </w:lvl>
    <w:lvl w:ilvl="4" w:tplc="20000019">
      <w:start w:val="1"/>
      <w:numFmt w:val="lowerLetter"/>
      <w:lvlText w:val="%5."/>
      <w:lvlJc w:val="left"/>
      <w:pPr>
        <w:ind w:left="4451" w:hanging="360"/>
      </w:pPr>
    </w:lvl>
    <w:lvl w:ilvl="5" w:tplc="2000001B">
      <w:start w:val="1"/>
      <w:numFmt w:val="lowerRoman"/>
      <w:lvlText w:val="%6."/>
      <w:lvlJc w:val="right"/>
      <w:pPr>
        <w:ind w:left="5171" w:hanging="180"/>
      </w:pPr>
    </w:lvl>
    <w:lvl w:ilvl="6" w:tplc="2000000F">
      <w:start w:val="1"/>
      <w:numFmt w:val="decimal"/>
      <w:lvlText w:val="%7."/>
      <w:lvlJc w:val="left"/>
      <w:pPr>
        <w:ind w:left="5891" w:hanging="360"/>
      </w:pPr>
    </w:lvl>
    <w:lvl w:ilvl="7" w:tplc="20000019">
      <w:start w:val="1"/>
      <w:numFmt w:val="lowerLetter"/>
      <w:lvlText w:val="%8."/>
      <w:lvlJc w:val="left"/>
      <w:pPr>
        <w:ind w:left="6611" w:hanging="360"/>
      </w:pPr>
    </w:lvl>
    <w:lvl w:ilvl="8" w:tplc="2000001B">
      <w:start w:val="1"/>
      <w:numFmt w:val="lowerRoman"/>
      <w:lvlText w:val="%9."/>
      <w:lvlJc w:val="right"/>
      <w:pPr>
        <w:ind w:left="7331" w:hanging="180"/>
      </w:pPr>
    </w:lvl>
  </w:abstractNum>
  <w:abstractNum w:abstractNumId="31" w15:restartNumberingAfterBreak="0">
    <w:nsid w:val="4C202BA9"/>
    <w:multiLevelType w:val="hybridMultilevel"/>
    <w:tmpl w:val="2DD80A5E"/>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32" w15:restartNumberingAfterBreak="0">
    <w:nsid w:val="4ECA57E4"/>
    <w:multiLevelType w:val="hybridMultilevel"/>
    <w:tmpl w:val="18A25BF8"/>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33" w15:restartNumberingAfterBreak="0">
    <w:nsid w:val="51F86B5F"/>
    <w:multiLevelType w:val="hybridMultilevel"/>
    <w:tmpl w:val="DB3C26F8"/>
    <w:lvl w:ilvl="0" w:tplc="6CFA37F0">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4" w15:restartNumberingAfterBreak="0">
    <w:nsid w:val="554C16C9"/>
    <w:multiLevelType w:val="hybridMultilevel"/>
    <w:tmpl w:val="92E86AC8"/>
    <w:lvl w:ilvl="0" w:tplc="6CFA37F0">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5" w15:restartNumberingAfterBreak="0">
    <w:nsid w:val="55892672"/>
    <w:multiLevelType w:val="multilevel"/>
    <w:tmpl w:val="FB42D12A"/>
    <w:lvl w:ilvl="0">
      <w:start w:val="1"/>
      <w:numFmt w:val="decimal"/>
      <w:pStyle w:val="1"/>
      <w:suff w:val="space"/>
      <w:lvlText w:val="%1"/>
      <w:lvlJc w:val="left"/>
      <w:pPr>
        <w:ind w:left="0" w:firstLine="0"/>
      </w:pPr>
      <w:rPr>
        <w:rFonts w:ascii="Times New Roman" w:hAnsi="Times New Roman" w:hint="default"/>
        <w:b/>
        <w:i w:val="0"/>
        <w:sz w:val="28"/>
        <w:szCs w:val="28"/>
      </w:rPr>
    </w:lvl>
    <w:lvl w:ilvl="1">
      <w:start w:val="1"/>
      <w:numFmt w:val="decimal"/>
      <w:pStyle w:val="21"/>
      <w:suff w:val="space"/>
      <w:lvlText w:val="%1.%2"/>
      <w:lvlJc w:val="left"/>
      <w:pPr>
        <w:ind w:left="0" w:firstLine="851"/>
      </w:pPr>
      <w:rPr>
        <w:rFonts w:ascii="Times New Roman" w:hAnsi="Times New Roman" w:hint="default"/>
        <w:b w:val="0"/>
        <w:i w:val="0"/>
        <w:sz w:val="28"/>
        <w:szCs w:val="28"/>
      </w:rPr>
    </w:lvl>
    <w:lvl w:ilvl="2">
      <w:start w:val="1"/>
      <w:numFmt w:val="decimal"/>
      <w:pStyle w:val="31"/>
      <w:suff w:val="space"/>
      <w:lvlText w:val="%1.%2.%3"/>
      <w:lvlJc w:val="left"/>
      <w:pPr>
        <w:ind w:left="0" w:firstLine="851"/>
      </w:pPr>
      <w:rPr>
        <w:rFonts w:ascii="Times New Roman" w:hAnsi="Times New Roman" w:hint="default"/>
        <w:b w:val="0"/>
        <w:i w:val="0"/>
        <w:sz w:val="28"/>
        <w:szCs w:val="28"/>
      </w:rPr>
    </w:lvl>
    <w:lvl w:ilvl="3">
      <w:start w:val="1"/>
      <w:numFmt w:val="decimal"/>
      <w:pStyle w:val="40"/>
      <w:suff w:val="space"/>
      <w:lvlText w:val="%1.%2.%3.%4"/>
      <w:lvlJc w:val="left"/>
      <w:pPr>
        <w:ind w:left="864" w:hanging="864"/>
      </w:pPr>
      <w:rPr>
        <w:rFonts w:hint="default"/>
        <w:b w:val="0"/>
        <w:bCs/>
      </w:rPr>
    </w:lvl>
    <w:lvl w:ilvl="4">
      <w:start w:val="1"/>
      <w:numFmt w:val="decimal"/>
      <w:pStyle w:val="51"/>
      <w:lvlText w:val="%1.%2.%3.%4.%5"/>
      <w:lvlJc w:val="left"/>
      <w:pPr>
        <w:tabs>
          <w:tab w:val="num" w:pos="1008"/>
        </w:tabs>
        <w:ind w:left="1008" w:hanging="1008"/>
      </w:pPr>
      <w:rPr>
        <w:rFonts w:hint="default"/>
      </w:rPr>
    </w:lvl>
    <w:lvl w:ilvl="5">
      <w:start w:val="1"/>
      <w:numFmt w:val="decimal"/>
      <w:pStyle w:val="6"/>
      <w:lvlText w:val=".%1%2.%3.%4.%5.%6"/>
      <w:lvlJc w:val="left"/>
      <w:pPr>
        <w:tabs>
          <w:tab w:val="num" w:pos="1440"/>
        </w:tabs>
        <w:ind w:left="1152" w:hanging="1152"/>
      </w:pPr>
      <w:rPr>
        <w:rFonts w:ascii="Times New Roman" w:hAnsi="Times New Roman" w:hint="default"/>
        <w:sz w:val="28"/>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56CE6ADB"/>
    <w:multiLevelType w:val="hybridMultilevel"/>
    <w:tmpl w:val="31587118"/>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37" w15:restartNumberingAfterBreak="0">
    <w:nsid w:val="59FD7A83"/>
    <w:multiLevelType w:val="hybridMultilevel"/>
    <w:tmpl w:val="A32EC566"/>
    <w:lvl w:ilvl="0" w:tplc="6CFA37F0">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8" w15:restartNumberingAfterBreak="0">
    <w:nsid w:val="5A8A2A8F"/>
    <w:multiLevelType w:val="multilevel"/>
    <w:tmpl w:val="F4D2D8D8"/>
    <w:lvl w:ilvl="0">
      <w:start w:val="1"/>
      <w:numFmt w:val="russianUpper"/>
      <w:pStyle w:val="a3"/>
      <w:suff w:val="nothing"/>
      <w:lvlText w:val="Додаток %1"/>
      <w:lvlJc w:val="left"/>
      <w:pPr>
        <w:ind w:left="720" w:hanging="363"/>
      </w:pPr>
      <w:rPr>
        <w:rFonts w:ascii="Times New Roman" w:hAnsi="Times New Roman" w:hint="default"/>
        <w:b/>
        <w:i w:val="0"/>
        <w:cap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5D9F6CAD"/>
    <w:multiLevelType w:val="hybridMultilevel"/>
    <w:tmpl w:val="1318FF6E"/>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0" w15:restartNumberingAfterBreak="0">
    <w:nsid w:val="5E791C02"/>
    <w:multiLevelType w:val="hybridMultilevel"/>
    <w:tmpl w:val="6436F9E8"/>
    <w:lvl w:ilvl="0" w:tplc="6CFA37F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1" w15:restartNumberingAfterBreak="0">
    <w:nsid w:val="5F811250"/>
    <w:multiLevelType w:val="hybridMultilevel"/>
    <w:tmpl w:val="7EC4A7AE"/>
    <w:lvl w:ilvl="0" w:tplc="20000011">
      <w:start w:val="1"/>
      <w:numFmt w:val="decimal"/>
      <w:lvlText w:val="%1)"/>
      <w:lvlJc w:val="left"/>
      <w:pPr>
        <w:ind w:left="1571" w:hanging="360"/>
      </w:pPr>
    </w:lvl>
    <w:lvl w:ilvl="1" w:tplc="20000019">
      <w:start w:val="1"/>
      <w:numFmt w:val="lowerLetter"/>
      <w:lvlText w:val="%2."/>
      <w:lvlJc w:val="left"/>
      <w:pPr>
        <w:ind w:left="2291" w:hanging="360"/>
      </w:pPr>
    </w:lvl>
    <w:lvl w:ilvl="2" w:tplc="2000001B">
      <w:start w:val="1"/>
      <w:numFmt w:val="lowerRoman"/>
      <w:lvlText w:val="%3."/>
      <w:lvlJc w:val="right"/>
      <w:pPr>
        <w:ind w:left="3011" w:hanging="180"/>
      </w:pPr>
    </w:lvl>
    <w:lvl w:ilvl="3" w:tplc="2000000F">
      <w:start w:val="1"/>
      <w:numFmt w:val="decimal"/>
      <w:lvlText w:val="%4."/>
      <w:lvlJc w:val="left"/>
      <w:pPr>
        <w:ind w:left="3731" w:hanging="360"/>
      </w:pPr>
    </w:lvl>
    <w:lvl w:ilvl="4" w:tplc="20000019">
      <w:start w:val="1"/>
      <w:numFmt w:val="lowerLetter"/>
      <w:lvlText w:val="%5."/>
      <w:lvlJc w:val="left"/>
      <w:pPr>
        <w:ind w:left="4451" w:hanging="360"/>
      </w:pPr>
    </w:lvl>
    <w:lvl w:ilvl="5" w:tplc="2000001B">
      <w:start w:val="1"/>
      <w:numFmt w:val="lowerRoman"/>
      <w:lvlText w:val="%6."/>
      <w:lvlJc w:val="right"/>
      <w:pPr>
        <w:ind w:left="5171" w:hanging="180"/>
      </w:pPr>
    </w:lvl>
    <w:lvl w:ilvl="6" w:tplc="2000000F">
      <w:start w:val="1"/>
      <w:numFmt w:val="decimal"/>
      <w:lvlText w:val="%7."/>
      <w:lvlJc w:val="left"/>
      <w:pPr>
        <w:ind w:left="5891" w:hanging="360"/>
      </w:pPr>
    </w:lvl>
    <w:lvl w:ilvl="7" w:tplc="20000019">
      <w:start w:val="1"/>
      <w:numFmt w:val="lowerLetter"/>
      <w:lvlText w:val="%8."/>
      <w:lvlJc w:val="left"/>
      <w:pPr>
        <w:ind w:left="6611" w:hanging="360"/>
      </w:pPr>
    </w:lvl>
    <w:lvl w:ilvl="8" w:tplc="2000001B">
      <w:start w:val="1"/>
      <w:numFmt w:val="lowerRoman"/>
      <w:lvlText w:val="%9."/>
      <w:lvlJc w:val="right"/>
      <w:pPr>
        <w:ind w:left="7331" w:hanging="180"/>
      </w:pPr>
    </w:lvl>
  </w:abstractNum>
  <w:abstractNum w:abstractNumId="42" w15:restartNumberingAfterBreak="0">
    <w:nsid w:val="67630DDA"/>
    <w:multiLevelType w:val="hybridMultilevel"/>
    <w:tmpl w:val="329E55C4"/>
    <w:lvl w:ilvl="0" w:tplc="20000011">
      <w:start w:val="1"/>
      <w:numFmt w:val="decimal"/>
      <w:lvlText w:val="%1)"/>
      <w:lvlJc w:val="left"/>
      <w:pPr>
        <w:ind w:left="720" w:hanging="360"/>
      </w:p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43" w15:restartNumberingAfterBreak="0">
    <w:nsid w:val="7399128F"/>
    <w:multiLevelType w:val="hybridMultilevel"/>
    <w:tmpl w:val="6BF873DE"/>
    <w:lvl w:ilvl="0" w:tplc="6CFA37F0">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44" w15:restartNumberingAfterBreak="0">
    <w:nsid w:val="75D77F46"/>
    <w:multiLevelType w:val="hybridMultilevel"/>
    <w:tmpl w:val="0722F30A"/>
    <w:lvl w:ilvl="0" w:tplc="6CFA37F0">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45" w15:restartNumberingAfterBreak="0">
    <w:nsid w:val="7730309D"/>
    <w:multiLevelType w:val="hybridMultilevel"/>
    <w:tmpl w:val="8BEC4C6A"/>
    <w:lvl w:ilvl="0" w:tplc="20000011">
      <w:start w:val="1"/>
      <w:numFmt w:val="decimal"/>
      <w:lvlText w:val="%1)"/>
      <w:lvlJc w:val="left"/>
      <w:pPr>
        <w:ind w:left="720" w:hanging="360"/>
      </w:p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46" w15:restartNumberingAfterBreak="0">
    <w:nsid w:val="79EA6846"/>
    <w:multiLevelType w:val="hybridMultilevel"/>
    <w:tmpl w:val="1E82B51A"/>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7" w15:restartNumberingAfterBreak="0">
    <w:nsid w:val="7A2529AE"/>
    <w:multiLevelType w:val="hybridMultilevel"/>
    <w:tmpl w:val="454A7604"/>
    <w:lvl w:ilvl="0" w:tplc="20000011">
      <w:start w:val="1"/>
      <w:numFmt w:val="decimal"/>
      <w:lvlText w:val="%1)"/>
      <w:lvlJc w:val="left"/>
      <w:pPr>
        <w:ind w:left="720" w:hanging="360"/>
      </w:p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48" w15:restartNumberingAfterBreak="0">
    <w:nsid w:val="7ABE1B09"/>
    <w:multiLevelType w:val="hybridMultilevel"/>
    <w:tmpl w:val="D154FE90"/>
    <w:lvl w:ilvl="0" w:tplc="20000011">
      <w:start w:val="1"/>
      <w:numFmt w:val="decimal"/>
      <w:lvlText w:val="%1)"/>
      <w:lvlJc w:val="left"/>
      <w:pPr>
        <w:ind w:left="720" w:hanging="360"/>
      </w:p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49" w15:restartNumberingAfterBreak="0">
    <w:nsid w:val="7B35013F"/>
    <w:multiLevelType w:val="hybridMultilevel"/>
    <w:tmpl w:val="DD5A54B2"/>
    <w:lvl w:ilvl="0" w:tplc="6CFA37F0">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0" w15:restartNumberingAfterBreak="0">
    <w:nsid w:val="7B9849A0"/>
    <w:multiLevelType w:val="hybridMultilevel"/>
    <w:tmpl w:val="6F98ADF6"/>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num w:numId="1">
    <w:abstractNumId w:val="19"/>
  </w:num>
  <w:num w:numId="2">
    <w:abstractNumId w:val="23"/>
  </w:num>
  <w:num w:numId="3">
    <w:abstractNumId w:val="35"/>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6"/>
  </w:num>
  <w:num w:numId="12">
    <w:abstractNumId w:val="14"/>
  </w:num>
  <w:num w:numId="13">
    <w:abstractNumId w:val="16"/>
  </w:num>
  <w:num w:numId="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3"/>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7"/>
    <w:lvlOverride w:ilvl="0">
      <w:startOverride w:val="1"/>
    </w:lvlOverride>
    <w:lvlOverride w:ilvl="1"/>
    <w:lvlOverride w:ilvl="2"/>
    <w:lvlOverride w:ilvl="3"/>
    <w:lvlOverride w:ilvl="4"/>
    <w:lvlOverride w:ilvl="5"/>
    <w:lvlOverride w:ilvl="6"/>
    <w:lvlOverride w:ilvl="7"/>
    <w:lvlOverride w:ilvl="8"/>
  </w:num>
  <w:num w:numId="18">
    <w:abstractNumId w:val="42"/>
    <w:lvlOverride w:ilvl="0">
      <w:startOverride w:val="1"/>
    </w:lvlOverride>
    <w:lvlOverride w:ilvl="1"/>
    <w:lvlOverride w:ilvl="2"/>
    <w:lvlOverride w:ilvl="3"/>
    <w:lvlOverride w:ilvl="4"/>
    <w:lvlOverride w:ilvl="5"/>
    <w:lvlOverride w:ilvl="6"/>
    <w:lvlOverride w:ilvl="7"/>
    <w:lvlOverride w:ilvl="8"/>
  </w:num>
  <w:num w:numId="19">
    <w:abstractNumId w:val="17"/>
    <w:lvlOverride w:ilvl="0">
      <w:startOverride w:val="1"/>
    </w:lvlOverride>
    <w:lvlOverride w:ilvl="1"/>
    <w:lvlOverride w:ilvl="2"/>
    <w:lvlOverride w:ilvl="3"/>
    <w:lvlOverride w:ilvl="4"/>
    <w:lvlOverride w:ilvl="5"/>
    <w:lvlOverride w:ilvl="6"/>
    <w:lvlOverride w:ilvl="7"/>
    <w:lvlOverride w:ilvl="8"/>
  </w:num>
  <w:num w:numId="20">
    <w:abstractNumId w:val="49"/>
  </w:num>
  <w:num w:numId="21">
    <w:abstractNumId w:val="13"/>
  </w:num>
  <w:num w:numId="22">
    <w:abstractNumId w:val="45"/>
    <w:lvlOverride w:ilvl="0">
      <w:startOverride w:val="1"/>
    </w:lvlOverride>
    <w:lvlOverride w:ilvl="1"/>
    <w:lvlOverride w:ilvl="2"/>
    <w:lvlOverride w:ilvl="3"/>
    <w:lvlOverride w:ilvl="4"/>
    <w:lvlOverride w:ilvl="5"/>
    <w:lvlOverride w:ilvl="6"/>
    <w:lvlOverride w:ilvl="7"/>
    <w:lvlOverride w:ilvl="8"/>
  </w:num>
  <w:num w:numId="23">
    <w:abstractNumId w:val="12"/>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lvlOverride w:ilvl="2"/>
    <w:lvlOverride w:ilvl="3"/>
    <w:lvlOverride w:ilvl="4"/>
    <w:lvlOverride w:ilvl="5"/>
    <w:lvlOverride w:ilvl="6"/>
    <w:lvlOverride w:ilvl="7"/>
    <w:lvlOverride w:ilvl="8"/>
  </w:num>
  <w:num w:numId="26">
    <w:abstractNumId w:val="18"/>
  </w:num>
  <w:num w:numId="27">
    <w:abstractNumId w:val="34"/>
  </w:num>
  <w:num w:numId="28">
    <w:abstractNumId w:val="7"/>
  </w:num>
  <w:num w:numId="2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7"/>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8"/>
    <w:lvlOverride w:ilvl="0">
      <w:startOverride w:val="1"/>
    </w:lvlOverride>
    <w:lvlOverride w:ilvl="1"/>
    <w:lvlOverride w:ilvl="2"/>
    <w:lvlOverride w:ilvl="3"/>
    <w:lvlOverride w:ilvl="4"/>
    <w:lvlOverride w:ilvl="5"/>
    <w:lvlOverride w:ilvl="6"/>
    <w:lvlOverride w:ilvl="7"/>
    <w:lvlOverride w:ilvl="8"/>
  </w:num>
  <w:num w:numId="36">
    <w:abstractNumId w:val="22"/>
    <w:lvlOverride w:ilvl="0">
      <w:startOverride w:val="1"/>
    </w:lvlOverride>
    <w:lvlOverride w:ilvl="1"/>
    <w:lvlOverride w:ilvl="2"/>
    <w:lvlOverride w:ilvl="3"/>
    <w:lvlOverride w:ilvl="4"/>
    <w:lvlOverride w:ilvl="5"/>
    <w:lvlOverride w:ilvl="6"/>
    <w:lvlOverride w:ilvl="7"/>
    <w:lvlOverride w:ilvl="8"/>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44"/>
  </w:num>
  <w:num w:numId="43">
    <w:abstractNumId w:val="27"/>
  </w:num>
  <w:num w:numId="44">
    <w:abstractNumId w:val="33"/>
  </w:num>
  <w:num w:numId="4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num>
  <w:num w:numId="47">
    <w:abstractNumId w:val="8"/>
  </w:num>
  <w:num w:numId="48">
    <w:abstractNumId w:val="24"/>
  </w:num>
  <w:num w:numId="49">
    <w:abstractNumId w:val="15"/>
  </w:num>
  <w:num w:numId="50">
    <w:abstractNumId w:val="40"/>
  </w:num>
  <w:num w:numId="51">
    <w:abstractNumId w:val="46"/>
  </w:num>
  <w:num w:numId="52">
    <w:abstractNumId w:val="11"/>
  </w:num>
  <w:num w:numId="53">
    <w:abstractNumId w:val="38"/>
  </w:num>
  <w:num w:numId="5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8" w:dllVersion="513" w:checkStyle="1"/>
  <w:proofState w:grammar="clean"/>
  <w:attachedTemplate r:id="rId1"/>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mailMerge>
    <w:mainDocumentType w:val="formLetters"/>
    <w:dataType w:val="textFile"/>
    <w:activeRecord w:val="-1"/>
    <w:odso/>
  </w:mailMerge>
  <w:defaultTabStop w:val="720"/>
  <w:displayHorizontalDrawingGridEvery w:val="0"/>
  <w:displayVerticalDrawingGridEvery w:val="0"/>
  <w:doNotUseMarginsForDrawingGridOrigin/>
  <w:noPunctuationKerning/>
  <w:characterSpacingControl w:val="doNotCompress"/>
  <w:hdrShapeDefaults>
    <o:shapedefaults v:ext="edit" spidmax="46081"/>
  </w:hdrShapeDefaults>
  <w:footnotePr>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5C4"/>
    <w:rsid w:val="00001A5D"/>
    <w:rsid w:val="000040C5"/>
    <w:rsid w:val="00007087"/>
    <w:rsid w:val="00007C15"/>
    <w:rsid w:val="00014F84"/>
    <w:rsid w:val="00015E76"/>
    <w:rsid w:val="0001723F"/>
    <w:rsid w:val="00017D7F"/>
    <w:rsid w:val="00020856"/>
    <w:rsid w:val="00021C22"/>
    <w:rsid w:val="000232B4"/>
    <w:rsid w:val="000263A7"/>
    <w:rsid w:val="00043C3C"/>
    <w:rsid w:val="000478E0"/>
    <w:rsid w:val="00047E1C"/>
    <w:rsid w:val="000555C1"/>
    <w:rsid w:val="000557FB"/>
    <w:rsid w:val="00060841"/>
    <w:rsid w:val="00063AC0"/>
    <w:rsid w:val="000656B0"/>
    <w:rsid w:val="00070CD7"/>
    <w:rsid w:val="000731AD"/>
    <w:rsid w:val="00093309"/>
    <w:rsid w:val="00097314"/>
    <w:rsid w:val="000979C5"/>
    <w:rsid w:val="000A2174"/>
    <w:rsid w:val="000B1BB7"/>
    <w:rsid w:val="000B3280"/>
    <w:rsid w:val="000B4FF3"/>
    <w:rsid w:val="000C302F"/>
    <w:rsid w:val="000C48D3"/>
    <w:rsid w:val="000D0D2B"/>
    <w:rsid w:val="000D50E1"/>
    <w:rsid w:val="000E1005"/>
    <w:rsid w:val="000E446C"/>
    <w:rsid w:val="000E78A2"/>
    <w:rsid w:val="000F0274"/>
    <w:rsid w:val="000F4377"/>
    <w:rsid w:val="000F6CA0"/>
    <w:rsid w:val="00106C4D"/>
    <w:rsid w:val="0010709D"/>
    <w:rsid w:val="00110B91"/>
    <w:rsid w:val="00123AC0"/>
    <w:rsid w:val="00124775"/>
    <w:rsid w:val="001259C8"/>
    <w:rsid w:val="00126E3E"/>
    <w:rsid w:val="00130DCA"/>
    <w:rsid w:val="00132B20"/>
    <w:rsid w:val="00134E83"/>
    <w:rsid w:val="00142631"/>
    <w:rsid w:val="001453C2"/>
    <w:rsid w:val="00147016"/>
    <w:rsid w:val="00150065"/>
    <w:rsid w:val="0015282D"/>
    <w:rsid w:val="00160D59"/>
    <w:rsid w:val="00167DDF"/>
    <w:rsid w:val="001705C5"/>
    <w:rsid w:val="00171864"/>
    <w:rsid w:val="00192F8E"/>
    <w:rsid w:val="00193E88"/>
    <w:rsid w:val="001A0D3B"/>
    <w:rsid w:val="001A619B"/>
    <w:rsid w:val="001B003E"/>
    <w:rsid w:val="001B2577"/>
    <w:rsid w:val="001B3AB3"/>
    <w:rsid w:val="001B4176"/>
    <w:rsid w:val="001C2CD2"/>
    <w:rsid w:val="001D17B2"/>
    <w:rsid w:val="001D1836"/>
    <w:rsid w:val="001D1DDE"/>
    <w:rsid w:val="001D2B96"/>
    <w:rsid w:val="001E349A"/>
    <w:rsid w:val="001E667C"/>
    <w:rsid w:val="001F3EEB"/>
    <w:rsid w:val="001F4995"/>
    <w:rsid w:val="001F7C94"/>
    <w:rsid w:val="00200232"/>
    <w:rsid w:val="00205C34"/>
    <w:rsid w:val="00207CED"/>
    <w:rsid w:val="00211E3F"/>
    <w:rsid w:val="00213657"/>
    <w:rsid w:val="00214D28"/>
    <w:rsid w:val="00216489"/>
    <w:rsid w:val="00231267"/>
    <w:rsid w:val="002326AA"/>
    <w:rsid w:val="00234C23"/>
    <w:rsid w:val="0023506C"/>
    <w:rsid w:val="002426E7"/>
    <w:rsid w:val="00243397"/>
    <w:rsid w:val="0026258B"/>
    <w:rsid w:val="0026329D"/>
    <w:rsid w:val="00274F5B"/>
    <w:rsid w:val="00275E66"/>
    <w:rsid w:val="00280CB7"/>
    <w:rsid w:val="00291B49"/>
    <w:rsid w:val="0029732B"/>
    <w:rsid w:val="002A4CEB"/>
    <w:rsid w:val="002B4F13"/>
    <w:rsid w:val="002C46A4"/>
    <w:rsid w:val="002C67CE"/>
    <w:rsid w:val="002D7609"/>
    <w:rsid w:val="002F6D9E"/>
    <w:rsid w:val="002F7794"/>
    <w:rsid w:val="00300150"/>
    <w:rsid w:val="00300D05"/>
    <w:rsid w:val="003013D8"/>
    <w:rsid w:val="00305F81"/>
    <w:rsid w:val="00306BCD"/>
    <w:rsid w:val="00307FAA"/>
    <w:rsid w:val="0031790E"/>
    <w:rsid w:val="00326C2F"/>
    <w:rsid w:val="0033222B"/>
    <w:rsid w:val="00335832"/>
    <w:rsid w:val="003362FA"/>
    <w:rsid w:val="00340899"/>
    <w:rsid w:val="003418D1"/>
    <w:rsid w:val="003424E9"/>
    <w:rsid w:val="00346D86"/>
    <w:rsid w:val="00347172"/>
    <w:rsid w:val="0035307D"/>
    <w:rsid w:val="00354D9E"/>
    <w:rsid w:val="0035647B"/>
    <w:rsid w:val="00356D8B"/>
    <w:rsid w:val="00356E21"/>
    <w:rsid w:val="00361550"/>
    <w:rsid w:val="003620E3"/>
    <w:rsid w:val="00366B2B"/>
    <w:rsid w:val="0036714E"/>
    <w:rsid w:val="003703CA"/>
    <w:rsid w:val="003710E9"/>
    <w:rsid w:val="00373A90"/>
    <w:rsid w:val="00375C58"/>
    <w:rsid w:val="0038082F"/>
    <w:rsid w:val="003810C0"/>
    <w:rsid w:val="00381871"/>
    <w:rsid w:val="003818BA"/>
    <w:rsid w:val="00383313"/>
    <w:rsid w:val="00384A48"/>
    <w:rsid w:val="00386B4F"/>
    <w:rsid w:val="00391F1D"/>
    <w:rsid w:val="00396D3C"/>
    <w:rsid w:val="00397F02"/>
    <w:rsid w:val="003A5F6D"/>
    <w:rsid w:val="003C1AEB"/>
    <w:rsid w:val="003C486A"/>
    <w:rsid w:val="003C4EB3"/>
    <w:rsid w:val="003E0BEF"/>
    <w:rsid w:val="003E1A45"/>
    <w:rsid w:val="003E2FC7"/>
    <w:rsid w:val="003E366F"/>
    <w:rsid w:val="003F0668"/>
    <w:rsid w:val="003F12B4"/>
    <w:rsid w:val="003F475C"/>
    <w:rsid w:val="003F5480"/>
    <w:rsid w:val="003F6ADA"/>
    <w:rsid w:val="0040145E"/>
    <w:rsid w:val="00401D6D"/>
    <w:rsid w:val="00404C66"/>
    <w:rsid w:val="004062BC"/>
    <w:rsid w:val="00411A1D"/>
    <w:rsid w:val="0041250D"/>
    <w:rsid w:val="00415E22"/>
    <w:rsid w:val="0042009A"/>
    <w:rsid w:val="00422AE8"/>
    <w:rsid w:val="0042350A"/>
    <w:rsid w:val="004242B4"/>
    <w:rsid w:val="0042450E"/>
    <w:rsid w:val="00424869"/>
    <w:rsid w:val="0042683B"/>
    <w:rsid w:val="00431360"/>
    <w:rsid w:val="00440B25"/>
    <w:rsid w:val="00442FA8"/>
    <w:rsid w:val="00444B90"/>
    <w:rsid w:val="004452B7"/>
    <w:rsid w:val="00445E68"/>
    <w:rsid w:val="00450546"/>
    <w:rsid w:val="00450C18"/>
    <w:rsid w:val="00452FAE"/>
    <w:rsid w:val="004570E9"/>
    <w:rsid w:val="00457682"/>
    <w:rsid w:val="00471F6C"/>
    <w:rsid w:val="00475B71"/>
    <w:rsid w:val="00484B4B"/>
    <w:rsid w:val="004921D3"/>
    <w:rsid w:val="00492D4B"/>
    <w:rsid w:val="00496A8D"/>
    <w:rsid w:val="004A146D"/>
    <w:rsid w:val="004A2E05"/>
    <w:rsid w:val="004A6CC2"/>
    <w:rsid w:val="004B19AB"/>
    <w:rsid w:val="004B2CF2"/>
    <w:rsid w:val="004B4794"/>
    <w:rsid w:val="004B5E43"/>
    <w:rsid w:val="004C0B60"/>
    <w:rsid w:val="004C0F12"/>
    <w:rsid w:val="004C29B2"/>
    <w:rsid w:val="004C5E0A"/>
    <w:rsid w:val="004C6EDA"/>
    <w:rsid w:val="004C6F4D"/>
    <w:rsid w:val="004D39D1"/>
    <w:rsid w:val="004D5F56"/>
    <w:rsid w:val="004E1492"/>
    <w:rsid w:val="004E6DE2"/>
    <w:rsid w:val="004F3192"/>
    <w:rsid w:val="004F3F6A"/>
    <w:rsid w:val="004F6BB2"/>
    <w:rsid w:val="005038DC"/>
    <w:rsid w:val="00513FA7"/>
    <w:rsid w:val="005152C0"/>
    <w:rsid w:val="00521144"/>
    <w:rsid w:val="00522AD0"/>
    <w:rsid w:val="00523474"/>
    <w:rsid w:val="00530127"/>
    <w:rsid w:val="00533259"/>
    <w:rsid w:val="005337E4"/>
    <w:rsid w:val="00533E75"/>
    <w:rsid w:val="005419FC"/>
    <w:rsid w:val="00543A46"/>
    <w:rsid w:val="00546AF6"/>
    <w:rsid w:val="0055697B"/>
    <w:rsid w:val="00570C95"/>
    <w:rsid w:val="00582CCB"/>
    <w:rsid w:val="00590909"/>
    <w:rsid w:val="00590924"/>
    <w:rsid w:val="005930D8"/>
    <w:rsid w:val="0059698D"/>
    <w:rsid w:val="00597D6D"/>
    <w:rsid w:val="005A03F5"/>
    <w:rsid w:val="005A691D"/>
    <w:rsid w:val="005B1052"/>
    <w:rsid w:val="005B1D33"/>
    <w:rsid w:val="005B5FA0"/>
    <w:rsid w:val="005B7445"/>
    <w:rsid w:val="005C692B"/>
    <w:rsid w:val="005C6B20"/>
    <w:rsid w:val="005D1710"/>
    <w:rsid w:val="005D39C1"/>
    <w:rsid w:val="005D6B47"/>
    <w:rsid w:val="005E0CCB"/>
    <w:rsid w:val="005E7D4B"/>
    <w:rsid w:val="005E7E53"/>
    <w:rsid w:val="005F3948"/>
    <w:rsid w:val="00601697"/>
    <w:rsid w:val="0060203F"/>
    <w:rsid w:val="00603710"/>
    <w:rsid w:val="00604395"/>
    <w:rsid w:val="006055B6"/>
    <w:rsid w:val="0060635D"/>
    <w:rsid w:val="006127DB"/>
    <w:rsid w:val="00613738"/>
    <w:rsid w:val="00622AEF"/>
    <w:rsid w:val="00623751"/>
    <w:rsid w:val="00627705"/>
    <w:rsid w:val="006404B6"/>
    <w:rsid w:val="00644880"/>
    <w:rsid w:val="0065385E"/>
    <w:rsid w:val="0065573C"/>
    <w:rsid w:val="00660A6D"/>
    <w:rsid w:val="006668D8"/>
    <w:rsid w:val="00666EFD"/>
    <w:rsid w:val="00667320"/>
    <w:rsid w:val="00673476"/>
    <w:rsid w:val="00681598"/>
    <w:rsid w:val="006A1532"/>
    <w:rsid w:val="006A4214"/>
    <w:rsid w:val="006A61FF"/>
    <w:rsid w:val="006A6AF3"/>
    <w:rsid w:val="006B2D6C"/>
    <w:rsid w:val="006C102F"/>
    <w:rsid w:val="006C1A1A"/>
    <w:rsid w:val="006C1A87"/>
    <w:rsid w:val="006C439D"/>
    <w:rsid w:val="006C7C8B"/>
    <w:rsid w:val="006E616B"/>
    <w:rsid w:val="006F2DED"/>
    <w:rsid w:val="006F5E91"/>
    <w:rsid w:val="00700CC3"/>
    <w:rsid w:val="007025E1"/>
    <w:rsid w:val="00702A6F"/>
    <w:rsid w:val="00704E8F"/>
    <w:rsid w:val="007063C4"/>
    <w:rsid w:val="00710657"/>
    <w:rsid w:val="00710B21"/>
    <w:rsid w:val="00711C75"/>
    <w:rsid w:val="00725B15"/>
    <w:rsid w:val="00730BD7"/>
    <w:rsid w:val="00731C79"/>
    <w:rsid w:val="0073351C"/>
    <w:rsid w:val="007343D6"/>
    <w:rsid w:val="007361A5"/>
    <w:rsid w:val="0073637B"/>
    <w:rsid w:val="007405C4"/>
    <w:rsid w:val="00743AE4"/>
    <w:rsid w:val="00743E52"/>
    <w:rsid w:val="00747C53"/>
    <w:rsid w:val="00747EA5"/>
    <w:rsid w:val="00747FE0"/>
    <w:rsid w:val="00752853"/>
    <w:rsid w:val="00762A7F"/>
    <w:rsid w:val="00763E18"/>
    <w:rsid w:val="007656CC"/>
    <w:rsid w:val="007675B0"/>
    <w:rsid w:val="007778EB"/>
    <w:rsid w:val="00782AC2"/>
    <w:rsid w:val="00786B22"/>
    <w:rsid w:val="00787636"/>
    <w:rsid w:val="007919BF"/>
    <w:rsid w:val="00792D79"/>
    <w:rsid w:val="00793CD6"/>
    <w:rsid w:val="007946F0"/>
    <w:rsid w:val="00795EFC"/>
    <w:rsid w:val="007A2C9A"/>
    <w:rsid w:val="007A522C"/>
    <w:rsid w:val="007A6F2C"/>
    <w:rsid w:val="007B59A2"/>
    <w:rsid w:val="007B62AA"/>
    <w:rsid w:val="007B6832"/>
    <w:rsid w:val="007C2607"/>
    <w:rsid w:val="007C2A15"/>
    <w:rsid w:val="007C6DE4"/>
    <w:rsid w:val="007D137A"/>
    <w:rsid w:val="007D2977"/>
    <w:rsid w:val="007E02D6"/>
    <w:rsid w:val="007E10F1"/>
    <w:rsid w:val="007E6528"/>
    <w:rsid w:val="007E7489"/>
    <w:rsid w:val="007F66AA"/>
    <w:rsid w:val="00811DDC"/>
    <w:rsid w:val="00812DC8"/>
    <w:rsid w:val="00813F74"/>
    <w:rsid w:val="008141F1"/>
    <w:rsid w:val="0081451A"/>
    <w:rsid w:val="00814931"/>
    <w:rsid w:val="008205D9"/>
    <w:rsid w:val="00830F4A"/>
    <w:rsid w:val="00835890"/>
    <w:rsid w:val="00836F88"/>
    <w:rsid w:val="00840127"/>
    <w:rsid w:val="00843429"/>
    <w:rsid w:val="00843B15"/>
    <w:rsid w:val="008464E3"/>
    <w:rsid w:val="00851C5C"/>
    <w:rsid w:val="00854AE3"/>
    <w:rsid w:val="00855B9A"/>
    <w:rsid w:val="008570AE"/>
    <w:rsid w:val="00857962"/>
    <w:rsid w:val="00857B4B"/>
    <w:rsid w:val="0086758A"/>
    <w:rsid w:val="00867D13"/>
    <w:rsid w:val="00870E63"/>
    <w:rsid w:val="00872AB4"/>
    <w:rsid w:val="008740EC"/>
    <w:rsid w:val="00880F78"/>
    <w:rsid w:val="00881AB0"/>
    <w:rsid w:val="00883FCA"/>
    <w:rsid w:val="00891726"/>
    <w:rsid w:val="00894C37"/>
    <w:rsid w:val="00896654"/>
    <w:rsid w:val="008A1C71"/>
    <w:rsid w:val="008A2E53"/>
    <w:rsid w:val="008A3DCF"/>
    <w:rsid w:val="008B422A"/>
    <w:rsid w:val="008B5FBE"/>
    <w:rsid w:val="008C18EC"/>
    <w:rsid w:val="008C33B8"/>
    <w:rsid w:val="008C6552"/>
    <w:rsid w:val="008D5DF5"/>
    <w:rsid w:val="008D666C"/>
    <w:rsid w:val="008D6714"/>
    <w:rsid w:val="008E043F"/>
    <w:rsid w:val="008E2DCF"/>
    <w:rsid w:val="008E6923"/>
    <w:rsid w:val="008F6255"/>
    <w:rsid w:val="008F7FAE"/>
    <w:rsid w:val="009021DB"/>
    <w:rsid w:val="00910700"/>
    <w:rsid w:val="009141E7"/>
    <w:rsid w:val="00915DF3"/>
    <w:rsid w:val="00931827"/>
    <w:rsid w:val="00936A41"/>
    <w:rsid w:val="0094717B"/>
    <w:rsid w:val="00954F78"/>
    <w:rsid w:val="00957B44"/>
    <w:rsid w:val="009615FA"/>
    <w:rsid w:val="0096195F"/>
    <w:rsid w:val="00962813"/>
    <w:rsid w:val="00992777"/>
    <w:rsid w:val="00992CF8"/>
    <w:rsid w:val="00994BEA"/>
    <w:rsid w:val="009A34CD"/>
    <w:rsid w:val="009A356A"/>
    <w:rsid w:val="009B2E02"/>
    <w:rsid w:val="009B46E1"/>
    <w:rsid w:val="009B590E"/>
    <w:rsid w:val="009B6732"/>
    <w:rsid w:val="009B721A"/>
    <w:rsid w:val="009C20B9"/>
    <w:rsid w:val="009C7F19"/>
    <w:rsid w:val="009D19BE"/>
    <w:rsid w:val="009D3986"/>
    <w:rsid w:val="009D3B68"/>
    <w:rsid w:val="009D589B"/>
    <w:rsid w:val="009D6138"/>
    <w:rsid w:val="009D67F9"/>
    <w:rsid w:val="009D6E34"/>
    <w:rsid w:val="009F62DF"/>
    <w:rsid w:val="009F67FA"/>
    <w:rsid w:val="00A135AD"/>
    <w:rsid w:val="00A178D7"/>
    <w:rsid w:val="00A215FB"/>
    <w:rsid w:val="00A25E89"/>
    <w:rsid w:val="00A26430"/>
    <w:rsid w:val="00A3294C"/>
    <w:rsid w:val="00A367AD"/>
    <w:rsid w:val="00A42041"/>
    <w:rsid w:val="00A5140F"/>
    <w:rsid w:val="00A51B33"/>
    <w:rsid w:val="00A522BB"/>
    <w:rsid w:val="00A57479"/>
    <w:rsid w:val="00A60F22"/>
    <w:rsid w:val="00A6453B"/>
    <w:rsid w:val="00A86AE2"/>
    <w:rsid w:val="00A91CAB"/>
    <w:rsid w:val="00A94CE5"/>
    <w:rsid w:val="00A95B04"/>
    <w:rsid w:val="00A9626A"/>
    <w:rsid w:val="00A976E4"/>
    <w:rsid w:val="00A977FF"/>
    <w:rsid w:val="00AB3F5A"/>
    <w:rsid w:val="00AB485F"/>
    <w:rsid w:val="00AB67BA"/>
    <w:rsid w:val="00AB6A1C"/>
    <w:rsid w:val="00AC0B90"/>
    <w:rsid w:val="00AC7465"/>
    <w:rsid w:val="00AC7F1C"/>
    <w:rsid w:val="00AD380C"/>
    <w:rsid w:val="00AD6D49"/>
    <w:rsid w:val="00AE30ED"/>
    <w:rsid w:val="00AE4B70"/>
    <w:rsid w:val="00AE73C6"/>
    <w:rsid w:val="00B04DF2"/>
    <w:rsid w:val="00B07978"/>
    <w:rsid w:val="00B128D6"/>
    <w:rsid w:val="00B1435D"/>
    <w:rsid w:val="00B152D2"/>
    <w:rsid w:val="00B2062C"/>
    <w:rsid w:val="00B212C3"/>
    <w:rsid w:val="00B221AD"/>
    <w:rsid w:val="00B22379"/>
    <w:rsid w:val="00B30B09"/>
    <w:rsid w:val="00B3104A"/>
    <w:rsid w:val="00B32F33"/>
    <w:rsid w:val="00B34B23"/>
    <w:rsid w:val="00B35465"/>
    <w:rsid w:val="00B376D0"/>
    <w:rsid w:val="00B45A69"/>
    <w:rsid w:val="00B4746D"/>
    <w:rsid w:val="00B47FB4"/>
    <w:rsid w:val="00B52B55"/>
    <w:rsid w:val="00B54107"/>
    <w:rsid w:val="00B760B6"/>
    <w:rsid w:val="00B8491C"/>
    <w:rsid w:val="00B91A4D"/>
    <w:rsid w:val="00B93D7D"/>
    <w:rsid w:val="00B97B81"/>
    <w:rsid w:val="00BA0498"/>
    <w:rsid w:val="00BA4A49"/>
    <w:rsid w:val="00BA4FE3"/>
    <w:rsid w:val="00BA5AE1"/>
    <w:rsid w:val="00BB23EA"/>
    <w:rsid w:val="00BB52D6"/>
    <w:rsid w:val="00BB5AAE"/>
    <w:rsid w:val="00BC04AE"/>
    <w:rsid w:val="00BC3D6B"/>
    <w:rsid w:val="00BD214F"/>
    <w:rsid w:val="00BD5B54"/>
    <w:rsid w:val="00BD6AC6"/>
    <w:rsid w:val="00BE0453"/>
    <w:rsid w:val="00BE277D"/>
    <w:rsid w:val="00BE4FDC"/>
    <w:rsid w:val="00BE51C0"/>
    <w:rsid w:val="00BF280F"/>
    <w:rsid w:val="00BF4A2B"/>
    <w:rsid w:val="00BF5ED3"/>
    <w:rsid w:val="00C027F3"/>
    <w:rsid w:val="00C05282"/>
    <w:rsid w:val="00C12833"/>
    <w:rsid w:val="00C20CA1"/>
    <w:rsid w:val="00C303A8"/>
    <w:rsid w:val="00C359F7"/>
    <w:rsid w:val="00C406C8"/>
    <w:rsid w:val="00C47983"/>
    <w:rsid w:val="00C528E2"/>
    <w:rsid w:val="00C529B7"/>
    <w:rsid w:val="00C55CD2"/>
    <w:rsid w:val="00C57920"/>
    <w:rsid w:val="00C60F46"/>
    <w:rsid w:val="00C64A82"/>
    <w:rsid w:val="00C66171"/>
    <w:rsid w:val="00C67165"/>
    <w:rsid w:val="00C77805"/>
    <w:rsid w:val="00C77EC0"/>
    <w:rsid w:val="00C9261D"/>
    <w:rsid w:val="00C95E95"/>
    <w:rsid w:val="00C95EE5"/>
    <w:rsid w:val="00CA32F4"/>
    <w:rsid w:val="00CA3407"/>
    <w:rsid w:val="00CA6F6D"/>
    <w:rsid w:val="00CA7C3A"/>
    <w:rsid w:val="00CB29D4"/>
    <w:rsid w:val="00CB40BF"/>
    <w:rsid w:val="00CB5337"/>
    <w:rsid w:val="00CC1172"/>
    <w:rsid w:val="00CC660F"/>
    <w:rsid w:val="00CD584C"/>
    <w:rsid w:val="00CE1444"/>
    <w:rsid w:val="00CE2C39"/>
    <w:rsid w:val="00CE391D"/>
    <w:rsid w:val="00CE40B9"/>
    <w:rsid w:val="00CE5339"/>
    <w:rsid w:val="00CE64CC"/>
    <w:rsid w:val="00CF043D"/>
    <w:rsid w:val="00CF13BC"/>
    <w:rsid w:val="00CF1F64"/>
    <w:rsid w:val="00CF3F00"/>
    <w:rsid w:val="00CF5C04"/>
    <w:rsid w:val="00CF644D"/>
    <w:rsid w:val="00CF6D39"/>
    <w:rsid w:val="00CF6FC0"/>
    <w:rsid w:val="00CF7ABB"/>
    <w:rsid w:val="00CF7D61"/>
    <w:rsid w:val="00D00744"/>
    <w:rsid w:val="00D056F8"/>
    <w:rsid w:val="00D06556"/>
    <w:rsid w:val="00D108E7"/>
    <w:rsid w:val="00D12D06"/>
    <w:rsid w:val="00D13A1D"/>
    <w:rsid w:val="00D1796C"/>
    <w:rsid w:val="00D219A5"/>
    <w:rsid w:val="00D321CA"/>
    <w:rsid w:val="00D328A4"/>
    <w:rsid w:val="00D34060"/>
    <w:rsid w:val="00D34671"/>
    <w:rsid w:val="00D36303"/>
    <w:rsid w:val="00D375E2"/>
    <w:rsid w:val="00D3790E"/>
    <w:rsid w:val="00D37F53"/>
    <w:rsid w:val="00D504B4"/>
    <w:rsid w:val="00D50E46"/>
    <w:rsid w:val="00D52CCC"/>
    <w:rsid w:val="00D578A0"/>
    <w:rsid w:val="00D67816"/>
    <w:rsid w:val="00D76786"/>
    <w:rsid w:val="00D86B45"/>
    <w:rsid w:val="00D870F4"/>
    <w:rsid w:val="00D955B2"/>
    <w:rsid w:val="00DA38A0"/>
    <w:rsid w:val="00DB4E70"/>
    <w:rsid w:val="00DB5198"/>
    <w:rsid w:val="00DC03F0"/>
    <w:rsid w:val="00DC1455"/>
    <w:rsid w:val="00DC47A6"/>
    <w:rsid w:val="00DC6B01"/>
    <w:rsid w:val="00DC71BA"/>
    <w:rsid w:val="00DD24DA"/>
    <w:rsid w:val="00DD28D2"/>
    <w:rsid w:val="00DD503F"/>
    <w:rsid w:val="00DE32ED"/>
    <w:rsid w:val="00DE426A"/>
    <w:rsid w:val="00DE4A7F"/>
    <w:rsid w:val="00DE5A26"/>
    <w:rsid w:val="00DF370A"/>
    <w:rsid w:val="00DF670E"/>
    <w:rsid w:val="00E02206"/>
    <w:rsid w:val="00E044C0"/>
    <w:rsid w:val="00E056C2"/>
    <w:rsid w:val="00E110BB"/>
    <w:rsid w:val="00E11987"/>
    <w:rsid w:val="00E12039"/>
    <w:rsid w:val="00E1751C"/>
    <w:rsid w:val="00E211C4"/>
    <w:rsid w:val="00E23487"/>
    <w:rsid w:val="00E23D2C"/>
    <w:rsid w:val="00E3075F"/>
    <w:rsid w:val="00E30D1E"/>
    <w:rsid w:val="00E319B8"/>
    <w:rsid w:val="00E4036A"/>
    <w:rsid w:val="00E47785"/>
    <w:rsid w:val="00E47B91"/>
    <w:rsid w:val="00E53E34"/>
    <w:rsid w:val="00E55B65"/>
    <w:rsid w:val="00E5756D"/>
    <w:rsid w:val="00E6380B"/>
    <w:rsid w:val="00E6423F"/>
    <w:rsid w:val="00E714A4"/>
    <w:rsid w:val="00E733F8"/>
    <w:rsid w:val="00E73E83"/>
    <w:rsid w:val="00E75551"/>
    <w:rsid w:val="00E77F69"/>
    <w:rsid w:val="00E80953"/>
    <w:rsid w:val="00E81F49"/>
    <w:rsid w:val="00E83AEC"/>
    <w:rsid w:val="00E84491"/>
    <w:rsid w:val="00E942BB"/>
    <w:rsid w:val="00E9634A"/>
    <w:rsid w:val="00EA2946"/>
    <w:rsid w:val="00EA4E73"/>
    <w:rsid w:val="00EA7F91"/>
    <w:rsid w:val="00EB4648"/>
    <w:rsid w:val="00EB4BC1"/>
    <w:rsid w:val="00EB53BF"/>
    <w:rsid w:val="00EB6867"/>
    <w:rsid w:val="00EC22F9"/>
    <w:rsid w:val="00EC26A7"/>
    <w:rsid w:val="00EC6E14"/>
    <w:rsid w:val="00ED1959"/>
    <w:rsid w:val="00ED1A42"/>
    <w:rsid w:val="00ED311C"/>
    <w:rsid w:val="00EE5A74"/>
    <w:rsid w:val="00EF1BDE"/>
    <w:rsid w:val="00EF4F9C"/>
    <w:rsid w:val="00EF7AEF"/>
    <w:rsid w:val="00F02A1F"/>
    <w:rsid w:val="00F06756"/>
    <w:rsid w:val="00F06BD2"/>
    <w:rsid w:val="00F146B7"/>
    <w:rsid w:val="00F20C7E"/>
    <w:rsid w:val="00F21F2E"/>
    <w:rsid w:val="00F229F4"/>
    <w:rsid w:val="00F32F27"/>
    <w:rsid w:val="00F34136"/>
    <w:rsid w:val="00F35E79"/>
    <w:rsid w:val="00F40D3B"/>
    <w:rsid w:val="00F42F8C"/>
    <w:rsid w:val="00F44459"/>
    <w:rsid w:val="00F5073B"/>
    <w:rsid w:val="00F52ED8"/>
    <w:rsid w:val="00F55865"/>
    <w:rsid w:val="00F57DFF"/>
    <w:rsid w:val="00F60CCB"/>
    <w:rsid w:val="00F60FFA"/>
    <w:rsid w:val="00F6575F"/>
    <w:rsid w:val="00F65E84"/>
    <w:rsid w:val="00F66401"/>
    <w:rsid w:val="00F71E89"/>
    <w:rsid w:val="00F729F3"/>
    <w:rsid w:val="00F74443"/>
    <w:rsid w:val="00F76037"/>
    <w:rsid w:val="00F778FC"/>
    <w:rsid w:val="00F82797"/>
    <w:rsid w:val="00F85B4F"/>
    <w:rsid w:val="00F9110B"/>
    <w:rsid w:val="00F924F7"/>
    <w:rsid w:val="00F9292C"/>
    <w:rsid w:val="00F92973"/>
    <w:rsid w:val="00F9327F"/>
    <w:rsid w:val="00F95D81"/>
    <w:rsid w:val="00FA195E"/>
    <w:rsid w:val="00FA4729"/>
    <w:rsid w:val="00FA5BCC"/>
    <w:rsid w:val="00FA5C9B"/>
    <w:rsid w:val="00FB324F"/>
    <w:rsid w:val="00FB5173"/>
    <w:rsid w:val="00FB67D9"/>
    <w:rsid w:val="00FC32DA"/>
    <w:rsid w:val="00FD033C"/>
    <w:rsid w:val="00FD225B"/>
    <w:rsid w:val="00FD373A"/>
    <w:rsid w:val="00FD7F53"/>
    <w:rsid w:val="00FE0301"/>
    <w:rsid w:val="00FE10E1"/>
    <w:rsid w:val="00FE21D9"/>
    <w:rsid w:val="00FE791E"/>
    <w:rsid w:val="00FF156E"/>
    <w:rsid w:val="00FF18D3"/>
    <w:rsid w:val="00FF342E"/>
    <w:rsid w:val="00FF3433"/>
    <w:rsid w:val="00FF4E42"/>
    <w:rsid w:val="00FF5A23"/>
    <w:rsid w:val="0C3D2125"/>
    <w:rsid w:val="3536BA5D"/>
    <w:rsid w:val="4767BEA3"/>
    <w:rsid w:val="507B3445"/>
    <w:rsid w:val="58FFA742"/>
    <w:rsid w:val="7C5D4591"/>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6081"/>
    <o:shapelayout v:ext="edit">
      <o:idmap v:ext="edit" data="1"/>
    </o:shapelayout>
  </w:shapeDefaults>
  <w:decimalSymbol w:val=","/>
  <w:listSeparator w:val=";"/>
  <w14:docId w14:val="44F582CC"/>
  <w15:docId w15:val="{B8AF3362-9DC4-444D-B624-37EF74D2A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autoRedefine/>
    <w:qFormat/>
    <w:rsid w:val="00FF156E"/>
    <w:pPr>
      <w:spacing w:line="360" w:lineRule="auto"/>
      <w:ind w:firstLine="851"/>
      <w:jc w:val="both"/>
    </w:pPr>
    <w:rPr>
      <w:snapToGrid w:val="0"/>
      <w:color w:val="000000"/>
      <w:sz w:val="28"/>
      <w:lang w:val="uk-UA"/>
    </w:rPr>
  </w:style>
  <w:style w:type="paragraph" w:styleId="1">
    <w:name w:val="heading 1"/>
    <w:next w:val="a5"/>
    <w:autoRedefine/>
    <w:qFormat/>
    <w:rsid w:val="00830F4A"/>
    <w:pPr>
      <w:keepNext/>
      <w:keepLines/>
      <w:pageBreakBefore/>
      <w:numPr>
        <w:numId w:val="3"/>
      </w:numPr>
      <w:suppressAutoHyphens/>
      <w:spacing w:line="360" w:lineRule="auto"/>
      <w:jc w:val="center"/>
      <w:outlineLvl w:val="0"/>
    </w:pPr>
    <w:rPr>
      <w:b/>
      <w:caps/>
      <w:sz w:val="28"/>
      <w:lang w:val="uk-UA"/>
    </w:rPr>
  </w:style>
  <w:style w:type="paragraph" w:styleId="21">
    <w:name w:val="heading 2"/>
    <w:basedOn w:val="1"/>
    <w:next w:val="a4"/>
    <w:link w:val="22"/>
    <w:autoRedefine/>
    <w:qFormat/>
    <w:rsid w:val="000B1BB7"/>
    <w:pPr>
      <w:pageBreakBefore w:val="0"/>
      <w:numPr>
        <w:ilvl w:val="1"/>
      </w:numPr>
      <w:jc w:val="both"/>
      <w:outlineLvl w:val="1"/>
    </w:pPr>
    <w:rPr>
      <w:caps w:val="0"/>
    </w:rPr>
  </w:style>
  <w:style w:type="paragraph" w:styleId="31">
    <w:name w:val="heading 3"/>
    <w:basedOn w:val="21"/>
    <w:next w:val="a5"/>
    <w:autoRedefine/>
    <w:qFormat/>
    <w:rsid w:val="00830F4A"/>
    <w:pPr>
      <w:numPr>
        <w:ilvl w:val="2"/>
      </w:numPr>
      <w:outlineLvl w:val="2"/>
    </w:pPr>
    <w:rPr>
      <w:szCs w:val="28"/>
    </w:rPr>
  </w:style>
  <w:style w:type="paragraph" w:styleId="40">
    <w:name w:val="heading 4"/>
    <w:basedOn w:val="31"/>
    <w:next w:val="a5"/>
    <w:autoRedefine/>
    <w:qFormat/>
    <w:rsid w:val="007778EB"/>
    <w:pPr>
      <w:numPr>
        <w:ilvl w:val="3"/>
      </w:numPr>
      <w:ind w:left="0" w:firstLine="851"/>
      <w:outlineLvl w:val="3"/>
    </w:pPr>
  </w:style>
  <w:style w:type="paragraph" w:styleId="51">
    <w:name w:val="heading 5"/>
    <w:basedOn w:val="a5"/>
    <w:next w:val="a5"/>
    <w:qFormat/>
    <w:rsid w:val="00211E3F"/>
    <w:pPr>
      <w:numPr>
        <w:ilvl w:val="4"/>
        <w:numId w:val="3"/>
      </w:numPr>
      <w:spacing w:before="240" w:after="60"/>
      <w:outlineLvl w:val="4"/>
    </w:pPr>
    <w:rPr>
      <w:sz w:val="22"/>
    </w:rPr>
  </w:style>
  <w:style w:type="paragraph" w:styleId="6">
    <w:name w:val="heading 6"/>
    <w:basedOn w:val="a5"/>
    <w:next w:val="a5"/>
    <w:qFormat/>
    <w:rsid w:val="00211E3F"/>
    <w:pPr>
      <w:numPr>
        <w:ilvl w:val="5"/>
        <w:numId w:val="3"/>
      </w:numPr>
      <w:spacing w:before="240" w:after="60"/>
      <w:outlineLvl w:val="5"/>
    </w:pPr>
    <w:rPr>
      <w:i/>
      <w:sz w:val="22"/>
    </w:rPr>
  </w:style>
  <w:style w:type="paragraph" w:styleId="7">
    <w:name w:val="heading 7"/>
    <w:basedOn w:val="a5"/>
    <w:next w:val="a5"/>
    <w:qFormat/>
    <w:rsid w:val="00211E3F"/>
    <w:pPr>
      <w:numPr>
        <w:ilvl w:val="6"/>
        <w:numId w:val="3"/>
      </w:numPr>
      <w:spacing w:before="240" w:after="60"/>
      <w:outlineLvl w:val="6"/>
    </w:pPr>
    <w:rPr>
      <w:rFonts w:ascii="Arial" w:hAnsi="Arial"/>
      <w:sz w:val="20"/>
    </w:rPr>
  </w:style>
  <w:style w:type="paragraph" w:styleId="8">
    <w:name w:val="heading 8"/>
    <w:basedOn w:val="a5"/>
    <w:next w:val="a5"/>
    <w:qFormat/>
    <w:rsid w:val="00211E3F"/>
    <w:pPr>
      <w:numPr>
        <w:ilvl w:val="7"/>
        <w:numId w:val="3"/>
      </w:numPr>
      <w:spacing w:before="240" w:after="60"/>
      <w:outlineLvl w:val="7"/>
    </w:pPr>
    <w:rPr>
      <w:rFonts w:ascii="Arial" w:hAnsi="Arial"/>
      <w:i/>
      <w:sz w:val="20"/>
    </w:rPr>
  </w:style>
  <w:style w:type="paragraph" w:styleId="9">
    <w:name w:val="heading 9"/>
    <w:basedOn w:val="a0"/>
    <w:next w:val="a5"/>
    <w:qFormat/>
    <w:rsid w:val="0023506C"/>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Title"/>
    <w:basedOn w:val="a5"/>
    <w:autoRedefine/>
    <w:qFormat/>
    <w:rsid w:val="00373A90"/>
    <w:pPr>
      <w:keepNext/>
      <w:keepLines/>
      <w:pageBreakBefore/>
      <w:suppressAutoHyphens/>
      <w:spacing w:after="600"/>
      <w:ind w:firstLine="0"/>
      <w:jc w:val="center"/>
    </w:pPr>
    <w:rPr>
      <w:b/>
      <w:caps/>
      <w:snapToGrid/>
      <w:kern w:val="28"/>
    </w:rPr>
  </w:style>
  <w:style w:type="paragraph" w:customStyle="1" w:styleId="aa">
    <w:name w:val="Заголовок без номера"/>
    <w:basedOn w:val="1"/>
    <w:next w:val="a5"/>
    <w:autoRedefine/>
    <w:rsid w:val="00F06BD2"/>
    <w:pPr>
      <w:numPr>
        <w:numId w:val="0"/>
      </w:numPr>
    </w:pPr>
    <w:rPr>
      <w:kern w:val="28"/>
    </w:rPr>
  </w:style>
  <w:style w:type="paragraph" w:customStyle="1" w:styleId="ab">
    <w:name w:val="Рисунок"/>
    <w:next w:val="a5"/>
    <w:autoRedefine/>
    <w:rsid w:val="008D5DF5"/>
    <w:pPr>
      <w:keepNext/>
      <w:suppressAutoHyphens/>
      <w:spacing w:after="480" w:line="360" w:lineRule="auto"/>
      <w:contextualSpacing/>
      <w:jc w:val="center"/>
    </w:pPr>
    <w:rPr>
      <w:sz w:val="28"/>
      <w:lang w:val="uk-UA"/>
    </w:rPr>
  </w:style>
  <w:style w:type="paragraph" w:styleId="a1">
    <w:name w:val="List Number"/>
    <w:aliases w:val="Нумерований список"/>
    <w:basedOn w:val="a5"/>
    <w:rsid w:val="00867D13"/>
    <w:pPr>
      <w:numPr>
        <w:numId w:val="2"/>
      </w:numPr>
    </w:pPr>
    <w:rPr>
      <w:snapToGrid/>
    </w:rPr>
  </w:style>
  <w:style w:type="paragraph" w:styleId="ac">
    <w:name w:val="footer"/>
    <w:aliases w:val="Нижній колонтитул"/>
    <w:basedOn w:val="a5"/>
    <w:rsid w:val="003A5F6D"/>
    <w:pPr>
      <w:tabs>
        <w:tab w:val="center" w:pos="4153"/>
        <w:tab w:val="right" w:pos="8306"/>
      </w:tabs>
    </w:pPr>
  </w:style>
  <w:style w:type="character" w:styleId="ad">
    <w:name w:val="page number"/>
    <w:basedOn w:val="a6"/>
    <w:rsid w:val="003A5F6D"/>
  </w:style>
  <w:style w:type="paragraph" w:styleId="ae">
    <w:name w:val="header"/>
    <w:basedOn w:val="a4"/>
    <w:link w:val="af"/>
    <w:rsid w:val="003A5F6D"/>
    <w:pPr>
      <w:tabs>
        <w:tab w:val="center" w:pos="4153"/>
        <w:tab w:val="right" w:pos="8306"/>
      </w:tabs>
    </w:pPr>
  </w:style>
  <w:style w:type="paragraph" w:customStyle="1" w:styleId="af0">
    <w:name w:val="Назва рисунка"/>
    <w:next w:val="a5"/>
    <w:autoRedefine/>
    <w:rsid w:val="00786B22"/>
    <w:pPr>
      <w:keepLines/>
      <w:suppressAutoHyphens/>
      <w:spacing w:after="480" w:line="360" w:lineRule="auto"/>
      <w:jc w:val="center"/>
    </w:pPr>
    <w:rPr>
      <w:sz w:val="28"/>
      <w:lang w:val="uk-UA"/>
    </w:rPr>
  </w:style>
  <w:style w:type="paragraph" w:customStyle="1" w:styleId="af1">
    <w:name w:val="Формула"/>
    <w:next w:val="a5"/>
    <w:autoRedefine/>
    <w:rsid w:val="00763E18"/>
    <w:pPr>
      <w:tabs>
        <w:tab w:val="center" w:pos="4820"/>
        <w:tab w:val="right" w:pos="9639"/>
      </w:tabs>
      <w:spacing w:before="420" w:after="420" w:line="360" w:lineRule="auto"/>
      <w:contextualSpacing/>
    </w:pPr>
    <w:rPr>
      <w:noProof/>
      <w:sz w:val="28"/>
    </w:rPr>
  </w:style>
  <w:style w:type="paragraph" w:customStyle="1" w:styleId="af2">
    <w:name w:val="Звичайний без відступу"/>
    <w:basedOn w:val="a5"/>
    <w:next w:val="a5"/>
    <w:autoRedefine/>
    <w:rsid w:val="004B19AB"/>
    <w:pPr>
      <w:ind w:firstLine="0"/>
    </w:pPr>
  </w:style>
  <w:style w:type="paragraph" w:styleId="10">
    <w:name w:val="toc 1"/>
    <w:basedOn w:val="1"/>
    <w:next w:val="a5"/>
    <w:autoRedefine/>
    <w:uiPriority w:val="39"/>
    <w:rsid w:val="0023506C"/>
    <w:pPr>
      <w:keepNext w:val="0"/>
      <w:pageBreakBefore w:val="0"/>
      <w:numPr>
        <w:numId w:val="0"/>
      </w:numPr>
      <w:tabs>
        <w:tab w:val="right" w:leader="dot" w:pos="10206"/>
      </w:tabs>
      <w:jc w:val="left"/>
      <w:outlineLvl w:val="9"/>
    </w:pPr>
    <w:rPr>
      <w:b w:val="0"/>
      <w:caps w:val="0"/>
      <w:noProof/>
      <w:kern w:val="28"/>
    </w:rPr>
  </w:style>
  <w:style w:type="paragraph" w:styleId="23">
    <w:name w:val="toc 2"/>
    <w:basedOn w:val="10"/>
    <w:next w:val="a5"/>
    <w:autoRedefine/>
    <w:uiPriority w:val="39"/>
    <w:rsid w:val="00FA195E"/>
    <w:pPr>
      <w:tabs>
        <w:tab w:val="left" w:pos="794"/>
      </w:tabs>
      <w:ind w:firstLine="255"/>
    </w:pPr>
    <w:rPr>
      <w:szCs w:val="28"/>
    </w:rPr>
  </w:style>
  <w:style w:type="paragraph" w:styleId="32">
    <w:name w:val="toc 3"/>
    <w:basedOn w:val="23"/>
    <w:next w:val="a5"/>
    <w:autoRedefine/>
    <w:uiPriority w:val="39"/>
    <w:rsid w:val="00962813"/>
    <w:pPr>
      <w:tabs>
        <w:tab w:val="clear" w:pos="794"/>
      </w:tabs>
      <w:ind w:firstLine="510"/>
    </w:pPr>
  </w:style>
  <w:style w:type="paragraph" w:styleId="41">
    <w:name w:val="toc 4"/>
    <w:basedOn w:val="a5"/>
    <w:next w:val="a5"/>
    <w:autoRedefine/>
    <w:semiHidden/>
    <w:rsid w:val="003A5F6D"/>
    <w:pPr>
      <w:ind w:left="840"/>
    </w:pPr>
  </w:style>
  <w:style w:type="paragraph" w:styleId="52">
    <w:name w:val="toc 5"/>
    <w:basedOn w:val="a5"/>
    <w:next w:val="a5"/>
    <w:autoRedefine/>
    <w:semiHidden/>
    <w:rsid w:val="003A5F6D"/>
    <w:pPr>
      <w:ind w:left="1120"/>
    </w:pPr>
  </w:style>
  <w:style w:type="paragraph" w:styleId="60">
    <w:name w:val="toc 6"/>
    <w:basedOn w:val="a5"/>
    <w:next w:val="a5"/>
    <w:autoRedefine/>
    <w:semiHidden/>
    <w:rsid w:val="003A5F6D"/>
    <w:pPr>
      <w:ind w:left="1400"/>
    </w:pPr>
  </w:style>
  <w:style w:type="paragraph" w:styleId="70">
    <w:name w:val="toc 7"/>
    <w:basedOn w:val="a5"/>
    <w:next w:val="a5"/>
    <w:autoRedefine/>
    <w:semiHidden/>
    <w:rsid w:val="003A5F6D"/>
    <w:pPr>
      <w:ind w:left="1680"/>
    </w:pPr>
  </w:style>
  <w:style w:type="paragraph" w:styleId="80">
    <w:name w:val="toc 8"/>
    <w:basedOn w:val="a4"/>
    <w:next w:val="a4"/>
    <w:autoRedefine/>
    <w:semiHidden/>
    <w:rsid w:val="003A5F6D"/>
    <w:pPr>
      <w:ind w:left="1960"/>
    </w:pPr>
  </w:style>
  <w:style w:type="paragraph" w:styleId="90">
    <w:name w:val="toc 9"/>
    <w:basedOn w:val="a5"/>
    <w:next w:val="a5"/>
    <w:autoRedefine/>
    <w:uiPriority w:val="39"/>
    <w:rsid w:val="002B4F13"/>
    <w:pPr>
      <w:tabs>
        <w:tab w:val="right" w:leader="dot" w:pos="9627"/>
      </w:tabs>
      <w:ind w:left="1092" w:hanging="1092"/>
    </w:pPr>
    <w:rPr>
      <w:noProof/>
    </w:rPr>
  </w:style>
  <w:style w:type="paragraph" w:styleId="af3">
    <w:name w:val="endnote text"/>
    <w:basedOn w:val="a4"/>
    <w:autoRedefine/>
    <w:semiHidden/>
    <w:rsid w:val="003A5F6D"/>
    <w:pPr>
      <w:ind w:left="425" w:hanging="425"/>
    </w:pPr>
    <w:rPr>
      <w:snapToGrid/>
      <w:lang w:val="ru-RU"/>
    </w:rPr>
  </w:style>
  <w:style w:type="character" w:styleId="af4">
    <w:name w:val="endnote reference"/>
    <w:basedOn w:val="a6"/>
    <w:semiHidden/>
    <w:rsid w:val="003A5F6D"/>
    <w:rPr>
      <w:rFonts w:ascii="Times New Roman" w:hAnsi="Times New Roman"/>
      <w:sz w:val="28"/>
      <w:vertAlign w:val="baseline"/>
    </w:rPr>
  </w:style>
  <w:style w:type="paragraph" w:customStyle="1" w:styleId="af5">
    <w:name w:val="Текст таблиці (за центром)"/>
    <w:basedOn w:val="a5"/>
    <w:rsid w:val="00851C5C"/>
    <w:pPr>
      <w:spacing w:line="240" w:lineRule="auto"/>
      <w:ind w:firstLine="0"/>
      <w:jc w:val="center"/>
    </w:pPr>
    <w:rPr>
      <w:snapToGrid/>
      <w:sz w:val="24"/>
    </w:rPr>
  </w:style>
  <w:style w:type="paragraph" w:customStyle="1" w:styleId="af6">
    <w:name w:val="Назва таблиці"/>
    <w:basedOn w:val="a5"/>
    <w:autoRedefine/>
    <w:qFormat/>
    <w:rsid w:val="00110B91"/>
    <w:pPr>
      <w:keepNext/>
      <w:tabs>
        <w:tab w:val="left" w:pos="2632"/>
      </w:tabs>
      <w:spacing w:before="480" w:after="120"/>
      <w:ind w:left="2631" w:hanging="1780"/>
    </w:pPr>
  </w:style>
  <w:style w:type="character" w:styleId="af7">
    <w:name w:val="FollowedHyperlink"/>
    <w:basedOn w:val="a6"/>
    <w:rsid w:val="003A5F6D"/>
    <w:rPr>
      <w:color w:val="800080"/>
      <w:u w:val="single"/>
    </w:rPr>
  </w:style>
  <w:style w:type="character" w:styleId="af8">
    <w:name w:val="Hyperlink"/>
    <w:basedOn w:val="a6"/>
    <w:uiPriority w:val="99"/>
    <w:rsid w:val="003A5F6D"/>
    <w:rPr>
      <w:color w:val="0000FF"/>
      <w:u w:val="single"/>
    </w:rPr>
  </w:style>
  <w:style w:type="paragraph" w:customStyle="1" w:styleId="a0">
    <w:name w:val="Заголовок додатку"/>
    <w:basedOn w:val="aa"/>
    <w:next w:val="a5"/>
    <w:autoRedefine/>
    <w:rsid w:val="007361A5"/>
    <w:pPr>
      <w:numPr>
        <w:numId w:val="1"/>
      </w:numPr>
      <w:outlineLvl w:val="8"/>
    </w:pPr>
    <w:rPr>
      <w:caps w:val="0"/>
    </w:rPr>
  </w:style>
  <w:style w:type="paragraph" w:customStyle="1" w:styleId="14">
    <w:name w:val="Т (за цнгтром 14 пт великі)"/>
    <w:rsid w:val="000E1005"/>
    <w:pPr>
      <w:jc w:val="center"/>
    </w:pPr>
    <w:rPr>
      <w:caps/>
      <w:sz w:val="28"/>
      <w:szCs w:val="28"/>
      <w:lang w:val="uk-UA"/>
    </w:rPr>
  </w:style>
  <w:style w:type="paragraph" w:customStyle="1" w:styleId="-">
    <w:name w:val="Звичайний - рус"/>
    <w:basedOn w:val="a5"/>
    <w:next w:val="a5"/>
    <w:autoRedefine/>
    <w:rsid w:val="001259C8"/>
  </w:style>
  <w:style w:type="paragraph" w:customStyle="1" w:styleId="13">
    <w:name w:val="Т (за лівим 13 пт)"/>
    <w:rsid w:val="00915DF3"/>
    <w:rPr>
      <w:sz w:val="26"/>
      <w:szCs w:val="28"/>
      <w:lang w:val="uk-UA"/>
    </w:rPr>
  </w:style>
  <w:style w:type="paragraph" w:customStyle="1" w:styleId="81">
    <w:name w:val="Т (за центром 8 пт)"/>
    <w:rsid w:val="000E1005"/>
    <w:pPr>
      <w:jc w:val="center"/>
    </w:pPr>
    <w:rPr>
      <w:sz w:val="16"/>
      <w:szCs w:val="18"/>
      <w:lang w:val="uk-UA"/>
    </w:rPr>
  </w:style>
  <w:style w:type="paragraph" w:customStyle="1" w:styleId="130">
    <w:name w:val="Т (за правим 13 пт пж)"/>
    <w:basedOn w:val="13"/>
    <w:rsid w:val="007A2C9A"/>
    <w:pPr>
      <w:jc w:val="right"/>
    </w:pPr>
    <w:rPr>
      <w:b/>
    </w:rPr>
  </w:style>
  <w:style w:type="paragraph" w:customStyle="1" w:styleId="140">
    <w:name w:val="Т (за центром 14 пт пж великі)"/>
    <w:basedOn w:val="14"/>
    <w:rsid w:val="000E1005"/>
    <w:rPr>
      <w:b/>
    </w:rPr>
  </w:style>
  <w:style w:type="table" w:styleId="af9">
    <w:name w:val="Table Grid"/>
    <w:basedOn w:val="a7"/>
    <w:rsid w:val="006668D8"/>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jc w:val="center"/>
    </w:trPr>
  </w:style>
  <w:style w:type="paragraph" w:customStyle="1" w:styleId="131">
    <w:name w:val="Т (за правим 13 пт)"/>
    <w:basedOn w:val="13"/>
    <w:rsid w:val="000E1005"/>
    <w:pPr>
      <w:jc w:val="right"/>
    </w:pPr>
  </w:style>
  <w:style w:type="paragraph" w:customStyle="1" w:styleId="141">
    <w:name w:val="Т (за центром 14 пт пж)"/>
    <w:basedOn w:val="140"/>
    <w:rsid w:val="005337E4"/>
    <w:rPr>
      <w:caps w:val="0"/>
    </w:rPr>
  </w:style>
  <w:style w:type="paragraph" w:customStyle="1" w:styleId="12">
    <w:name w:val="Т (за лівим 12 пт)"/>
    <w:rsid w:val="00070CD7"/>
    <w:rPr>
      <w:sz w:val="24"/>
      <w:szCs w:val="28"/>
      <w:lang w:val="uk-UA"/>
    </w:rPr>
  </w:style>
  <w:style w:type="paragraph" w:customStyle="1" w:styleId="120">
    <w:name w:val="Т (за центром 12 пт)"/>
    <w:basedOn w:val="12"/>
    <w:rsid w:val="00070CD7"/>
    <w:pPr>
      <w:jc w:val="center"/>
    </w:pPr>
  </w:style>
  <w:style w:type="paragraph" w:customStyle="1" w:styleId="afa">
    <w:name w:val="Звичайний (англ)"/>
    <w:basedOn w:val="a5"/>
    <w:autoRedefine/>
    <w:qFormat/>
    <w:rsid w:val="00234C23"/>
    <w:rPr>
      <w:lang w:val="en-US"/>
    </w:rPr>
  </w:style>
  <w:style w:type="paragraph" w:customStyle="1" w:styleId="11">
    <w:name w:val="Т (за центром 11 пт)"/>
    <w:rsid w:val="00E1751C"/>
    <w:pPr>
      <w:jc w:val="center"/>
    </w:pPr>
    <w:rPr>
      <w:sz w:val="22"/>
      <w:szCs w:val="28"/>
      <w:lang w:val="uk-UA"/>
    </w:rPr>
  </w:style>
  <w:style w:type="paragraph" w:customStyle="1" w:styleId="afb">
    <w:name w:val="Текст таблиці (за правим краєм)"/>
    <w:basedOn w:val="120"/>
    <w:autoRedefine/>
    <w:qFormat/>
    <w:rsid w:val="00851C5C"/>
    <w:pPr>
      <w:jc w:val="right"/>
    </w:pPr>
  </w:style>
  <w:style w:type="paragraph" w:customStyle="1" w:styleId="afc">
    <w:name w:val="Текст програми"/>
    <w:autoRedefine/>
    <w:qFormat/>
    <w:rsid w:val="00843B15"/>
    <w:pPr>
      <w:autoSpaceDE w:val="0"/>
      <w:autoSpaceDN w:val="0"/>
      <w:adjustRightInd w:val="0"/>
      <w:ind w:firstLine="720"/>
    </w:pPr>
    <w:rPr>
      <w:rFonts w:ascii="Consolas" w:hAnsi="Consolas" w:cs="Consolas"/>
      <w:noProof/>
      <w:color w:val="000000" w:themeColor="text1"/>
      <w:szCs w:val="19"/>
      <w:lang w:val="en-US"/>
    </w:rPr>
  </w:style>
  <w:style w:type="table" w:styleId="61">
    <w:name w:val="Table Grid 6"/>
    <w:basedOn w:val="a7"/>
    <w:rsid w:val="00DB5198"/>
    <w:pPr>
      <w:spacing w:line="360" w:lineRule="auto"/>
      <w:ind w:firstLine="851"/>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a2">
    <w:name w:val="List Bullet"/>
    <w:aliases w:val="Маркований список"/>
    <w:basedOn w:val="a5"/>
    <w:autoRedefine/>
    <w:rsid w:val="00BF4A2B"/>
    <w:pPr>
      <w:numPr>
        <w:numId w:val="11"/>
      </w:numPr>
      <w:tabs>
        <w:tab w:val="left" w:pos="1134"/>
      </w:tabs>
      <w:ind w:left="0" w:firstLine="851"/>
      <w:contextualSpacing/>
    </w:pPr>
  </w:style>
  <w:style w:type="paragraph" w:styleId="afd">
    <w:name w:val="footnote text"/>
    <w:aliases w:val="Текст виноски"/>
    <w:basedOn w:val="a5"/>
    <w:link w:val="afe"/>
    <w:autoRedefine/>
    <w:rsid w:val="00590909"/>
    <w:pPr>
      <w:spacing w:line="240" w:lineRule="auto"/>
      <w:ind w:firstLine="720"/>
    </w:pPr>
    <w:rPr>
      <w:sz w:val="20"/>
    </w:rPr>
  </w:style>
  <w:style w:type="character" w:customStyle="1" w:styleId="afe">
    <w:name w:val="Текст сноски Знак"/>
    <w:aliases w:val="Текст виноски Знак"/>
    <w:basedOn w:val="a6"/>
    <w:link w:val="afd"/>
    <w:rsid w:val="00590909"/>
    <w:rPr>
      <w:snapToGrid w:val="0"/>
      <w:color w:val="000000"/>
      <w:lang w:val="uk-UA"/>
    </w:rPr>
  </w:style>
  <w:style w:type="character" w:styleId="aff">
    <w:name w:val="footnote reference"/>
    <w:basedOn w:val="a6"/>
    <w:rsid w:val="00340899"/>
    <w:rPr>
      <w:vertAlign w:val="superscript"/>
    </w:rPr>
  </w:style>
  <w:style w:type="character" w:customStyle="1" w:styleId="22">
    <w:name w:val="Заголовок 2 Знак"/>
    <w:basedOn w:val="a6"/>
    <w:link w:val="21"/>
    <w:rsid w:val="000B1BB7"/>
    <w:rPr>
      <w:b/>
      <w:sz w:val="28"/>
      <w:lang w:val="uk-UA"/>
    </w:rPr>
  </w:style>
  <w:style w:type="paragraph" w:customStyle="1" w:styleId="aff0">
    <w:name w:val="Текст таблиці (за лівим краєм)"/>
    <w:basedOn w:val="a4"/>
    <w:autoRedefine/>
    <w:qFormat/>
    <w:rsid w:val="00851C5C"/>
    <w:pPr>
      <w:snapToGrid w:val="0"/>
      <w:spacing w:line="240" w:lineRule="auto"/>
      <w:ind w:firstLine="0"/>
      <w:jc w:val="left"/>
    </w:pPr>
    <w:rPr>
      <w:snapToGrid/>
      <w:sz w:val="24"/>
    </w:rPr>
  </w:style>
  <w:style w:type="paragraph" w:customStyle="1" w:styleId="132">
    <w:name w:val="Т (за центром 13 пт)"/>
    <w:basedOn w:val="13"/>
    <w:autoRedefine/>
    <w:qFormat/>
    <w:rsid w:val="005C692B"/>
    <w:pPr>
      <w:jc w:val="center"/>
    </w:pPr>
  </w:style>
  <w:style w:type="paragraph" w:customStyle="1" w:styleId="142">
    <w:name w:val="Т (за центром 14 пт)"/>
    <w:basedOn w:val="131"/>
    <w:autoRedefine/>
    <w:qFormat/>
    <w:rsid w:val="00017D7F"/>
    <w:pPr>
      <w:jc w:val="center"/>
    </w:pPr>
    <w:rPr>
      <w:sz w:val="28"/>
    </w:rPr>
  </w:style>
  <w:style w:type="paragraph" w:customStyle="1" w:styleId="121">
    <w:name w:val="Т (за центром 12пт Підкреслення)"/>
    <w:basedOn w:val="120"/>
    <w:rsid w:val="00AC7465"/>
    <w:rPr>
      <w:u w:val="single"/>
    </w:rPr>
  </w:style>
  <w:style w:type="character" w:styleId="aff1">
    <w:name w:val="Placeholder Text"/>
    <w:basedOn w:val="a6"/>
    <w:uiPriority w:val="99"/>
    <w:semiHidden/>
    <w:rsid w:val="00BE51C0"/>
    <w:rPr>
      <w:color w:val="808080"/>
    </w:rPr>
  </w:style>
  <w:style w:type="paragraph" w:customStyle="1" w:styleId="aff2">
    <w:name w:val="Звичайний за центром"/>
    <w:basedOn w:val="af2"/>
    <w:autoRedefine/>
    <w:rsid w:val="0055697B"/>
    <w:pPr>
      <w:spacing w:line="240" w:lineRule="auto"/>
    </w:pPr>
  </w:style>
  <w:style w:type="paragraph" w:customStyle="1" w:styleId="a5">
    <w:name w:val="Звичайний"/>
    <w:basedOn w:val="a4"/>
    <w:autoRedefine/>
    <w:qFormat/>
    <w:rsid w:val="00D12D06"/>
  </w:style>
  <w:style w:type="paragraph" w:styleId="aff3">
    <w:name w:val="caption"/>
    <w:basedOn w:val="a4"/>
    <w:next w:val="a4"/>
    <w:unhideWhenUsed/>
    <w:qFormat/>
    <w:rsid w:val="006A1532"/>
    <w:pPr>
      <w:spacing w:after="200" w:line="240" w:lineRule="auto"/>
    </w:pPr>
    <w:rPr>
      <w:i/>
      <w:iCs/>
      <w:color w:val="1F497D" w:themeColor="text2"/>
      <w:sz w:val="18"/>
      <w:szCs w:val="18"/>
    </w:rPr>
  </w:style>
  <w:style w:type="paragraph" w:styleId="aff4">
    <w:name w:val="Note Heading"/>
    <w:basedOn w:val="a5"/>
    <w:next w:val="a5"/>
    <w:link w:val="aff5"/>
    <w:semiHidden/>
    <w:unhideWhenUsed/>
    <w:rsid w:val="009141E7"/>
    <w:pPr>
      <w:spacing w:line="240" w:lineRule="auto"/>
    </w:pPr>
  </w:style>
  <w:style w:type="character" w:customStyle="1" w:styleId="aff5">
    <w:name w:val="Заголовок записки Знак"/>
    <w:basedOn w:val="a6"/>
    <w:link w:val="aff4"/>
    <w:semiHidden/>
    <w:rsid w:val="009141E7"/>
    <w:rPr>
      <w:snapToGrid w:val="0"/>
      <w:color w:val="000000"/>
      <w:sz w:val="28"/>
      <w:lang w:val="uk-UA"/>
    </w:rPr>
  </w:style>
  <w:style w:type="paragraph" w:styleId="aff6">
    <w:name w:val="TOC Heading"/>
    <w:basedOn w:val="1"/>
    <w:next w:val="a5"/>
    <w:uiPriority w:val="39"/>
    <w:semiHidden/>
    <w:unhideWhenUsed/>
    <w:qFormat/>
    <w:rsid w:val="009141E7"/>
    <w:pPr>
      <w:pageBreakBefore w:val="0"/>
      <w:numPr>
        <w:numId w:val="0"/>
      </w:numPr>
      <w:suppressAutoHyphens w:val="0"/>
      <w:spacing w:before="240"/>
      <w:ind w:firstLine="851"/>
      <w:jc w:val="both"/>
      <w:outlineLvl w:val="9"/>
    </w:pPr>
    <w:rPr>
      <w:rFonts w:asciiTheme="majorHAnsi" w:eastAsiaTheme="majorEastAsia" w:hAnsiTheme="majorHAnsi" w:cstheme="majorBidi"/>
      <w:b w:val="0"/>
      <w:caps w:val="0"/>
      <w:snapToGrid w:val="0"/>
      <w:color w:val="365F91" w:themeColor="accent1" w:themeShade="BF"/>
      <w:sz w:val="32"/>
      <w:szCs w:val="32"/>
    </w:rPr>
  </w:style>
  <w:style w:type="paragraph" w:styleId="aff7">
    <w:name w:val="toa heading"/>
    <w:basedOn w:val="a5"/>
    <w:next w:val="a5"/>
    <w:rsid w:val="009141E7"/>
    <w:pPr>
      <w:spacing w:before="120"/>
    </w:pPr>
    <w:rPr>
      <w:rFonts w:asciiTheme="majorHAnsi" w:eastAsiaTheme="majorEastAsia" w:hAnsiTheme="majorHAnsi" w:cstheme="majorBidi"/>
      <w:b/>
      <w:bCs/>
      <w:sz w:val="24"/>
      <w:szCs w:val="24"/>
    </w:rPr>
  </w:style>
  <w:style w:type="paragraph" w:styleId="aff8">
    <w:name w:val="Body Text"/>
    <w:basedOn w:val="a4"/>
    <w:link w:val="aff9"/>
    <w:semiHidden/>
    <w:unhideWhenUsed/>
    <w:rsid w:val="009141E7"/>
    <w:pPr>
      <w:spacing w:after="120"/>
    </w:pPr>
  </w:style>
  <w:style w:type="character" w:customStyle="1" w:styleId="aff9">
    <w:name w:val="Основной текст Знак"/>
    <w:basedOn w:val="a6"/>
    <w:link w:val="aff8"/>
    <w:semiHidden/>
    <w:rsid w:val="009141E7"/>
    <w:rPr>
      <w:snapToGrid w:val="0"/>
      <w:color w:val="000000"/>
      <w:sz w:val="28"/>
      <w:lang w:val="uk-UA"/>
    </w:rPr>
  </w:style>
  <w:style w:type="paragraph" w:styleId="affa">
    <w:name w:val="Body Text Indent"/>
    <w:basedOn w:val="a4"/>
    <w:link w:val="affb"/>
    <w:semiHidden/>
    <w:unhideWhenUsed/>
    <w:rsid w:val="009141E7"/>
    <w:pPr>
      <w:spacing w:after="120"/>
      <w:ind w:left="283"/>
    </w:pPr>
  </w:style>
  <w:style w:type="character" w:customStyle="1" w:styleId="affb">
    <w:name w:val="Основной текст с отступом Знак"/>
    <w:basedOn w:val="a6"/>
    <w:link w:val="affa"/>
    <w:semiHidden/>
    <w:rsid w:val="009141E7"/>
    <w:rPr>
      <w:snapToGrid w:val="0"/>
      <w:color w:val="000000"/>
      <w:sz w:val="28"/>
      <w:lang w:val="uk-UA"/>
    </w:rPr>
  </w:style>
  <w:style w:type="paragraph" w:styleId="20">
    <w:name w:val="List Bullet 2"/>
    <w:basedOn w:val="a5"/>
    <w:semiHidden/>
    <w:unhideWhenUsed/>
    <w:rsid w:val="009141E7"/>
    <w:pPr>
      <w:numPr>
        <w:numId w:val="4"/>
      </w:numPr>
      <w:contextualSpacing/>
    </w:pPr>
  </w:style>
  <w:style w:type="paragraph" w:styleId="30">
    <w:name w:val="List Bullet 3"/>
    <w:basedOn w:val="a5"/>
    <w:semiHidden/>
    <w:unhideWhenUsed/>
    <w:rsid w:val="00546AF6"/>
    <w:pPr>
      <w:numPr>
        <w:numId w:val="5"/>
      </w:numPr>
      <w:contextualSpacing/>
    </w:pPr>
  </w:style>
  <w:style w:type="paragraph" w:styleId="4">
    <w:name w:val="List Number 4"/>
    <w:basedOn w:val="a5"/>
    <w:semiHidden/>
    <w:unhideWhenUsed/>
    <w:rsid w:val="00546AF6"/>
    <w:pPr>
      <w:numPr>
        <w:numId w:val="9"/>
      </w:numPr>
      <w:contextualSpacing/>
    </w:pPr>
  </w:style>
  <w:style w:type="paragraph" w:styleId="50">
    <w:name w:val="List Bullet 5"/>
    <w:basedOn w:val="a5"/>
    <w:semiHidden/>
    <w:unhideWhenUsed/>
    <w:rsid w:val="00546AF6"/>
    <w:pPr>
      <w:numPr>
        <w:numId w:val="6"/>
      </w:numPr>
      <w:contextualSpacing/>
    </w:pPr>
  </w:style>
  <w:style w:type="paragraph" w:styleId="2">
    <w:name w:val="List Number 2"/>
    <w:basedOn w:val="a5"/>
    <w:semiHidden/>
    <w:unhideWhenUsed/>
    <w:rsid w:val="00546AF6"/>
    <w:pPr>
      <w:numPr>
        <w:numId w:val="7"/>
      </w:numPr>
      <w:contextualSpacing/>
    </w:pPr>
  </w:style>
  <w:style w:type="paragraph" w:styleId="3">
    <w:name w:val="List Number 3"/>
    <w:basedOn w:val="a5"/>
    <w:semiHidden/>
    <w:unhideWhenUsed/>
    <w:rsid w:val="00546AF6"/>
    <w:pPr>
      <w:numPr>
        <w:numId w:val="8"/>
      </w:numPr>
      <w:contextualSpacing/>
    </w:pPr>
  </w:style>
  <w:style w:type="paragraph" w:styleId="5">
    <w:name w:val="List Number 5"/>
    <w:basedOn w:val="a5"/>
    <w:semiHidden/>
    <w:unhideWhenUsed/>
    <w:rsid w:val="00546AF6"/>
    <w:pPr>
      <w:numPr>
        <w:numId w:val="10"/>
      </w:numPr>
      <w:contextualSpacing/>
    </w:pPr>
  </w:style>
  <w:style w:type="paragraph" w:styleId="affc">
    <w:name w:val="Normal Indent"/>
    <w:basedOn w:val="a5"/>
    <w:semiHidden/>
    <w:unhideWhenUsed/>
    <w:rsid w:val="00546AF6"/>
    <w:pPr>
      <w:ind w:left="720"/>
    </w:pPr>
  </w:style>
  <w:style w:type="paragraph" w:styleId="affd">
    <w:name w:val="Normal (Web)"/>
    <w:basedOn w:val="a5"/>
    <w:uiPriority w:val="99"/>
    <w:unhideWhenUsed/>
    <w:rsid w:val="00546AF6"/>
    <w:rPr>
      <w:sz w:val="24"/>
      <w:szCs w:val="24"/>
    </w:rPr>
  </w:style>
  <w:style w:type="character" w:customStyle="1" w:styleId="affe">
    <w:name w:val="Мова російська"/>
    <w:basedOn w:val="a6"/>
    <w:uiPriority w:val="1"/>
    <w:rsid w:val="00106C4D"/>
    <w:rPr>
      <w:lang w:val="ru-RU"/>
    </w:rPr>
  </w:style>
  <w:style w:type="character" w:customStyle="1" w:styleId="afff">
    <w:name w:val="Мова англійська"/>
    <w:basedOn w:val="a6"/>
    <w:uiPriority w:val="1"/>
    <w:rsid w:val="00106C4D"/>
    <w:rPr>
      <w:lang w:val="en-US"/>
    </w:rPr>
  </w:style>
  <w:style w:type="character" w:customStyle="1" w:styleId="afff0">
    <w:name w:val="Усі великі (англ)"/>
    <w:basedOn w:val="a6"/>
    <w:uiPriority w:val="1"/>
    <w:rsid w:val="00106C4D"/>
    <w:rPr>
      <w:caps/>
      <w:smallCaps w:val="0"/>
      <w:lang w:val="en-US"/>
    </w:rPr>
  </w:style>
  <w:style w:type="character" w:customStyle="1" w:styleId="afff1">
    <w:name w:val="Усі великі (укр)"/>
    <w:basedOn w:val="a6"/>
    <w:uiPriority w:val="1"/>
    <w:rsid w:val="003E0BEF"/>
    <w:rPr>
      <w:caps/>
      <w:smallCaps w:val="0"/>
      <w:lang w:val="uk-UA"/>
    </w:rPr>
  </w:style>
  <w:style w:type="paragraph" w:customStyle="1" w:styleId="a">
    <w:name w:val="Список джерел"/>
    <w:basedOn w:val="a1"/>
    <w:autoRedefine/>
    <w:qFormat/>
    <w:rsid w:val="0073637B"/>
    <w:pPr>
      <w:numPr>
        <w:numId w:val="12"/>
      </w:numPr>
      <w:tabs>
        <w:tab w:val="left" w:pos="1134"/>
      </w:tabs>
      <w:ind w:left="0" w:firstLine="851"/>
    </w:pPr>
    <w:rPr>
      <w:snapToGrid w:val="0"/>
    </w:rPr>
  </w:style>
  <w:style w:type="paragraph" w:customStyle="1" w:styleId="afff2">
    <w:name w:val="Роздільник виноски"/>
    <w:basedOn w:val="afd"/>
    <w:autoRedefine/>
    <w:rsid w:val="00590909"/>
    <w:pPr>
      <w:ind w:firstLine="0"/>
    </w:pPr>
  </w:style>
  <w:style w:type="paragraph" w:styleId="afff3">
    <w:name w:val="List Paragraph"/>
    <w:basedOn w:val="a4"/>
    <w:uiPriority w:val="34"/>
    <w:qFormat/>
    <w:rsid w:val="00FF5A23"/>
    <w:pPr>
      <w:spacing w:after="160" w:line="259" w:lineRule="auto"/>
      <w:ind w:left="720" w:firstLine="0"/>
      <w:contextualSpacing/>
      <w:jc w:val="left"/>
    </w:pPr>
    <w:rPr>
      <w:rFonts w:asciiTheme="minorHAnsi" w:eastAsiaTheme="minorHAnsi" w:hAnsiTheme="minorHAnsi" w:cstheme="minorBidi"/>
      <w:snapToGrid/>
      <w:color w:val="auto"/>
      <w:sz w:val="22"/>
      <w:szCs w:val="22"/>
      <w:lang w:val="ru-UA" w:eastAsia="en-US"/>
    </w:rPr>
  </w:style>
  <w:style w:type="character" w:customStyle="1" w:styleId="vlist-s">
    <w:name w:val="vlist-s"/>
    <w:basedOn w:val="a6"/>
    <w:rsid w:val="00E75551"/>
  </w:style>
  <w:style w:type="character" w:customStyle="1" w:styleId="katex-mathml">
    <w:name w:val="katex-mathml"/>
    <w:basedOn w:val="a6"/>
    <w:rsid w:val="00E75551"/>
  </w:style>
  <w:style w:type="character" w:styleId="afff4">
    <w:name w:val="Strong"/>
    <w:basedOn w:val="a6"/>
    <w:uiPriority w:val="22"/>
    <w:qFormat/>
    <w:rsid w:val="00E75551"/>
    <w:rPr>
      <w:b/>
      <w:bCs/>
    </w:rPr>
  </w:style>
  <w:style w:type="character" w:styleId="HTML">
    <w:name w:val="HTML Code"/>
    <w:basedOn w:val="a6"/>
    <w:uiPriority w:val="99"/>
    <w:semiHidden/>
    <w:unhideWhenUsed/>
    <w:rsid w:val="00132B20"/>
    <w:rPr>
      <w:rFonts w:ascii="Courier New" w:eastAsia="Times New Roman" w:hAnsi="Courier New" w:cs="Courier New"/>
      <w:sz w:val="20"/>
      <w:szCs w:val="20"/>
    </w:rPr>
  </w:style>
  <w:style w:type="character" w:customStyle="1" w:styleId="TezyTopic">
    <w:name w:val="TezyTopic Знак"/>
    <w:basedOn w:val="a6"/>
    <w:link w:val="TezyTopic0"/>
    <w:locked/>
    <w:rsid w:val="005A03F5"/>
    <w:rPr>
      <w:b/>
      <w:caps/>
      <w:sz w:val="28"/>
      <w:lang w:val="uk-UA"/>
    </w:rPr>
  </w:style>
  <w:style w:type="paragraph" w:customStyle="1" w:styleId="TezyTopic0">
    <w:name w:val="TezyTopic"/>
    <w:basedOn w:val="a4"/>
    <w:next w:val="a4"/>
    <w:link w:val="TezyTopic"/>
    <w:qFormat/>
    <w:rsid w:val="005A03F5"/>
    <w:pPr>
      <w:keepLines/>
      <w:pageBreakBefore/>
      <w:spacing w:line="240" w:lineRule="auto"/>
      <w:ind w:firstLine="709"/>
    </w:pPr>
    <w:rPr>
      <w:b/>
      <w:caps/>
      <w:snapToGrid/>
      <w:color w:val="auto"/>
    </w:rPr>
  </w:style>
  <w:style w:type="character" w:customStyle="1" w:styleId="af">
    <w:name w:val="Верхний колонтитул Знак"/>
    <w:basedOn w:val="a6"/>
    <w:link w:val="ae"/>
    <w:rsid w:val="00E11987"/>
    <w:rPr>
      <w:snapToGrid w:val="0"/>
      <w:color w:val="000000"/>
      <w:sz w:val="28"/>
      <w:lang w:val="uk-UA"/>
    </w:rPr>
  </w:style>
  <w:style w:type="character" w:customStyle="1" w:styleId="afff5">
    <w:name w:val="Курсив"/>
    <w:basedOn w:val="a6"/>
    <w:uiPriority w:val="1"/>
    <w:rsid w:val="00E11987"/>
    <w:rPr>
      <w:i/>
    </w:rPr>
  </w:style>
  <w:style w:type="paragraph" w:customStyle="1" w:styleId="a3">
    <w:name w:val="Назва додатку"/>
    <w:basedOn w:val="aa"/>
    <w:autoRedefine/>
    <w:rsid w:val="00543A46"/>
    <w:pPr>
      <w:numPr>
        <w:numId w:val="53"/>
      </w:numPr>
      <w:suppressAutoHyphens w:val="0"/>
      <w:spacing w:after="420"/>
      <w:ind w:left="0" w:firstLine="0"/>
    </w:pPr>
    <w:rPr>
      <w:bCs/>
      <w:caps w:val="0"/>
      <w:kern w:val="0"/>
      <w:szCs w:val="32"/>
    </w:rPr>
  </w:style>
  <w:style w:type="paragraph" w:customStyle="1" w:styleId="afff6">
    <w:name w:val="Т (за центром великі)"/>
    <w:rsid w:val="00E23D2C"/>
    <w:pPr>
      <w:jc w:val="center"/>
    </w:pPr>
    <w:rPr>
      <w:caps/>
      <w:sz w:val="28"/>
      <w:szCs w:val="28"/>
      <w:lang w:val="uk-UA"/>
    </w:rPr>
  </w:style>
  <w:style w:type="paragraph" w:customStyle="1" w:styleId="afff7">
    <w:name w:val="Т (за лівим)"/>
    <w:rsid w:val="00E23D2C"/>
    <w:rPr>
      <w:sz w:val="28"/>
      <w:szCs w:val="28"/>
      <w:lang w:val="uk-UA"/>
    </w:rPr>
  </w:style>
  <w:style w:type="paragraph" w:customStyle="1" w:styleId="afff8">
    <w:name w:val="Т (за центром пж великі)"/>
    <w:basedOn w:val="afff6"/>
    <w:rsid w:val="00E23D2C"/>
    <w:pPr>
      <w:spacing w:line="360" w:lineRule="auto"/>
    </w:pPr>
    <w:rPr>
      <w:b/>
    </w:rPr>
  </w:style>
  <w:style w:type="paragraph" w:customStyle="1" w:styleId="afff9">
    <w:name w:val="Т (за центром)"/>
    <w:basedOn w:val="a4"/>
    <w:autoRedefine/>
    <w:rsid w:val="00E23D2C"/>
    <w:pPr>
      <w:spacing w:line="240" w:lineRule="auto"/>
      <w:ind w:firstLine="0"/>
      <w:jc w:val="center"/>
    </w:pPr>
    <w:rPr>
      <w:snapToGrid/>
      <w:color w:val="auto"/>
      <w:szCs w:val="28"/>
    </w:rPr>
  </w:style>
  <w:style w:type="paragraph" w:customStyle="1" w:styleId="82">
    <w:name w:val="Т (за лівим 8 пт)"/>
    <w:basedOn w:val="81"/>
    <w:autoRedefine/>
    <w:rsid w:val="00E23D2C"/>
    <w:pPr>
      <w:jc w:val="left"/>
    </w:pPr>
  </w:style>
  <w:style w:type="table" w:customStyle="1" w:styleId="TableGrid">
    <w:name w:val="TableGrid"/>
    <w:rsid w:val="00644880"/>
    <w:rPr>
      <w:rFonts w:asciiTheme="minorHAnsi" w:eastAsiaTheme="minorEastAsia" w:hAnsiTheme="minorHAnsi" w:cstheme="minorBidi"/>
      <w:sz w:val="22"/>
      <w:szCs w:val="22"/>
      <w:lang w:val="ru-UA" w:eastAsia="ru-UA"/>
    </w:rPr>
    <w:tblPr>
      <w:tblCellMar>
        <w:top w:w="0" w:type="dxa"/>
        <w:left w:w="0" w:type="dxa"/>
        <w:bottom w:w="0" w:type="dxa"/>
        <w:right w:w="0" w:type="dxa"/>
      </w:tblCellMar>
    </w:tblPr>
  </w:style>
  <w:style w:type="character" w:customStyle="1" w:styleId="react-xocs-alternative-link">
    <w:name w:val="react-xocs-alternative-link"/>
    <w:basedOn w:val="a6"/>
    <w:rsid w:val="008141F1"/>
  </w:style>
  <w:style w:type="character" w:customStyle="1" w:styleId="text">
    <w:name w:val="text"/>
    <w:basedOn w:val="a6"/>
    <w:rsid w:val="008141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5156">
      <w:bodyDiv w:val="1"/>
      <w:marLeft w:val="0"/>
      <w:marRight w:val="0"/>
      <w:marTop w:val="0"/>
      <w:marBottom w:val="0"/>
      <w:divBdr>
        <w:top w:val="none" w:sz="0" w:space="0" w:color="auto"/>
        <w:left w:val="none" w:sz="0" w:space="0" w:color="auto"/>
        <w:bottom w:val="none" w:sz="0" w:space="0" w:color="auto"/>
        <w:right w:val="none" w:sz="0" w:space="0" w:color="auto"/>
      </w:divBdr>
    </w:div>
    <w:div w:id="384839191">
      <w:bodyDiv w:val="1"/>
      <w:marLeft w:val="0"/>
      <w:marRight w:val="0"/>
      <w:marTop w:val="0"/>
      <w:marBottom w:val="0"/>
      <w:divBdr>
        <w:top w:val="none" w:sz="0" w:space="0" w:color="auto"/>
        <w:left w:val="none" w:sz="0" w:space="0" w:color="auto"/>
        <w:bottom w:val="none" w:sz="0" w:space="0" w:color="auto"/>
        <w:right w:val="none" w:sz="0" w:space="0" w:color="auto"/>
      </w:divBdr>
    </w:div>
    <w:div w:id="413824481">
      <w:bodyDiv w:val="1"/>
      <w:marLeft w:val="0"/>
      <w:marRight w:val="0"/>
      <w:marTop w:val="0"/>
      <w:marBottom w:val="0"/>
      <w:divBdr>
        <w:top w:val="none" w:sz="0" w:space="0" w:color="auto"/>
        <w:left w:val="none" w:sz="0" w:space="0" w:color="auto"/>
        <w:bottom w:val="none" w:sz="0" w:space="0" w:color="auto"/>
        <w:right w:val="none" w:sz="0" w:space="0" w:color="auto"/>
      </w:divBdr>
    </w:div>
    <w:div w:id="507596943">
      <w:bodyDiv w:val="1"/>
      <w:marLeft w:val="0"/>
      <w:marRight w:val="0"/>
      <w:marTop w:val="0"/>
      <w:marBottom w:val="0"/>
      <w:divBdr>
        <w:top w:val="none" w:sz="0" w:space="0" w:color="auto"/>
        <w:left w:val="none" w:sz="0" w:space="0" w:color="auto"/>
        <w:bottom w:val="none" w:sz="0" w:space="0" w:color="auto"/>
        <w:right w:val="none" w:sz="0" w:space="0" w:color="auto"/>
      </w:divBdr>
      <w:divsChild>
        <w:div w:id="627197696">
          <w:marLeft w:val="0"/>
          <w:marRight w:val="0"/>
          <w:marTop w:val="0"/>
          <w:marBottom w:val="0"/>
          <w:divBdr>
            <w:top w:val="none" w:sz="0" w:space="0" w:color="auto"/>
            <w:left w:val="none" w:sz="0" w:space="0" w:color="auto"/>
            <w:bottom w:val="none" w:sz="0" w:space="0" w:color="auto"/>
            <w:right w:val="none" w:sz="0" w:space="0" w:color="auto"/>
          </w:divBdr>
          <w:divsChild>
            <w:div w:id="1174496644">
              <w:marLeft w:val="0"/>
              <w:marRight w:val="0"/>
              <w:marTop w:val="1440"/>
              <w:marBottom w:val="0"/>
              <w:divBdr>
                <w:top w:val="none" w:sz="0" w:space="0" w:color="auto"/>
                <w:left w:val="none" w:sz="0" w:space="0" w:color="auto"/>
                <w:bottom w:val="none" w:sz="0" w:space="0" w:color="auto"/>
                <w:right w:val="none" w:sz="0" w:space="0" w:color="auto"/>
              </w:divBdr>
              <w:divsChild>
                <w:div w:id="88353429">
                  <w:marLeft w:val="0"/>
                  <w:marRight w:val="0"/>
                  <w:marTop w:val="240"/>
                  <w:marBottom w:val="525"/>
                  <w:divBdr>
                    <w:top w:val="none" w:sz="0" w:space="0" w:color="auto"/>
                    <w:left w:val="none" w:sz="0" w:space="0" w:color="auto"/>
                    <w:bottom w:val="none" w:sz="0" w:space="0" w:color="auto"/>
                    <w:right w:val="none" w:sz="0" w:space="0" w:color="auto"/>
                  </w:divBdr>
                  <w:divsChild>
                    <w:div w:id="1765108120">
                      <w:marLeft w:val="0"/>
                      <w:marRight w:val="0"/>
                      <w:marTop w:val="0"/>
                      <w:marBottom w:val="0"/>
                      <w:divBdr>
                        <w:top w:val="none" w:sz="0" w:space="0" w:color="auto"/>
                        <w:left w:val="none" w:sz="0" w:space="0" w:color="auto"/>
                        <w:bottom w:val="none" w:sz="0" w:space="0" w:color="auto"/>
                        <w:right w:val="none" w:sz="0" w:space="0" w:color="auto"/>
                      </w:divBdr>
                    </w:div>
                  </w:divsChild>
                </w:div>
                <w:div w:id="1018969184">
                  <w:marLeft w:val="0"/>
                  <w:marRight w:val="0"/>
                  <w:marTop w:val="0"/>
                  <w:marBottom w:val="0"/>
                  <w:divBdr>
                    <w:top w:val="single" w:sz="6" w:space="0" w:color="EBEBEB"/>
                    <w:left w:val="none" w:sz="0" w:space="0" w:color="auto"/>
                    <w:bottom w:val="none" w:sz="0" w:space="0" w:color="auto"/>
                    <w:right w:val="none" w:sz="0" w:space="0" w:color="auto"/>
                  </w:divBdr>
                </w:div>
              </w:divsChild>
            </w:div>
            <w:div w:id="1182277794">
              <w:marLeft w:val="0"/>
              <w:marRight w:val="0"/>
              <w:marTop w:val="0"/>
              <w:marBottom w:val="0"/>
              <w:divBdr>
                <w:top w:val="none" w:sz="0" w:space="0" w:color="auto"/>
                <w:left w:val="none" w:sz="0" w:space="0" w:color="auto"/>
                <w:bottom w:val="none" w:sz="0" w:space="0" w:color="auto"/>
                <w:right w:val="none" w:sz="0" w:space="0" w:color="auto"/>
              </w:divBdr>
              <w:divsChild>
                <w:div w:id="488718115">
                  <w:marLeft w:val="0"/>
                  <w:marRight w:val="0"/>
                  <w:marTop w:val="0"/>
                  <w:marBottom w:val="0"/>
                  <w:divBdr>
                    <w:top w:val="none" w:sz="0" w:space="0" w:color="auto"/>
                    <w:left w:val="none" w:sz="0" w:space="0" w:color="auto"/>
                    <w:bottom w:val="none" w:sz="0" w:space="0" w:color="auto"/>
                    <w:right w:val="none" w:sz="0" w:space="0" w:color="auto"/>
                  </w:divBdr>
                  <w:divsChild>
                    <w:div w:id="877012612">
                      <w:marLeft w:val="0"/>
                      <w:marRight w:val="0"/>
                      <w:marTop w:val="0"/>
                      <w:marBottom w:val="0"/>
                      <w:divBdr>
                        <w:top w:val="none" w:sz="0" w:space="0" w:color="auto"/>
                        <w:left w:val="none" w:sz="0" w:space="0" w:color="auto"/>
                        <w:bottom w:val="none" w:sz="0" w:space="0" w:color="auto"/>
                        <w:right w:val="none" w:sz="0" w:space="0" w:color="auto"/>
                      </w:divBdr>
                      <w:divsChild>
                        <w:div w:id="1771857024">
                          <w:marLeft w:val="0"/>
                          <w:marRight w:val="0"/>
                          <w:marTop w:val="0"/>
                          <w:marBottom w:val="0"/>
                          <w:divBdr>
                            <w:top w:val="none" w:sz="0" w:space="0" w:color="auto"/>
                            <w:left w:val="none" w:sz="0" w:space="0" w:color="auto"/>
                            <w:bottom w:val="none" w:sz="0" w:space="0" w:color="auto"/>
                            <w:right w:val="none" w:sz="0" w:space="0" w:color="auto"/>
                          </w:divBdr>
                          <w:divsChild>
                            <w:div w:id="1220825430">
                              <w:marLeft w:val="0"/>
                              <w:marRight w:val="0"/>
                              <w:marTop w:val="0"/>
                              <w:marBottom w:val="0"/>
                              <w:divBdr>
                                <w:top w:val="none" w:sz="0" w:space="0" w:color="auto"/>
                                <w:left w:val="none" w:sz="0" w:space="0" w:color="auto"/>
                                <w:bottom w:val="none" w:sz="0" w:space="0" w:color="auto"/>
                                <w:right w:val="none" w:sz="0" w:space="0" w:color="auto"/>
                              </w:divBdr>
                              <w:divsChild>
                                <w:div w:id="723219352">
                                  <w:marLeft w:val="0"/>
                                  <w:marRight w:val="0"/>
                                  <w:marTop w:val="0"/>
                                  <w:marBottom w:val="0"/>
                                  <w:divBdr>
                                    <w:top w:val="single" w:sz="6" w:space="0" w:color="F5F5F5"/>
                                    <w:left w:val="single" w:sz="6" w:space="0" w:color="F5F5F5"/>
                                    <w:bottom w:val="single" w:sz="6" w:space="0" w:color="F5F5F5"/>
                                    <w:right w:val="single" w:sz="6" w:space="0" w:color="F5F5F5"/>
                                  </w:divBdr>
                                  <w:divsChild>
                                    <w:div w:id="130247615">
                                      <w:marLeft w:val="0"/>
                                      <w:marRight w:val="0"/>
                                      <w:marTop w:val="0"/>
                                      <w:marBottom w:val="0"/>
                                      <w:divBdr>
                                        <w:top w:val="none" w:sz="0" w:space="0" w:color="auto"/>
                                        <w:left w:val="none" w:sz="0" w:space="0" w:color="auto"/>
                                        <w:bottom w:val="none" w:sz="0" w:space="0" w:color="auto"/>
                                        <w:right w:val="none" w:sz="0" w:space="0" w:color="auto"/>
                                      </w:divBdr>
                                      <w:divsChild>
                                        <w:div w:id="20139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435">
                                  <w:marLeft w:val="0"/>
                                  <w:marRight w:val="0"/>
                                  <w:marTop w:val="240"/>
                                  <w:marBottom w:val="0"/>
                                  <w:divBdr>
                                    <w:top w:val="none" w:sz="0" w:space="0" w:color="auto"/>
                                    <w:left w:val="none" w:sz="0" w:space="0" w:color="auto"/>
                                    <w:bottom w:val="none" w:sz="0" w:space="0" w:color="auto"/>
                                    <w:right w:val="none" w:sz="0" w:space="0" w:color="auto"/>
                                  </w:divBdr>
                                </w:div>
                                <w:div w:id="134108012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7210475">
          <w:marLeft w:val="0"/>
          <w:marRight w:val="0"/>
          <w:marTop w:val="0"/>
          <w:marBottom w:val="0"/>
          <w:divBdr>
            <w:top w:val="single" w:sz="6" w:space="5" w:color="CCCCCC"/>
            <w:left w:val="single" w:sz="6" w:space="0" w:color="CCCCCC"/>
            <w:bottom w:val="single" w:sz="6" w:space="5" w:color="CCCCCC"/>
            <w:right w:val="single" w:sz="6" w:space="0" w:color="CCCCCC"/>
          </w:divBdr>
          <w:divsChild>
            <w:div w:id="273101618">
              <w:marLeft w:val="0"/>
              <w:marRight w:val="0"/>
              <w:marTop w:val="0"/>
              <w:marBottom w:val="0"/>
              <w:divBdr>
                <w:top w:val="none" w:sz="0" w:space="0" w:color="auto"/>
                <w:left w:val="none" w:sz="0" w:space="0" w:color="auto"/>
                <w:bottom w:val="none" w:sz="0" w:space="0" w:color="auto"/>
                <w:right w:val="none" w:sz="0" w:space="0" w:color="auto"/>
              </w:divBdr>
              <w:divsChild>
                <w:div w:id="269050020">
                  <w:marLeft w:val="0"/>
                  <w:marRight w:val="0"/>
                  <w:marTop w:val="0"/>
                  <w:marBottom w:val="0"/>
                  <w:divBdr>
                    <w:top w:val="none" w:sz="0" w:space="0" w:color="auto"/>
                    <w:left w:val="none" w:sz="0" w:space="0" w:color="auto"/>
                    <w:bottom w:val="none" w:sz="0" w:space="0" w:color="auto"/>
                    <w:right w:val="none" w:sz="0" w:space="0" w:color="auto"/>
                  </w:divBdr>
                </w:div>
              </w:divsChild>
            </w:div>
            <w:div w:id="378359321">
              <w:marLeft w:val="0"/>
              <w:marRight w:val="0"/>
              <w:marTop w:val="0"/>
              <w:marBottom w:val="0"/>
              <w:divBdr>
                <w:top w:val="none" w:sz="0" w:space="0" w:color="auto"/>
                <w:left w:val="none" w:sz="0" w:space="0" w:color="auto"/>
                <w:bottom w:val="none" w:sz="0" w:space="0" w:color="auto"/>
                <w:right w:val="none" w:sz="0" w:space="0" w:color="auto"/>
              </w:divBdr>
            </w:div>
            <w:div w:id="439490515">
              <w:marLeft w:val="0"/>
              <w:marRight w:val="0"/>
              <w:marTop w:val="0"/>
              <w:marBottom w:val="0"/>
              <w:divBdr>
                <w:top w:val="none" w:sz="0" w:space="0" w:color="auto"/>
                <w:left w:val="none" w:sz="0" w:space="0" w:color="auto"/>
                <w:bottom w:val="none" w:sz="0" w:space="0" w:color="auto"/>
                <w:right w:val="none" w:sz="0" w:space="0" w:color="auto"/>
              </w:divBdr>
              <w:divsChild>
                <w:div w:id="1709797471">
                  <w:marLeft w:val="0"/>
                  <w:marRight w:val="0"/>
                  <w:marTop w:val="0"/>
                  <w:marBottom w:val="0"/>
                  <w:divBdr>
                    <w:top w:val="none" w:sz="0" w:space="0" w:color="auto"/>
                    <w:left w:val="none" w:sz="0" w:space="0" w:color="auto"/>
                    <w:bottom w:val="none" w:sz="0" w:space="0" w:color="auto"/>
                    <w:right w:val="none" w:sz="0" w:space="0" w:color="auto"/>
                  </w:divBdr>
                </w:div>
              </w:divsChild>
            </w:div>
            <w:div w:id="834416446">
              <w:marLeft w:val="0"/>
              <w:marRight w:val="0"/>
              <w:marTop w:val="0"/>
              <w:marBottom w:val="0"/>
              <w:divBdr>
                <w:top w:val="none" w:sz="0" w:space="0" w:color="auto"/>
                <w:left w:val="none" w:sz="0" w:space="0" w:color="auto"/>
                <w:bottom w:val="none" w:sz="0" w:space="0" w:color="auto"/>
                <w:right w:val="none" w:sz="0" w:space="0" w:color="auto"/>
              </w:divBdr>
              <w:divsChild>
                <w:div w:id="258366822">
                  <w:marLeft w:val="0"/>
                  <w:marRight w:val="0"/>
                  <w:marTop w:val="0"/>
                  <w:marBottom w:val="0"/>
                  <w:divBdr>
                    <w:top w:val="none" w:sz="0" w:space="0" w:color="auto"/>
                    <w:left w:val="none" w:sz="0" w:space="0" w:color="auto"/>
                    <w:bottom w:val="none" w:sz="0" w:space="0" w:color="auto"/>
                    <w:right w:val="none" w:sz="0" w:space="0" w:color="auto"/>
                  </w:divBdr>
                </w:div>
              </w:divsChild>
            </w:div>
            <w:div w:id="1026952717">
              <w:marLeft w:val="0"/>
              <w:marRight w:val="0"/>
              <w:marTop w:val="0"/>
              <w:marBottom w:val="0"/>
              <w:divBdr>
                <w:top w:val="none" w:sz="0" w:space="0" w:color="auto"/>
                <w:left w:val="none" w:sz="0" w:space="0" w:color="auto"/>
                <w:bottom w:val="none" w:sz="0" w:space="0" w:color="auto"/>
                <w:right w:val="none" w:sz="0" w:space="0" w:color="auto"/>
              </w:divBdr>
              <w:divsChild>
                <w:div w:id="1888490509">
                  <w:marLeft w:val="0"/>
                  <w:marRight w:val="0"/>
                  <w:marTop w:val="0"/>
                  <w:marBottom w:val="0"/>
                  <w:divBdr>
                    <w:top w:val="none" w:sz="0" w:space="0" w:color="auto"/>
                    <w:left w:val="none" w:sz="0" w:space="0" w:color="auto"/>
                    <w:bottom w:val="none" w:sz="0" w:space="0" w:color="auto"/>
                    <w:right w:val="none" w:sz="0" w:space="0" w:color="auto"/>
                  </w:divBdr>
                </w:div>
              </w:divsChild>
            </w:div>
            <w:div w:id="1826046576">
              <w:marLeft w:val="0"/>
              <w:marRight w:val="0"/>
              <w:marTop w:val="0"/>
              <w:marBottom w:val="0"/>
              <w:divBdr>
                <w:top w:val="none" w:sz="0" w:space="0" w:color="auto"/>
                <w:left w:val="none" w:sz="0" w:space="0" w:color="auto"/>
                <w:bottom w:val="none" w:sz="0" w:space="0" w:color="auto"/>
                <w:right w:val="none" w:sz="0" w:space="0" w:color="auto"/>
              </w:divBdr>
              <w:divsChild>
                <w:div w:id="2086147079">
                  <w:marLeft w:val="0"/>
                  <w:marRight w:val="0"/>
                  <w:marTop w:val="0"/>
                  <w:marBottom w:val="0"/>
                  <w:divBdr>
                    <w:top w:val="none" w:sz="0" w:space="0" w:color="auto"/>
                    <w:left w:val="none" w:sz="0" w:space="0" w:color="auto"/>
                    <w:bottom w:val="none" w:sz="0" w:space="0" w:color="auto"/>
                    <w:right w:val="none" w:sz="0" w:space="0" w:color="auto"/>
                  </w:divBdr>
                </w:div>
              </w:divsChild>
            </w:div>
            <w:div w:id="1948536137">
              <w:marLeft w:val="0"/>
              <w:marRight w:val="0"/>
              <w:marTop w:val="0"/>
              <w:marBottom w:val="0"/>
              <w:divBdr>
                <w:top w:val="none" w:sz="0" w:space="0" w:color="auto"/>
                <w:left w:val="none" w:sz="0" w:space="0" w:color="auto"/>
                <w:bottom w:val="none" w:sz="0" w:space="0" w:color="auto"/>
                <w:right w:val="none" w:sz="0" w:space="0" w:color="auto"/>
              </w:divBdr>
              <w:divsChild>
                <w:div w:id="2877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5632">
          <w:marLeft w:val="0"/>
          <w:marRight w:val="0"/>
          <w:marTop w:val="0"/>
          <w:marBottom w:val="0"/>
          <w:divBdr>
            <w:top w:val="single" w:sz="6" w:space="5" w:color="FFFFFF"/>
            <w:left w:val="single" w:sz="6" w:space="7" w:color="FFFFFF"/>
            <w:bottom w:val="single" w:sz="6" w:space="5" w:color="FFFFFF"/>
            <w:right w:val="single" w:sz="6" w:space="7" w:color="FFFFFF"/>
          </w:divBdr>
          <w:divsChild>
            <w:div w:id="137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8267">
      <w:bodyDiv w:val="1"/>
      <w:marLeft w:val="0"/>
      <w:marRight w:val="0"/>
      <w:marTop w:val="0"/>
      <w:marBottom w:val="0"/>
      <w:divBdr>
        <w:top w:val="none" w:sz="0" w:space="0" w:color="auto"/>
        <w:left w:val="none" w:sz="0" w:space="0" w:color="auto"/>
        <w:bottom w:val="none" w:sz="0" w:space="0" w:color="auto"/>
        <w:right w:val="none" w:sz="0" w:space="0" w:color="auto"/>
      </w:divBdr>
    </w:div>
    <w:div w:id="587739797">
      <w:bodyDiv w:val="1"/>
      <w:marLeft w:val="0"/>
      <w:marRight w:val="0"/>
      <w:marTop w:val="0"/>
      <w:marBottom w:val="0"/>
      <w:divBdr>
        <w:top w:val="none" w:sz="0" w:space="0" w:color="auto"/>
        <w:left w:val="none" w:sz="0" w:space="0" w:color="auto"/>
        <w:bottom w:val="none" w:sz="0" w:space="0" w:color="auto"/>
        <w:right w:val="none" w:sz="0" w:space="0" w:color="auto"/>
      </w:divBdr>
    </w:div>
    <w:div w:id="629822022">
      <w:bodyDiv w:val="1"/>
      <w:marLeft w:val="0"/>
      <w:marRight w:val="0"/>
      <w:marTop w:val="0"/>
      <w:marBottom w:val="0"/>
      <w:divBdr>
        <w:top w:val="none" w:sz="0" w:space="0" w:color="auto"/>
        <w:left w:val="none" w:sz="0" w:space="0" w:color="auto"/>
        <w:bottom w:val="none" w:sz="0" w:space="0" w:color="auto"/>
        <w:right w:val="none" w:sz="0" w:space="0" w:color="auto"/>
      </w:divBdr>
    </w:div>
    <w:div w:id="741878982">
      <w:bodyDiv w:val="1"/>
      <w:marLeft w:val="0"/>
      <w:marRight w:val="0"/>
      <w:marTop w:val="0"/>
      <w:marBottom w:val="0"/>
      <w:divBdr>
        <w:top w:val="none" w:sz="0" w:space="0" w:color="auto"/>
        <w:left w:val="none" w:sz="0" w:space="0" w:color="auto"/>
        <w:bottom w:val="none" w:sz="0" w:space="0" w:color="auto"/>
        <w:right w:val="none" w:sz="0" w:space="0" w:color="auto"/>
      </w:divBdr>
    </w:div>
    <w:div w:id="909660679">
      <w:bodyDiv w:val="1"/>
      <w:marLeft w:val="0"/>
      <w:marRight w:val="0"/>
      <w:marTop w:val="0"/>
      <w:marBottom w:val="0"/>
      <w:divBdr>
        <w:top w:val="none" w:sz="0" w:space="0" w:color="auto"/>
        <w:left w:val="none" w:sz="0" w:space="0" w:color="auto"/>
        <w:bottom w:val="none" w:sz="0" w:space="0" w:color="auto"/>
        <w:right w:val="none" w:sz="0" w:space="0" w:color="auto"/>
      </w:divBdr>
    </w:div>
    <w:div w:id="914968912">
      <w:bodyDiv w:val="1"/>
      <w:marLeft w:val="0"/>
      <w:marRight w:val="0"/>
      <w:marTop w:val="0"/>
      <w:marBottom w:val="0"/>
      <w:divBdr>
        <w:top w:val="none" w:sz="0" w:space="0" w:color="auto"/>
        <w:left w:val="none" w:sz="0" w:space="0" w:color="auto"/>
        <w:bottom w:val="none" w:sz="0" w:space="0" w:color="auto"/>
        <w:right w:val="none" w:sz="0" w:space="0" w:color="auto"/>
      </w:divBdr>
    </w:div>
    <w:div w:id="950741152">
      <w:bodyDiv w:val="1"/>
      <w:marLeft w:val="0"/>
      <w:marRight w:val="0"/>
      <w:marTop w:val="0"/>
      <w:marBottom w:val="0"/>
      <w:divBdr>
        <w:top w:val="none" w:sz="0" w:space="0" w:color="auto"/>
        <w:left w:val="none" w:sz="0" w:space="0" w:color="auto"/>
        <w:bottom w:val="none" w:sz="0" w:space="0" w:color="auto"/>
        <w:right w:val="none" w:sz="0" w:space="0" w:color="auto"/>
      </w:divBdr>
    </w:div>
    <w:div w:id="967928979">
      <w:bodyDiv w:val="1"/>
      <w:marLeft w:val="0"/>
      <w:marRight w:val="0"/>
      <w:marTop w:val="0"/>
      <w:marBottom w:val="0"/>
      <w:divBdr>
        <w:top w:val="none" w:sz="0" w:space="0" w:color="auto"/>
        <w:left w:val="none" w:sz="0" w:space="0" w:color="auto"/>
        <w:bottom w:val="none" w:sz="0" w:space="0" w:color="auto"/>
        <w:right w:val="none" w:sz="0" w:space="0" w:color="auto"/>
      </w:divBdr>
    </w:div>
    <w:div w:id="992638315">
      <w:bodyDiv w:val="1"/>
      <w:marLeft w:val="0"/>
      <w:marRight w:val="0"/>
      <w:marTop w:val="0"/>
      <w:marBottom w:val="0"/>
      <w:divBdr>
        <w:top w:val="none" w:sz="0" w:space="0" w:color="auto"/>
        <w:left w:val="none" w:sz="0" w:space="0" w:color="auto"/>
        <w:bottom w:val="none" w:sz="0" w:space="0" w:color="auto"/>
        <w:right w:val="none" w:sz="0" w:space="0" w:color="auto"/>
      </w:divBdr>
    </w:div>
    <w:div w:id="1007364510">
      <w:bodyDiv w:val="1"/>
      <w:marLeft w:val="0"/>
      <w:marRight w:val="0"/>
      <w:marTop w:val="0"/>
      <w:marBottom w:val="0"/>
      <w:divBdr>
        <w:top w:val="none" w:sz="0" w:space="0" w:color="auto"/>
        <w:left w:val="none" w:sz="0" w:space="0" w:color="auto"/>
        <w:bottom w:val="none" w:sz="0" w:space="0" w:color="auto"/>
        <w:right w:val="none" w:sz="0" w:space="0" w:color="auto"/>
      </w:divBdr>
    </w:div>
    <w:div w:id="1027371609">
      <w:bodyDiv w:val="1"/>
      <w:marLeft w:val="0"/>
      <w:marRight w:val="0"/>
      <w:marTop w:val="0"/>
      <w:marBottom w:val="0"/>
      <w:divBdr>
        <w:top w:val="none" w:sz="0" w:space="0" w:color="auto"/>
        <w:left w:val="none" w:sz="0" w:space="0" w:color="auto"/>
        <w:bottom w:val="none" w:sz="0" w:space="0" w:color="auto"/>
        <w:right w:val="none" w:sz="0" w:space="0" w:color="auto"/>
      </w:divBdr>
    </w:div>
    <w:div w:id="1062413821">
      <w:bodyDiv w:val="1"/>
      <w:marLeft w:val="0"/>
      <w:marRight w:val="0"/>
      <w:marTop w:val="0"/>
      <w:marBottom w:val="0"/>
      <w:divBdr>
        <w:top w:val="none" w:sz="0" w:space="0" w:color="auto"/>
        <w:left w:val="none" w:sz="0" w:space="0" w:color="auto"/>
        <w:bottom w:val="none" w:sz="0" w:space="0" w:color="auto"/>
        <w:right w:val="none" w:sz="0" w:space="0" w:color="auto"/>
      </w:divBdr>
    </w:div>
    <w:div w:id="1088236548">
      <w:bodyDiv w:val="1"/>
      <w:marLeft w:val="0"/>
      <w:marRight w:val="0"/>
      <w:marTop w:val="0"/>
      <w:marBottom w:val="0"/>
      <w:divBdr>
        <w:top w:val="none" w:sz="0" w:space="0" w:color="auto"/>
        <w:left w:val="none" w:sz="0" w:space="0" w:color="auto"/>
        <w:bottom w:val="none" w:sz="0" w:space="0" w:color="auto"/>
        <w:right w:val="none" w:sz="0" w:space="0" w:color="auto"/>
      </w:divBdr>
    </w:div>
    <w:div w:id="1156724450">
      <w:bodyDiv w:val="1"/>
      <w:marLeft w:val="0"/>
      <w:marRight w:val="0"/>
      <w:marTop w:val="0"/>
      <w:marBottom w:val="0"/>
      <w:divBdr>
        <w:top w:val="none" w:sz="0" w:space="0" w:color="auto"/>
        <w:left w:val="none" w:sz="0" w:space="0" w:color="auto"/>
        <w:bottom w:val="none" w:sz="0" w:space="0" w:color="auto"/>
        <w:right w:val="none" w:sz="0" w:space="0" w:color="auto"/>
      </w:divBdr>
    </w:div>
    <w:div w:id="1191723274">
      <w:bodyDiv w:val="1"/>
      <w:marLeft w:val="0"/>
      <w:marRight w:val="0"/>
      <w:marTop w:val="0"/>
      <w:marBottom w:val="0"/>
      <w:divBdr>
        <w:top w:val="none" w:sz="0" w:space="0" w:color="auto"/>
        <w:left w:val="none" w:sz="0" w:space="0" w:color="auto"/>
        <w:bottom w:val="none" w:sz="0" w:space="0" w:color="auto"/>
        <w:right w:val="none" w:sz="0" w:space="0" w:color="auto"/>
      </w:divBdr>
    </w:div>
    <w:div w:id="1196961869">
      <w:bodyDiv w:val="1"/>
      <w:marLeft w:val="0"/>
      <w:marRight w:val="0"/>
      <w:marTop w:val="0"/>
      <w:marBottom w:val="0"/>
      <w:divBdr>
        <w:top w:val="none" w:sz="0" w:space="0" w:color="auto"/>
        <w:left w:val="none" w:sz="0" w:space="0" w:color="auto"/>
        <w:bottom w:val="none" w:sz="0" w:space="0" w:color="auto"/>
        <w:right w:val="none" w:sz="0" w:space="0" w:color="auto"/>
      </w:divBdr>
    </w:div>
    <w:div w:id="1198083515">
      <w:bodyDiv w:val="1"/>
      <w:marLeft w:val="0"/>
      <w:marRight w:val="0"/>
      <w:marTop w:val="0"/>
      <w:marBottom w:val="0"/>
      <w:divBdr>
        <w:top w:val="none" w:sz="0" w:space="0" w:color="auto"/>
        <w:left w:val="none" w:sz="0" w:space="0" w:color="auto"/>
        <w:bottom w:val="none" w:sz="0" w:space="0" w:color="auto"/>
        <w:right w:val="none" w:sz="0" w:space="0" w:color="auto"/>
      </w:divBdr>
    </w:div>
    <w:div w:id="1402560718">
      <w:bodyDiv w:val="1"/>
      <w:marLeft w:val="0"/>
      <w:marRight w:val="0"/>
      <w:marTop w:val="0"/>
      <w:marBottom w:val="0"/>
      <w:divBdr>
        <w:top w:val="none" w:sz="0" w:space="0" w:color="auto"/>
        <w:left w:val="none" w:sz="0" w:space="0" w:color="auto"/>
        <w:bottom w:val="none" w:sz="0" w:space="0" w:color="auto"/>
        <w:right w:val="none" w:sz="0" w:space="0" w:color="auto"/>
      </w:divBdr>
    </w:div>
    <w:div w:id="1409958605">
      <w:bodyDiv w:val="1"/>
      <w:marLeft w:val="0"/>
      <w:marRight w:val="0"/>
      <w:marTop w:val="0"/>
      <w:marBottom w:val="0"/>
      <w:divBdr>
        <w:top w:val="none" w:sz="0" w:space="0" w:color="auto"/>
        <w:left w:val="none" w:sz="0" w:space="0" w:color="auto"/>
        <w:bottom w:val="none" w:sz="0" w:space="0" w:color="auto"/>
        <w:right w:val="none" w:sz="0" w:space="0" w:color="auto"/>
      </w:divBdr>
    </w:div>
    <w:div w:id="1429616554">
      <w:bodyDiv w:val="1"/>
      <w:marLeft w:val="0"/>
      <w:marRight w:val="0"/>
      <w:marTop w:val="0"/>
      <w:marBottom w:val="0"/>
      <w:divBdr>
        <w:top w:val="none" w:sz="0" w:space="0" w:color="auto"/>
        <w:left w:val="none" w:sz="0" w:space="0" w:color="auto"/>
        <w:bottom w:val="none" w:sz="0" w:space="0" w:color="auto"/>
        <w:right w:val="none" w:sz="0" w:space="0" w:color="auto"/>
      </w:divBdr>
    </w:div>
    <w:div w:id="1451321755">
      <w:bodyDiv w:val="1"/>
      <w:marLeft w:val="0"/>
      <w:marRight w:val="0"/>
      <w:marTop w:val="0"/>
      <w:marBottom w:val="0"/>
      <w:divBdr>
        <w:top w:val="none" w:sz="0" w:space="0" w:color="auto"/>
        <w:left w:val="none" w:sz="0" w:space="0" w:color="auto"/>
        <w:bottom w:val="none" w:sz="0" w:space="0" w:color="auto"/>
        <w:right w:val="none" w:sz="0" w:space="0" w:color="auto"/>
      </w:divBdr>
    </w:div>
    <w:div w:id="1454591464">
      <w:bodyDiv w:val="1"/>
      <w:marLeft w:val="0"/>
      <w:marRight w:val="0"/>
      <w:marTop w:val="0"/>
      <w:marBottom w:val="0"/>
      <w:divBdr>
        <w:top w:val="none" w:sz="0" w:space="0" w:color="auto"/>
        <w:left w:val="none" w:sz="0" w:space="0" w:color="auto"/>
        <w:bottom w:val="none" w:sz="0" w:space="0" w:color="auto"/>
        <w:right w:val="none" w:sz="0" w:space="0" w:color="auto"/>
      </w:divBdr>
    </w:div>
    <w:div w:id="1455710812">
      <w:bodyDiv w:val="1"/>
      <w:marLeft w:val="0"/>
      <w:marRight w:val="0"/>
      <w:marTop w:val="0"/>
      <w:marBottom w:val="0"/>
      <w:divBdr>
        <w:top w:val="none" w:sz="0" w:space="0" w:color="auto"/>
        <w:left w:val="none" w:sz="0" w:space="0" w:color="auto"/>
        <w:bottom w:val="none" w:sz="0" w:space="0" w:color="auto"/>
        <w:right w:val="none" w:sz="0" w:space="0" w:color="auto"/>
      </w:divBdr>
    </w:div>
    <w:div w:id="1605916702">
      <w:bodyDiv w:val="1"/>
      <w:marLeft w:val="0"/>
      <w:marRight w:val="0"/>
      <w:marTop w:val="0"/>
      <w:marBottom w:val="0"/>
      <w:divBdr>
        <w:top w:val="none" w:sz="0" w:space="0" w:color="auto"/>
        <w:left w:val="none" w:sz="0" w:space="0" w:color="auto"/>
        <w:bottom w:val="none" w:sz="0" w:space="0" w:color="auto"/>
        <w:right w:val="none" w:sz="0" w:space="0" w:color="auto"/>
      </w:divBdr>
    </w:div>
    <w:div w:id="1646469501">
      <w:bodyDiv w:val="1"/>
      <w:marLeft w:val="0"/>
      <w:marRight w:val="0"/>
      <w:marTop w:val="0"/>
      <w:marBottom w:val="0"/>
      <w:divBdr>
        <w:top w:val="none" w:sz="0" w:space="0" w:color="auto"/>
        <w:left w:val="none" w:sz="0" w:space="0" w:color="auto"/>
        <w:bottom w:val="none" w:sz="0" w:space="0" w:color="auto"/>
        <w:right w:val="none" w:sz="0" w:space="0" w:color="auto"/>
      </w:divBdr>
    </w:div>
    <w:div w:id="1647051491">
      <w:bodyDiv w:val="1"/>
      <w:marLeft w:val="0"/>
      <w:marRight w:val="0"/>
      <w:marTop w:val="0"/>
      <w:marBottom w:val="0"/>
      <w:divBdr>
        <w:top w:val="none" w:sz="0" w:space="0" w:color="auto"/>
        <w:left w:val="none" w:sz="0" w:space="0" w:color="auto"/>
        <w:bottom w:val="none" w:sz="0" w:space="0" w:color="auto"/>
        <w:right w:val="none" w:sz="0" w:space="0" w:color="auto"/>
      </w:divBdr>
    </w:div>
    <w:div w:id="1650984463">
      <w:bodyDiv w:val="1"/>
      <w:marLeft w:val="0"/>
      <w:marRight w:val="0"/>
      <w:marTop w:val="0"/>
      <w:marBottom w:val="0"/>
      <w:divBdr>
        <w:top w:val="none" w:sz="0" w:space="0" w:color="auto"/>
        <w:left w:val="none" w:sz="0" w:space="0" w:color="auto"/>
        <w:bottom w:val="none" w:sz="0" w:space="0" w:color="auto"/>
        <w:right w:val="none" w:sz="0" w:space="0" w:color="auto"/>
      </w:divBdr>
    </w:div>
    <w:div w:id="1835073652">
      <w:bodyDiv w:val="1"/>
      <w:marLeft w:val="0"/>
      <w:marRight w:val="0"/>
      <w:marTop w:val="0"/>
      <w:marBottom w:val="0"/>
      <w:divBdr>
        <w:top w:val="none" w:sz="0" w:space="0" w:color="auto"/>
        <w:left w:val="none" w:sz="0" w:space="0" w:color="auto"/>
        <w:bottom w:val="none" w:sz="0" w:space="0" w:color="auto"/>
        <w:right w:val="none" w:sz="0" w:space="0" w:color="auto"/>
      </w:divBdr>
    </w:div>
    <w:div w:id="1858733411">
      <w:bodyDiv w:val="1"/>
      <w:marLeft w:val="0"/>
      <w:marRight w:val="0"/>
      <w:marTop w:val="0"/>
      <w:marBottom w:val="0"/>
      <w:divBdr>
        <w:top w:val="none" w:sz="0" w:space="0" w:color="auto"/>
        <w:left w:val="none" w:sz="0" w:space="0" w:color="auto"/>
        <w:bottom w:val="none" w:sz="0" w:space="0" w:color="auto"/>
        <w:right w:val="none" w:sz="0" w:space="0" w:color="auto"/>
      </w:divBdr>
    </w:div>
    <w:div w:id="1867015757">
      <w:bodyDiv w:val="1"/>
      <w:marLeft w:val="0"/>
      <w:marRight w:val="0"/>
      <w:marTop w:val="0"/>
      <w:marBottom w:val="0"/>
      <w:divBdr>
        <w:top w:val="none" w:sz="0" w:space="0" w:color="auto"/>
        <w:left w:val="none" w:sz="0" w:space="0" w:color="auto"/>
        <w:bottom w:val="none" w:sz="0" w:space="0" w:color="auto"/>
        <w:right w:val="none" w:sz="0" w:space="0" w:color="auto"/>
      </w:divBdr>
    </w:div>
    <w:div w:id="1887184705">
      <w:bodyDiv w:val="1"/>
      <w:marLeft w:val="0"/>
      <w:marRight w:val="0"/>
      <w:marTop w:val="0"/>
      <w:marBottom w:val="0"/>
      <w:divBdr>
        <w:top w:val="none" w:sz="0" w:space="0" w:color="auto"/>
        <w:left w:val="none" w:sz="0" w:space="0" w:color="auto"/>
        <w:bottom w:val="none" w:sz="0" w:space="0" w:color="auto"/>
        <w:right w:val="none" w:sz="0" w:space="0" w:color="auto"/>
      </w:divBdr>
    </w:div>
    <w:div w:id="1944259809">
      <w:bodyDiv w:val="1"/>
      <w:marLeft w:val="0"/>
      <w:marRight w:val="0"/>
      <w:marTop w:val="0"/>
      <w:marBottom w:val="0"/>
      <w:divBdr>
        <w:top w:val="none" w:sz="0" w:space="0" w:color="auto"/>
        <w:left w:val="none" w:sz="0" w:space="0" w:color="auto"/>
        <w:bottom w:val="none" w:sz="0" w:space="0" w:color="auto"/>
        <w:right w:val="none" w:sz="0" w:space="0" w:color="auto"/>
      </w:divBdr>
    </w:div>
    <w:div w:id="1998193944">
      <w:bodyDiv w:val="1"/>
      <w:marLeft w:val="0"/>
      <w:marRight w:val="0"/>
      <w:marTop w:val="0"/>
      <w:marBottom w:val="0"/>
      <w:divBdr>
        <w:top w:val="none" w:sz="0" w:space="0" w:color="auto"/>
        <w:left w:val="none" w:sz="0" w:space="0" w:color="auto"/>
        <w:bottom w:val="none" w:sz="0" w:space="0" w:color="auto"/>
        <w:right w:val="none" w:sz="0" w:space="0" w:color="auto"/>
      </w:divBdr>
    </w:div>
    <w:div w:id="2105178199">
      <w:bodyDiv w:val="1"/>
      <w:marLeft w:val="0"/>
      <w:marRight w:val="0"/>
      <w:marTop w:val="0"/>
      <w:marBottom w:val="0"/>
      <w:divBdr>
        <w:top w:val="none" w:sz="0" w:space="0" w:color="auto"/>
        <w:left w:val="none" w:sz="0" w:space="0" w:color="auto"/>
        <w:bottom w:val="none" w:sz="0" w:space="0" w:color="auto"/>
        <w:right w:val="none" w:sz="0" w:space="0" w:color="auto"/>
      </w:divBdr>
    </w:div>
    <w:div w:id="2139760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blog.opticontrols.com/archives/383"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3.xml"/><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webSettings" Target="webSettings.xml"/><Relationship Id="rId51" Type="http://schemas.openxmlformats.org/officeDocument/2006/relationships/image" Target="media/image36.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jpeg"/><Relationship Id="rId59"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70;&#1088;&#1080;&#1081;%20&#1048;.%20&#1044;&#1086;&#1088;&#1086;&#1092;&#1077;&#1077;&#1074;\Downloads\Shablon_oformlennia_poiasniuvalnoi_zapysky_dyplomnoi_roboty_mahistra%20(1).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C59E7F3697A66E4AB7013F0382A2AA1F" ma:contentTypeVersion="18" ma:contentTypeDescription="Створення нового документа." ma:contentTypeScope="" ma:versionID="19098e3193f372bc153b006b00bd07b3">
  <xsd:schema xmlns:xsd="http://www.w3.org/2001/XMLSchema" xmlns:xs="http://www.w3.org/2001/XMLSchema" xmlns:p="http://schemas.microsoft.com/office/2006/metadata/properties" xmlns:ns2="a4d5d7a1-e616-4859-89a0-6c64dde171e6" xmlns:ns3="dd745e8d-a748-488f-bc05-96effed62907" targetNamespace="http://schemas.microsoft.com/office/2006/metadata/properties" ma:root="true" ma:fieldsID="cd442d8981f142ea252f2b36809b468f" ns2:_="" ns3:_="">
    <xsd:import namespace="a4d5d7a1-e616-4859-89a0-6c64dde171e6"/>
    <xsd:import namespace="dd745e8d-a748-488f-bc05-96effed62907"/>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d5d7a1-e616-4859-89a0-6c64dde171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Теги зображень" ma:readOnly="false" ma:fieldId="{5cf76f15-5ced-4ddc-b409-7134ff3c332f}" ma:taxonomyMulti="true" ma:sspId="72d1bc2c-129e-4a41-add9-4f9a437dcc6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745e8d-a748-488f-bc05-96effed62907" elementFormDefault="qualified">
    <xsd:import namespace="http://schemas.microsoft.com/office/2006/documentManagement/types"/>
    <xsd:import namespace="http://schemas.microsoft.com/office/infopath/2007/PartnerControls"/>
    <xsd:element name="SharedWithUsers" ma:index="11" nillable="true" ma:displayName="Спільний доступ"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Відомості про тих, хто має доступ" ma:internalName="SharedWithDetails" ma:readOnly="true">
      <xsd:simpleType>
        <xsd:restriction base="dms:Note">
          <xsd:maxLength value="255"/>
        </xsd:restriction>
      </xsd:simpleType>
    </xsd:element>
    <xsd:element name="TaxCatchAll" ma:index="23" nillable="true" ma:displayName="Taxonomy Catch All Column" ma:hidden="true" ma:list="{66bc6713-bb7e-44ba-b9d4-34495528715b}" ma:internalName="TaxCatchAll" ma:showField="CatchAllData" ma:web="dd745e8d-a748-488f-bc05-96effed6290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вмісту"/>
        <xsd:element ref="dc:title" minOccurs="0" maxOccurs="1" ma:index="4" ma:displayName="Заголовок"/>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4d5d7a1-e616-4859-89a0-6c64dde171e6">
      <Terms xmlns="http://schemas.microsoft.com/office/infopath/2007/PartnerControls"/>
    </lcf76f155ced4ddcb4097134ff3c332f>
    <TaxCatchAll xmlns="dd745e8d-a748-488f-bc05-96effed62907" xsi:nil="true"/>
    <SharedWithUsers xmlns="dd745e8d-a748-488f-bc05-96effed62907">
      <UserInfo>
        <DisplayName>КН-М321б</DisplayName>
        <AccountId>510</AccountId>
        <AccountType/>
      </UserInfo>
      <UserInfo>
        <DisplayName>КН-М621</DisplayName>
        <AccountId>513</AccountId>
        <AccountType/>
      </UserInfo>
      <UserInfo>
        <DisplayName>Микола Іванович Безменов</DisplayName>
        <AccountId>23</AccountId>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3CE57E-478D-4C67-AA18-F66184D889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d5d7a1-e616-4859-89a0-6c64dde171e6"/>
    <ds:schemaRef ds:uri="dd745e8d-a748-488f-bc05-96effed629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C53456-048E-4CFD-B83C-86D7F390A9FC}">
  <ds:schemaRefs>
    <ds:schemaRef ds:uri="http://purl.org/dc/elements/1.1/"/>
    <ds:schemaRef ds:uri="http://www.w3.org/XML/1998/namespace"/>
    <ds:schemaRef ds:uri="a4d5d7a1-e616-4859-89a0-6c64dde171e6"/>
    <ds:schemaRef ds:uri="http://schemas.microsoft.com/office/infopath/2007/PartnerControls"/>
    <ds:schemaRef ds:uri="http://schemas.microsoft.com/office/2006/metadata/properties"/>
    <ds:schemaRef ds:uri="http://schemas.openxmlformats.org/package/2006/metadata/core-properties"/>
    <ds:schemaRef ds:uri="http://schemas.microsoft.com/office/2006/documentManagement/types"/>
    <ds:schemaRef ds:uri="dd745e8d-a748-488f-bc05-96effed62907"/>
    <ds:schemaRef ds:uri="http://purl.org/dc/dcmitype/"/>
    <ds:schemaRef ds:uri="http://purl.org/dc/terms/"/>
  </ds:schemaRefs>
</ds:datastoreItem>
</file>

<file path=customXml/itemProps3.xml><?xml version="1.0" encoding="utf-8"?>
<ds:datastoreItem xmlns:ds="http://schemas.openxmlformats.org/officeDocument/2006/customXml" ds:itemID="{8AC17823-36A4-463C-B1D6-692CF3C193E1}">
  <ds:schemaRefs>
    <ds:schemaRef ds:uri="http://schemas.openxmlformats.org/officeDocument/2006/bibliography"/>
  </ds:schemaRefs>
</ds:datastoreItem>
</file>

<file path=customXml/itemProps4.xml><?xml version="1.0" encoding="utf-8"?>
<ds:datastoreItem xmlns:ds="http://schemas.openxmlformats.org/officeDocument/2006/customXml" ds:itemID="{64EA5255-DFF6-44AC-B521-697A7599DBB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Shablon_oformlennia_poiasniuvalnoi_zapysky_dyplomnoi_roboty_mahistra (1).dotx</Template>
  <TotalTime>1307</TotalTime>
  <Pages>133</Pages>
  <Words>23488</Words>
  <Characters>193254</Characters>
  <Application>Microsoft Office Word</Application>
  <DocSecurity>0</DocSecurity>
  <Lines>1610</Lines>
  <Paragraphs>432</Paragraphs>
  <ScaleCrop>false</ScaleCrop>
  <HeadingPairs>
    <vt:vector size="2" baseType="variant">
      <vt:variant>
        <vt:lpstr>Название</vt:lpstr>
      </vt:variant>
      <vt:variant>
        <vt:i4>1</vt:i4>
      </vt:variant>
    </vt:vector>
  </HeadingPairs>
  <TitlesOfParts>
    <vt:vector size="1" baseType="lpstr">
      <vt:lpstr>Пояснительная записка к дипломной работе</vt:lpstr>
    </vt:vector>
  </TitlesOfParts>
  <Manager>Малько Максим Николаевич, ассистент кафедры</Manager>
  <Company>НТУ "ХПИ", кафедра САиУ</Company>
  <LinksUpToDate>false</LinksUpToDate>
  <CharactersWithSpaces>216310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Пояснительная записка к дипломной работе</dc:title>
  <dc:subject>Моделирование динамических процессов первого контура энергоблока АЭС</dc:subject>
  <dc:creator>Юрий И. Дорофеев</dc:creator>
  <cp:keywords/>
  <dc:description/>
  <cp:lastModifiedBy>Іван Миколайович Шанькін</cp:lastModifiedBy>
  <cp:revision>53</cp:revision>
  <cp:lastPrinted>2025-06-23T19:20:00Z</cp:lastPrinted>
  <dcterms:created xsi:type="dcterms:W3CDTF">2025-06-17T18:19:00Z</dcterms:created>
  <dcterms:modified xsi:type="dcterms:W3CDTF">2025-06-25T20:17:00Z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0x010100C59E7F3697A66E4AB7013F0382A2AA1F</vt:lpwstr>
  </property>
  <property fmtid="{D5CDD505-2E9C-101B-9397-08002B2CF9AE}" pid="4" name="MediaServiceImageTags">
    <vt:lpwstr/>
  </property>
</Properties>
</file>